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F44" w:rsidRDefault="00365F44" w:rsidP="005A2CAF">
      <w:pPr>
        <w:ind w:firstLineChars="0" w:firstLine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89.25pt;height:89.25pt;visibility:visible">
            <v:imagedata r:id="rId7" o:title=""/>
          </v:shape>
        </w:pict>
      </w:r>
    </w:p>
    <w:p w:rsidR="00365F44" w:rsidRDefault="00365F44" w:rsidP="00502A5B">
      <w:pPr>
        <w:ind w:firstLine="480"/>
      </w:pPr>
    </w:p>
    <w:p w:rsidR="00365F44" w:rsidRDefault="00365F44" w:rsidP="00502A5B">
      <w:pPr>
        <w:ind w:firstLine="480"/>
      </w:pPr>
    </w:p>
    <w:p w:rsidR="00365F44" w:rsidRPr="00502A5B" w:rsidRDefault="00365F44" w:rsidP="00502A5B">
      <w:pPr>
        <w:ind w:firstLineChars="0" w:firstLine="0"/>
        <w:jc w:val="center"/>
      </w:pPr>
      <w:r w:rsidRPr="00650C3F">
        <w:rPr>
          <w:rFonts w:ascii="黑体" w:eastAsia="黑体"/>
          <w:b/>
          <w:noProof/>
        </w:rPr>
        <w:pict>
          <v:shape id="图片 2" o:spid="_x0000_i1026" type="#_x0000_t75" style="width:362.25pt;height:63.75pt;visibility:visible">
            <v:imagedata r:id="rId8" o:title=""/>
          </v:shape>
        </w:pict>
      </w:r>
    </w:p>
    <w:p w:rsidR="00365F44" w:rsidRDefault="00365F44" w:rsidP="005A2CAF">
      <w:pPr>
        <w:ind w:firstLine="480"/>
      </w:pPr>
    </w:p>
    <w:p w:rsidR="00365F44" w:rsidRDefault="00365F44" w:rsidP="00502A5B">
      <w:pPr>
        <w:ind w:firstLine="480"/>
      </w:pPr>
    </w:p>
    <w:p w:rsidR="00365F44" w:rsidRPr="00912618" w:rsidRDefault="00365F44" w:rsidP="005A2CAF">
      <w:pPr>
        <w:ind w:firstLineChars="0" w:firstLine="0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编译技术课程设计</w:t>
      </w:r>
    </w:p>
    <w:p w:rsidR="00365F44" w:rsidRPr="005A2CAF" w:rsidRDefault="00365F44" w:rsidP="00502A5B">
      <w:pPr>
        <w:ind w:firstLine="480"/>
      </w:pPr>
    </w:p>
    <w:p w:rsidR="00365F44" w:rsidRPr="00463E48" w:rsidRDefault="00365F44" w:rsidP="00322DC7">
      <w:pPr>
        <w:pStyle w:val="Title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实验报告</w:t>
      </w:r>
    </w:p>
    <w:p w:rsidR="00365F44" w:rsidRDefault="00365F44" w:rsidP="00322DC7">
      <w:pPr>
        <w:ind w:firstLine="480"/>
      </w:pPr>
    </w:p>
    <w:p w:rsidR="00365F44" w:rsidRDefault="00365F44" w:rsidP="00322DC7">
      <w:pPr>
        <w:ind w:firstLine="480"/>
      </w:pPr>
    </w:p>
    <w:p w:rsidR="00365F44" w:rsidRDefault="00365F44" w:rsidP="00322DC7">
      <w:pPr>
        <w:ind w:firstLine="480"/>
      </w:pPr>
    </w:p>
    <w:p w:rsidR="00365F44" w:rsidRPr="00D664AA" w:rsidRDefault="00365F44" w:rsidP="00D664AA">
      <w:pPr>
        <w:ind w:firstLineChars="0" w:firstLine="0"/>
        <w:jc w:val="center"/>
        <w:rPr>
          <w:rFonts w:ascii="楷体" w:eastAsia="楷体" w:hAnsi="楷体"/>
        </w:rPr>
      </w:pPr>
      <w:r w:rsidRPr="00D664AA">
        <w:rPr>
          <w:rFonts w:ascii="楷体" w:eastAsia="楷体" w:hAnsi="楷体" w:hint="eastAsia"/>
        </w:rPr>
        <w:t>北京航空航天大学</w:t>
      </w:r>
    </w:p>
    <w:p w:rsidR="00365F44" w:rsidRPr="00D664AA" w:rsidRDefault="00365F44" w:rsidP="00D664AA">
      <w:pPr>
        <w:ind w:firstLineChars="0" w:firstLine="0"/>
        <w:jc w:val="center"/>
        <w:rPr>
          <w:rFonts w:ascii="楷体" w:eastAsia="楷体" w:hAnsi="楷体"/>
        </w:rPr>
      </w:pPr>
      <w:r w:rsidRPr="00D664AA">
        <w:rPr>
          <w:rFonts w:ascii="楷体" w:eastAsia="楷体" w:hAnsi="楷体" w:hint="eastAsia"/>
        </w:rPr>
        <w:t>计算机学院</w:t>
      </w:r>
    </w:p>
    <w:p w:rsidR="00365F44" w:rsidRPr="00D664AA" w:rsidRDefault="00365F44" w:rsidP="00D664AA">
      <w:pPr>
        <w:ind w:firstLineChars="0" w:firstLine="0"/>
        <w:jc w:val="center"/>
        <w:rPr>
          <w:rFonts w:ascii="楷体" w:eastAsia="楷体" w:hAnsi="楷体"/>
        </w:rPr>
      </w:pPr>
      <w:r w:rsidRPr="00D664AA">
        <w:rPr>
          <w:rFonts w:ascii="楷体" w:eastAsia="楷体" w:hAnsi="楷体" w:hint="eastAsia"/>
        </w:rPr>
        <w:t>陈麒先</w:t>
      </w:r>
    </w:p>
    <w:p w:rsidR="00365F44" w:rsidRDefault="00365F44" w:rsidP="00D664AA">
      <w:pPr>
        <w:ind w:firstLineChars="0" w:firstLine="0"/>
        <w:jc w:val="center"/>
      </w:pPr>
      <w:r>
        <w:t>16061160</w:t>
      </w:r>
    </w:p>
    <w:p w:rsidR="00365F44" w:rsidRDefault="00365F44" w:rsidP="00322DC7">
      <w:pPr>
        <w:ind w:firstLine="480"/>
      </w:pPr>
    </w:p>
    <w:p w:rsidR="00365F44" w:rsidRDefault="00365F44" w:rsidP="00322DC7">
      <w:pPr>
        <w:ind w:firstLine="480"/>
      </w:pPr>
    </w:p>
    <w:p w:rsidR="00365F44" w:rsidRDefault="00365F44" w:rsidP="00322DC7">
      <w:pPr>
        <w:ind w:firstLine="480"/>
      </w:pPr>
    </w:p>
    <w:p w:rsidR="00365F44" w:rsidRDefault="00365F44" w:rsidP="00322DC7">
      <w:pPr>
        <w:ind w:firstLine="480"/>
      </w:pPr>
    </w:p>
    <w:p w:rsidR="00365F44" w:rsidRDefault="00365F44" w:rsidP="00322DC7">
      <w:pPr>
        <w:ind w:firstLine="480"/>
      </w:pPr>
    </w:p>
    <w:p w:rsidR="00365F44" w:rsidRPr="00322DC7" w:rsidRDefault="00365F44" w:rsidP="00322DC7">
      <w:pPr>
        <w:ind w:firstLineChars="0" w:firstLine="0"/>
        <w:jc w:val="center"/>
        <w:rPr>
          <w:rFonts w:ascii="黑体" w:eastAsia="黑体" w:hAnsi="黑体"/>
          <w:sz w:val="32"/>
          <w:szCs w:val="32"/>
        </w:rPr>
        <w:sectPr w:rsidR="00365F44" w:rsidRPr="00322DC7" w:rsidSect="00FC0FB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418" w:right="1134" w:bottom="1418" w:left="1701" w:header="851" w:footer="992" w:gutter="0"/>
          <w:cols w:space="425"/>
          <w:docGrid w:type="lines" w:linePitch="312"/>
        </w:sectPr>
      </w:pPr>
      <w:r w:rsidRPr="00322DC7">
        <w:rPr>
          <w:rFonts w:ascii="黑体" w:eastAsia="黑体" w:hAnsi="黑体" w:hint="eastAsia"/>
          <w:sz w:val="32"/>
          <w:szCs w:val="32"/>
        </w:rPr>
        <w:t>二○一</w:t>
      </w:r>
      <w:r>
        <w:rPr>
          <w:rFonts w:ascii="黑体" w:eastAsia="黑体" w:hAnsi="黑体" w:hint="eastAsia"/>
          <w:sz w:val="32"/>
          <w:szCs w:val="32"/>
        </w:rPr>
        <w:t>八年十一</w:t>
      </w:r>
      <w:r w:rsidRPr="00322DC7">
        <w:rPr>
          <w:rFonts w:ascii="黑体" w:eastAsia="黑体" w:hAnsi="黑体" w:hint="eastAsia"/>
          <w:sz w:val="32"/>
          <w:szCs w:val="32"/>
        </w:rPr>
        <w:t>月</w:t>
      </w:r>
    </w:p>
    <w:p w:rsidR="00365F44" w:rsidRPr="002D0A56" w:rsidRDefault="00365F44" w:rsidP="00D664AA">
      <w:pPr>
        <w:ind w:firstLineChars="0" w:firstLine="0"/>
        <w:jc w:val="center"/>
        <w:rPr>
          <w:rFonts w:ascii="黑体" w:eastAsia="黑体" w:hAnsi="黑体"/>
          <w:b/>
          <w:bCs/>
          <w:sz w:val="36"/>
          <w:szCs w:val="36"/>
        </w:rPr>
      </w:pPr>
      <w:r w:rsidRPr="002D0A56">
        <w:rPr>
          <w:rFonts w:ascii="黑体" w:eastAsia="黑体" w:hAnsi="黑体" w:hint="eastAsia"/>
          <w:b/>
          <w:bCs/>
          <w:sz w:val="36"/>
          <w:szCs w:val="36"/>
        </w:rPr>
        <w:t>郑重声明</w:t>
      </w:r>
    </w:p>
    <w:p w:rsidR="00365F44" w:rsidRDefault="00365F44" w:rsidP="00D664AA">
      <w:pPr>
        <w:ind w:firstLine="562"/>
        <w:rPr>
          <w:rFonts w:ascii="楷体" w:eastAsia="楷体" w:hAnsi="楷体"/>
          <w:b/>
          <w:bCs/>
        </w:rPr>
      </w:pPr>
      <w:r w:rsidRPr="002D0A56">
        <w:rPr>
          <w:rFonts w:ascii="楷体" w:eastAsia="楷体" w:hAnsi="楷体" w:hint="eastAsia"/>
          <w:b/>
          <w:bCs/>
          <w:sz w:val="28"/>
          <w:szCs w:val="28"/>
        </w:rPr>
        <w:t>关于诚实守信公约</w:t>
      </w:r>
      <w:r>
        <w:rPr>
          <w:rFonts w:ascii="楷体" w:eastAsia="楷体" w:hAnsi="楷体" w:hint="eastAsia"/>
          <w:b/>
          <w:bCs/>
        </w:rPr>
        <w:t>：</w:t>
      </w:r>
    </w:p>
    <w:p w:rsidR="00365F44" w:rsidRDefault="00365F44" w:rsidP="00E243A6">
      <w:pPr>
        <w:ind w:firstLine="482"/>
        <w:rPr>
          <w:rFonts w:ascii="楷体" w:eastAsia="楷体" w:hAnsi="楷体"/>
          <w:b/>
          <w:bCs/>
          <w:szCs w:val="24"/>
        </w:rPr>
      </w:pPr>
      <w:r>
        <w:rPr>
          <w:rFonts w:ascii="楷体" w:eastAsia="楷体" w:hAnsi="楷体" w:hint="eastAsia"/>
          <w:b/>
          <w:bCs/>
          <w:szCs w:val="24"/>
        </w:rPr>
        <w:t>本实验报告中</w:t>
      </w:r>
      <w:r w:rsidRPr="00027603">
        <w:rPr>
          <w:rFonts w:ascii="楷体" w:eastAsia="楷体" w:hAnsi="楷体" w:hint="eastAsia"/>
          <w:b/>
          <w:bCs/>
          <w:szCs w:val="24"/>
        </w:rPr>
        <w:t>参考了</w:t>
      </w:r>
      <w:r>
        <w:rPr>
          <w:rFonts w:ascii="楷体" w:eastAsia="楷体" w:hAnsi="楷体" w:hint="eastAsia"/>
          <w:b/>
          <w:bCs/>
          <w:szCs w:val="24"/>
        </w:rPr>
        <w:t>文献或</w:t>
      </w:r>
      <w:r w:rsidRPr="00027603">
        <w:rPr>
          <w:rFonts w:ascii="楷体" w:eastAsia="楷体" w:hAnsi="楷体" w:hint="eastAsia"/>
          <w:b/>
          <w:bCs/>
          <w:szCs w:val="24"/>
        </w:rPr>
        <w:t>互联网资料</w:t>
      </w:r>
      <w:r>
        <w:rPr>
          <w:rFonts w:ascii="楷体" w:eastAsia="楷体" w:hAnsi="楷体" w:hint="eastAsia"/>
          <w:b/>
          <w:bCs/>
          <w:szCs w:val="24"/>
        </w:rPr>
        <w:t>的部分均有引用标注</w:t>
      </w:r>
      <w:r w:rsidRPr="00027603">
        <w:rPr>
          <w:rFonts w:ascii="楷体" w:eastAsia="楷体" w:hAnsi="楷体" w:hint="eastAsia"/>
          <w:b/>
          <w:bCs/>
          <w:szCs w:val="24"/>
        </w:rPr>
        <w:t>，</w:t>
      </w:r>
      <w:r>
        <w:rPr>
          <w:rFonts w:ascii="楷体" w:eastAsia="楷体" w:hAnsi="楷体" w:hint="eastAsia"/>
          <w:b/>
          <w:bCs/>
          <w:szCs w:val="24"/>
        </w:rPr>
        <w:t>另有</w:t>
      </w:r>
      <w:r w:rsidRPr="00027603">
        <w:rPr>
          <w:rFonts w:ascii="楷体" w:eastAsia="楷体" w:hAnsi="楷体" w:hint="eastAsia"/>
          <w:b/>
          <w:bCs/>
          <w:szCs w:val="24"/>
        </w:rPr>
        <w:t>与</w:t>
      </w:r>
      <w:r>
        <w:rPr>
          <w:rFonts w:ascii="楷体" w:eastAsia="楷体" w:hAnsi="楷体" w:hint="eastAsia"/>
          <w:b/>
          <w:bCs/>
          <w:szCs w:val="24"/>
        </w:rPr>
        <w:t>老师或同学研究后的成果引用将在特别致谢中说明，其余部分</w:t>
      </w:r>
      <w:r w:rsidRPr="00027603">
        <w:rPr>
          <w:rFonts w:ascii="楷体" w:eastAsia="楷体" w:hAnsi="楷体" w:hint="eastAsia"/>
          <w:b/>
          <w:bCs/>
          <w:szCs w:val="24"/>
        </w:rPr>
        <w:t>均为</w:t>
      </w:r>
      <w:r>
        <w:rPr>
          <w:rFonts w:ascii="楷体" w:eastAsia="楷体" w:hAnsi="楷体" w:hint="eastAsia"/>
          <w:b/>
          <w:bCs/>
          <w:szCs w:val="24"/>
        </w:rPr>
        <w:t>本人通过查</w:t>
      </w:r>
      <w:r w:rsidRPr="00027603">
        <w:rPr>
          <w:rFonts w:ascii="楷体" w:eastAsia="楷体" w:hAnsi="楷体" w:hint="eastAsia"/>
          <w:b/>
          <w:bCs/>
          <w:szCs w:val="24"/>
        </w:rPr>
        <w:t>阅课件、课堂笔记和教材后独立思考的结果。</w:t>
      </w:r>
      <w:r>
        <w:rPr>
          <w:rFonts w:ascii="楷体" w:eastAsia="楷体" w:hAnsi="楷体" w:hint="eastAsia"/>
          <w:b/>
          <w:bCs/>
          <w:szCs w:val="24"/>
        </w:rPr>
        <w:t>另，实验报告撰写仓促，如有错误，在所难免，欢迎批评指正！</w:t>
      </w:r>
      <w:r w:rsidRPr="00027603">
        <w:rPr>
          <w:rFonts w:ascii="楷体" w:eastAsia="楷体" w:hAnsi="楷体" w:hint="eastAsia"/>
          <w:b/>
          <w:bCs/>
          <w:szCs w:val="24"/>
        </w:rPr>
        <w:t>特此声明。</w:t>
      </w:r>
    </w:p>
    <w:p w:rsidR="00365F44" w:rsidRPr="00E243A6" w:rsidRDefault="00365F44" w:rsidP="00E243A6">
      <w:pPr>
        <w:ind w:firstLine="482"/>
        <w:rPr>
          <w:rFonts w:ascii="楷体" w:eastAsia="楷体" w:hAnsi="楷体"/>
          <w:b/>
          <w:bCs/>
          <w:szCs w:val="24"/>
        </w:rPr>
      </w:pPr>
    </w:p>
    <w:p w:rsidR="00365F44" w:rsidRPr="00D85302" w:rsidRDefault="00365F44" w:rsidP="008A5254">
      <w:pPr>
        <w:pStyle w:val="a0"/>
        <w:jc w:val="left"/>
        <w:outlineLvl w:val="9"/>
        <w:rPr>
          <w:rFonts w:ascii="楷体" w:eastAsia="楷体" w:hAnsi="楷体"/>
        </w:rPr>
      </w:pPr>
      <w:r>
        <w:rPr>
          <w:rFonts w:ascii="宋体" w:hAnsi="宋体"/>
          <w:b/>
          <w:bCs w:val="0"/>
          <w:sz w:val="28"/>
          <w:szCs w:val="28"/>
        </w:rPr>
        <w:t xml:space="preserve">                                          </w:t>
      </w:r>
      <w:r w:rsidRPr="00D85302">
        <w:rPr>
          <w:rFonts w:ascii="楷体" w:eastAsia="楷体" w:hAnsi="楷体"/>
          <w:b/>
          <w:bCs w:val="0"/>
          <w:sz w:val="28"/>
          <w:szCs w:val="28"/>
        </w:rPr>
        <w:t xml:space="preserve">  </w:t>
      </w:r>
      <w:bookmarkStart w:id="0" w:name="_Toc497990954"/>
      <w:bookmarkStart w:id="1" w:name="_Toc497991431"/>
      <w:r>
        <w:rPr>
          <w:rFonts w:ascii="楷体" w:eastAsia="楷体" w:hAnsi="楷体"/>
          <w:b/>
          <w:bCs w:val="0"/>
          <w:sz w:val="28"/>
          <w:szCs w:val="28"/>
        </w:rPr>
        <w:t xml:space="preserve">      </w:t>
      </w:r>
      <w:r w:rsidRPr="00D85302">
        <w:rPr>
          <w:rFonts w:ascii="楷体" w:eastAsia="楷体" w:hAnsi="楷体" w:hint="eastAsia"/>
          <w:b/>
          <w:bCs w:val="0"/>
          <w:sz w:val="28"/>
          <w:szCs w:val="28"/>
        </w:rPr>
        <w:t>陈麒先</w:t>
      </w:r>
      <w:bookmarkEnd w:id="0"/>
      <w:bookmarkEnd w:id="1"/>
    </w:p>
    <w:p w:rsidR="00365F44" w:rsidRPr="00D85302" w:rsidRDefault="00365F44" w:rsidP="00D664AA">
      <w:pPr>
        <w:ind w:firstLineChars="0" w:firstLine="0"/>
        <w:jc w:val="center"/>
        <w:rPr>
          <w:rFonts w:ascii="黑体" w:eastAsia="黑体" w:hAnsi="黑体"/>
          <w:b/>
          <w:sz w:val="36"/>
          <w:szCs w:val="36"/>
        </w:rPr>
      </w:pPr>
      <w:r w:rsidRPr="00D85302">
        <w:rPr>
          <w:rFonts w:ascii="黑体" w:eastAsia="黑体" w:hAnsi="黑体" w:hint="eastAsia"/>
          <w:b/>
          <w:sz w:val="36"/>
          <w:szCs w:val="36"/>
        </w:rPr>
        <w:t>原创性声明</w:t>
      </w:r>
    </w:p>
    <w:p w:rsidR="00365F44" w:rsidRDefault="00365F44" w:rsidP="00D664AA">
      <w:pPr>
        <w:ind w:firstLine="482"/>
        <w:rPr>
          <w:rFonts w:ascii="楷体" w:eastAsia="楷体" w:hAnsi="楷体"/>
          <w:b/>
        </w:rPr>
      </w:pPr>
      <w:r>
        <w:rPr>
          <w:rFonts w:ascii="楷体" w:eastAsia="楷体" w:hAnsi="楷体" w:hint="eastAsia"/>
          <w:b/>
        </w:rPr>
        <w:t>本实验报告未注释部分内容由作者原创。抄袭行为在任何情况下都是不能容忍的</w:t>
      </w:r>
      <w:r>
        <w:rPr>
          <w:rFonts w:ascii="楷体" w:eastAsia="楷体" w:hAnsi="楷体"/>
          <w:b/>
        </w:rPr>
        <w:t>(</w:t>
      </w:r>
      <w:r w:rsidRPr="00E15A68">
        <w:rPr>
          <w:rFonts w:eastAsia="楷体"/>
          <w:b/>
        </w:rPr>
        <w:t>COPY is strictly prohibited</w:t>
      </w:r>
      <w:r>
        <w:rPr>
          <w:rFonts w:ascii="楷体" w:eastAsia="楷体" w:hAnsi="楷体"/>
          <w:b/>
        </w:rPr>
        <w:t xml:space="preserve"> </w:t>
      </w:r>
      <w:r w:rsidRPr="00E15A68">
        <w:rPr>
          <w:rFonts w:eastAsia="楷体"/>
          <w:b/>
        </w:rPr>
        <w:t>under any circumstances</w:t>
      </w:r>
      <w:r>
        <w:rPr>
          <w:rFonts w:ascii="楷体" w:eastAsia="楷体" w:hAnsi="楷体"/>
          <w:b/>
        </w:rPr>
        <w:t>)</w:t>
      </w:r>
      <w:r w:rsidRPr="00D85302">
        <w:rPr>
          <w:rFonts w:ascii="楷体" w:eastAsia="楷体" w:hAnsi="楷体" w:hint="eastAsia"/>
          <w:b/>
        </w:rPr>
        <w:t>！转载或引用须征得作者本人同意，并注明出处！</w:t>
      </w:r>
      <w:r w:rsidRPr="004A6B5F">
        <w:rPr>
          <w:rFonts w:ascii="楷体" w:eastAsia="楷体" w:hAnsi="楷体" w:hint="eastAsia"/>
          <w:b/>
          <w:color w:val="FF0000"/>
        </w:rPr>
        <w:t>勿谓言之不预！</w:t>
      </w:r>
    </w:p>
    <w:p w:rsidR="00365F44" w:rsidRDefault="00365F44" w:rsidP="00EA50C0">
      <w:pPr>
        <w:ind w:firstLineChars="71" w:firstLine="170"/>
        <w:rPr>
          <w:rFonts w:ascii="楷体" w:eastAsia="楷体" w:hAnsi="楷体"/>
          <w:b/>
          <w:sz w:val="28"/>
          <w:szCs w:val="28"/>
        </w:rPr>
      </w:pPr>
      <w:r>
        <w:rPr>
          <w:noProof/>
        </w:rPr>
        <w:pict>
          <v:shape id="图片 1" o:spid="_x0000_s1026" type="#_x0000_t75" style="position:absolute;left:0;text-align:left;margin-left:68.25pt;margin-top:46.8pt;width:262.5pt;height:262.5pt;z-index:251658240;visibility:visible">
            <v:imagedata r:id="rId7" o:title=""/>
            <w10:wrap type="topAndBottom"/>
          </v:shape>
        </w:pict>
      </w:r>
      <w:r>
        <w:t xml:space="preserve">                                          </w:t>
      </w:r>
      <w:r>
        <w:tab/>
      </w:r>
      <w:r>
        <w:tab/>
        <w:t xml:space="preserve">          </w:t>
      </w:r>
      <w:r w:rsidRPr="008A5254">
        <w:rPr>
          <w:rFonts w:ascii="楷体" w:eastAsia="楷体" w:hAnsi="楷体" w:hint="eastAsia"/>
          <w:b/>
          <w:sz w:val="28"/>
          <w:szCs w:val="28"/>
        </w:rPr>
        <w:t>陈麒先</w:t>
      </w:r>
    </w:p>
    <w:p w:rsidR="00365F44" w:rsidRPr="00EA50C0" w:rsidRDefault="00365F44" w:rsidP="00E243A6">
      <w:pPr>
        <w:ind w:firstLineChars="71"/>
        <w:rPr>
          <w:rFonts w:ascii="楷体" w:eastAsia="楷体" w:hAnsi="楷体"/>
          <w:b/>
          <w:sz w:val="28"/>
          <w:szCs w:val="28"/>
        </w:rPr>
      </w:pPr>
    </w:p>
    <w:p w:rsidR="00365F44" w:rsidRDefault="00365F44" w:rsidP="00110BB0">
      <w:pPr>
        <w:spacing w:line="240" w:lineRule="auto"/>
        <w:ind w:firstLine="480"/>
        <w:sectPr w:rsidR="00365F44" w:rsidSect="004C30D1">
          <w:footerReference w:type="default" r:id="rId15"/>
          <w:endnotePr>
            <w:numFmt w:val="decimal"/>
          </w:endnotePr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bookmarkStart w:id="2" w:name="_Toc509155141"/>
      <w:bookmarkStart w:id="3" w:name="_Toc509763148"/>
      <w:r w:rsidRPr="00F62482">
        <w:rPr>
          <w:rFonts w:ascii="宋体"/>
          <w:szCs w:val="24"/>
        </w:rPr>
        <w:t>program PASCALS(INPUT,OUTPUT,PRD,PRR);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{  author:N.Wirth, E.T.H. CH-8092 Zurich,1.3.76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{  modified by R.E.Berry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Department of computer studies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</w:t>
      </w:r>
      <w:smartTag w:uri="urn:schemas-microsoft-com:office:smarttags" w:element="place">
        <w:smartTag w:uri="urn:schemas-microsoft-com:office:smarttags" w:element="PlaceType">
          <w:r w:rsidRPr="00F62482">
            <w:rPr>
              <w:rFonts w:ascii="宋体"/>
              <w:szCs w:val="24"/>
            </w:rPr>
            <w:t>University</w:t>
          </w:r>
        </w:smartTag>
        <w:r w:rsidRPr="00F62482">
          <w:rPr>
            <w:rFonts w:ascii="宋体"/>
            <w:szCs w:val="24"/>
          </w:rPr>
          <w:t xml:space="preserve"> of </w:t>
        </w:r>
        <w:smartTag w:uri="urn:schemas-microsoft-com:office:smarttags" w:element="PlaceName">
          <w:r w:rsidRPr="00F62482">
            <w:rPr>
              <w:rFonts w:ascii="宋体"/>
              <w:szCs w:val="24"/>
            </w:rPr>
            <w:t>Lancaster</w:t>
          </w:r>
        </w:smartTag>
      </w:smartTag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Variants of this program are used on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Data General Nova,Apple,and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Western Digital Microengine machines.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{   further modified by M.Z.Jin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Department of Computer Science&amp;Engineering BUAA,0ct.1989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const nkw = 27;    { no. of key words </w:t>
      </w:r>
      <w:r w:rsidRPr="00F62482">
        <w:rPr>
          <w:rFonts w:ascii="宋体" w:hint="eastAsia"/>
          <w:szCs w:val="24"/>
        </w:rPr>
        <w:t>关键字总数</w:t>
      </w:r>
      <w:r w:rsidRPr="00F62482">
        <w:rPr>
          <w:rFonts w:ascii="宋体"/>
          <w:szCs w:val="24"/>
        </w:rPr>
        <w:t xml:space="preserve">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alng = 10;   { no. of significant chars in identifiers </w:t>
      </w:r>
      <w:r w:rsidRPr="00F62482">
        <w:rPr>
          <w:rFonts w:ascii="宋体" w:hint="eastAsia"/>
          <w:szCs w:val="24"/>
        </w:rPr>
        <w:t>标识符长度</w:t>
      </w:r>
      <w:r w:rsidRPr="00F62482">
        <w:rPr>
          <w:rFonts w:ascii="宋体"/>
          <w:szCs w:val="24"/>
        </w:rPr>
        <w:t>10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llng = 121;  { input line length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emax = 322;  { max exponent of real numbers </w:t>
      </w:r>
      <w:r w:rsidRPr="00F62482">
        <w:rPr>
          <w:rFonts w:ascii="宋体" w:hint="eastAsia"/>
          <w:szCs w:val="24"/>
        </w:rPr>
        <w:t>实型指数位上限</w:t>
      </w:r>
      <w:r w:rsidRPr="00F62482">
        <w:rPr>
          <w:rFonts w:ascii="宋体"/>
          <w:szCs w:val="24"/>
        </w:rPr>
        <w:t xml:space="preserve">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emin = -292; { min exponent </w:t>
      </w:r>
      <w:r w:rsidRPr="00F62482">
        <w:rPr>
          <w:rFonts w:ascii="宋体" w:hint="eastAsia"/>
          <w:szCs w:val="24"/>
        </w:rPr>
        <w:t>实型指数位下限</w:t>
      </w:r>
      <w:r w:rsidRPr="00F62482">
        <w:rPr>
          <w:rFonts w:ascii="宋体"/>
          <w:szCs w:val="24"/>
        </w:rPr>
        <w:t xml:space="preserve">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kmax = 15;   { max no. of significant digits </w:t>
      </w:r>
      <w:r w:rsidRPr="00F62482">
        <w:rPr>
          <w:rFonts w:ascii="宋体" w:hint="eastAsia"/>
          <w:szCs w:val="24"/>
        </w:rPr>
        <w:t>数字位数上限</w:t>
      </w:r>
      <w:r w:rsidRPr="00F62482">
        <w:rPr>
          <w:rFonts w:ascii="宋体"/>
          <w:szCs w:val="24"/>
        </w:rPr>
        <w:t xml:space="preserve">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tmax = 100;  { size of table </w:t>
      </w:r>
      <w:r w:rsidRPr="00F62482">
        <w:rPr>
          <w:rFonts w:ascii="宋体" w:hint="eastAsia"/>
          <w:szCs w:val="24"/>
        </w:rPr>
        <w:t>符号表大小</w:t>
      </w:r>
      <w:r w:rsidRPr="00F62482">
        <w:rPr>
          <w:rFonts w:ascii="宋体"/>
          <w:szCs w:val="24"/>
        </w:rPr>
        <w:t xml:space="preserve">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bmax = 20;   { size of block-talbe </w:t>
      </w:r>
      <w:r w:rsidRPr="00F62482">
        <w:rPr>
          <w:rFonts w:ascii="宋体" w:hint="eastAsia"/>
          <w:szCs w:val="24"/>
        </w:rPr>
        <w:t>分程序表大小</w:t>
      </w:r>
      <w:r w:rsidRPr="00F62482">
        <w:rPr>
          <w:rFonts w:ascii="宋体"/>
          <w:szCs w:val="24"/>
        </w:rPr>
        <w:t xml:space="preserve">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amax = 30;   { size of array-table </w:t>
      </w:r>
      <w:r w:rsidRPr="00F62482">
        <w:rPr>
          <w:rFonts w:ascii="宋体" w:hint="eastAsia"/>
          <w:szCs w:val="24"/>
        </w:rPr>
        <w:t>数组信息向量表大小</w:t>
      </w:r>
      <w:r w:rsidRPr="00F62482">
        <w:rPr>
          <w:rFonts w:ascii="宋体"/>
          <w:szCs w:val="24"/>
        </w:rPr>
        <w:t xml:space="preserve">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c2max = 20;  { size of real constant table </w:t>
      </w:r>
      <w:r w:rsidRPr="00F62482">
        <w:rPr>
          <w:rFonts w:ascii="宋体" w:hint="eastAsia"/>
          <w:szCs w:val="24"/>
        </w:rPr>
        <w:t>实常量表大小</w:t>
      </w:r>
      <w:r w:rsidRPr="00F62482">
        <w:rPr>
          <w:rFonts w:ascii="宋体"/>
          <w:szCs w:val="24"/>
        </w:rPr>
        <w:t xml:space="preserve">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csmax = 30;  { max no. of cases case</w:t>
      </w:r>
      <w:r w:rsidRPr="00F62482">
        <w:rPr>
          <w:rFonts w:ascii="宋体" w:hint="eastAsia"/>
          <w:szCs w:val="24"/>
        </w:rPr>
        <w:t>的最大数量</w:t>
      </w:r>
      <w:r w:rsidRPr="00F62482">
        <w:rPr>
          <w:rFonts w:ascii="宋体"/>
          <w:szCs w:val="24"/>
        </w:rPr>
        <w:t>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cmax = 800;  { size of code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lmax = 7;    { maximum level </w:t>
      </w:r>
      <w:r w:rsidRPr="00F62482">
        <w:rPr>
          <w:rFonts w:ascii="宋体" w:hint="eastAsia"/>
          <w:szCs w:val="24"/>
        </w:rPr>
        <w:t>最大嵌套层次深度为</w:t>
      </w:r>
      <w:r w:rsidRPr="00F62482">
        <w:rPr>
          <w:rFonts w:ascii="宋体"/>
          <w:szCs w:val="24"/>
        </w:rPr>
        <w:t>7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smax = 600;  { size of string-table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ermax = 58;  { max error no. </w:t>
      </w:r>
      <w:r w:rsidRPr="00F62482">
        <w:rPr>
          <w:rFonts w:ascii="宋体" w:hint="eastAsia"/>
          <w:szCs w:val="24"/>
        </w:rPr>
        <w:t>共有</w:t>
      </w:r>
      <w:r w:rsidRPr="00F62482">
        <w:rPr>
          <w:rFonts w:ascii="宋体"/>
          <w:szCs w:val="24"/>
        </w:rPr>
        <w:t>58</w:t>
      </w:r>
      <w:r w:rsidRPr="00F62482">
        <w:rPr>
          <w:rFonts w:ascii="宋体" w:hint="eastAsia"/>
          <w:szCs w:val="24"/>
        </w:rPr>
        <w:t>种错误类型</w:t>
      </w:r>
      <w:r w:rsidRPr="00F62482">
        <w:rPr>
          <w:rFonts w:ascii="宋体"/>
          <w:szCs w:val="24"/>
        </w:rPr>
        <w:t xml:space="preserve">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omax = 63;   { highest order code </w:t>
      </w:r>
      <w:r w:rsidRPr="00F62482">
        <w:rPr>
          <w:rFonts w:ascii="宋体" w:hint="eastAsia"/>
          <w:szCs w:val="24"/>
        </w:rPr>
        <w:t>指令种类总数</w:t>
      </w:r>
      <w:r w:rsidRPr="00F62482">
        <w:rPr>
          <w:rFonts w:ascii="宋体"/>
          <w:szCs w:val="24"/>
        </w:rPr>
        <w:t>63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xmax = 32767;  { 2**15-1 x index </w:t>
      </w:r>
      <w:r w:rsidRPr="00F62482">
        <w:rPr>
          <w:rFonts w:ascii="宋体" w:hint="eastAsia"/>
          <w:szCs w:val="24"/>
        </w:rPr>
        <w:t>索引值边界</w:t>
      </w:r>
      <w:r w:rsidRPr="00F62482">
        <w:rPr>
          <w:rFonts w:ascii="宋体"/>
          <w:szCs w:val="24"/>
        </w:rPr>
        <w:t xml:space="preserve">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nmax = 32767;  { 2**15-1 </w:t>
      </w:r>
      <w:r w:rsidRPr="00F62482">
        <w:rPr>
          <w:rFonts w:ascii="宋体" w:hint="eastAsia"/>
          <w:szCs w:val="24"/>
        </w:rPr>
        <w:t>数值范围</w:t>
      </w:r>
      <w:r w:rsidRPr="00F62482">
        <w:rPr>
          <w:rFonts w:ascii="宋体"/>
          <w:szCs w:val="24"/>
        </w:rPr>
        <w:t xml:space="preserve">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lineleng = 132; { output line length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linelimit = 200;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stacksize = 1450;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type symbol = ( intcon, realcon, charcon, stringcon,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notsy, plus, minus, times, idiv, rdiv, imod, andsy, orsy,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eql, neq, gtr, geq, lss, leq,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lparent, rparent, lbrack, rbrack, comma, semicolon, period,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colon, becomes, constsy, typesy, varsy, funcsy,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procsy, arraysy, recordsy, programsy, ident,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beginsy, ifsy, casesy, repeatsy, whilesy, forsy,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endsy, elsesy, untilsy, ofsy, dosy, tosy, downtosy, thensy);{*</w:t>
      </w:r>
      <w:r w:rsidRPr="00F62482">
        <w:rPr>
          <w:rFonts w:ascii="宋体" w:hint="eastAsia"/>
          <w:szCs w:val="24"/>
        </w:rPr>
        <w:t>符号种类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index = -xmax..+xmax;{*</w:t>
      </w:r>
      <w:r w:rsidRPr="00F62482">
        <w:rPr>
          <w:rFonts w:ascii="宋体" w:hint="eastAsia"/>
          <w:szCs w:val="24"/>
        </w:rPr>
        <w:t>定义</w:t>
      </w:r>
      <w:r w:rsidRPr="00F62482">
        <w:rPr>
          <w:rFonts w:ascii="宋体"/>
          <w:szCs w:val="24"/>
        </w:rPr>
        <w:t>index</w:t>
      </w:r>
      <w:r w:rsidRPr="00F62482">
        <w:rPr>
          <w:rFonts w:ascii="宋体" w:hint="eastAsia"/>
          <w:szCs w:val="24"/>
        </w:rPr>
        <w:t>类型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数组下标的范围</w:t>
      </w:r>
      <w:r w:rsidRPr="00F62482">
        <w:rPr>
          <w:rFonts w:ascii="宋体"/>
          <w:szCs w:val="24"/>
        </w:rPr>
        <w:t>[-xnax,xmax]*}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alfa = packed array[1..alng]of char;  {*</w:t>
      </w:r>
      <w:r w:rsidRPr="00F62482">
        <w:rPr>
          <w:rFonts w:ascii="宋体" w:hint="eastAsia"/>
          <w:szCs w:val="24"/>
        </w:rPr>
        <w:t>定义</w:t>
      </w:r>
      <w:r w:rsidRPr="00F62482">
        <w:rPr>
          <w:rFonts w:ascii="宋体"/>
          <w:szCs w:val="24"/>
        </w:rPr>
        <w:t>alpha</w:t>
      </w:r>
      <w:r w:rsidRPr="00F62482">
        <w:rPr>
          <w:rFonts w:ascii="宋体" w:hint="eastAsia"/>
          <w:szCs w:val="24"/>
        </w:rPr>
        <w:t>类型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长度为</w:t>
      </w:r>
      <w:r w:rsidRPr="00F62482">
        <w:rPr>
          <w:rFonts w:ascii="宋体"/>
          <w:szCs w:val="24"/>
        </w:rPr>
        <w:t>10</w:t>
      </w:r>
      <w:r w:rsidRPr="00F62482">
        <w:rPr>
          <w:rFonts w:ascii="宋体" w:hint="eastAsia"/>
          <w:szCs w:val="24"/>
        </w:rPr>
        <w:t>的字符数组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objecttyp = (konstant, vvariable, typel, prozedure, funktion );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{*</w:t>
      </w:r>
      <w:r w:rsidRPr="00F62482">
        <w:rPr>
          <w:rFonts w:ascii="宋体" w:hint="eastAsia"/>
          <w:szCs w:val="24"/>
        </w:rPr>
        <w:t>定义</w:t>
      </w:r>
      <w:r w:rsidRPr="00F62482">
        <w:rPr>
          <w:rFonts w:ascii="宋体"/>
          <w:szCs w:val="24"/>
        </w:rPr>
        <w:t>objecttyp</w:t>
      </w:r>
      <w:r w:rsidRPr="00F62482">
        <w:rPr>
          <w:rFonts w:ascii="宋体" w:hint="eastAsia"/>
          <w:szCs w:val="24"/>
        </w:rPr>
        <w:t>类型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常量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变量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类型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过程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函数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types = (notyp, ints, reals, bools, chars, arrays, records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{*</w:t>
      </w:r>
      <w:r w:rsidRPr="00F62482">
        <w:rPr>
          <w:rFonts w:ascii="宋体" w:hint="eastAsia"/>
          <w:szCs w:val="24"/>
        </w:rPr>
        <w:t>定义</w:t>
      </w:r>
      <w:r w:rsidRPr="00F62482">
        <w:rPr>
          <w:rFonts w:ascii="宋体"/>
          <w:szCs w:val="24"/>
        </w:rPr>
        <w:t>types</w:t>
      </w:r>
      <w:r w:rsidRPr="00F62482">
        <w:rPr>
          <w:rFonts w:ascii="宋体" w:hint="eastAsia"/>
          <w:szCs w:val="24"/>
        </w:rPr>
        <w:t>类型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无类型（过程名）整型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实型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布尔型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字符型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数组型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记录型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symset = set of symbol;{*</w:t>
      </w:r>
      <w:r w:rsidRPr="00F62482">
        <w:rPr>
          <w:rFonts w:ascii="宋体" w:hint="eastAsia"/>
          <w:szCs w:val="24"/>
        </w:rPr>
        <w:t>符号集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typset = set of types; {*</w:t>
      </w:r>
      <w:r w:rsidRPr="00F62482">
        <w:rPr>
          <w:rFonts w:ascii="宋体" w:hint="eastAsia"/>
          <w:szCs w:val="24"/>
        </w:rPr>
        <w:t>类型集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item = record          {*</w:t>
      </w:r>
      <w:r w:rsidRPr="00F62482">
        <w:rPr>
          <w:rFonts w:ascii="宋体" w:hint="eastAsia"/>
          <w:szCs w:val="24"/>
        </w:rPr>
        <w:t>项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包含类型和位置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typ: types;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ref: index;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order = packed record          {*p-code</w:t>
      </w:r>
      <w:r w:rsidRPr="00F62482">
        <w:rPr>
          <w:rFonts w:ascii="宋体" w:hint="eastAsia"/>
          <w:szCs w:val="24"/>
        </w:rPr>
        <w:t>指令类型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f: -omax..+omax;    {*</w:t>
      </w:r>
      <w:r w:rsidRPr="00F62482">
        <w:rPr>
          <w:rFonts w:ascii="宋体" w:hint="eastAsia"/>
          <w:szCs w:val="24"/>
        </w:rPr>
        <w:t>名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x: -lmax..+lmax;    {*</w:t>
      </w:r>
      <w:r w:rsidRPr="00F62482">
        <w:rPr>
          <w:rFonts w:ascii="宋体" w:hint="eastAsia"/>
          <w:szCs w:val="24"/>
        </w:rPr>
        <w:t>层深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y: -nmax..+nmax     {*</w:t>
      </w:r>
      <w:r w:rsidRPr="00F62482">
        <w:rPr>
          <w:rFonts w:ascii="宋体" w:hint="eastAsia"/>
          <w:szCs w:val="24"/>
        </w:rPr>
        <w:t>数值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var   ch:         char; { last character read from source program </w:t>
      </w:r>
      <w:r w:rsidRPr="00F62482">
        <w:rPr>
          <w:rFonts w:ascii="宋体" w:hint="eastAsia"/>
          <w:szCs w:val="24"/>
        </w:rPr>
        <w:t>预读的字符</w:t>
      </w:r>
      <w:r w:rsidRPr="00F62482">
        <w:rPr>
          <w:rFonts w:ascii="宋体"/>
          <w:szCs w:val="24"/>
        </w:rPr>
        <w:t xml:space="preserve">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rnum:       real; { real number from insymbol </w:t>
      </w:r>
      <w:r w:rsidRPr="00F62482">
        <w:rPr>
          <w:rFonts w:ascii="宋体" w:hint="eastAsia"/>
          <w:szCs w:val="24"/>
        </w:rPr>
        <w:t>读入的实数</w:t>
      </w:r>
      <w:r w:rsidRPr="00F62482">
        <w:rPr>
          <w:rFonts w:ascii="宋体"/>
          <w:szCs w:val="24"/>
        </w:rPr>
        <w:t xml:space="preserve">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inum:       integer;     { integer from insymbol [</w:t>
      </w:r>
      <w:r w:rsidRPr="00F62482">
        <w:rPr>
          <w:rFonts w:ascii="宋体" w:hint="eastAsia"/>
          <w:szCs w:val="24"/>
        </w:rPr>
        <w:t>多重含义</w:t>
      </w:r>
      <w:r w:rsidRPr="00F62482">
        <w:rPr>
          <w:rFonts w:ascii="宋体"/>
          <w:szCs w:val="24"/>
        </w:rPr>
        <w:t>]</w:t>
      </w:r>
      <w:r w:rsidRPr="00F62482">
        <w:rPr>
          <w:rFonts w:ascii="宋体" w:hint="eastAsia"/>
          <w:szCs w:val="24"/>
        </w:rPr>
        <w:t>读字符读到的数字</w:t>
      </w:r>
      <w:r w:rsidRPr="00F62482">
        <w:rPr>
          <w:rFonts w:ascii="宋体"/>
          <w:szCs w:val="24"/>
        </w:rPr>
        <w:t>/</w:t>
      </w:r>
      <w:r w:rsidRPr="00F62482">
        <w:rPr>
          <w:rFonts w:ascii="宋体" w:hint="eastAsia"/>
          <w:szCs w:val="24"/>
        </w:rPr>
        <w:t>该字符串在</w:t>
      </w:r>
      <w:r w:rsidRPr="00F62482">
        <w:rPr>
          <w:rFonts w:ascii="宋体"/>
          <w:szCs w:val="24"/>
        </w:rPr>
        <w:t>stab</w:t>
      </w:r>
      <w:r w:rsidRPr="00F62482">
        <w:rPr>
          <w:rFonts w:ascii="宋体" w:hint="eastAsia"/>
          <w:szCs w:val="24"/>
        </w:rPr>
        <w:t>中起始位置</w:t>
      </w:r>
      <w:r w:rsidRPr="00F62482">
        <w:rPr>
          <w:rFonts w:ascii="宋体"/>
          <w:szCs w:val="24"/>
        </w:rPr>
        <w:t xml:space="preserve">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sleng:      integer;     { string length </w:t>
      </w:r>
      <w:r w:rsidRPr="00F62482">
        <w:rPr>
          <w:rFonts w:ascii="宋体" w:hint="eastAsia"/>
          <w:szCs w:val="24"/>
        </w:rPr>
        <w:t>该字符串长度</w:t>
      </w:r>
      <w:r w:rsidRPr="00F62482">
        <w:rPr>
          <w:rFonts w:ascii="宋体"/>
          <w:szCs w:val="24"/>
        </w:rPr>
        <w:t xml:space="preserve">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cc:         integer;     { character counter </w:t>
      </w:r>
      <w:r w:rsidRPr="00F62482">
        <w:rPr>
          <w:rFonts w:ascii="宋体" w:hint="eastAsia"/>
          <w:szCs w:val="24"/>
        </w:rPr>
        <w:t>字符计数</w:t>
      </w:r>
      <w:r w:rsidRPr="00F62482">
        <w:rPr>
          <w:rFonts w:ascii="宋体"/>
          <w:szCs w:val="24"/>
        </w:rPr>
        <w:t xml:space="preserve">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lc:         integer;     { program location counter P</w:t>
      </w:r>
      <w:r w:rsidRPr="00F62482">
        <w:rPr>
          <w:rFonts w:ascii="宋体" w:hint="eastAsia"/>
          <w:szCs w:val="24"/>
        </w:rPr>
        <w:t>代码表索引变量</w:t>
      </w:r>
      <w:r w:rsidRPr="00F62482">
        <w:rPr>
          <w:rFonts w:ascii="宋体"/>
          <w:szCs w:val="24"/>
        </w:rPr>
        <w:t xml:space="preserve">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ll:         integer;     { length of current line </w:t>
      </w:r>
      <w:r w:rsidRPr="00F62482">
        <w:rPr>
          <w:rFonts w:ascii="宋体" w:hint="eastAsia"/>
          <w:szCs w:val="24"/>
        </w:rPr>
        <w:t>当前行长度</w:t>
      </w:r>
      <w:r w:rsidRPr="00F62482">
        <w:rPr>
          <w:rFonts w:ascii="宋体"/>
          <w:szCs w:val="24"/>
        </w:rPr>
        <w:t xml:space="preserve">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errpos:     integer;     { </w:t>
      </w:r>
      <w:r w:rsidRPr="00F62482">
        <w:rPr>
          <w:rFonts w:ascii="宋体" w:hint="eastAsia"/>
          <w:szCs w:val="24"/>
        </w:rPr>
        <w:t>错误发生位置</w:t>
      </w:r>
      <w:r w:rsidRPr="00F62482">
        <w:rPr>
          <w:rFonts w:ascii="宋体"/>
          <w:szCs w:val="24"/>
        </w:rPr>
        <w:t xml:space="preserve">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t,a,b,sx,c1,c2:integer;  { indices to tables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{*t </w:t>
      </w:r>
      <w:r w:rsidRPr="00F62482">
        <w:rPr>
          <w:rFonts w:ascii="宋体" w:hint="eastAsia"/>
          <w:szCs w:val="24"/>
        </w:rPr>
        <w:t>符号表</w:t>
      </w:r>
      <w:r w:rsidRPr="00F62482">
        <w:rPr>
          <w:rFonts w:ascii="宋体"/>
          <w:szCs w:val="24"/>
        </w:rPr>
        <w:t>tab</w:t>
      </w:r>
      <w:r w:rsidRPr="00F62482">
        <w:rPr>
          <w:rFonts w:ascii="宋体" w:hint="eastAsia"/>
          <w:szCs w:val="24"/>
        </w:rPr>
        <w:t>的索引变量；</w:t>
      </w:r>
      <w:r w:rsidRPr="00F62482">
        <w:rPr>
          <w:rFonts w:ascii="宋体"/>
          <w:szCs w:val="24"/>
        </w:rPr>
        <w:t xml:space="preserve">b </w:t>
      </w:r>
      <w:r w:rsidRPr="00F62482">
        <w:rPr>
          <w:rFonts w:ascii="宋体" w:hint="eastAsia"/>
          <w:szCs w:val="24"/>
        </w:rPr>
        <w:t>分程序表</w:t>
      </w:r>
      <w:r w:rsidRPr="00F62482">
        <w:rPr>
          <w:rFonts w:ascii="宋体"/>
          <w:szCs w:val="24"/>
        </w:rPr>
        <w:t>btab</w:t>
      </w:r>
      <w:r w:rsidRPr="00F62482">
        <w:rPr>
          <w:rFonts w:ascii="宋体" w:hint="eastAsia"/>
          <w:szCs w:val="24"/>
        </w:rPr>
        <w:t>的索引变量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{*a </w:t>
      </w:r>
      <w:r w:rsidRPr="00F62482">
        <w:rPr>
          <w:rFonts w:ascii="宋体" w:hint="eastAsia"/>
          <w:szCs w:val="24"/>
        </w:rPr>
        <w:t>数组表</w:t>
      </w:r>
      <w:r w:rsidRPr="00F62482">
        <w:rPr>
          <w:rFonts w:ascii="宋体"/>
          <w:szCs w:val="24"/>
        </w:rPr>
        <w:t>atab</w:t>
      </w:r>
      <w:r w:rsidRPr="00F62482">
        <w:rPr>
          <w:rFonts w:ascii="宋体" w:hint="eastAsia"/>
          <w:szCs w:val="24"/>
        </w:rPr>
        <w:t>的索引变量；</w:t>
      </w:r>
      <w:r w:rsidRPr="00F62482">
        <w:rPr>
          <w:rFonts w:ascii="宋体"/>
          <w:szCs w:val="24"/>
        </w:rPr>
        <w:t xml:space="preserve">sx </w:t>
      </w:r>
      <w:r w:rsidRPr="00F62482">
        <w:rPr>
          <w:rFonts w:ascii="宋体" w:hint="eastAsia"/>
          <w:szCs w:val="24"/>
        </w:rPr>
        <w:t>字符串表</w:t>
      </w:r>
      <w:r w:rsidRPr="00F62482">
        <w:rPr>
          <w:rFonts w:ascii="宋体"/>
          <w:szCs w:val="24"/>
        </w:rPr>
        <w:t>stab</w:t>
      </w:r>
      <w:r w:rsidRPr="00F62482">
        <w:rPr>
          <w:rFonts w:ascii="宋体" w:hint="eastAsia"/>
          <w:szCs w:val="24"/>
        </w:rPr>
        <w:t>的索引变量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{*c1 </w:t>
      </w:r>
      <w:r w:rsidRPr="00F62482">
        <w:rPr>
          <w:rFonts w:ascii="宋体" w:hint="eastAsia"/>
          <w:szCs w:val="24"/>
        </w:rPr>
        <w:t>；</w:t>
      </w:r>
      <w:r w:rsidRPr="00F62482">
        <w:rPr>
          <w:rFonts w:ascii="宋体"/>
          <w:szCs w:val="24"/>
        </w:rPr>
        <w:t xml:space="preserve">c2 </w:t>
      </w:r>
      <w:r w:rsidRPr="00F62482">
        <w:rPr>
          <w:rFonts w:ascii="宋体" w:hint="eastAsia"/>
          <w:szCs w:val="24"/>
        </w:rPr>
        <w:t>实常量表</w:t>
      </w:r>
      <w:r w:rsidRPr="00F62482">
        <w:rPr>
          <w:rFonts w:ascii="宋体"/>
          <w:szCs w:val="24"/>
        </w:rPr>
        <w:t>rconst</w:t>
      </w:r>
      <w:r w:rsidRPr="00F62482">
        <w:rPr>
          <w:rFonts w:ascii="宋体" w:hint="eastAsia"/>
          <w:szCs w:val="24"/>
        </w:rPr>
        <w:t>的索引变量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iflag, oflag, skipflag, stackdump, prtables: boolean;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{*prtables</w:t>
      </w:r>
      <w:r w:rsidRPr="00F62482">
        <w:rPr>
          <w:rFonts w:ascii="宋体" w:hint="eastAsia"/>
          <w:szCs w:val="24"/>
        </w:rPr>
        <w:t>打印表标志位</w:t>
      </w:r>
      <w:r w:rsidRPr="00F62482">
        <w:rPr>
          <w:rFonts w:ascii="宋体"/>
          <w:szCs w:val="24"/>
        </w:rPr>
        <w:t xml:space="preserve"> stackdump</w:t>
      </w:r>
      <w:r w:rsidRPr="00F62482">
        <w:rPr>
          <w:rFonts w:ascii="宋体" w:hint="eastAsia"/>
          <w:szCs w:val="24"/>
        </w:rPr>
        <w:t>是否导出的标志位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{*</w:t>
      </w:r>
      <w:r w:rsidRPr="00F62482">
        <w:rPr>
          <w:rFonts w:ascii="宋体" w:hint="eastAsia"/>
          <w:szCs w:val="24"/>
        </w:rPr>
        <w:t>各种</w:t>
      </w:r>
      <w:r w:rsidRPr="00F62482">
        <w:rPr>
          <w:rFonts w:ascii="宋体"/>
          <w:szCs w:val="24"/>
        </w:rPr>
        <w:t>flag</w:t>
      </w:r>
      <w:r w:rsidRPr="00F62482">
        <w:rPr>
          <w:rFonts w:ascii="宋体" w:hint="eastAsia"/>
          <w:szCs w:val="24"/>
        </w:rPr>
        <w:t>标志位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sy:         symbol;      { last symbol read by insymbol </w:t>
      </w:r>
      <w:r w:rsidRPr="00F62482">
        <w:rPr>
          <w:rFonts w:ascii="宋体" w:hint="eastAsia"/>
          <w:szCs w:val="24"/>
        </w:rPr>
        <w:t>预读的符号类型码</w:t>
      </w:r>
      <w:r w:rsidRPr="00F62482">
        <w:rPr>
          <w:rFonts w:ascii="宋体"/>
          <w:szCs w:val="24"/>
        </w:rPr>
        <w:t xml:space="preserve">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errs:       set of 0..ermax; {*</w:t>
      </w:r>
      <w:r w:rsidRPr="00F62482">
        <w:rPr>
          <w:rFonts w:ascii="宋体" w:hint="eastAsia"/>
          <w:szCs w:val="24"/>
        </w:rPr>
        <w:t>错误信息数组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id:         alfa;        { identifier from insymbol </w:t>
      </w:r>
      <w:r w:rsidRPr="00F62482">
        <w:rPr>
          <w:rFonts w:ascii="宋体" w:hint="eastAsia"/>
          <w:szCs w:val="24"/>
        </w:rPr>
        <w:t>读到的标识符</w:t>
      </w:r>
      <w:r w:rsidRPr="00F62482">
        <w:rPr>
          <w:rFonts w:ascii="宋体"/>
          <w:szCs w:val="24"/>
        </w:rPr>
        <w:t xml:space="preserve">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progname:   alfa;        {*</w:t>
      </w:r>
      <w:r w:rsidRPr="00F62482">
        <w:rPr>
          <w:rFonts w:ascii="宋体" w:hint="eastAsia"/>
          <w:szCs w:val="24"/>
        </w:rPr>
        <w:t>程序名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stantyps:   typset;      {*</w:t>
      </w:r>
      <w:r w:rsidRPr="00F62482">
        <w:rPr>
          <w:rFonts w:ascii="宋体" w:hint="eastAsia"/>
          <w:szCs w:val="24"/>
        </w:rPr>
        <w:t>标准类型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constbegsys, typebegsys, blockbegsys, facbegsys, statbegsys: symset;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{*</w:t>
      </w:r>
      <w:r w:rsidRPr="00F62482">
        <w:rPr>
          <w:rFonts w:ascii="宋体" w:hint="eastAsia"/>
          <w:szCs w:val="24"/>
        </w:rPr>
        <w:t>各种首符号集的声明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line:       array[1..llng] of char;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key:        array[1..nkw] of alfa;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ksy:        array[1..nkw] of 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sps:        array[char]of symbol;  { special symbols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{*</w:t>
      </w:r>
      <w:r w:rsidRPr="00F62482">
        <w:rPr>
          <w:rFonts w:ascii="宋体" w:hint="eastAsia"/>
          <w:szCs w:val="24"/>
        </w:rPr>
        <w:t>该用法类似字典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索引下标为字符型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特殊符号数组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display:    array[0..lmax] of integer;{*</w:t>
      </w:r>
      <w:r w:rsidRPr="00F62482">
        <w:rPr>
          <w:rFonts w:ascii="宋体" w:hint="eastAsia"/>
          <w:szCs w:val="24"/>
        </w:rPr>
        <w:t>分程序索引表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表项即指向</w:t>
      </w:r>
      <w:r w:rsidRPr="00F62482">
        <w:rPr>
          <w:rFonts w:ascii="宋体"/>
          <w:szCs w:val="24"/>
        </w:rPr>
        <w:t>btab</w:t>
      </w:r>
      <w:r w:rsidRPr="00F62482">
        <w:rPr>
          <w:rFonts w:ascii="宋体" w:hint="eastAsia"/>
          <w:szCs w:val="24"/>
        </w:rPr>
        <w:t>指针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tab:        array[0..tmax] of      { indentifier lable </w:t>
      </w:r>
      <w:r w:rsidRPr="00F62482">
        <w:rPr>
          <w:rFonts w:ascii="宋体" w:hint="eastAsia"/>
          <w:szCs w:val="24"/>
        </w:rPr>
        <w:t>符号表</w:t>
      </w:r>
      <w:r w:rsidRPr="00F62482">
        <w:rPr>
          <w:rFonts w:ascii="宋体"/>
          <w:szCs w:val="24"/>
        </w:rPr>
        <w:t>tab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packed record           { </w:t>
      </w:r>
      <w:r w:rsidRPr="00F62482">
        <w:rPr>
          <w:rFonts w:ascii="宋体" w:hint="eastAsia"/>
          <w:szCs w:val="24"/>
        </w:rPr>
        <w:t>用法</w:t>
      </w:r>
      <w:r w:rsidRPr="00F62482">
        <w:rPr>
          <w:rFonts w:ascii="宋体"/>
          <w:szCs w:val="24"/>
        </w:rPr>
        <w:t xml:space="preserve">packed record </w:t>
      </w:r>
      <w:r w:rsidRPr="00F62482">
        <w:rPr>
          <w:rFonts w:ascii="宋体" w:hint="eastAsia"/>
          <w:szCs w:val="24"/>
        </w:rPr>
        <w:t>类似字典列表</w:t>
      </w:r>
      <w:r w:rsidRPr="00F62482">
        <w:rPr>
          <w:rFonts w:ascii="宋体"/>
          <w:szCs w:val="24"/>
        </w:rPr>
        <w:t xml:space="preserve">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name: alfa; {*</w:t>
      </w:r>
      <w:r w:rsidRPr="00F62482">
        <w:rPr>
          <w:rFonts w:ascii="宋体" w:hint="eastAsia"/>
          <w:szCs w:val="24"/>
        </w:rPr>
        <w:t>标识符名前</w:t>
      </w:r>
      <w:r w:rsidRPr="00F62482">
        <w:rPr>
          <w:rFonts w:ascii="宋体"/>
          <w:szCs w:val="24"/>
        </w:rPr>
        <w:t>10</w:t>
      </w:r>
      <w:r w:rsidRPr="00F62482">
        <w:rPr>
          <w:rFonts w:ascii="宋体" w:hint="eastAsia"/>
          <w:szCs w:val="24"/>
        </w:rPr>
        <w:t>位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link: index;{*</w:t>
      </w:r>
      <w:r w:rsidRPr="00F62482">
        <w:rPr>
          <w:rFonts w:ascii="宋体" w:hint="eastAsia"/>
          <w:szCs w:val="24"/>
        </w:rPr>
        <w:t>同一分程序上一个标识符在符号表中的位置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obj:  objecttyp;{*</w:t>
      </w:r>
      <w:r w:rsidRPr="00F62482">
        <w:rPr>
          <w:rFonts w:ascii="宋体" w:hint="eastAsia"/>
          <w:szCs w:val="24"/>
        </w:rPr>
        <w:t>标识符种类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typ:  types;{*</w:t>
      </w:r>
      <w:r w:rsidRPr="00F62482">
        <w:rPr>
          <w:rFonts w:ascii="宋体" w:hint="eastAsia"/>
          <w:szCs w:val="24"/>
        </w:rPr>
        <w:t>标识符类型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ref:  index;{*</w:t>
      </w:r>
      <w:r w:rsidRPr="00F62482">
        <w:rPr>
          <w:rFonts w:ascii="宋体" w:hint="eastAsia"/>
          <w:szCs w:val="24"/>
        </w:rPr>
        <w:t>指针值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分别在其他表中的登录位置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normal: boolean;{*</w:t>
      </w:r>
      <w:r w:rsidRPr="00F62482">
        <w:rPr>
          <w:rFonts w:ascii="宋体" w:hint="eastAsia"/>
          <w:szCs w:val="24"/>
        </w:rPr>
        <w:t>只有变量形参标识符填</w:t>
      </w:r>
      <w:r w:rsidRPr="00F62482">
        <w:rPr>
          <w:rFonts w:ascii="宋体"/>
          <w:szCs w:val="24"/>
        </w:rPr>
        <w:t>false</w:t>
      </w:r>
      <w:r w:rsidRPr="00F62482">
        <w:rPr>
          <w:rFonts w:ascii="宋体" w:hint="eastAsia"/>
          <w:szCs w:val="24"/>
        </w:rPr>
        <w:t>其余填</w:t>
      </w:r>
      <w:r w:rsidRPr="00F62482">
        <w:rPr>
          <w:rFonts w:ascii="宋体"/>
          <w:szCs w:val="24"/>
        </w:rPr>
        <w:t>true*}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lev:  0..lmax;{*</w:t>
      </w:r>
      <w:r w:rsidRPr="00F62482">
        <w:rPr>
          <w:rFonts w:ascii="宋体" w:hint="eastAsia"/>
          <w:szCs w:val="24"/>
        </w:rPr>
        <w:t>标识符所在层次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adr: integer  {*</w:t>
      </w:r>
      <w:r w:rsidRPr="00F62482">
        <w:rPr>
          <w:rFonts w:ascii="宋体" w:hint="eastAsia"/>
          <w:szCs w:val="24"/>
        </w:rPr>
        <w:t>地址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与具体的符号类型有关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atab:       array[1..amax] of    { array-table </w:t>
      </w:r>
      <w:r w:rsidRPr="00F62482">
        <w:rPr>
          <w:rFonts w:ascii="宋体" w:hint="eastAsia"/>
          <w:szCs w:val="24"/>
        </w:rPr>
        <w:t>数组信息向量表</w:t>
      </w:r>
      <w:r w:rsidRPr="00F62482">
        <w:rPr>
          <w:rFonts w:ascii="宋体"/>
          <w:szCs w:val="24"/>
        </w:rPr>
        <w:t xml:space="preserve">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packed record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inxtyp,eltyp: types;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{*inxtyp</w:t>
      </w:r>
      <w:r w:rsidRPr="00F62482">
        <w:rPr>
          <w:rFonts w:ascii="宋体" w:hint="eastAsia"/>
          <w:szCs w:val="24"/>
        </w:rPr>
        <w:t>索引类型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可选</w:t>
      </w:r>
      <w:r w:rsidRPr="00F62482">
        <w:rPr>
          <w:rFonts w:ascii="宋体"/>
          <w:szCs w:val="24"/>
        </w:rPr>
        <w:t>ints/bools/chars*}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{*eltye</w:t>
      </w:r>
      <w:r w:rsidRPr="00F62482">
        <w:rPr>
          <w:rFonts w:ascii="宋体" w:hint="eastAsia"/>
          <w:szCs w:val="24"/>
        </w:rPr>
        <w:t>元素类型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类型任意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elref,low,high,elsize,size: index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{*low/high</w:t>
      </w:r>
      <w:r w:rsidRPr="00F62482">
        <w:rPr>
          <w:rFonts w:ascii="宋体" w:hint="eastAsia"/>
          <w:szCs w:val="24"/>
        </w:rPr>
        <w:t>数组上下界</w:t>
      </w:r>
      <w:r w:rsidRPr="00F62482">
        <w:rPr>
          <w:rFonts w:ascii="宋体"/>
          <w:szCs w:val="24"/>
        </w:rPr>
        <w:t xml:space="preserve"> elsize/size</w:t>
      </w:r>
      <w:r w:rsidRPr="00F62482">
        <w:rPr>
          <w:rFonts w:ascii="宋体" w:hint="eastAsia"/>
          <w:szCs w:val="24"/>
        </w:rPr>
        <w:t>数组元素大小和数组大小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btab:       array[1..bmax] of    { block-table </w:t>
      </w:r>
      <w:r w:rsidRPr="00F62482">
        <w:rPr>
          <w:rFonts w:ascii="宋体" w:hint="eastAsia"/>
          <w:szCs w:val="24"/>
        </w:rPr>
        <w:t>分程序表</w:t>
      </w:r>
      <w:r w:rsidRPr="00F62482">
        <w:rPr>
          <w:rFonts w:ascii="宋体"/>
          <w:szCs w:val="24"/>
        </w:rPr>
        <w:t xml:space="preserve">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packed record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last, lastpar, psize, vsize: index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{*last </w:t>
      </w:r>
      <w:r w:rsidRPr="00F62482">
        <w:rPr>
          <w:rFonts w:ascii="宋体" w:hint="eastAsia"/>
          <w:szCs w:val="24"/>
        </w:rPr>
        <w:t>当前标识符在</w:t>
      </w:r>
      <w:r w:rsidRPr="00F62482">
        <w:rPr>
          <w:rFonts w:ascii="宋体"/>
          <w:szCs w:val="24"/>
        </w:rPr>
        <w:t>tab</w:t>
      </w:r>
      <w:r w:rsidRPr="00F62482">
        <w:rPr>
          <w:rFonts w:ascii="宋体" w:hint="eastAsia"/>
          <w:szCs w:val="24"/>
        </w:rPr>
        <w:t>中的位置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{*lastpar </w:t>
      </w:r>
      <w:r w:rsidRPr="00F62482">
        <w:rPr>
          <w:rFonts w:ascii="宋体" w:hint="eastAsia"/>
          <w:szCs w:val="24"/>
        </w:rPr>
        <w:t>过程</w:t>
      </w:r>
      <w:r w:rsidRPr="00F62482">
        <w:rPr>
          <w:rFonts w:ascii="宋体"/>
          <w:szCs w:val="24"/>
        </w:rPr>
        <w:t>/</w:t>
      </w:r>
      <w:r w:rsidRPr="00F62482">
        <w:rPr>
          <w:rFonts w:ascii="宋体" w:hint="eastAsia"/>
          <w:szCs w:val="24"/>
        </w:rPr>
        <w:t>函数最后一个参数在</w:t>
      </w:r>
      <w:r w:rsidRPr="00F62482">
        <w:rPr>
          <w:rFonts w:ascii="宋体"/>
          <w:szCs w:val="24"/>
        </w:rPr>
        <w:t>tab</w:t>
      </w:r>
      <w:r w:rsidRPr="00F62482">
        <w:rPr>
          <w:rFonts w:ascii="宋体" w:hint="eastAsia"/>
          <w:szCs w:val="24"/>
        </w:rPr>
        <w:t>中的位置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{*psize </w:t>
      </w:r>
      <w:r w:rsidRPr="00F62482">
        <w:rPr>
          <w:rFonts w:ascii="宋体" w:hint="eastAsia"/>
          <w:szCs w:val="24"/>
        </w:rPr>
        <w:t>参数在运行栈中所占存储单元数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{*vsize </w:t>
      </w:r>
      <w:r w:rsidRPr="00F62482">
        <w:rPr>
          <w:rFonts w:ascii="宋体" w:hint="eastAsia"/>
          <w:szCs w:val="24"/>
        </w:rPr>
        <w:t>局部变量在运行栈中所占存储单元数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stab:       packed array[0..smax] of char; { string table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{*</w:t>
      </w:r>
      <w:r w:rsidRPr="00F62482">
        <w:rPr>
          <w:rFonts w:ascii="宋体" w:hint="eastAsia"/>
          <w:szCs w:val="24"/>
        </w:rPr>
        <w:t>每个字符串存在</w:t>
      </w:r>
      <w:r w:rsidRPr="00F62482">
        <w:rPr>
          <w:rFonts w:ascii="宋体"/>
          <w:szCs w:val="24"/>
        </w:rPr>
        <w:t xml:space="preserve">stab </w:t>
      </w:r>
      <w:r w:rsidRPr="00F62482">
        <w:rPr>
          <w:rFonts w:ascii="宋体" w:hint="eastAsia"/>
          <w:szCs w:val="24"/>
        </w:rPr>
        <w:t>起始位置放在</w:t>
      </w:r>
      <w:r w:rsidRPr="00F62482">
        <w:rPr>
          <w:rFonts w:ascii="宋体"/>
          <w:szCs w:val="24"/>
        </w:rPr>
        <w:t xml:space="preserve">inum </w:t>
      </w:r>
      <w:r w:rsidRPr="00F62482">
        <w:rPr>
          <w:rFonts w:ascii="宋体" w:hint="eastAsia"/>
          <w:szCs w:val="24"/>
        </w:rPr>
        <w:t>长度放在</w:t>
      </w:r>
      <w:r w:rsidRPr="00F62482">
        <w:rPr>
          <w:rFonts w:ascii="宋体"/>
          <w:szCs w:val="24"/>
        </w:rPr>
        <w:t>sleng*}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rconst:     array[1..c2max] of real;  {*</w:t>
      </w:r>
      <w:r w:rsidRPr="00F62482">
        <w:rPr>
          <w:rFonts w:ascii="宋体" w:hint="eastAsia"/>
          <w:szCs w:val="24"/>
        </w:rPr>
        <w:t>实常量表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code:       array[0..cmax] of order;  {*P</w:t>
      </w:r>
      <w:r w:rsidRPr="00F62482">
        <w:rPr>
          <w:rFonts w:ascii="宋体" w:hint="eastAsia"/>
          <w:szCs w:val="24"/>
        </w:rPr>
        <w:t>代码表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{*</w:t>
      </w:r>
      <w:r w:rsidRPr="00F62482">
        <w:rPr>
          <w:rFonts w:ascii="宋体" w:hint="eastAsia"/>
          <w:szCs w:val="24"/>
        </w:rPr>
        <w:t>编译出的目标指令放入</w:t>
      </w:r>
      <w:r w:rsidRPr="00F62482">
        <w:rPr>
          <w:rFonts w:ascii="宋体"/>
          <w:szCs w:val="24"/>
        </w:rPr>
        <w:t xml:space="preserve">code </w:t>
      </w:r>
      <w:r w:rsidRPr="00F62482">
        <w:rPr>
          <w:rFonts w:ascii="宋体" w:hint="eastAsia"/>
          <w:szCs w:val="24"/>
        </w:rPr>
        <w:t>解释执行从其中一条条取出执行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psin,psout,prr,prd:text;      { default in pascal p </w:t>
      </w:r>
      <w:r w:rsidRPr="00F62482">
        <w:rPr>
          <w:rFonts w:ascii="宋体" w:hint="eastAsia"/>
          <w:szCs w:val="24"/>
        </w:rPr>
        <w:t>默认值</w:t>
      </w:r>
      <w:r w:rsidRPr="00F62482">
        <w:rPr>
          <w:rFonts w:ascii="宋体"/>
          <w:szCs w:val="24"/>
        </w:rPr>
        <w:t xml:space="preserve">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{*psin</w:t>
      </w:r>
      <w:r w:rsidRPr="00F62482">
        <w:rPr>
          <w:rFonts w:ascii="宋体" w:hint="eastAsia"/>
          <w:szCs w:val="24"/>
        </w:rPr>
        <w:t>为输入文件</w:t>
      </w:r>
      <w:r w:rsidRPr="00F62482">
        <w:rPr>
          <w:rFonts w:ascii="宋体"/>
          <w:szCs w:val="24"/>
        </w:rPr>
        <w:t xml:space="preserve"> psout</w:t>
      </w:r>
      <w:r w:rsidRPr="00F62482">
        <w:rPr>
          <w:rFonts w:ascii="宋体" w:hint="eastAsia"/>
          <w:szCs w:val="24"/>
        </w:rPr>
        <w:t>为打印输出文件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inf, outf, fprr: string;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procedure errormsg;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{*</w:t>
      </w:r>
      <w:r w:rsidRPr="00F62482">
        <w:rPr>
          <w:rFonts w:ascii="宋体" w:hint="eastAsia"/>
          <w:szCs w:val="24"/>
        </w:rPr>
        <w:t>错误信息提示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var k : integer;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msg: array[0..ermax] of alfa; {*</w:t>
      </w:r>
      <w:r w:rsidRPr="00F62482">
        <w:rPr>
          <w:rFonts w:ascii="宋体" w:hint="eastAsia"/>
          <w:szCs w:val="24"/>
        </w:rPr>
        <w:t>一共有</w:t>
      </w:r>
      <w:r w:rsidRPr="00F62482">
        <w:rPr>
          <w:rFonts w:ascii="宋体"/>
          <w:szCs w:val="24"/>
        </w:rPr>
        <w:t>58</w:t>
      </w:r>
      <w:r w:rsidRPr="00F62482">
        <w:rPr>
          <w:rFonts w:ascii="宋体" w:hint="eastAsia"/>
          <w:szCs w:val="24"/>
        </w:rPr>
        <w:t>种错误类型提示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</w:t>
      </w:r>
      <w:r w:rsidRPr="00F62482">
        <w:rPr>
          <w:rFonts w:ascii="宋体" w:hint="eastAsia"/>
          <w:szCs w:val="24"/>
        </w:rPr>
        <w:t>以下开始对错误信息字符串数组赋值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msg[0] := 'undef id  ';    msg[1] := 'multi def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msg[2] := 'identifier';    msg[3] := 'program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</w:t>
      </w:r>
      <w:r w:rsidRPr="00F62482">
        <w:rPr>
          <w:rFonts w:ascii="宋体"/>
          <w:szCs w:val="24"/>
          <w:lang w:val="da-DK"/>
        </w:rPr>
        <w:t>msg[4] := ')         ';    msg[5] := ':     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msg[6] := 'syntax    ';    msg[7] := 'ident,var ';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</w:t>
      </w:r>
      <w:r w:rsidRPr="00F62482">
        <w:rPr>
          <w:rFonts w:ascii="宋体"/>
          <w:szCs w:val="24"/>
        </w:rPr>
        <w:t>msg[8] := 'of        ';    msg[9] := '(     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msg[10] := 'id,array  ';    msg[11] := '(     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</w:t>
      </w:r>
      <w:r w:rsidRPr="00F62482">
        <w:rPr>
          <w:rFonts w:ascii="宋体"/>
          <w:szCs w:val="24"/>
          <w:lang w:val="da-DK"/>
        </w:rPr>
        <w:t>msg[12] := ']         ';    msg[13] := '..    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</w:t>
      </w:r>
      <w:r w:rsidRPr="00F62482">
        <w:rPr>
          <w:rFonts w:ascii="宋体"/>
          <w:szCs w:val="24"/>
        </w:rPr>
        <w:t>msg[14] := ';         ';    msg[15] := 'func. type';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msg[16] := '=         ';    msg[17] := 'boolean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msg[18] := 'convar typ';    msg[19] := 'type  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msg[20] := 'prog.param';    msg[21] := 'too big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msg[22] := '.         ';    msg[23] := 'type(case)';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msg[24] := 'character ';    msg[25] := 'const id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msg[26] := 'index type';    msg[27] := 'indexbound';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msg[28] := 'no array  ';    msg[29] := 'type id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msg[30] := 'undef type';    msg[31] := 'no record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msg[32] := 'boole type';    msg[33] := 'arith type';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</w:t>
      </w:r>
      <w:r w:rsidRPr="00F62482">
        <w:rPr>
          <w:rFonts w:ascii="宋体"/>
          <w:szCs w:val="24"/>
          <w:lang w:val="da-DK"/>
        </w:rPr>
        <w:t>msg[34] := 'integer   ';    msg[35] := 'types 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msg[36] := 'param type';    msg[37] := 'variab id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msg[38] := 'string    ';    msg[39] := 'no.of pars';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msg[40] := 'real numbr';    msg[41] := 'type  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msg[42] := 'real type ';    msg[43] := 'integer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msg[44] := 'var,const ';    msg[45] := 'var,proc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</w:t>
      </w:r>
      <w:r w:rsidRPr="00F62482">
        <w:rPr>
          <w:rFonts w:ascii="宋体"/>
          <w:szCs w:val="24"/>
        </w:rPr>
        <w:t>msg[46] := 'types(:=) ';    msg[47] := 'typ(case)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</w:t>
      </w:r>
      <w:r w:rsidRPr="00F62482">
        <w:rPr>
          <w:rFonts w:ascii="宋体"/>
          <w:szCs w:val="24"/>
          <w:lang w:val="da-DK"/>
        </w:rPr>
        <w:t>msg[48] := 'type      ';    msg[49] := 'store ovfl';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</w:t>
      </w:r>
      <w:r w:rsidRPr="00F62482">
        <w:rPr>
          <w:rFonts w:ascii="宋体"/>
          <w:szCs w:val="24"/>
        </w:rPr>
        <w:t>msg[50] := 'constant  ';    msg[51] := ':=    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msg[52] := 'then      ';    msg[53] := 'until 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msg[54] := 'do        ';    msg[55] := 'to downto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msg[56] := 'begin     ';    msg[57] := 'end   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msg[58] := 'factor';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writeln(psout);                {*</w:t>
      </w:r>
      <w:r w:rsidRPr="00F62482">
        <w:rPr>
          <w:rFonts w:ascii="宋体" w:hint="eastAsia"/>
          <w:szCs w:val="24"/>
        </w:rPr>
        <w:t>输出一个空行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writeln(psout,'key words');    {*</w:t>
      </w:r>
      <w:r w:rsidRPr="00F62482">
        <w:rPr>
          <w:rFonts w:ascii="宋体" w:hint="eastAsia"/>
          <w:szCs w:val="24"/>
        </w:rPr>
        <w:t>该用法为向输出文件格式输出语句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 := 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{*</w:t>
      </w:r>
      <w:r w:rsidRPr="00F62482">
        <w:rPr>
          <w:rFonts w:ascii="宋体" w:hint="eastAsia"/>
          <w:szCs w:val="24"/>
        </w:rPr>
        <w:t>两层循环输出错误信息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while errs &lt;&gt; [] do      {*</w:t>
      </w:r>
      <w:r w:rsidRPr="00F62482">
        <w:rPr>
          <w:rFonts w:ascii="宋体" w:hint="eastAsia"/>
          <w:szCs w:val="24"/>
        </w:rPr>
        <w:t>循环到错误信息数组为空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while not( k in errs )do k := k + 1; {*</w:t>
      </w:r>
      <w:r w:rsidRPr="00F62482">
        <w:rPr>
          <w:rFonts w:ascii="宋体" w:hint="eastAsia"/>
          <w:szCs w:val="24"/>
        </w:rPr>
        <w:t>循环</w:t>
      </w:r>
      <w:r w:rsidRPr="00F62482">
        <w:rPr>
          <w:rFonts w:ascii="宋体"/>
          <w:szCs w:val="24"/>
        </w:rPr>
        <w:t>k</w:t>
      </w:r>
      <w:r w:rsidRPr="00F62482">
        <w:rPr>
          <w:rFonts w:ascii="宋体" w:hint="eastAsia"/>
          <w:szCs w:val="24"/>
        </w:rPr>
        <w:t>递增直到</w:t>
      </w:r>
      <w:r w:rsidRPr="00F62482">
        <w:rPr>
          <w:rFonts w:ascii="宋体"/>
          <w:szCs w:val="24"/>
        </w:rPr>
        <w:t>errs</w:t>
      </w:r>
      <w:r w:rsidRPr="00F62482">
        <w:rPr>
          <w:rFonts w:ascii="宋体" w:hint="eastAsia"/>
          <w:szCs w:val="24"/>
        </w:rPr>
        <w:t>中包含编号</w:t>
      </w:r>
      <w:r w:rsidRPr="00F62482">
        <w:rPr>
          <w:rFonts w:ascii="宋体"/>
          <w:szCs w:val="24"/>
        </w:rPr>
        <w:t>k</w:t>
      </w:r>
      <w:r w:rsidRPr="00F62482">
        <w:rPr>
          <w:rFonts w:ascii="宋体" w:hint="eastAsia"/>
          <w:szCs w:val="24"/>
        </w:rPr>
        <w:t>的错误信息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writeln(psout, k, ' ', msg[k] );     {*</w:t>
      </w:r>
      <w:r w:rsidRPr="00F62482">
        <w:rPr>
          <w:rFonts w:ascii="宋体" w:hint="eastAsia"/>
          <w:szCs w:val="24"/>
        </w:rPr>
        <w:t>向</w:t>
      </w:r>
      <w:r w:rsidRPr="00F62482">
        <w:rPr>
          <w:rFonts w:ascii="宋体"/>
          <w:szCs w:val="24"/>
        </w:rPr>
        <w:t>psout</w:t>
      </w:r>
      <w:r w:rsidRPr="00F62482">
        <w:rPr>
          <w:rFonts w:ascii="宋体" w:hint="eastAsia"/>
          <w:szCs w:val="24"/>
        </w:rPr>
        <w:t>输出错误信息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errs := errs - [k]   {*</w:t>
      </w:r>
      <w:r w:rsidRPr="00F62482">
        <w:rPr>
          <w:rFonts w:ascii="宋体" w:hint="eastAsia"/>
          <w:szCs w:val="24"/>
        </w:rPr>
        <w:t>更新错误信息数组出去</w:t>
      </w:r>
      <w:r w:rsidRPr="00F62482">
        <w:rPr>
          <w:rFonts w:ascii="宋体"/>
          <w:szCs w:val="24"/>
        </w:rPr>
        <w:t>k</w:t>
      </w:r>
      <w:r w:rsidRPr="00F62482">
        <w:rPr>
          <w:rFonts w:ascii="宋体" w:hint="eastAsia"/>
          <w:szCs w:val="24"/>
        </w:rPr>
        <w:t>类型错误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end { while errs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end { errormsg } 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procedure endskip;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{*</w:t>
      </w:r>
      <w:r w:rsidRPr="00F62482">
        <w:rPr>
          <w:rFonts w:ascii="宋体" w:hint="eastAsia"/>
          <w:szCs w:val="24"/>
        </w:rPr>
        <w:t>在被跳过的源程序代码下面加下划线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begin                 { underline skipped part of input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while errpos &lt; cc do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write( psout, '-');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errpos := errpos + 1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skipflag := false   {*</w:t>
      </w:r>
      <w:r w:rsidRPr="00F62482">
        <w:rPr>
          <w:rFonts w:ascii="宋体" w:hint="eastAsia"/>
          <w:szCs w:val="24"/>
        </w:rPr>
        <w:t>不再继续跳读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end { endskip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procedure nextch;  { read next character; process line end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{*</w:t>
      </w:r>
      <w:r w:rsidRPr="00F62482">
        <w:rPr>
          <w:rFonts w:ascii="宋体" w:hint="eastAsia"/>
          <w:szCs w:val="24"/>
        </w:rPr>
        <w:t>读下一字符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{*</w:t>
      </w:r>
      <w:r w:rsidRPr="00F62482">
        <w:rPr>
          <w:rFonts w:ascii="宋体" w:hint="eastAsia"/>
          <w:szCs w:val="24"/>
        </w:rPr>
        <w:t>先对读到行尾情况进行判断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if cc = ll {*</w:t>
      </w:r>
      <w:r w:rsidRPr="00F62482">
        <w:rPr>
          <w:rFonts w:ascii="宋体" w:hint="eastAsia"/>
          <w:szCs w:val="24"/>
        </w:rPr>
        <w:t>读到行尾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then begin{*000000*}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if eof( psin ) {*</w:t>
      </w:r>
      <w:r w:rsidRPr="00F62482">
        <w:rPr>
          <w:rFonts w:ascii="宋体" w:hint="eastAsia"/>
          <w:szCs w:val="24"/>
        </w:rPr>
        <w:t>如果是程序尾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writeln( psout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writeln( psout, 'program incomplete'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errormsg; {*</w:t>
      </w:r>
      <w:r w:rsidRPr="00F62482">
        <w:rPr>
          <w:rFonts w:ascii="宋体" w:hint="eastAsia"/>
          <w:szCs w:val="24"/>
        </w:rPr>
        <w:t>程序不完整错误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exit;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{*</w:t>
      </w:r>
      <w:r w:rsidRPr="00F62482">
        <w:rPr>
          <w:rFonts w:ascii="宋体" w:hint="eastAsia"/>
          <w:szCs w:val="24"/>
        </w:rPr>
        <w:t>以下进行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行出错处理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if errpos &lt;&gt; 0 {*</w:t>
      </w:r>
      <w:r w:rsidRPr="00F62482">
        <w:rPr>
          <w:rFonts w:ascii="宋体" w:hint="eastAsia"/>
          <w:szCs w:val="24"/>
        </w:rPr>
        <w:t>错误位置不为初始值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即该行有错误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if skipflag then endskip;  {*</w:t>
      </w:r>
      <w:r w:rsidRPr="00F62482">
        <w:rPr>
          <w:rFonts w:ascii="宋体" w:hint="eastAsia"/>
          <w:szCs w:val="24"/>
        </w:rPr>
        <w:t>如果跳读标志位为真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则在跳读部分加下划线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writeln( psout );   {*</w:t>
      </w:r>
      <w:r w:rsidRPr="00F62482">
        <w:rPr>
          <w:rFonts w:ascii="宋体" w:hint="eastAsia"/>
          <w:szCs w:val="24"/>
        </w:rPr>
        <w:t>输出空行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errpos := 0  {*</w:t>
      </w:r>
      <w:r w:rsidRPr="00F62482">
        <w:rPr>
          <w:rFonts w:ascii="宋体" w:hint="eastAsia"/>
          <w:szCs w:val="24"/>
        </w:rPr>
        <w:t>重置错误位置为初值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write( psout, lc: 5, ' '); {*</w:t>
      </w:r>
      <w:r w:rsidRPr="00F62482">
        <w:rPr>
          <w:rFonts w:ascii="宋体" w:hint="eastAsia"/>
          <w:szCs w:val="24"/>
        </w:rPr>
        <w:t>输出出错位置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ll := 0; {*</w:t>
      </w:r>
      <w:r w:rsidRPr="00F62482">
        <w:rPr>
          <w:rFonts w:ascii="宋体" w:hint="eastAsia"/>
          <w:szCs w:val="24"/>
        </w:rPr>
        <w:t>重置行长度为初值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cc := 0; {*</w:t>
      </w:r>
      <w:r w:rsidRPr="00F62482">
        <w:rPr>
          <w:rFonts w:ascii="宋体" w:hint="eastAsia"/>
          <w:szCs w:val="24"/>
        </w:rPr>
        <w:t>重置读字符位置为初值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while not eoln( psin ) do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{*</w:t>
      </w:r>
      <w:r w:rsidRPr="00F62482">
        <w:rPr>
          <w:rFonts w:ascii="宋体" w:hint="eastAsia"/>
          <w:szCs w:val="24"/>
        </w:rPr>
        <w:t>因为在读字符之前当前行已经读完了，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</w:t>
      </w:r>
      <w:r w:rsidRPr="00F62482">
        <w:rPr>
          <w:rFonts w:ascii="宋体" w:hint="eastAsia"/>
          <w:szCs w:val="24"/>
        </w:rPr>
        <w:t>而且</w:t>
      </w:r>
      <w:r w:rsidRPr="00F62482">
        <w:rPr>
          <w:rFonts w:ascii="宋体"/>
          <w:szCs w:val="24"/>
        </w:rPr>
        <w:t>psin</w:t>
      </w:r>
      <w:r w:rsidRPr="00F62482">
        <w:rPr>
          <w:rFonts w:ascii="宋体" w:hint="eastAsia"/>
          <w:szCs w:val="24"/>
        </w:rPr>
        <w:t>的指针指向的是下一行代码</w:t>
      </w:r>
      <w:r w:rsidRPr="00F62482">
        <w:rPr>
          <w:rFonts w:ascii="宋体"/>
          <w:szCs w:val="24"/>
        </w:rPr>
        <w:t>,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</w:t>
      </w:r>
      <w:r w:rsidRPr="00F62482">
        <w:rPr>
          <w:rFonts w:ascii="宋体" w:hint="eastAsia"/>
          <w:szCs w:val="24"/>
        </w:rPr>
        <w:t>于是进行循环将</w:t>
      </w:r>
      <w:r w:rsidRPr="00F62482">
        <w:rPr>
          <w:rFonts w:ascii="宋体"/>
          <w:szCs w:val="24"/>
        </w:rPr>
        <w:t>psin</w:t>
      </w:r>
      <w:r w:rsidRPr="00F62482">
        <w:rPr>
          <w:rFonts w:ascii="宋体" w:hint="eastAsia"/>
          <w:szCs w:val="24"/>
        </w:rPr>
        <w:t>所在行的代码装入</w:t>
      </w:r>
      <w:r w:rsidRPr="00F62482">
        <w:rPr>
          <w:rFonts w:ascii="宋体"/>
          <w:szCs w:val="24"/>
        </w:rPr>
        <w:t>line</w:t>
      </w:r>
      <w:r w:rsidRPr="00F62482">
        <w:rPr>
          <w:rFonts w:ascii="宋体" w:hint="eastAsia"/>
          <w:szCs w:val="24"/>
        </w:rPr>
        <w:t>中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begin              {*</w:t>
      </w:r>
      <w:r w:rsidRPr="00F62482">
        <w:rPr>
          <w:rFonts w:ascii="宋体" w:hint="eastAsia"/>
          <w:szCs w:val="24"/>
        </w:rPr>
        <w:t>输入代码文件的最后一行（前面有判断保证）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ll := ll + 1;    {*</w:t>
      </w:r>
      <w:r w:rsidRPr="00F62482">
        <w:rPr>
          <w:rFonts w:ascii="宋体" w:hint="eastAsia"/>
          <w:szCs w:val="24"/>
        </w:rPr>
        <w:t>循环按字符读取下一行到</w:t>
      </w:r>
      <w:r w:rsidRPr="00F62482">
        <w:rPr>
          <w:rFonts w:ascii="宋体"/>
          <w:szCs w:val="24"/>
        </w:rPr>
        <w:t>line*}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read( psin, ch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write( psout, ch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line[ll] := ch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ll := ll + 1;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readln( psin );   {*</w:t>
      </w:r>
      <w:r w:rsidRPr="00F62482">
        <w:rPr>
          <w:rFonts w:ascii="宋体" w:hint="eastAsia"/>
          <w:szCs w:val="24"/>
        </w:rPr>
        <w:t>让</w:t>
      </w:r>
      <w:r w:rsidRPr="00F62482">
        <w:rPr>
          <w:rFonts w:ascii="宋体"/>
          <w:szCs w:val="24"/>
        </w:rPr>
        <w:t>psin</w:t>
      </w:r>
      <w:r w:rsidRPr="00F62482">
        <w:rPr>
          <w:rFonts w:ascii="宋体" w:hint="eastAsia"/>
          <w:szCs w:val="24"/>
        </w:rPr>
        <w:t>读下一行，以保证下次调用</w:t>
      </w:r>
      <w:r w:rsidRPr="00F62482">
        <w:rPr>
          <w:rFonts w:ascii="宋体"/>
          <w:szCs w:val="24"/>
        </w:rPr>
        <w:t>pisn</w:t>
      </w:r>
      <w:r w:rsidRPr="00F62482">
        <w:rPr>
          <w:rFonts w:ascii="宋体" w:hint="eastAsia"/>
          <w:szCs w:val="24"/>
        </w:rPr>
        <w:t>的时候是下一行指针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line[ll] := ' ';  {*</w:t>
      </w:r>
      <w:r w:rsidRPr="00F62482">
        <w:rPr>
          <w:rFonts w:ascii="宋体" w:hint="eastAsia"/>
          <w:szCs w:val="24"/>
        </w:rPr>
        <w:t>最后用空格作为行结尾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writeln( psout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end;{*</w:t>
      </w:r>
      <w:r w:rsidRPr="00F62482">
        <w:rPr>
          <w:rFonts w:ascii="宋体" w:hint="eastAsia"/>
          <w:szCs w:val="24"/>
        </w:rPr>
        <w:t>判断读到行尾的特殊情况处理结束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cc := cc + 1;  {*</w:t>
      </w:r>
      <w:r w:rsidRPr="00F62482">
        <w:rPr>
          <w:rFonts w:ascii="宋体" w:hint="eastAsia"/>
          <w:szCs w:val="24"/>
        </w:rPr>
        <w:t>正常读取字符</w:t>
      </w:r>
      <w:r w:rsidRPr="00F62482">
        <w:rPr>
          <w:rFonts w:ascii="宋体"/>
          <w:szCs w:val="24"/>
        </w:rPr>
        <w:t xml:space="preserve">*}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ch := line[cc];{*</w:t>
      </w:r>
      <w:r w:rsidRPr="00F62482">
        <w:rPr>
          <w:rFonts w:ascii="宋体" w:hint="eastAsia"/>
          <w:szCs w:val="24"/>
        </w:rPr>
        <w:t>从</w:t>
      </w:r>
      <w:r w:rsidRPr="00F62482">
        <w:rPr>
          <w:rFonts w:ascii="宋体"/>
          <w:szCs w:val="24"/>
        </w:rPr>
        <w:t>line</w:t>
      </w:r>
      <w:r w:rsidRPr="00F62482">
        <w:rPr>
          <w:rFonts w:ascii="宋体" w:hint="eastAsia"/>
          <w:szCs w:val="24"/>
        </w:rPr>
        <w:t>中读出下一个字符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end { nextch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procedure error( n: integer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{*</w:t>
      </w:r>
      <w:r w:rsidRPr="00F62482">
        <w:rPr>
          <w:rFonts w:ascii="宋体" w:hint="eastAsia"/>
          <w:szCs w:val="24"/>
        </w:rPr>
        <w:t>打印出错位置和出错编号</w:t>
      </w:r>
      <w:r w:rsidRPr="00F62482">
        <w:rPr>
          <w:rFonts w:ascii="宋体"/>
          <w:szCs w:val="24"/>
        </w:rPr>
        <w:t xml:space="preserve">, </w:t>
      </w:r>
      <w:r w:rsidRPr="00F62482">
        <w:rPr>
          <w:rFonts w:ascii="宋体" w:hint="eastAsia"/>
          <w:szCs w:val="24"/>
        </w:rPr>
        <w:t>并将错误编号加入</w:t>
      </w:r>
      <w:r w:rsidRPr="00F62482">
        <w:rPr>
          <w:rFonts w:ascii="宋体"/>
          <w:szCs w:val="24"/>
        </w:rPr>
        <w:t>errs</w:t>
      </w:r>
      <w:r w:rsidRPr="00F62482">
        <w:rPr>
          <w:rFonts w:ascii="宋体" w:hint="eastAsia"/>
          <w:szCs w:val="24"/>
        </w:rPr>
        <w:t>中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{*</w:t>
      </w:r>
      <w:r w:rsidRPr="00F62482">
        <w:rPr>
          <w:rFonts w:ascii="宋体" w:hint="eastAsia"/>
          <w:szCs w:val="24"/>
        </w:rPr>
        <w:t>传入参数为错误类型码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if errpos = 0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then write ( psout, '****'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if cc &gt; errpos  {*</w:t>
      </w:r>
      <w:r w:rsidRPr="00F62482">
        <w:rPr>
          <w:rFonts w:ascii="宋体" w:hint="eastAsia"/>
          <w:szCs w:val="24"/>
        </w:rPr>
        <w:t>当前错误在上次出错位置之后才输出错误信息，避免重复输出相同错误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write( psout, ' ': cc-errpos, '^', n:2); {*</w:t>
      </w:r>
      <w:r w:rsidRPr="00F62482">
        <w:rPr>
          <w:rFonts w:ascii="宋体" w:hint="eastAsia"/>
          <w:szCs w:val="24"/>
        </w:rPr>
        <w:t>打印出若干空格使箭头指向出错位置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errpos := cc + 3;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errs := errs +[n]          {*</w:t>
      </w:r>
      <w:r w:rsidRPr="00F62482">
        <w:rPr>
          <w:rFonts w:ascii="宋体" w:hint="eastAsia"/>
          <w:szCs w:val="24"/>
        </w:rPr>
        <w:t>将错误编号加入</w:t>
      </w:r>
      <w:r w:rsidRPr="00F62482">
        <w:rPr>
          <w:rFonts w:ascii="宋体"/>
          <w:szCs w:val="24"/>
        </w:rPr>
        <w:t>errs</w:t>
      </w:r>
      <w:r w:rsidRPr="00F62482">
        <w:rPr>
          <w:rFonts w:ascii="宋体" w:hint="eastAsia"/>
          <w:szCs w:val="24"/>
        </w:rPr>
        <w:t>中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end { error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procedure fatal( n: integer );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{*</w:t>
      </w:r>
      <w:r w:rsidRPr="00F62482">
        <w:rPr>
          <w:rFonts w:ascii="宋体" w:hint="eastAsia"/>
          <w:szCs w:val="24"/>
        </w:rPr>
        <w:t>打印表格溢出信息并终止汇编程序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{*</w:t>
      </w:r>
      <w:r w:rsidRPr="00F62482">
        <w:rPr>
          <w:rFonts w:ascii="宋体" w:hint="eastAsia"/>
          <w:szCs w:val="24"/>
        </w:rPr>
        <w:t>传入参数为溢出表的类型编码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var msg : array[1..7] of alfa;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writeln( psout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errormsg;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msg[1] := 'identifier';   msg[2] := 'procedures';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msg[3] := 'reals     ';   msg[4] := 'arrays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</w:t>
      </w:r>
      <w:r w:rsidRPr="00F62482">
        <w:rPr>
          <w:rFonts w:ascii="宋体"/>
          <w:szCs w:val="24"/>
          <w:lang w:val="da-DK"/>
        </w:rPr>
        <w:t>msg[5] := 'levels    ';   msg[6] := 'code  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msg[7] := 'strings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</w:t>
      </w:r>
      <w:r w:rsidRPr="00F62482">
        <w:rPr>
          <w:rFonts w:ascii="宋体"/>
          <w:szCs w:val="24"/>
        </w:rPr>
        <w:t>writeln( psout, 'compiler table for ', msg[n], ' is too small');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exit; {terminate compilation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end { fatal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procedure insymbol;  {reads next symbol}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{*</w:t>
      </w:r>
      <w:r w:rsidRPr="00F62482">
        <w:rPr>
          <w:rFonts w:ascii="宋体" w:hint="eastAsia"/>
          <w:szCs w:val="24"/>
        </w:rPr>
        <w:t>读取下一符号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并能处理注释行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label 1,2,3; {*</w:t>
      </w:r>
      <w:r w:rsidRPr="00F62482">
        <w:rPr>
          <w:rFonts w:ascii="宋体" w:hint="eastAsia"/>
          <w:szCs w:val="24"/>
        </w:rPr>
        <w:t>定义</w:t>
      </w:r>
      <w:r w:rsidRPr="00F62482">
        <w:rPr>
          <w:rFonts w:ascii="宋体"/>
          <w:szCs w:val="24"/>
        </w:rPr>
        <w:t>label,</w:t>
      </w:r>
      <w:r w:rsidRPr="00F62482">
        <w:rPr>
          <w:rFonts w:ascii="宋体" w:hint="eastAsia"/>
          <w:szCs w:val="24"/>
        </w:rPr>
        <w:t>用于后面</w:t>
      </w:r>
      <w:r w:rsidRPr="00F62482">
        <w:rPr>
          <w:rFonts w:ascii="宋体"/>
          <w:szCs w:val="24"/>
        </w:rPr>
        <w:t>go to</w:t>
      </w:r>
      <w:r w:rsidRPr="00F62482">
        <w:rPr>
          <w:rFonts w:ascii="宋体" w:hint="eastAsia"/>
          <w:szCs w:val="24"/>
        </w:rPr>
        <w:t>的跳转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var  i,j,k,e: integer;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{*i</w:t>
      </w:r>
      <w:r w:rsidRPr="00F62482">
        <w:rPr>
          <w:rFonts w:ascii="宋体" w:hint="eastAsia"/>
          <w:szCs w:val="24"/>
        </w:rPr>
        <w:t>，</w:t>
      </w:r>
      <w:r w:rsidRPr="00F62482">
        <w:rPr>
          <w:rFonts w:ascii="宋体"/>
          <w:szCs w:val="24"/>
        </w:rPr>
        <w:t>j</w:t>
      </w:r>
      <w:r w:rsidRPr="00F62482">
        <w:rPr>
          <w:rFonts w:ascii="宋体" w:hint="eastAsia"/>
          <w:szCs w:val="24"/>
        </w:rPr>
        <w:t>分别为二分查找头尾</w:t>
      </w:r>
      <w:r w:rsidRPr="00F62482">
        <w:rPr>
          <w:rFonts w:ascii="宋体"/>
          <w:szCs w:val="24"/>
        </w:rPr>
        <w:t xml:space="preserve"> k</w:t>
      </w:r>
      <w:r w:rsidRPr="00F62482">
        <w:rPr>
          <w:rFonts w:ascii="宋体" w:hint="eastAsia"/>
          <w:szCs w:val="24"/>
        </w:rPr>
        <w:t>为读字符下标</w:t>
      </w:r>
      <w:r w:rsidRPr="00F62482">
        <w:rPr>
          <w:rFonts w:ascii="宋体"/>
          <w:szCs w:val="24"/>
        </w:rPr>
        <w:t xml:space="preserve"> e</w:t>
      </w:r>
      <w:r w:rsidRPr="00F62482">
        <w:rPr>
          <w:rFonts w:ascii="宋体" w:hint="eastAsia"/>
          <w:szCs w:val="24"/>
        </w:rPr>
        <w:t>为实数指数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procedure readscale;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</w:t>
      </w:r>
      <w:r w:rsidRPr="00F62482">
        <w:rPr>
          <w:rFonts w:ascii="宋体" w:hint="eastAsia"/>
          <w:szCs w:val="24"/>
        </w:rPr>
        <w:t>处理实数的指数部分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var s,sign: integer;{*sign </w:t>
      </w:r>
      <w:r w:rsidRPr="00F62482">
        <w:rPr>
          <w:rFonts w:ascii="宋体" w:hint="eastAsia"/>
          <w:szCs w:val="24"/>
        </w:rPr>
        <w:t>记录符号位</w:t>
      </w:r>
      <w:r w:rsidRPr="00F62482">
        <w:rPr>
          <w:rFonts w:ascii="宋体"/>
          <w:szCs w:val="24"/>
        </w:rPr>
        <w:t>+1</w:t>
      </w:r>
      <w:r w:rsidRPr="00F62482">
        <w:rPr>
          <w:rFonts w:ascii="宋体" w:hint="eastAsia"/>
          <w:szCs w:val="24"/>
        </w:rPr>
        <w:t>为正</w:t>
      </w:r>
      <w:r w:rsidRPr="00F62482">
        <w:rPr>
          <w:rFonts w:ascii="宋体"/>
          <w:szCs w:val="24"/>
        </w:rPr>
        <w:t>-1</w:t>
      </w:r>
      <w:r w:rsidRPr="00F62482">
        <w:rPr>
          <w:rFonts w:ascii="宋体" w:hint="eastAsia"/>
          <w:szCs w:val="24"/>
        </w:rPr>
        <w:t>为负</w:t>
      </w:r>
      <w:r w:rsidRPr="00F62482">
        <w:rPr>
          <w:rFonts w:ascii="宋体"/>
          <w:szCs w:val="24"/>
        </w:rPr>
        <w:t xml:space="preserve"> s</w:t>
      </w:r>
      <w:r w:rsidRPr="00F62482">
        <w:rPr>
          <w:rFonts w:ascii="宋体" w:hint="eastAsia"/>
          <w:szCs w:val="24"/>
        </w:rPr>
        <w:t>为数值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nextch;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sign := 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s := 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if ch = '+'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then nextch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else if ch = '-'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nextch;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sign := -1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if not(( ch &gt;= '0' )and (ch &lt;= '9' ))  {*</w:t>
      </w:r>
      <w:r w:rsidRPr="00F62482">
        <w:rPr>
          <w:rFonts w:ascii="宋体" w:hint="eastAsia"/>
          <w:szCs w:val="24"/>
        </w:rPr>
        <w:t>读完符号以后读到的不是数字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错误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then error( 40 )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else repeat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s := 10*s + ord( ord(ch)-ord('0')); {*</w:t>
      </w:r>
      <w:r w:rsidRPr="00F62482">
        <w:rPr>
          <w:rFonts w:ascii="宋体" w:hint="eastAsia"/>
          <w:szCs w:val="24"/>
        </w:rPr>
        <w:t>字符串转数字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存入</w:t>
      </w:r>
      <w:r w:rsidRPr="00F62482">
        <w:rPr>
          <w:rFonts w:ascii="宋体"/>
          <w:szCs w:val="24"/>
        </w:rPr>
        <w:t>s*}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nextch;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until not(( ch &gt;= '0' ) and ( ch &lt;= '9' ));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 := s*sign + e     {*</w:t>
      </w:r>
      <w:r w:rsidRPr="00F62482">
        <w:rPr>
          <w:rFonts w:ascii="宋体" w:hint="eastAsia"/>
          <w:szCs w:val="24"/>
        </w:rPr>
        <w:t>上述读到的数字加入到</w:t>
      </w:r>
      <w:r w:rsidRPr="00F62482">
        <w:rPr>
          <w:rFonts w:ascii="宋体"/>
          <w:szCs w:val="24"/>
        </w:rPr>
        <w:t>e</w:t>
      </w:r>
      <w:r w:rsidRPr="00F62482">
        <w:rPr>
          <w:rFonts w:ascii="宋体" w:hint="eastAsia"/>
          <w:szCs w:val="24"/>
        </w:rPr>
        <w:t>中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end { readscale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procedure adjustscale;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</w:t>
      </w:r>
      <w:r w:rsidRPr="00F62482">
        <w:rPr>
          <w:rFonts w:ascii="宋体" w:hint="eastAsia"/>
          <w:szCs w:val="24"/>
        </w:rPr>
        <w:t>根据小数位数和指数大小求出实数数值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var s : integer;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d, t : real;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if k + e &gt; emax   {*</w:t>
      </w:r>
      <w:r w:rsidRPr="00F62482">
        <w:rPr>
          <w:rFonts w:ascii="宋体" w:hint="eastAsia"/>
          <w:szCs w:val="24"/>
        </w:rPr>
        <w:t>当前的位数加上指数超过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指数上限则报错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then error(21)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else if k + e &lt; emin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then rnum := 0  {*</w:t>
      </w:r>
      <w:r w:rsidRPr="00F62482">
        <w:rPr>
          <w:rFonts w:ascii="宋体" w:hint="eastAsia"/>
          <w:szCs w:val="24"/>
        </w:rPr>
        <w:t>小于精度下界记该实数为</w:t>
      </w:r>
      <w:r w:rsidRPr="00F62482">
        <w:rPr>
          <w:rFonts w:ascii="宋体"/>
          <w:szCs w:val="24"/>
        </w:rPr>
        <w:t>0*}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s := abs(e);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t := 1.0;  {*</w:t>
      </w:r>
      <w:r w:rsidRPr="00F62482">
        <w:rPr>
          <w:rFonts w:ascii="宋体" w:hint="eastAsia"/>
          <w:szCs w:val="24"/>
        </w:rPr>
        <w:t>临时值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d := 10.0; {*</w:t>
      </w:r>
      <w:r w:rsidRPr="00F62482">
        <w:rPr>
          <w:rFonts w:ascii="宋体" w:hint="eastAsia"/>
          <w:szCs w:val="24"/>
        </w:rPr>
        <w:t>十进制的基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repeat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while not odd(s) do {*</w:t>
      </w:r>
      <w:r w:rsidRPr="00F62482">
        <w:rPr>
          <w:rFonts w:ascii="宋体" w:hint="eastAsia"/>
          <w:szCs w:val="24"/>
        </w:rPr>
        <w:t>为了加快收敛速度采用折半法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s := s div 2;   {*</w:t>
      </w:r>
      <w:r w:rsidRPr="00F62482">
        <w:rPr>
          <w:rFonts w:ascii="宋体" w:hint="eastAsia"/>
          <w:szCs w:val="24"/>
        </w:rPr>
        <w:t>把幂次中</w:t>
      </w:r>
      <w:r w:rsidRPr="00F62482">
        <w:rPr>
          <w:rFonts w:ascii="宋体"/>
          <w:szCs w:val="24"/>
        </w:rPr>
        <w:t>2</w:t>
      </w:r>
      <w:r w:rsidRPr="00F62482">
        <w:rPr>
          <w:rFonts w:ascii="宋体" w:hint="eastAsia"/>
          <w:szCs w:val="24"/>
        </w:rPr>
        <w:t>的倍数提出来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d := sqr(d)     {*</w:t>
      </w:r>
      <w:r w:rsidRPr="00F62482">
        <w:rPr>
          <w:rFonts w:ascii="宋体" w:hint="eastAsia"/>
          <w:szCs w:val="24"/>
        </w:rPr>
        <w:t>乘到平方项中</w:t>
      </w:r>
      <w:r w:rsidRPr="00F62482">
        <w:rPr>
          <w:rFonts w:ascii="宋体"/>
          <w:szCs w:val="24"/>
        </w:rPr>
        <w:t xml:space="preserve"> sqr</w:t>
      </w:r>
      <w:r w:rsidRPr="00F62482">
        <w:rPr>
          <w:rFonts w:ascii="宋体" w:hint="eastAsia"/>
          <w:szCs w:val="24"/>
        </w:rPr>
        <w:t>为</w:t>
      </w:r>
      <w:r w:rsidRPr="00F62482">
        <w:rPr>
          <w:rFonts w:ascii="宋体"/>
          <w:szCs w:val="24"/>
        </w:rPr>
        <w:t>d</w:t>
      </w:r>
      <w:r w:rsidRPr="00F62482">
        <w:rPr>
          <w:rFonts w:ascii="宋体" w:hint="eastAsia"/>
          <w:szCs w:val="24"/>
        </w:rPr>
        <w:t>平方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s := s - 1;  {*</w:t>
      </w:r>
      <w:r w:rsidRPr="00F62482">
        <w:rPr>
          <w:rFonts w:ascii="宋体" w:hint="eastAsia"/>
          <w:szCs w:val="24"/>
        </w:rPr>
        <w:t>减一之后变成偶数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t := d * t   {*t</w:t>
      </w:r>
      <w:r w:rsidRPr="00F62482">
        <w:rPr>
          <w:rFonts w:ascii="宋体" w:hint="eastAsia"/>
          <w:szCs w:val="24"/>
        </w:rPr>
        <w:t>自乘一次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相当于幂次加一，</w:t>
      </w:r>
      <w:r w:rsidRPr="00F62482">
        <w:rPr>
          <w:rFonts w:ascii="宋体"/>
          <w:szCs w:val="24"/>
        </w:rPr>
        <w:t>t</w:t>
      </w:r>
      <w:r w:rsidRPr="00F62482">
        <w:rPr>
          <w:rFonts w:ascii="宋体" w:hint="eastAsia"/>
          <w:szCs w:val="24"/>
        </w:rPr>
        <w:t>此时为</w:t>
      </w:r>
      <w:r w:rsidRPr="00F62482">
        <w:rPr>
          <w:rFonts w:ascii="宋体"/>
          <w:szCs w:val="24"/>
        </w:rPr>
        <w:t>10</w:t>
      </w:r>
      <w:r w:rsidRPr="00F62482">
        <w:rPr>
          <w:rFonts w:ascii="宋体" w:hint="eastAsia"/>
          <w:szCs w:val="24"/>
        </w:rPr>
        <w:t>的</w:t>
      </w:r>
      <w:r w:rsidRPr="00F62482">
        <w:rPr>
          <w:rFonts w:ascii="宋体"/>
          <w:szCs w:val="24"/>
        </w:rPr>
        <w:t>e</w:t>
      </w:r>
      <w:r w:rsidRPr="00F62482">
        <w:rPr>
          <w:rFonts w:ascii="宋体" w:hint="eastAsia"/>
          <w:szCs w:val="24"/>
        </w:rPr>
        <w:t>次方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until s = 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if e &gt;= 0      {*</w:t>
      </w:r>
      <w:r w:rsidRPr="00F62482">
        <w:rPr>
          <w:rFonts w:ascii="宋体" w:hint="eastAsia"/>
          <w:szCs w:val="24"/>
        </w:rPr>
        <w:t>根据指数的正负决定实数是乘除该位数值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then rnum := rnum * t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else rnum := rnum / t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end { adjustscale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procedure options;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</w:t>
      </w:r>
      <w:r w:rsidRPr="00F62482">
        <w:rPr>
          <w:rFonts w:ascii="宋体" w:hint="eastAsia"/>
          <w:szCs w:val="24"/>
        </w:rPr>
        <w:t>处理编译时的可选项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procedure switch( var b: boolean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{*</w:t>
      </w:r>
      <w:r w:rsidRPr="00F62482">
        <w:rPr>
          <w:rFonts w:ascii="宋体" w:hint="eastAsia"/>
          <w:szCs w:val="24"/>
        </w:rPr>
        <w:t>处理编译可选项中的“</w:t>
      </w:r>
      <w:r w:rsidRPr="00F62482">
        <w:rPr>
          <w:rFonts w:ascii="宋体"/>
          <w:szCs w:val="24"/>
        </w:rPr>
        <w:t>+</w:t>
      </w:r>
      <w:r w:rsidRPr="00F62482">
        <w:rPr>
          <w:rFonts w:ascii="宋体" w:hint="eastAsia"/>
          <w:szCs w:val="24"/>
        </w:rPr>
        <w:t>”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“</w:t>
      </w:r>
      <w:r w:rsidRPr="00F62482">
        <w:rPr>
          <w:rFonts w:ascii="宋体"/>
          <w:szCs w:val="24"/>
        </w:rPr>
        <w:t>-</w:t>
      </w:r>
      <w:r w:rsidRPr="00F62482">
        <w:rPr>
          <w:rFonts w:ascii="宋体" w:hint="eastAsia"/>
          <w:szCs w:val="24"/>
        </w:rPr>
        <w:t>”号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b := ch = '+'; {*</w:t>
      </w:r>
      <w:r w:rsidRPr="00F62482">
        <w:rPr>
          <w:rFonts w:ascii="宋体" w:hint="eastAsia"/>
          <w:szCs w:val="24"/>
        </w:rPr>
        <w:t>此处是修改传入的</w:t>
      </w:r>
      <w:r w:rsidRPr="00F62482">
        <w:rPr>
          <w:rFonts w:ascii="宋体"/>
          <w:szCs w:val="24"/>
        </w:rPr>
        <w:t>prtables/stackdump</w:t>
      </w:r>
      <w:r w:rsidRPr="00F62482">
        <w:rPr>
          <w:rFonts w:ascii="宋体" w:hint="eastAsia"/>
          <w:szCs w:val="24"/>
        </w:rPr>
        <w:t>标志位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读到</w:t>
      </w:r>
      <w:r w:rsidRPr="00F62482">
        <w:rPr>
          <w:rFonts w:ascii="宋体"/>
          <w:szCs w:val="24"/>
        </w:rPr>
        <w:t>+</w:t>
      </w:r>
      <w:r w:rsidRPr="00F62482">
        <w:rPr>
          <w:rFonts w:ascii="宋体" w:hint="eastAsia"/>
          <w:szCs w:val="24"/>
        </w:rPr>
        <w:t>则输出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if not b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then if not( ch = '-' ) {*</w:t>
      </w:r>
      <w:r w:rsidRPr="00F62482">
        <w:rPr>
          <w:rFonts w:ascii="宋体" w:hint="eastAsia"/>
          <w:szCs w:val="24"/>
        </w:rPr>
        <w:t>既非</w:t>
      </w:r>
      <w:r w:rsidRPr="00F62482">
        <w:rPr>
          <w:rFonts w:ascii="宋体"/>
          <w:szCs w:val="24"/>
        </w:rPr>
        <w:t>+</w:t>
      </w:r>
      <w:r w:rsidRPr="00F62482">
        <w:rPr>
          <w:rFonts w:ascii="宋体" w:hint="eastAsia"/>
          <w:szCs w:val="24"/>
        </w:rPr>
        <w:t>也非</w:t>
      </w:r>
      <w:r w:rsidRPr="00F62482">
        <w:rPr>
          <w:rFonts w:ascii="宋体"/>
          <w:szCs w:val="24"/>
        </w:rPr>
        <w:t xml:space="preserve">- </w:t>
      </w:r>
      <w:r w:rsidRPr="00F62482">
        <w:rPr>
          <w:rFonts w:ascii="宋体" w:hint="eastAsia"/>
          <w:szCs w:val="24"/>
        </w:rPr>
        <w:t>则错误符号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then begin { print error message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while( ch &lt;&gt; '*' ) and ( ch &lt;&gt; ',' ) do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nextch;  {*</w:t>
      </w:r>
      <w:r w:rsidRPr="00F62482">
        <w:rPr>
          <w:rFonts w:ascii="宋体" w:hint="eastAsia"/>
          <w:szCs w:val="24"/>
        </w:rPr>
        <w:t>读到【</w:t>
      </w:r>
      <w:r w:rsidRPr="00F62482">
        <w:rPr>
          <w:rFonts w:ascii="宋体"/>
          <w:szCs w:val="24"/>
        </w:rPr>
        <w:t>*/,</w:t>
      </w:r>
      <w:r w:rsidRPr="00F62482">
        <w:rPr>
          <w:rFonts w:ascii="宋体" w:hint="eastAsia"/>
          <w:szCs w:val="24"/>
        </w:rPr>
        <w:t>】停止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即在遇到非</w:t>
      </w:r>
      <w:r w:rsidRPr="00F62482">
        <w:rPr>
          <w:rFonts w:ascii="宋体"/>
          <w:szCs w:val="24"/>
        </w:rPr>
        <w:t>+-</w:t>
      </w:r>
      <w:r w:rsidRPr="00F62482">
        <w:rPr>
          <w:rFonts w:ascii="宋体" w:hint="eastAsia"/>
          <w:szCs w:val="24"/>
        </w:rPr>
        <w:t>符号之后跳读无用符号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else nextch {*</w:t>
      </w:r>
      <w:r w:rsidRPr="00F62482">
        <w:rPr>
          <w:rFonts w:ascii="宋体" w:hint="eastAsia"/>
          <w:szCs w:val="24"/>
        </w:rPr>
        <w:t>读下一符号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else nextch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end { switch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begin { options 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repeat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nextch;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if ch &lt;&gt; '*'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if ch = 't'  {*</w:t>
      </w:r>
      <w:r w:rsidRPr="00F62482">
        <w:rPr>
          <w:rFonts w:ascii="宋体" w:hint="eastAsia"/>
          <w:szCs w:val="24"/>
        </w:rPr>
        <w:t>编译选项</w:t>
      </w:r>
      <w:r w:rsidRPr="00F62482">
        <w:rPr>
          <w:rFonts w:ascii="宋体"/>
          <w:szCs w:val="24"/>
        </w:rPr>
        <w:t xml:space="preserve"> t</w:t>
      </w:r>
      <w:r w:rsidRPr="00F62482">
        <w:rPr>
          <w:rFonts w:ascii="宋体" w:hint="eastAsia"/>
          <w:szCs w:val="24"/>
        </w:rPr>
        <w:t>打印表</w:t>
      </w:r>
      <w:r w:rsidRPr="00F62482">
        <w:rPr>
          <w:rFonts w:ascii="宋体"/>
          <w:szCs w:val="24"/>
        </w:rPr>
        <w:t xml:space="preserve"> s</w:t>
      </w:r>
      <w:r w:rsidRPr="00F62482">
        <w:rPr>
          <w:rFonts w:ascii="宋体" w:hint="eastAsia"/>
          <w:szCs w:val="24"/>
        </w:rPr>
        <w:t>导出栈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nextch;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switch( prtables 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else if ch = 's'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nextch;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switch( stackdump 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until ch &lt;&gt; ','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end { options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begin { insymbol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</w:t>
      </w:r>
      <w:r w:rsidRPr="00F62482">
        <w:rPr>
          <w:rFonts w:ascii="宋体" w:hint="eastAsia"/>
          <w:szCs w:val="24"/>
        </w:rPr>
        <w:t>以下开始获取字符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</w:t>
      </w:r>
      <w:r w:rsidRPr="00F62482">
        <w:rPr>
          <w:rFonts w:ascii="宋体" w:hint="eastAsia"/>
          <w:szCs w:val="24"/>
        </w:rPr>
        <w:t>注意此处第一个标签开始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1: while( ch = ' ' ) or ( ch = chr(9) ) do {*</w:t>
      </w:r>
      <w:r w:rsidRPr="00F62482">
        <w:rPr>
          <w:rFonts w:ascii="宋体" w:hint="eastAsia"/>
          <w:szCs w:val="24"/>
        </w:rPr>
        <w:t>跳过所有的空格和</w:t>
      </w:r>
      <w:r w:rsidRPr="00F62482">
        <w:rPr>
          <w:rFonts w:ascii="宋体"/>
          <w:szCs w:val="24"/>
        </w:rPr>
        <w:t>\t*}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nextch;    { space &amp; htab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case ch of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{*ch</w:t>
      </w:r>
      <w:r w:rsidRPr="00F62482">
        <w:rPr>
          <w:rFonts w:ascii="宋体" w:hint="eastAsia"/>
          <w:szCs w:val="24"/>
        </w:rPr>
        <w:t>读到了字母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'a','b','c','d','e','f','g','h','i',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'j','k','l','m','n','o','p','q','r',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's','t','u','v','w','x','y','z':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begin {*</w:t>
      </w:r>
      <w:r w:rsidRPr="00F62482">
        <w:rPr>
          <w:rFonts w:ascii="宋体" w:hint="eastAsia"/>
          <w:szCs w:val="24"/>
        </w:rPr>
        <w:t>字符类型分支开始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k := 0;             {*</w:t>
      </w:r>
      <w:r w:rsidRPr="00F62482">
        <w:rPr>
          <w:rFonts w:ascii="宋体" w:hint="eastAsia"/>
          <w:szCs w:val="24"/>
        </w:rPr>
        <w:t>当前读字符的下标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id := '          '; {*</w:t>
      </w:r>
      <w:r w:rsidRPr="00F62482">
        <w:rPr>
          <w:rFonts w:ascii="宋体" w:hint="eastAsia"/>
          <w:szCs w:val="24"/>
        </w:rPr>
        <w:t>当前读到的标识符（</w:t>
      </w:r>
      <w:r w:rsidRPr="00F62482">
        <w:rPr>
          <w:rFonts w:ascii="宋体"/>
          <w:szCs w:val="24"/>
        </w:rPr>
        <w:t>10</w:t>
      </w:r>
      <w:r w:rsidRPr="00F62482">
        <w:rPr>
          <w:rFonts w:ascii="宋体" w:hint="eastAsia"/>
          <w:szCs w:val="24"/>
        </w:rPr>
        <w:t>位空串）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repeat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if k &lt; alng  {*alng</w:t>
      </w:r>
      <w:r w:rsidRPr="00F62482">
        <w:rPr>
          <w:rFonts w:ascii="宋体" w:hint="eastAsia"/>
          <w:szCs w:val="24"/>
        </w:rPr>
        <w:t>是限定的标识符长度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k := k + 1;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id[k] := ch {*</w:t>
      </w:r>
      <w:r w:rsidRPr="00F62482">
        <w:rPr>
          <w:rFonts w:ascii="宋体" w:hint="eastAsia"/>
          <w:szCs w:val="24"/>
        </w:rPr>
        <w:t>读</w:t>
      </w:r>
      <w:r w:rsidRPr="00F62482">
        <w:rPr>
          <w:rFonts w:ascii="宋体"/>
          <w:szCs w:val="24"/>
        </w:rPr>
        <w:t>id</w:t>
      </w:r>
      <w:r w:rsidRPr="00F62482">
        <w:rPr>
          <w:rFonts w:ascii="宋体" w:hint="eastAsia"/>
          <w:szCs w:val="24"/>
        </w:rPr>
        <w:t>项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nextch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until not((( ch &gt;= 'a' ) and ( ch &lt;= 'z' )) or (( ch &gt;= '0') and (ch &lt;= '9' )));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{*</w:t>
      </w:r>
      <w:r w:rsidRPr="00F62482">
        <w:rPr>
          <w:rFonts w:ascii="宋体" w:hint="eastAsia"/>
          <w:szCs w:val="24"/>
        </w:rPr>
        <w:t>直到不是标识符成分为止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{*</w:t>
      </w:r>
      <w:r w:rsidRPr="00F62482">
        <w:rPr>
          <w:rFonts w:ascii="宋体" w:hint="eastAsia"/>
          <w:szCs w:val="24"/>
        </w:rPr>
        <w:t>以下二分查找该标识符是否为关键字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i := 1; {*</w:t>
      </w:r>
      <w:r w:rsidRPr="00F62482">
        <w:rPr>
          <w:rFonts w:ascii="宋体" w:hint="eastAsia"/>
          <w:szCs w:val="24"/>
        </w:rPr>
        <w:t>二分头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j := nkw; {*</w:t>
      </w:r>
      <w:r w:rsidRPr="00F62482">
        <w:rPr>
          <w:rFonts w:ascii="宋体" w:hint="eastAsia"/>
          <w:szCs w:val="24"/>
        </w:rPr>
        <w:t>二分查找尾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repeat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k := ( i + j ) div 2;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if id &lt;= key[k]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then j := k - 1;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if id &gt;= key[k]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then i := k + 1;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until i &gt; j;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if i - 1 &gt; j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then sy := ksy[k]  {*</w:t>
      </w:r>
      <w:r w:rsidRPr="00F62482">
        <w:rPr>
          <w:rFonts w:ascii="宋体" w:hint="eastAsia"/>
          <w:szCs w:val="24"/>
        </w:rPr>
        <w:t>如果在</w:t>
      </w:r>
      <w:r w:rsidRPr="00F62482">
        <w:rPr>
          <w:rFonts w:ascii="宋体"/>
          <w:szCs w:val="24"/>
        </w:rPr>
        <w:t>key</w:t>
      </w:r>
      <w:r w:rsidRPr="00F62482">
        <w:rPr>
          <w:rFonts w:ascii="宋体" w:hint="eastAsia"/>
          <w:szCs w:val="24"/>
        </w:rPr>
        <w:t>表中查到则符号为关键字值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else sy := ident   {*</w:t>
      </w:r>
      <w:r w:rsidRPr="00F62482">
        <w:rPr>
          <w:rFonts w:ascii="宋体" w:hint="eastAsia"/>
          <w:szCs w:val="24"/>
        </w:rPr>
        <w:t>查找失败则为标识符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end {*end of wordsymbol*};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{*ch</w:t>
      </w:r>
      <w:r w:rsidRPr="00F62482">
        <w:rPr>
          <w:rFonts w:ascii="宋体" w:hint="eastAsia"/>
          <w:szCs w:val="24"/>
        </w:rPr>
        <w:t>读到数字字符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'0','1','2','3','4','5','6','7','8','9':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begin {*</w:t>
      </w:r>
      <w:r w:rsidRPr="00F62482">
        <w:rPr>
          <w:rFonts w:ascii="宋体" w:hint="eastAsia"/>
          <w:szCs w:val="24"/>
        </w:rPr>
        <w:t>数值型分支开始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k := 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inum := 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sy := intcon; {*</w:t>
      </w:r>
      <w:r w:rsidRPr="00F62482">
        <w:rPr>
          <w:rFonts w:ascii="宋体" w:hint="eastAsia"/>
          <w:szCs w:val="24"/>
        </w:rPr>
        <w:t>设置</w:t>
      </w:r>
      <w:r w:rsidRPr="00F62482">
        <w:rPr>
          <w:rFonts w:ascii="宋体"/>
          <w:szCs w:val="24"/>
        </w:rPr>
        <w:t>sy</w:t>
      </w:r>
      <w:r w:rsidRPr="00F62482">
        <w:rPr>
          <w:rFonts w:ascii="宋体" w:hint="eastAsia"/>
          <w:szCs w:val="24"/>
        </w:rPr>
        <w:t>为</w:t>
      </w:r>
      <w:r w:rsidRPr="00F62482">
        <w:rPr>
          <w:rFonts w:ascii="宋体"/>
          <w:szCs w:val="24"/>
        </w:rPr>
        <w:t>intcon</w:t>
      </w:r>
      <w:r w:rsidRPr="00F62482">
        <w:rPr>
          <w:rFonts w:ascii="宋体" w:hint="eastAsia"/>
          <w:szCs w:val="24"/>
        </w:rPr>
        <w:t>表示数字常量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repeat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inum := inum * 10 + ord(ch) - ord('0'); {*</w:t>
      </w:r>
      <w:r w:rsidRPr="00F62482">
        <w:rPr>
          <w:rFonts w:ascii="宋体" w:hint="eastAsia"/>
          <w:szCs w:val="24"/>
        </w:rPr>
        <w:t>字符转数字串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更新当前总数值</w:t>
      </w:r>
      <w:r w:rsidRPr="00F62482">
        <w:rPr>
          <w:rFonts w:ascii="宋体"/>
          <w:szCs w:val="24"/>
        </w:rPr>
        <w:t>inum*}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k := k + 1;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nextch         {*</w:t>
      </w:r>
      <w:r w:rsidRPr="00F62482">
        <w:rPr>
          <w:rFonts w:ascii="宋体" w:hint="eastAsia"/>
          <w:szCs w:val="24"/>
        </w:rPr>
        <w:t>读字符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until not (( ch &gt;= '0' ) and ( ch &lt;= '9' )); {*</w:t>
      </w:r>
      <w:r w:rsidRPr="00F62482">
        <w:rPr>
          <w:rFonts w:ascii="宋体" w:hint="eastAsia"/>
          <w:szCs w:val="24"/>
        </w:rPr>
        <w:t>循环读直到非数字为止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if( k &gt; kmax ) or ( inum &gt; nmax 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then begin             {*</w:t>
      </w:r>
      <w:r w:rsidRPr="00F62482">
        <w:rPr>
          <w:rFonts w:ascii="宋体" w:hint="eastAsia"/>
          <w:szCs w:val="24"/>
        </w:rPr>
        <w:t>超出数值范围限制错误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数字和读数字下标回零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error(21);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inum := 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k := 0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if ch = '.'  {*</w:t>
      </w:r>
      <w:r w:rsidRPr="00F62482">
        <w:rPr>
          <w:rFonts w:ascii="宋体" w:hint="eastAsia"/>
          <w:szCs w:val="24"/>
        </w:rPr>
        <w:t>读到小数点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nextch;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if ch = '.'  {*</w:t>
      </w:r>
      <w:r w:rsidRPr="00F62482">
        <w:rPr>
          <w:rFonts w:ascii="宋体" w:hint="eastAsia"/>
          <w:szCs w:val="24"/>
        </w:rPr>
        <w:t>连读到两个小数点？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then ch := ':' {*</w:t>
      </w:r>
      <w:r w:rsidRPr="00F62482">
        <w:rPr>
          <w:rFonts w:ascii="宋体" w:hint="eastAsia"/>
          <w:szCs w:val="24"/>
        </w:rPr>
        <w:t>认为该符号为：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sy := realcon; {*</w:t>
      </w:r>
      <w:r w:rsidRPr="00F62482">
        <w:rPr>
          <w:rFonts w:ascii="宋体" w:hint="eastAsia"/>
          <w:szCs w:val="24"/>
        </w:rPr>
        <w:t>该符号存为实常数类型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rnum := inum;  {*</w:t>
      </w:r>
      <w:r w:rsidRPr="00F62482">
        <w:rPr>
          <w:rFonts w:ascii="宋体" w:hint="eastAsia"/>
          <w:szCs w:val="24"/>
        </w:rPr>
        <w:t>实数赋值为读到的整数部分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e := 0;        {*</w:t>
      </w:r>
      <w:r w:rsidRPr="00F62482">
        <w:rPr>
          <w:rFonts w:ascii="宋体" w:hint="eastAsia"/>
          <w:szCs w:val="24"/>
        </w:rPr>
        <w:t>指数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{*</w:t>
      </w:r>
      <w:r w:rsidRPr="00F62482">
        <w:rPr>
          <w:rFonts w:ascii="宋体" w:hint="eastAsia"/>
          <w:szCs w:val="24"/>
        </w:rPr>
        <w:t>以下循环读小数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while ( ch &gt;= '0' ) and ( ch &lt;= '9' ) do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e := e - 1;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rnum := 10.0 * rnum + (ord(ch) - ord('0'));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{*</w:t>
      </w:r>
      <w:r w:rsidRPr="00F62482">
        <w:rPr>
          <w:rFonts w:ascii="宋体" w:hint="eastAsia"/>
          <w:szCs w:val="24"/>
        </w:rPr>
        <w:t>把小数部分先当做整数来存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nextch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if e = 0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then error(40); {*</w:t>
      </w:r>
      <w:r w:rsidRPr="00F62482">
        <w:rPr>
          <w:rFonts w:ascii="宋体" w:hint="eastAsia"/>
          <w:szCs w:val="24"/>
        </w:rPr>
        <w:t>小数点后读到的不是数字错误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if ch = 'e' {*</w:t>
      </w:r>
      <w:r w:rsidRPr="00F62482">
        <w:rPr>
          <w:rFonts w:ascii="宋体" w:hint="eastAsia"/>
          <w:szCs w:val="24"/>
        </w:rPr>
        <w:t>如果下一字符为</w:t>
      </w:r>
      <w:r w:rsidRPr="00F62482">
        <w:rPr>
          <w:rFonts w:ascii="宋体"/>
          <w:szCs w:val="24"/>
        </w:rPr>
        <w:t>e*}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then readscale;{*</w:t>
      </w:r>
      <w:r w:rsidRPr="00F62482">
        <w:rPr>
          <w:rFonts w:ascii="宋体" w:hint="eastAsia"/>
          <w:szCs w:val="24"/>
        </w:rPr>
        <w:t>则后面为指数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应调用处理实数的指数部分子程序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if e &lt;&gt; 0 then adjustscale {*</w:t>
      </w:r>
      <w:r w:rsidRPr="00F62482">
        <w:rPr>
          <w:rFonts w:ascii="宋体" w:hint="eastAsia"/>
          <w:szCs w:val="24"/>
        </w:rPr>
        <w:t>根据小数位数和指数大小求出实数数值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else if ch = 'e'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{*</w:t>
      </w:r>
      <w:r w:rsidRPr="00F62482">
        <w:rPr>
          <w:rFonts w:ascii="宋体" w:hint="eastAsia"/>
          <w:szCs w:val="24"/>
        </w:rPr>
        <w:t>如果读到小数点之前就读到</w:t>
      </w:r>
      <w:r w:rsidRPr="00F62482">
        <w:rPr>
          <w:rFonts w:ascii="宋体"/>
          <w:szCs w:val="24"/>
        </w:rPr>
        <w:t xml:space="preserve">e </w:t>
      </w:r>
      <w:r w:rsidRPr="00F62482">
        <w:rPr>
          <w:rFonts w:ascii="宋体" w:hint="eastAsia"/>
          <w:szCs w:val="24"/>
        </w:rPr>
        <w:t>说明前面为一个整数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sy := realcon; {*</w:t>
      </w:r>
      <w:r w:rsidRPr="00F62482">
        <w:rPr>
          <w:rFonts w:ascii="宋体" w:hint="eastAsia"/>
          <w:szCs w:val="24"/>
        </w:rPr>
        <w:t>符号是实型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rnum := inum;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e := 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readscale;     {*</w:t>
      </w:r>
      <w:r w:rsidRPr="00F62482">
        <w:rPr>
          <w:rFonts w:ascii="宋体" w:hint="eastAsia"/>
          <w:szCs w:val="24"/>
        </w:rPr>
        <w:t>指数处理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if e &lt;&gt; 0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then adjustscale {*</w:t>
      </w:r>
      <w:r w:rsidRPr="00F62482">
        <w:rPr>
          <w:rFonts w:ascii="宋体" w:hint="eastAsia"/>
          <w:szCs w:val="24"/>
        </w:rPr>
        <w:t>根据小数位数和指数大小求出实数数值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end; {*</w:t>
      </w:r>
      <w:r w:rsidRPr="00F62482">
        <w:rPr>
          <w:rFonts w:ascii="宋体" w:hint="eastAsia"/>
          <w:szCs w:val="24"/>
        </w:rPr>
        <w:t>数字处理结束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':':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{*</w:t>
      </w:r>
      <w:r w:rsidRPr="00F62482">
        <w:rPr>
          <w:rFonts w:ascii="宋体" w:hint="eastAsia"/>
          <w:szCs w:val="24"/>
        </w:rPr>
        <w:t>如果</w:t>
      </w:r>
      <w:r w:rsidRPr="00F62482">
        <w:rPr>
          <w:rFonts w:ascii="宋体"/>
          <w:szCs w:val="24"/>
        </w:rPr>
        <w:t>ch</w:t>
      </w:r>
      <w:r w:rsidRPr="00F62482">
        <w:rPr>
          <w:rFonts w:ascii="宋体" w:hint="eastAsia"/>
          <w:szCs w:val="24"/>
        </w:rPr>
        <w:t>读到了</w:t>
      </w:r>
      <w:r w:rsidRPr="00F62482">
        <w:rPr>
          <w:rFonts w:ascii="宋体"/>
          <w:szCs w:val="24"/>
        </w:rPr>
        <w:t xml:space="preserve">:*}    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nextch;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if ch = '='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sy := becomes;  {*becomes </w:t>
      </w:r>
      <w:r w:rsidRPr="00F62482">
        <w:rPr>
          <w:rFonts w:ascii="宋体" w:hint="eastAsia"/>
          <w:szCs w:val="24"/>
        </w:rPr>
        <w:t>为赋值</w:t>
      </w:r>
      <w:r w:rsidRPr="00F62482">
        <w:rPr>
          <w:rFonts w:ascii="宋体"/>
          <w:szCs w:val="24"/>
        </w:rPr>
        <w:t>:= 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nextch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else  sy := colon    {*</w:t>
      </w:r>
      <w:r w:rsidRPr="00F62482">
        <w:rPr>
          <w:rFonts w:ascii="宋体" w:hint="eastAsia"/>
          <w:szCs w:val="24"/>
        </w:rPr>
        <w:t>只是一个</w:t>
      </w:r>
      <w:r w:rsidRPr="00F62482">
        <w:rPr>
          <w:rFonts w:ascii="宋体"/>
          <w:szCs w:val="24"/>
        </w:rPr>
        <w:t>:*}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'&lt;':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nextch;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if ch = '='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sy := leq;  {*&lt;=*}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nextch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else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if ch = '&gt;'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sy := neq; {*&lt;&gt;*}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nextch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        </w:t>
      </w:r>
      <w:r w:rsidRPr="00F62482">
        <w:rPr>
          <w:rFonts w:ascii="宋体"/>
          <w:szCs w:val="24"/>
          <w:lang w:val="da-DK"/>
        </w:rPr>
        <w:t>else  sy := lss   {*&lt;*}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'&gt;':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    </w:t>
      </w:r>
      <w:r w:rsidRPr="00F62482">
        <w:rPr>
          <w:rFonts w:ascii="宋体"/>
          <w:szCs w:val="24"/>
        </w:rPr>
        <w:t>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nextch;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if ch = '='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sy := geq;  {*&gt;=*}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nextch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      </w:t>
      </w:r>
      <w:r w:rsidRPr="00F62482">
        <w:rPr>
          <w:rFonts w:ascii="宋体"/>
          <w:szCs w:val="24"/>
          <w:lang w:val="da-DK"/>
        </w:rPr>
        <w:t>else  sy := gtr     {*&gt;*}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'.':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    </w:t>
      </w:r>
      <w:r w:rsidRPr="00F62482">
        <w:rPr>
          <w:rFonts w:ascii="宋体"/>
          <w:szCs w:val="24"/>
        </w:rPr>
        <w:t>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nextch;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if ch = '.'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sy := colon; {*..</w:t>
      </w:r>
      <w:r w:rsidRPr="00F62482">
        <w:rPr>
          <w:rFonts w:ascii="宋体" w:hint="eastAsia"/>
          <w:szCs w:val="24"/>
        </w:rPr>
        <w:t>算作和冒号一类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处理</w:t>
      </w:r>
      <w:r w:rsidRPr="00F62482">
        <w:rPr>
          <w:rFonts w:ascii="宋体"/>
          <w:szCs w:val="24"/>
        </w:rPr>
        <w:t>array[1..max]</w:t>
      </w:r>
      <w:r w:rsidRPr="00F62482">
        <w:rPr>
          <w:rFonts w:ascii="宋体" w:hint="eastAsia"/>
          <w:szCs w:val="24"/>
        </w:rPr>
        <w:t>一类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nextch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else sy := period {*</w:t>
      </w:r>
      <w:r w:rsidRPr="00F62482">
        <w:rPr>
          <w:rFonts w:ascii="宋体" w:hint="eastAsia"/>
          <w:szCs w:val="24"/>
        </w:rPr>
        <w:t>单个</w:t>
      </w:r>
      <w:r w:rsidRPr="00F62482">
        <w:rPr>
          <w:rFonts w:ascii="宋体"/>
          <w:szCs w:val="24"/>
        </w:rPr>
        <w:t>.</w:t>
      </w:r>
      <w:r w:rsidRPr="00F62482">
        <w:rPr>
          <w:rFonts w:ascii="宋体" w:hint="eastAsia"/>
          <w:szCs w:val="24"/>
        </w:rPr>
        <w:t>认为是句点（程序段结尾符）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'''':   {*</w:t>
      </w:r>
      <w:r w:rsidRPr="00F62482">
        <w:rPr>
          <w:rFonts w:ascii="宋体" w:hint="eastAsia"/>
          <w:szCs w:val="24"/>
        </w:rPr>
        <w:t>是单引号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k := 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</w:t>
      </w:r>
      <w:r w:rsidRPr="00F62482">
        <w:rPr>
          <w:rFonts w:ascii="宋体" w:hint="eastAsia"/>
          <w:szCs w:val="24"/>
        </w:rPr>
        <w:t>标签</w:t>
      </w:r>
      <w:r w:rsidRPr="00F62482">
        <w:rPr>
          <w:rFonts w:ascii="宋体"/>
          <w:szCs w:val="24"/>
        </w:rPr>
        <w:t xml:space="preserve">2 </w:t>
      </w:r>
      <w:r w:rsidRPr="00F62482">
        <w:rPr>
          <w:rFonts w:ascii="宋体" w:hint="eastAsia"/>
          <w:szCs w:val="24"/>
        </w:rPr>
        <w:t>跳转返回入口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2:     nextch;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if ch = ''''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nextch;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if ch &lt;&gt; ''''  {*</w:t>
      </w:r>
      <w:r w:rsidRPr="00F62482">
        <w:rPr>
          <w:rFonts w:ascii="宋体" w:hint="eastAsia"/>
          <w:szCs w:val="24"/>
        </w:rPr>
        <w:t>如果不是两个连续的单引号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{*</w:t>
      </w:r>
      <w:r w:rsidRPr="00F62482">
        <w:rPr>
          <w:rFonts w:ascii="宋体" w:hint="eastAsia"/>
          <w:szCs w:val="24"/>
        </w:rPr>
        <w:t>否则</w:t>
      </w:r>
      <w:r w:rsidRPr="00F62482">
        <w:rPr>
          <w:rFonts w:ascii="宋体"/>
          <w:szCs w:val="24"/>
        </w:rPr>
        <w:t>3</w:t>
      </w:r>
      <w:r w:rsidRPr="00F62482">
        <w:rPr>
          <w:rFonts w:ascii="宋体" w:hint="eastAsia"/>
          <w:szCs w:val="24"/>
        </w:rPr>
        <w:t>个连续单引号表示</w:t>
      </w:r>
      <w:r w:rsidRPr="00F62482">
        <w:rPr>
          <w:rFonts w:ascii="宋体"/>
          <w:szCs w:val="24"/>
        </w:rPr>
        <w:t>1</w:t>
      </w:r>
      <w:r w:rsidRPr="00F62482">
        <w:rPr>
          <w:rFonts w:ascii="宋体" w:hint="eastAsia"/>
          <w:szCs w:val="24"/>
        </w:rPr>
        <w:t>个单引号字符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应送</w:t>
      </w:r>
      <w:r w:rsidRPr="00F62482">
        <w:rPr>
          <w:rFonts w:ascii="宋体"/>
          <w:szCs w:val="24"/>
        </w:rPr>
        <w:t>stab</w:t>
      </w:r>
      <w:r w:rsidRPr="00F62482">
        <w:rPr>
          <w:rFonts w:ascii="宋体" w:hint="eastAsia"/>
          <w:szCs w:val="24"/>
        </w:rPr>
        <w:t>中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then goto 3    {*</w:t>
      </w:r>
      <w:r w:rsidRPr="00F62482">
        <w:rPr>
          <w:rFonts w:ascii="宋体" w:hint="eastAsia"/>
          <w:szCs w:val="24"/>
        </w:rPr>
        <w:t>读到了字符串尾端的单引号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进入</w:t>
      </w:r>
      <w:r w:rsidRPr="00F62482">
        <w:rPr>
          <w:rFonts w:ascii="宋体"/>
          <w:szCs w:val="24"/>
        </w:rPr>
        <w:t>3</w:t>
      </w:r>
      <w:r w:rsidRPr="00F62482">
        <w:rPr>
          <w:rFonts w:ascii="宋体" w:hint="eastAsia"/>
          <w:szCs w:val="24"/>
        </w:rPr>
        <w:t>保存该字符串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{*</w:t>
      </w:r>
      <w:r w:rsidRPr="00F62482">
        <w:rPr>
          <w:rFonts w:ascii="宋体" w:hint="eastAsia"/>
          <w:szCs w:val="24"/>
        </w:rPr>
        <w:t>只读到</w:t>
      </w:r>
      <w:r w:rsidRPr="00F62482">
        <w:rPr>
          <w:rFonts w:ascii="宋体"/>
          <w:szCs w:val="24"/>
        </w:rPr>
        <w:t>1</w:t>
      </w:r>
      <w:r w:rsidRPr="00F62482">
        <w:rPr>
          <w:rFonts w:ascii="宋体" w:hint="eastAsia"/>
          <w:szCs w:val="24"/>
        </w:rPr>
        <w:t>个单引号之后就读到其他字符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被认为是字符串中的内容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if sx + k = smax  {*sx</w:t>
      </w:r>
      <w:r w:rsidRPr="00F62482">
        <w:rPr>
          <w:rFonts w:ascii="宋体" w:hint="eastAsia"/>
          <w:szCs w:val="24"/>
        </w:rPr>
        <w:t>为</w:t>
      </w:r>
      <w:r w:rsidRPr="00F62482">
        <w:rPr>
          <w:rFonts w:ascii="宋体"/>
          <w:szCs w:val="24"/>
        </w:rPr>
        <w:t>stab</w:t>
      </w:r>
      <w:r w:rsidRPr="00F62482">
        <w:rPr>
          <w:rFonts w:ascii="宋体" w:hint="eastAsia"/>
          <w:szCs w:val="24"/>
        </w:rPr>
        <w:t>的索引变量</w:t>
      </w:r>
      <w:r w:rsidRPr="00F62482">
        <w:rPr>
          <w:rFonts w:ascii="宋体"/>
          <w:szCs w:val="24"/>
        </w:rPr>
        <w:t>*}{*</w:t>
      </w:r>
      <w:r w:rsidRPr="00F62482">
        <w:rPr>
          <w:rFonts w:ascii="宋体" w:hint="eastAsia"/>
          <w:szCs w:val="24"/>
        </w:rPr>
        <w:t>字符串表溢出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then fatal(7);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stab[sx+k] := ch; {*</w:t>
      </w:r>
      <w:r w:rsidRPr="00F62482">
        <w:rPr>
          <w:rFonts w:ascii="宋体" w:hint="eastAsia"/>
          <w:szCs w:val="24"/>
        </w:rPr>
        <w:t>把读到的字符存入字符表中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k := k + 1;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if cc = 1  {*</w:t>
      </w:r>
      <w:r w:rsidRPr="00F62482">
        <w:rPr>
          <w:rFonts w:ascii="宋体" w:hint="eastAsia"/>
          <w:szCs w:val="24"/>
        </w:rPr>
        <w:t>因为在</w:t>
      </w:r>
      <w:r w:rsidRPr="00F62482">
        <w:rPr>
          <w:rFonts w:ascii="宋体"/>
          <w:szCs w:val="24"/>
        </w:rPr>
        <w:t>nextch</w:t>
      </w:r>
      <w:r w:rsidRPr="00F62482">
        <w:rPr>
          <w:rFonts w:ascii="宋体" w:hint="eastAsia"/>
          <w:szCs w:val="24"/>
        </w:rPr>
        <w:t>中当</w:t>
      </w:r>
      <w:r w:rsidRPr="00F62482">
        <w:rPr>
          <w:rFonts w:ascii="宋体"/>
          <w:szCs w:val="24"/>
        </w:rPr>
        <w:t>cc=ll</w:t>
      </w:r>
      <w:r w:rsidRPr="00F62482">
        <w:rPr>
          <w:rFonts w:ascii="宋体" w:hint="eastAsia"/>
          <w:szCs w:val="24"/>
        </w:rPr>
        <w:t>后下一行开始</w:t>
      </w:r>
      <w:r w:rsidRPr="00F62482">
        <w:rPr>
          <w:rFonts w:ascii="宋体"/>
          <w:szCs w:val="24"/>
        </w:rPr>
        <w:t>cc=1*}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then begin { end of line } {*</w:t>
      </w:r>
      <w:r w:rsidRPr="00F62482">
        <w:rPr>
          <w:rFonts w:ascii="宋体" w:hint="eastAsia"/>
          <w:szCs w:val="24"/>
        </w:rPr>
        <w:t>字符串不允许换行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否则</w:t>
      </w:r>
      <w:r w:rsidRPr="00F62482">
        <w:rPr>
          <w:rFonts w:ascii="宋体"/>
          <w:szCs w:val="24"/>
        </w:rPr>
        <w:t>k</w:t>
      </w:r>
      <w:r w:rsidRPr="00F62482">
        <w:rPr>
          <w:rFonts w:ascii="宋体" w:hint="eastAsia"/>
          <w:szCs w:val="24"/>
        </w:rPr>
        <w:t>赋</w:t>
      </w:r>
      <w:r w:rsidRPr="00F62482">
        <w:rPr>
          <w:rFonts w:ascii="宋体"/>
          <w:szCs w:val="24"/>
        </w:rPr>
        <w:t xml:space="preserve">0 </w:t>
      </w:r>
      <w:r w:rsidRPr="00F62482">
        <w:rPr>
          <w:rFonts w:ascii="宋体" w:hint="eastAsia"/>
          <w:szCs w:val="24"/>
        </w:rPr>
        <w:t>进入</w:t>
      </w:r>
      <w:r w:rsidRPr="00F62482">
        <w:rPr>
          <w:rFonts w:ascii="宋体"/>
          <w:szCs w:val="24"/>
        </w:rPr>
        <w:t xml:space="preserve">3 </w:t>
      </w:r>
      <w:r w:rsidRPr="00F62482">
        <w:rPr>
          <w:rFonts w:ascii="宋体" w:hint="eastAsia"/>
          <w:szCs w:val="24"/>
        </w:rPr>
        <w:t>表示出错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k := 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else goto 2;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3:     if k = 1   {*</w:t>
      </w:r>
      <w:r w:rsidRPr="00F62482">
        <w:rPr>
          <w:rFonts w:ascii="宋体" w:hint="eastAsia"/>
          <w:szCs w:val="24"/>
        </w:rPr>
        <w:t>引号之间只有一个字符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sy := charcon;   {*sym</w:t>
      </w:r>
      <w:r w:rsidRPr="00F62482">
        <w:rPr>
          <w:rFonts w:ascii="宋体" w:hint="eastAsia"/>
          <w:szCs w:val="24"/>
        </w:rPr>
        <w:t>类型为字符类型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inum := ord( stab[sx] )  {*inum</w:t>
      </w:r>
      <w:r w:rsidRPr="00F62482">
        <w:rPr>
          <w:rFonts w:ascii="宋体" w:hint="eastAsia"/>
          <w:szCs w:val="24"/>
        </w:rPr>
        <w:t>存储该字符的</w:t>
      </w:r>
      <w:r w:rsidRPr="00F62482">
        <w:rPr>
          <w:rFonts w:ascii="宋体"/>
          <w:szCs w:val="24"/>
        </w:rPr>
        <w:t>ASCII</w:t>
      </w:r>
      <w:r w:rsidRPr="00F62482">
        <w:rPr>
          <w:rFonts w:ascii="宋体" w:hint="eastAsia"/>
          <w:szCs w:val="24"/>
        </w:rPr>
        <w:t>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else if k = 0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begin          {*</w:t>
      </w:r>
      <w:r w:rsidRPr="00F62482">
        <w:rPr>
          <w:rFonts w:ascii="宋体" w:hint="eastAsia"/>
          <w:szCs w:val="24"/>
        </w:rPr>
        <w:t>双引号中间未读到字符异常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error(38);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sy := charcon; {*sym</w:t>
      </w:r>
      <w:r w:rsidRPr="00F62482">
        <w:rPr>
          <w:rFonts w:ascii="宋体" w:hint="eastAsia"/>
          <w:szCs w:val="24"/>
        </w:rPr>
        <w:t>类型为空字符类型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inum := 0      {*inum</w:t>
      </w:r>
      <w:r w:rsidRPr="00F62482">
        <w:rPr>
          <w:rFonts w:ascii="宋体" w:hint="eastAsia"/>
          <w:szCs w:val="24"/>
        </w:rPr>
        <w:t>存储该字符的</w:t>
      </w:r>
      <w:r w:rsidRPr="00F62482">
        <w:rPr>
          <w:rFonts w:ascii="宋体"/>
          <w:szCs w:val="24"/>
        </w:rPr>
        <w:t>ASCII</w:t>
      </w:r>
      <w:r w:rsidRPr="00F62482">
        <w:rPr>
          <w:rFonts w:ascii="宋体" w:hint="eastAsia"/>
          <w:szCs w:val="24"/>
        </w:rPr>
        <w:t>值存成</w:t>
      </w:r>
      <w:r w:rsidRPr="00F62482">
        <w:rPr>
          <w:rFonts w:ascii="宋体"/>
          <w:szCs w:val="24"/>
        </w:rPr>
        <w:t>\0*}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sy := stringcon; {*</w:t>
      </w:r>
      <w:r w:rsidRPr="00F62482">
        <w:rPr>
          <w:rFonts w:ascii="宋体" w:hint="eastAsia"/>
          <w:szCs w:val="24"/>
        </w:rPr>
        <w:t>双引号之间为字符串类型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inum := sx;      {*</w:t>
      </w:r>
      <w:r w:rsidRPr="00F62482">
        <w:rPr>
          <w:rFonts w:ascii="宋体" w:hint="eastAsia"/>
          <w:szCs w:val="24"/>
        </w:rPr>
        <w:t>字符串类型</w:t>
      </w:r>
      <w:r w:rsidRPr="00F62482">
        <w:rPr>
          <w:rFonts w:ascii="宋体"/>
          <w:szCs w:val="24"/>
        </w:rPr>
        <w:t>inum</w:t>
      </w:r>
      <w:r w:rsidRPr="00F62482">
        <w:rPr>
          <w:rFonts w:ascii="宋体" w:hint="eastAsia"/>
          <w:szCs w:val="24"/>
        </w:rPr>
        <w:t>为该字符串在</w:t>
      </w:r>
      <w:r w:rsidRPr="00F62482">
        <w:rPr>
          <w:rFonts w:ascii="宋体"/>
          <w:szCs w:val="24"/>
        </w:rPr>
        <w:t>stab</w:t>
      </w:r>
      <w:r w:rsidRPr="00F62482">
        <w:rPr>
          <w:rFonts w:ascii="宋体" w:hint="eastAsia"/>
          <w:szCs w:val="24"/>
        </w:rPr>
        <w:t>中起始位置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sleng := k;      {*</w:t>
      </w:r>
      <w:r w:rsidRPr="00F62482">
        <w:rPr>
          <w:rFonts w:ascii="宋体" w:hint="eastAsia"/>
          <w:szCs w:val="24"/>
        </w:rPr>
        <w:t>字符串长度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sx := sx + k  {*sx</w:t>
      </w:r>
      <w:r w:rsidRPr="00F62482">
        <w:rPr>
          <w:rFonts w:ascii="宋体" w:hint="eastAsia"/>
          <w:szCs w:val="24"/>
        </w:rPr>
        <w:t>在此更新（由此可见</w:t>
      </w:r>
      <w:r w:rsidRPr="00F62482">
        <w:rPr>
          <w:rFonts w:ascii="宋体"/>
          <w:szCs w:val="24"/>
        </w:rPr>
        <w:t>stab</w:t>
      </w:r>
      <w:r w:rsidRPr="00F62482">
        <w:rPr>
          <w:rFonts w:ascii="宋体" w:hint="eastAsia"/>
          <w:szCs w:val="24"/>
        </w:rPr>
        <w:t>上各个字符串连续存储）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'(':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{*</w:t>
      </w:r>
      <w:r w:rsidRPr="00F62482">
        <w:rPr>
          <w:rFonts w:ascii="宋体" w:hint="eastAsia"/>
          <w:szCs w:val="24"/>
        </w:rPr>
        <w:t>左括号：注释和编译选项的处理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nextch;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if ch &lt;&gt; '*'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then sy := lparent  {*</w:t>
      </w:r>
      <w:r w:rsidRPr="00F62482">
        <w:rPr>
          <w:rFonts w:ascii="宋体" w:hint="eastAsia"/>
          <w:szCs w:val="24"/>
        </w:rPr>
        <w:t>若下一字符不是</w:t>
      </w:r>
      <w:r w:rsidRPr="00F62482">
        <w:rPr>
          <w:rFonts w:ascii="宋体"/>
          <w:szCs w:val="24"/>
        </w:rPr>
        <w:t>*</w:t>
      </w:r>
      <w:r w:rsidRPr="00F62482">
        <w:rPr>
          <w:rFonts w:ascii="宋体" w:hint="eastAsia"/>
          <w:szCs w:val="24"/>
        </w:rPr>
        <w:t>则该符号是一个左括号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else begin { comment } {*</w:t>
      </w:r>
      <w:r w:rsidRPr="00F62482">
        <w:rPr>
          <w:rFonts w:ascii="宋体" w:hint="eastAsia"/>
          <w:szCs w:val="24"/>
        </w:rPr>
        <w:t>否则是一个注释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nextch;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if ch = '$'     {*(*$</w:t>
      </w:r>
      <w:r w:rsidRPr="00F62482">
        <w:rPr>
          <w:rFonts w:ascii="宋体" w:hint="eastAsia"/>
          <w:szCs w:val="24"/>
        </w:rPr>
        <w:t>开头的为编译选项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进入编译选项处理子程序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then options;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repeat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while ch &lt;&gt; '*' do nextch; {*</w:t>
      </w:r>
      <w:r w:rsidRPr="00F62482">
        <w:rPr>
          <w:rFonts w:ascii="宋体" w:hint="eastAsia"/>
          <w:szCs w:val="24"/>
        </w:rPr>
        <w:t>直到读到下一个</w:t>
      </w:r>
      <w:r w:rsidRPr="00F62482">
        <w:rPr>
          <w:rFonts w:ascii="宋体"/>
          <w:szCs w:val="24"/>
        </w:rPr>
        <w:t>*</w:t>
      </w:r>
      <w:r w:rsidRPr="00F62482">
        <w:rPr>
          <w:rFonts w:ascii="宋体" w:hint="eastAsia"/>
          <w:szCs w:val="24"/>
        </w:rPr>
        <w:t>为止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nextch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until ch = ')'; {*</w:t>
      </w:r>
      <w:r w:rsidRPr="00F62482">
        <w:rPr>
          <w:rFonts w:ascii="宋体" w:hint="eastAsia"/>
          <w:szCs w:val="24"/>
        </w:rPr>
        <w:t>直到读到</w:t>
      </w:r>
      <w:r w:rsidRPr="00F62482">
        <w:rPr>
          <w:rFonts w:ascii="宋体"/>
          <w:szCs w:val="24"/>
        </w:rPr>
        <w:t>)</w:t>
      </w:r>
      <w:r w:rsidRPr="00F62482">
        <w:rPr>
          <w:rFonts w:ascii="宋体" w:hint="eastAsia"/>
          <w:szCs w:val="24"/>
        </w:rPr>
        <w:t>为止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nextch;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goto 1  {*</w:t>
      </w:r>
      <w:r w:rsidRPr="00F62482">
        <w:rPr>
          <w:rFonts w:ascii="宋体" w:hint="eastAsia"/>
          <w:szCs w:val="24"/>
        </w:rPr>
        <w:t>跳读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回到读符号程序头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'{':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{*</w:t>
      </w:r>
      <w:r w:rsidRPr="00F62482">
        <w:rPr>
          <w:rFonts w:ascii="宋体" w:hint="eastAsia"/>
          <w:szCs w:val="24"/>
        </w:rPr>
        <w:t>注释行的跳读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nextch;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if ch = '$'    {*{$</w:t>
      </w:r>
      <w:r w:rsidRPr="00F62482">
        <w:rPr>
          <w:rFonts w:ascii="宋体" w:hint="eastAsia"/>
          <w:szCs w:val="24"/>
        </w:rPr>
        <w:t>是编译选项设置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then options;  {*</w:t>
      </w:r>
      <w:r w:rsidRPr="00F62482">
        <w:rPr>
          <w:rFonts w:ascii="宋体" w:hint="eastAsia"/>
          <w:szCs w:val="24"/>
        </w:rPr>
        <w:t>进入编译选项处理子程序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while ch &lt;&gt; '}' do  {*</w:t>
      </w:r>
      <w:r w:rsidRPr="00F62482">
        <w:rPr>
          <w:rFonts w:ascii="宋体" w:hint="eastAsia"/>
          <w:szCs w:val="24"/>
        </w:rPr>
        <w:t>注释行的跳读指导读到注释尾</w:t>
      </w:r>
      <w:r w:rsidRPr="00F62482">
        <w:rPr>
          <w:rFonts w:ascii="宋体"/>
          <w:szCs w:val="24"/>
        </w:rPr>
        <w:t>}*}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nextch;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nextch;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goto 1  {*</w:t>
      </w:r>
      <w:r w:rsidRPr="00F62482">
        <w:rPr>
          <w:rFonts w:ascii="宋体" w:hint="eastAsia"/>
          <w:szCs w:val="24"/>
        </w:rPr>
        <w:t>回到读符号开始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'+', '-', '*', '/', ')', '=', ',', '[', ']', ';':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{*</w:t>
      </w:r>
      <w:r w:rsidRPr="00F62482">
        <w:rPr>
          <w:rFonts w:ascii="宋体" w:hint="eastAsia"/>
          <w:szCs w:val="24"/>
        </w:rPr>
        <w:t>读到运算符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sy := sps[ch]; {*</w:t>
      </w:r>
      <w:r w:rsidRPr="00F62482">
        <w:rPr>
          <w:rFonts w:ascii="宋体" w:hint="eastAsia"/>
          <w:szCs w:val="24"/>
        </w:rPr>
        <w:t>符号赋予运算符类型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nextch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'$','"' ,'@', '?', '&amp;', '^', '!':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{*</w:t>
      </w:r>
      <w:r w:rsidRPr="00F62482">
        <w:rPr>
          <w:rFonts w:ascii="宋体" w:hint="eastAsia"/>
          <w:szCs w:val="24"/>
        </w:rPr>
        <w:t>读到其他非法字符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error(24);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nextch;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goto 1 {*</w:t>
      </w:r>
      <w:r w:rsidRPr="00F62482">
        <w:rPr>
          <w:rFonts w:ascii="宋体" w:hint="eastAsia"/>
          <w:szCs w:val="24"/>
        </w:rPr>
        <w:t>实现了非法字符的跳读功能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回到读字符子程序开始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end { case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end { insymbol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procedure enter(x0:alfa; x1:objecttyp; x2:types; x3:integer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{*(</w:t>
      </w:r>
      <w:r w:rsidRPr="00F62482">
        <w:rPr>
          <w:rFonts w:ascii="宋体" w:hint="eastAsia"/>
          <w:szCs w:val="24"/>
        </w:rPr>
        <w:t>分程序外使用</w:t>
      </w:r>
      <w:r w:rsidRPr="00F62482">
        <w:rPr>
          <w:rFonts w:ascii="宋体"/>
          <w:szCs w:val="24"/>
        </w:rPr>
        <w:t>):</w:t>
      </w:r>
      <w:r w:rsidRPr="00F62482">
        <w:rPr>
          <w:rFonts w:ascii="宋体" w:hint="eastAsia"/>
          <w:szCs w:val="24"/>
        </w:rPr>
        <w:t>把标准类型、过程和函数的名字登录到符号表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t := t + 1;    { enter standard identifier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with tab[t] do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name := x0;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link := t - 1;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obj := x1;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typ := x2;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ref := 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normal := true;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lev := 0;  {*</w:t>
      </w:r>
      <w:r w:rsidRPr="00F62482">
        <w:rPr>
          <w:rFonts w:ascii="宋体" w:hint="eastAsia"/>
          <w:szCs w:val="24"/>
        </w:rPr>
        <w:t>主程序开始之前就登录了一些自带的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所以级别最高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adr := x3;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end; { enter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procedure enterarray( tp: types; l,h: integer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{*</w:t>
      </w:r>
      <w:r w:rsidRPr="00F62482">
        <w:rPr>
          <w:rFonts w:ascii="宋体" w:hint="eastAsia"/>
          <w:szCs w:val="24"/>
        </w:rPr>
        <w:t>登录数组信息向量表</w:t>
      </w:r>
      <w:r w:rsidRPr="00F62482">
        <w:rPr>
          <w:rFonts w:ascii="宋体"/>
          <w:szCs w:val="24"/>
        </w:rPr>
        <w:t>atab*}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{*</w:t>
      </w:r>
      <w:r w:rsidRPr="00F62482">
        <w:rPr>
          <w:rFonts w:ascii="宋体" w:hint="eastAsia"/>
          <w:szCs w:val="24"/>
        </w:rPr>
        <w:t>参数</w:t>
      </w:r>
      <w:r w:rsidRPr="00F62482">
        <w:rPr>
          <w:rFonts w:ascii="宋体"/>
          <w:szCs w:val="24"/>
        </w:rPr>
        <w:t>tp</w:t>
      </w:r>
      <w:r w:rsidRPr="00F62482">
        <w:rPr>
          <w:rFonts w:ascii="宋体" w:hint="eastAsia"/>
          <w:szCs w:val="24"/>
        </w:rPr>
        <w:t>为数组类型</w:t>
      </w:r>
      <w:r w:rsidRPr="00F62482">
        <w:rPr>
          <w:rFonts w:ascii="宋体"/>
          <w:szCs w:val="24"/>
        </w:rPr>
        <w:t xml:space="preserve"> lh</w:t>
      </w:r>
      <w:r w:rsidRPr="00F62482">
        <w:rPr>
          <w:rFonts w:ascii="宋体" w:hint="eastAsia"/>
          <w:szCs w:val="24"/>
        </w:rPr>
        <w:t>为数组上下界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if l &gt; h         {*</w:t>
      </w:r>
      <w:r w:rsidRPr="00F62482">
        <w:rPr>
          <w:rFonts w:ascii="宋体" w:hint="eastAsia"/>
          <w:szCs w:val="24"/>
        </w:rPr>
        <w:t>上下界错误处理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then error(27);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if( abs(l) &gt; xmax ) or ( abs(h) &gt; xmax )  {*</w:t>
      </w:r>
      <w:r w:rsidRPr="00F62482">
        <w:rPr>
          <w:rFonts w:ascii="宋体" w:hint="eastAsia"/>
          <w:szCs w:val="24"/>
        </w:rPr>
        <w:t>上下界错误处理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error(27);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l := 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h := 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if a = amax          {*</w:t>
      </w:r>
      <w:r w:rsidRPr="00F62482">
        <w:rPr>
          <w:rFonts w:ascii="宋体" w:hint="eastAsia"/>
          <w:szCs w:val="24"/>
        </w:rPr>
        <w:t>数组索引溢出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then fatal(4)        {*</w:t>
      </w:r>
      <w:r w:rsidRPr="00F62482">
        <w:rPr>
          <w:rFonts w:ascii="宋体" w:hint="eastAsia"/>
          <w:szCs w:val="24"/>
        </w:rPr>
        <w:t>输出表溢出信息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else begin           {*</w:t>
      </w:r>
      <w:r w:rsidRPr="00F62482">
        <w:rPr>
          <w:rFonts w:ascii="宋体" w:hint="eastAsia"/>
          <w:szCs w:val="24"/>
        </w:rPr>
        <w:t>正常情况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填表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a := a + 1; 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with atab[a] do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inxtyp := tp;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low := 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high := h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end { enterarray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procedure enterblock;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{*</w:t>
      </w:r>
      <w:r w:rsidRPr="00F62482">
        <w:rPr>
          <w:rFonts w:ascii="宋体" w:hint="eastAsia"/>
          <w:szCs w:val="24"/>
        </w:rPr>
        <w:t>登录分程序表</w:t>
      </w:r>
      <w:r w:rsidRPr="00F62482">
        <w:rPr>
          <w:rFonts w:ascii="宋体"/>
          <w:szCs w:val="24"/>
        </w:rPr>
        <w:t>btab*}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if b = bmax  {*</w:t>
      </w:r>
      <w:r w:rsidRPr="00F62482">
        <w:rPr>
          <w:rFonts w:ascii="宋体" w:hint="eastAsia"/>
          <w:szCs w:val="24"/>
        </w:rPr>
        <w:t>分程序表溢出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then fatal(2)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b := b + 1;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btab[b].last := 0;   {*</w:t>
      </w:r>
      <w:r w:rsidRPr="00F62482">
        <w:rPr>
          <w:rFonts w:ascii="宋体" w:hint="eastAsia"/>
          <w:szCs w:val="24"/>
        </w:rPr>
        <w:t>指向分程序中最后一个标识符在</w:t>
      </w:r>
      <w:r w:rsidRPr="00F62482">
        <w:rPr>
          <w:rFonts w:ascii="宋体"/>
          <w:szCs w:val="24"/>
        </w:rPr>
        <w:t>tab</w:t>
      </w:r>
      <w:r w:rsidRPr="00F62482">
        <w:rPr>
          <w:rFonts w:ascii="宋体" w:hint="eastAsia"/>
          <w:szCs w:val="24"/>
        </w:rPr>
        <w:t>表中的位置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btab[b].lastpar := 0;  {*</w:t>
      </w:r>
      <w:r w:rsidRPr="00F62482">
        <w:rPr>
          <w:rFonts w:ascii="宋体" w:hint="eastAsia"/>
          <w:szCs w:val="24"/>
        </w:rPr>
        <w:t>指向过程或者函数的最后一个参数在</w:t>
      </w:r>
      <w:r w:rsidRPr="00F62482">
        <w:rPr>
          <w:rFonts w:ascii="宋体"/>
          <w:szCs w:val="24"/>
        </w:rPr>
        <w:t>tab</w:t>
      </w:r>
      <w:r w:rsidRPr="00F62482">
        <w:rPr>
          <w:rFonts w:ascii="宋体" w:hint="eastAsia"/>
          <w:szCs w:val="24"/>
        </w:rPr>
        <w:t>表中的位置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end { enterblock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procedure enterreal( x: real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{*</w:t>
      </w:r>
      <w:r w:rsidRPr="00F62482">
        <w:rPr>
          <w:rFonts w:ascii="宋体" w:hint="eastAsia"/>
          <w:szCs w:val="24"/>
        </w:rPr>
        <w:t>登录实常量表</w:t>
      </w:r>
      <w:r w:rsidRPr="00F62482">
        <w:rPr>
          <w:rFonts w:ascii="宋体"/>
          <w:szCs w:val="24"/>
        </w:rPr>
        <w:t>rconst*}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{*</w:t>
      </w:r>
      <w:r w:rsidRPr="00F62482">
        <w:rPr>
          <w:rFonts w:ascii="宋体" w:hint="eastAsia"/>
          <w:szCs w:val="24"/>
        </w:rPr>
        <w:t>参数</w:t>
      </w:r>
      <w:r w:rsidRPr="00F62482">
        <w:rPr>
          <w:rFonts w:ascii="宋体"/>
          <w:szCs w:val="24"/>
        </w:rPr>
        <w:t>x</w:t>
      </w:r>
      <w:r w:rsidRPr="00F62482">
        <w:rPr>
          <w:rFonts w:ascii="宋体" w:hint="eastAsia"/>
          <w:szCs w:val="24"/>
        </w:rPr>
        <w:t>是待登录表的实数值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if c2 = c2max - 1   {*</w:t>
      </w:r>
      <w:r w:rsidRPr="00F62482">
        <w:rPr>
          <w:rFonts w:ascii="宋体" w:hint="eastAsia"/>
          <w:szCs w:val="24"/>
        </w:rPr>
        <w:t>实常量表溢出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then fatal(3)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rconst[c2+1] := x;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c1 := 1;     {*</w:t>
      </w:r>
      <w:r w:rsidRPr="00F62482">
        <w:rPr>
          <w:rFonts w:ascii="宋体" w:hint="eastAsia"/>
          <w:szCs w:val="24"/>
        </w:rPr>
        <w:t>循环变量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while rconst[c1] &lt;&gt; x do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c1 := c1 + 1;  {*</w:t>
      </w:r>
      <w:r w:rsidRPr="00F62482">
        <w:rPr>
          <w:rFonts w:ascii="宋体" w:hint="eastAsia"/>
          <w:szCs w:val="24"/>
        </w:rPr>
        <w:t>查找待登录的实数是否位于表内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if c1 &gt; c2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then  c2 := c1   {*</w:t>
      </w:r>
      <w:r w:rsidRPr="00F62482">
        <w:rPr>
          <w:rFonts w:ascii="宋体" w:hint="eastAsia"/>
          <w:szCs w:val="24"/>
        </w:rPr>
        <w:t>新实数项登录至表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end { enterreal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procedure emit( fct: integer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{*</w:t>
      </w:r>
      <w:r w:rsidRPr="00F62482">
        <w:rPr>
          <w:rFonts w:ascii="宋体" w:hint="eastAsia"/>
          <w:szCs w:val="24"/>
        </w:rPr>
        <w:t>这几个</w:t>
      </w:r>
      <w:r w:rsidRPr="00F62482">
        <w:rPr>
          <w:rFonts w:ascii="宋体"/>
          <w:szCs w:val="24"/>
        </w:rPr>
        <w:t>emit</w:t>
      </w:r>
      <w:r w:rsidRPr="00F62482">
        <w:rPr>
          <w:rFonts w:ascii="宋体" w:hint="eastAsia"/>
          <w:szCs w:val="24"/>
        </w:rPr>
        <w:t>是用来生成</w:t>
      </w:r>
      <w:r w:rsidRPr="00F62482">
        <w:rPr>
          <w:rFonts w:ascii="宋体"/>
          <w:szCs w:val="24"/>
        </w:rPr>
        <w:t>pcode</w:t>
      </w:r>
      <w:r w:rsidRPr="00F62482">
        <w:rPr>
          <w:rFonts w:ascii="宋体" w:hint="eastAsia"/>
          <w:szCs w:val="24"/>
        </w:rPr>
        <w:t>的</w:t>
      </w:r>
      <w:r w:rsidRPr="00F62482">
        <w:rPr>
          <w:rFonts w:ascii="宋体"/>
          <w:szCs w:val="24"/>
        </w:rPr>
        <w:t>,fct</w:t>
      </w:r>
      <w:r w:rsidRPr="00F62482">
        <w:rPr>
          <w:rFonts w:ascii="宋体" w:hint="eastAsia"/>
          <w:szCs w:val="24"/>
        </w:rPr>
        <w:t>为操作码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这里为无操作数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if lc = cmax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then fatal(6);     {*</w:t>
      </w:r>
      <w:r w:rsidRPr="00F62482">
        <w:rPr>
          <w:rFonts w:ascii="宋体" w:hint="eastAsia"/>
          <w:szCs w:val="24"/>
        </w:rPr>
        <w:t>超出最大代码长度错误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code[lc].f := fct; {*with...do...</w:t>
      </w:r>
      <w:r w:rsidRPr="00F62482">
        <w:rPr>
          <w:rFonts w:ascii="宋体" w:hint="eastAsia"/>
          <w:szCs w:val="24"/>
        </w:rPr>
        <w:t>用法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按域赋值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lc := lc + 1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end { emit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procedure emit1( fct, b: integer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{*</w:t>
      </w:r>
      <w:r w:rsidRPr="00F62482">
        <w:rPr>
          <w:rFonts w:ascii="宋体" w:hint="eastAsia"/>
          <w:szCs w:val="24"/>
        </w:rPr>
        <w:t>这几个</w:t>
      </w:r>
      <w:r w:rsidRPr="00F62482">
        <w:rPr>
          <w:rFonts w:ascii="宋体"/>
          <w:szCs w:val="24"/>
        </w:rPr>
        <w:t>emit</w:t>
      </w:r>
      <w:r w:rsidRPr="00F62482">
        <w:rPr>
          <w:rFonts w:ascii="宋体" w:hint="eastAsia"/>
          <w:szCs w:val="24"/>
        </w:rPr>
        <w:t>是用来生成</w:t>
      </w:r>
      <w:r w:rsidRPr="00F62482">
        <w:rPr>
          <w:rFonts w:ascii="宋体"/>
          <w:szCs w:val="24"/>
        </w:rPr>
        <w:t>pcode</w:t>
      </w:r>
      <w:r w:rsidRPr="00F62482">
        <w:rPr>
          <w:rFonts w:ascii="宋体" w:hint="eastAsia"/>
          <w:szCs w:val="24"/>
        </w:rPr>
        <w:t>的</w:t>
      </w:r>
      <w:r w:rsidRPr="00F62482">
        <w:rPr>
          <w:rFonts w:ascii="宋体"/>
          <w:szCs w:val="24"/>
        </w:rPr>
        <w:t>,fct</w:t>
      </w:r>
      <w:r w:rsidRPr="00F62482">
        <w:rPr>
          <w:rFonts w:ascii="宋体" w:hint="eastAsia"/>
          <w:szCs w:val="24"/>
        </w:rPr>
        <w:t>为操作码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这里为</w:t>
      </w:r>
      <w:r w:rsidRPr="00F62482">
        <w:rPr>
          <w:rFonts w:ascii="宋体"/>
          <w:szCs w:val="24"/>
        </w:rPr>
        <w:t>1</w:t>
      </w:r>
      <w:r w:rsidRPr="00F62482">
        <w:rPr>
          <w:rFonts w:ascii="宋体" w:hint="eastAsia"/>
          <w:szCs w:val="24"/>
        </w:rPr>
        <w:t>个操作数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if lc = cmax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then fatal(6);   {*</w:t>
      </w:r>
      <w:r w:rsidRPr="00F62482">
        <w:rPr>
          <w:rFonts w:ascii="宋体" w:hint="eastAsia"/>
          <w:szCs w:val="24"/>
        </w:rPr>
        <w:t>超出最大代码长度错误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with code[lc] do {*</w:t>
      </w:r>
      <w:r w:rsidRPr="00F62482">
        <w:rPr>
          <w:rFonts w:ascii="宋体" w:hint="eastAsia"/>
          <w:szCs w:val="24"/>
        </w:rPr>
        <w:t>按域赋值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f := fct;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y := b;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lc := lc + 1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end { emit1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procedure emit2( fct, a, b: integer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{*</w:t>
      </w:r>
      <w:r w:rsidRPr="00F62482">
        <w:rPr>
          <w:rFonts w:ascii="宋体" w:hint="eastAsia"/>
          <w:szCs w:val="24"/>
        </w:rPr>
        <w:t>这几个</w:t>
      </w:r>
      <w:r w:rsidRPr="00F62482">
        <w:rPr>
          <w:rFonts w:ascii="宋体"/>
          <w:szCs w:val="24"/>
        </w:rPr>
        <w:t>emit</w:t>
      </w:r>
      <w:r w:rsidRPr="00F62482">
        <w:rPr>
          <w:rFonts w:ascii="宋体" w:hint="eastAsia"/>
          <w:szCs w:val="24"/>
        </w:rPr>
        <w:t>是用来生成</w:t>
      </w:r>
      <w:r w:rsidRPr="00F62482">
        <w:rPr>
          <w:rFonts w:ascii="宋体"/>
          <w:szCs w:val="24"/>
        </w:rPr>
        <w:t>pcode</w:t>
      </w:r>
      <w:r w:rsidRPr="00F62482">
        <w:rPr>
          <w:rFonts w:ascii="宋体" w:hint="eastAsia"/>
          <w:szCs w:val="24"/>
        </w:rPr>
        <w:t>的</w:t>
      </w:r>
      <w:r w:rsidRPr="00F62482">
        <w:rPr>
          <w:rFonts w:ascii="宋体"/>
          <w:szCs w:val="24"/>
        </w:rPr>
        <w:t>,fct</w:t>
      </w:r>
      <w:r w:rsidRPr="00F62482">
        <w:rPr>
          <w:rFonts w:ascii="宋体" w:hint="eastAsia"/>
          <w:szCs w:val="24"/>
        </w:rPr>
        <w:t>为操作码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这里为</w:t>
      </w:r>
      <w:r w:rsidRPr="00F62482">
        <w:rPr>
          <w:rFonts w:ascii="宋体"/>
          <w:szCs w:val="24"/>
        </w:rPr>
        <w:t>2</w:t>
      </w:r>
      <w:r w:rsidRPr="00F62482">
        <w:rPr>
          <w:rFonts w:ascii="宋体" w:hint="eastAsia"/>
          <w:szCs w:val="24"/>
        </w:rPr>
        <w:t>个操作数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if lc = cmax then fatal(6);  {*</w:t>
      </w:r>
      <w:r w:rsidRPr="00F62482">
        <w:rPr>
          <w:rFonts w:ascii="宋体" w:hint="eastAsia"/>
          <w:szCs w:val="24"/>
        </w:rPr>
        <w:t>超出最大代码长度错误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with code[lc] do {*</w:t>
      </w:r>
      <w:r w:rsidRPr="00F62482">
        <w:rPr>
          <w:rFonts w:ascii="宋体" w:hint="eastAsia"/>
          <w:szCs w:val="24"/>
        </w:rPr>
        <w:t>按域赋值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f := fct;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x := a;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y := b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lc := lc + 1;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end { emit2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procedure printtables;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{*</w:t>
      </w:r>
      <w:r w:rsidRPr="00F62482">
        <w:rPr>
          <w:rFonts w:ascii="宋体" w:hint="eastAsia"/>
          <w:szCs w:val="24"/>
        </w:rPr>
        <w:t>打印表的过程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var   i: integer;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o: order;  {*</w:t>
      </w:r>
      <w:r w:rsidRPr="00F62482">
        <w:rPr>
          <w:rFonts w:ascii="宋体" w:hint="eastAsia"/>
          <w:szCs w:val="24"/>
        </w:rPr>
        <w:t>指令下标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mne: array[0..omax] of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packed array[1..5] of char;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{*p-code</w:t>
      </w:r>
      <w:r w:rsidRPr="00F62482">
        <w:rPr>
          <w:rFonts w:ascii="宋体" w:hint="eastAsia"/>
          <w:szCs w:val="24"/>
        </w:rPr>
        <w:t>指令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mne[0] := 'LDA  ' ;   mne[1] := 'LOD  ';  mne[2] := 'LDI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</w:t>
      </w:r>
      <w:r w:rsidRPr="00F62482">
        <w:rPr>
          <w:rFonts w:ascii="宋体"/>
          <w:szCs w:val="24"/>
          <w:lang w:val="da-DK"/>
        </w:rPr>
        <w:t>mne[3] := 'DIS  ' ;   mne[8] := 'FCT  ';  mne[9] := 'INT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mne[10] := 'JMP  ';   mne[11] := 'JPC  ';  mne[12] := 'SWT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mne[13] := 'CAS  ';   mne[14] := 'F1U  ';  mne[15] := 'F2U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mne[16] := 'F1D  ';   mne[17] := 'F2D  ';  mne[18] := 'MKS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mne[19] := 'CAL  ';   mne[20] := 'IDX  ';  mne[21] := 'IXX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mne[22] := 'LDB  ';   mne[23] := 'CPB  ';  mne[24] := 'LDC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mne[25] := 'LDR  ';   mne[26] := 'FLT  ';  mne[27] := 'RED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</w:t>
      </w:r>
      <w:r w:rsidRPr="00F62482">
        <w:rPr>
          <w:rFonts w:ascii="宋体"/>
          <w:szCs w:val="24"/>
        </w:rPr>
        <w:t>mne[28] := 'WRS  ';   mne[29] := 'WRW  ';  mne[30] := 'WRU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</w:t>
      </w:r>
      <w:r w:rsidRPr="00F62482">
        <w:rPr>
          <w:rFonts w:ascii="宋体"/>
          <w:szCs w:val="24"/>
          <w:lang w:val="da-DK"/>
        </w:rPr>
        <w:t>mne[31] := 'HLT  ';   mne[32] := 'EXP  ';  mne[33] := 'EXF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mne[34] := 'LDT  ';   mne[35] := 'NOT  ';  mne[36] := 'MUS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mne[37] := 'WRR  ';   mne[38] := 'STO  ';  mne[39] := 'EQR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mne[40] := 'NER  ';   mne[41] := 'LSR  ';  mne[42] := 'LER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mne[43] := 'GTR  ';   mne[44] := 'GER  ';  mne[45] := 'EQL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mne[46] := 'NEQ  ';   mne[47] := 'LSS  ';  mne[48] := 'LEQ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mne[49] := 'GRT  ';   mne[50] := 'GEQ  ';  mne[51] := 'ORR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mne[52] := 'ADD  ';   mne[53] := 'SUB  ';  mne[54] := 'ADR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mne[55] := 'SUR  ';   mne[56] := 'AND  ';  mne[57] := 'MUL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mne[58] := 'DIV  ';   mne[59] := 'MOD  ';  mne[60] := 'MUR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mne[61] := 'DIR  ';   mne[62] := 'RDL  ';  mne[63] := 'WRL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{*</w:t>
      </w:r>
      <w:r w:rsidRPr="00F62482">
        <w:rPr>
          <w:rFonts w:ascii="宋体" w:hint="eastAsia"/>
          <w:szCs w:val="24"/>
        </w:rPr>
        <w:t>以下开始向输出文件制表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writeln(psout);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writeln(psout);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writeln(psout);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{*</w:t>
      </w:r>
      <w:r w:rsidRPr="00F62482">
        <w:rPr>
          <w:rFonts w:ascii="宋体" w:hint="eastAsia"/>
          <w:szCs w:val="24"/>
        </w:rPr>
        <w:t>输出符号表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writeln(psout,'   identifiers  link  obj  typ  ref  nrm  lev  adr');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</w:t>
      </w:r>
      <w:r w:rsidRPr="00F62482">
        <w:rPr>
          <w:rFonts w:ascii="宋体"/>
          <w:szCs w:val="24"/>
        </w:rPr>
        <w:t>writeln(psout);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for i := btab[1].last to t do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with tab[i] do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writeln( psout, i,' ', name, link:5, ord(obj):5, ord(typ):5,ref:5, ord(normal):5,lev:5,adr:5);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writeln( psout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writeln( psout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writeln( psout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{*</w:t>
      </w:r>
      <w:r w:rsidRPr="00F62482">
        <w:rPr>
          <w:rFonts w:ascii="宋体" w:hint="eastAsia"/>
          <w:szCs w:val="24"/>
        </w:rPr>
        <w:t>输出分程序表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writeln( psout, 'blocks   last  lpar  psze  vsze'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writeln( psout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for i := 1 to b do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with btab[i] do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writeln( psout, i:4, last:9, lastpar:5, psize:5, vsize:5 );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writeln( psout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writeln( psout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writeln( psout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{*</w:t>
      </w:r>
      <w:r w:rsidRPr="00F62482">
        <w:rPr>
          <w:rFonts w:ascii="宋体" w:hint="eastAsia"/>
          <w:szCs w:val="24"/>
        </w:rPr>
        <w:t>输出数组表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writeln( psout, 'arrays xtyp etyp eref low high elsz size');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writeln( psout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for i := 1 to a do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with atab[i] do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writeln( psout, i:4, ord(inxtyp):9, ord(eltyp):5, elref:5, low:5, high:5, elsize:5, size:5);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writeln( psout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writeln( psout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writeln( psout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{*</w:t>
      </w:r>
      <w:r w:rsidRPr="00F62482">
        <w:rPr>
          <w:rFonts w:ascii="宋体" w:hint="eastAsia"/>
          <w:szCs w:val="24"/>
        </w:rPr>
        <w:t>输出</w:t>
      </w:r>
      <w:r w:rsidRPr="00F62482">
        <w:rPr>
          <w:rFonts w:ascii="宋体"/>
          <w:szCs w:val="24"/>
        </w:rPr>
        <w:t>p-code</w:t>
      </w:r>
      <w:r w:rsidRPr="00F62482">
        <w:rPr>
          <w:rFonts w:ascii="宋体" w:hint="eastAsia"/>
          <w:szCs w:val="24"/>
        </w:rPr>
        <w:t>序列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writeln( psout, 'code:');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writeln( psout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for i := 0 to lc-1 do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write( psout, i:5 );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o := code[i];               {*</w:t>
      </w:r>
      <w:r w:rsidRPr="00F62482">
        <w:rPr>
          <w:rFonts w:ascii="宋体" w:hint="eastAsia"/>
          <w:szCs w:val="24"/>
        </w:rPr>
        <w:t>从</w:t>
      </w:r>
      <w:r w:rsidRPr="00F62482">
        <w:rPr>
          <w:rFonts w:ascii="宋体"/>
          <w:szCs w:val="24"/>
        </w:rPr>
        <w:t>code</w:t>
      </w:r>
      <w:r w:rsidRPr="00F62482">
        <w:rPr>
          <w:rFonts w:ascii="宋体" w:hint="eastAsia"/>
          <w:szCs w:val="24"/>
        </w:rPr>
        <w:t>数组中取一个指令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write( psout, mne[o.f]:8, o.f:5 ); {*</w:t>
      </w:r>
      <w:r w:rsidRPr="00F62482">
        <w:rPr>
          <w:rFonts w:ascii="宋体" w:hint="eastAsia"/>
          <w:szCs w:val="24"/>
        </w:rPr>
        <w:t>按指令的各个域分别输出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if o.f &lt; 31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then if o.f &lt; 4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then write( psout, o.x:5, o.y:5 )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else write( psout, o.y:10 )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else write( psout, '          '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writeln( psout, ',' 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writeln( psout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{*</w:t>
      </w:r>
      <w:r w:rsidRPr="00F62482">
        <w:rPr>
          <w:rFonts w:ascii="宋体" w:hint="eastAsia"/>
          <w:szCs w:val="24"/>
        </w:rPr>
        <w:t>输出起始地址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writeln( psout, 'Starting address is ', tab[btab[1].last].adr:5 )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end { printtables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{*2K+</w:t>
      </w:r>
      <w:r w:rsidRPr="00F62482">
        <w:rPr>
          <w:rFonts w:ascii="宋体" w:hint="eastAsia"/>
          <w:szCs w:val="24"/>
        </w:rPr>
        <w:t>行</w:t>
      </w:r>
      <w:r w:rsidRPr="00F62482">
        <w:rPr>
          <w:rFonts w:ascii="宋体"/>
          <w:szCs w:val="24"/>
        </w:rPr>
        <w:t>block</w:t>
      </w:r>
      <w:r w:rsidRPr="00F62482">
        <w:rPr>
          <w:rFonts w:ascii="宋体" w:hint="eastAsia"/>
          <w:szCs w:val="24"/>
        </w:rPr>
        <w:t>开始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procedure block( fsys: symset; isfun: boolean; level: integer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{*</w:t>
      </w:r>
      <w:r w:rsidRPr="00F62482">
        <w:rPr>
          <w:rFonts w:ascii="宋体" w:hint="eastAsia"/>
          <w:szCs w:val="24"/>
        </w:rPr>
        <w:t>处理分析分程序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{*fsys isfun</w:t>
      </w:r>
      <w:r w:rsidRPr="00F62482">
        <w:rPr>
          <w:rFonts w:ascii="宋体" w:hint="eastAsia"/>
          <w:szCs w:val="24"/>
        </w:rPr>
        <w:t>判断是否函数</w:t>
      </w:r>
      <w:r w:rsidRPr="00F62482">
        <w:rPr>
          <w:rFonts w:ascii="宋体"/>
          <w:szCs w:val="24"/>
        </w:rPr>
        <w:t>/</w:t>
      </w:r>
      <w:r w:rsidRPr="00F62482">
        <w:rPr>
          <w:rFonts w:ascii="宋体" w:hint="eastAsia"/>
          <w:szCs w:val="24"/>
        </w:rPr>
        <w:t>过程</w:t>
      </w:r>
      <w:r w:rsidRPr="00F62482">
        <w:rPr>
          <w:rFonts w:ascii="宋体"/>
          <w:szCs w:val="24"/>
        </w:rPr>
        <w:t xml:space="preserve"> level</w:t>
      </w:r>
      <w:r w:rsidRPr="00F62482">
        <w:rPr>
          <w:rFonts w:ascii="宋体" w:hint="eastAsia"/>
          <w:szCs w:val="24"/>
        </w:rPr>
        <w:t>嵌套块层深度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type conrec = record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case tp: types of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ints, chars, bools : ( i:integer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reals :( r:real 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var dx : integer ;  { data allocation index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prt: integer ;  { t-index of this procedure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prb: integer ;  { b-index of this procedure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x  : integer 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procedure skip( fsys:symset; n:integer);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</w:t>
      </w:r>
      <w:r w:rsidRPr="00F62482">
        <w:rPr>
          <w:rFonts w:ascii="宋体" w:hint="eastAsia"/>
          <w:szCs w:val="24"/>
        </w:rPr>
        <w:t>跳过错误的代码段，直到取出来的符号等于给定的符号集，打印错误类型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error(n);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skipflag := true; {*</w:t>
      </w:r>
      <w:r w:rsidRPr="00F62482">
        <w:rPr>
          <w:rFonts w:ascii="宋体" w:hint="eastAsia"/>
          <w:szCs w:val="24"/>
        </w:rPr>
        <w:t>设置允许跳读标志位为真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while not ( sy in fsys ) do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insymbol;  {*</w:t>
      </w:r>
      <w:r w:rsidRPr="00F62482">
        <w:rPr>
          <w:rFonts w:ascii="宋体" w:hint="eastAsia"/>
          <w:szCs w:val="24"/>
        </w:rPr>
        <w:t>当前符号不在允许符号集里就一直跳读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if skipflag then endskip {*</w:t>
      </w:r>
      <w:r w:rsidRPr="00F62482">
        <w:rPr>
          <w:rFonts w:ascii="宋体" w:hint="eastAsia"/>
          <w:szCs w:val="24"/>
        </w:rPr>
        <w:t>调用在跳读加下划线子程序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end { skip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procedure test( s1,s2: symset; n:integer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</w:t>
      </w:r>
      <w:r w:rsidRPr="00F62482">
        <w:rPr>
          <w:rFonts w:ascii="宋体" w:hint="eastAsia"/>
          <w:szCs w:val="24"/>
        </w:rPr>
        <w:t>测试当前符号是否合法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若不合法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打印出错标志并进行跳读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{*s1</w:t>
      </w:r>
      <w:r w:rsidRPr="00F62482">
        <w:rPr>
          <w:rFonts w:ascii="宋体" w:hint="eastAsia"/>
          <w:szCs w:val="24"/>
        </w:rPr>
        <w:t>为合法符号集</w:t>
      </w:r>
      <w:r w:rsidRPr="00F62482">
        <w:rPr>
          <w:rFonts w:ascii="宋体"/>
          <w:szCs w:val="24"/>
        </w:rPr>
        <w:t xml:space="preserve"> s2</w:t>
      </w:r>
      <w:r w:rsidRPr="00F62482">
        <w:rPr>
          <w:rFonts w:ascii="宋体" w:hint="eastAsia"/>
          <w:szCs w:val="24"/>
        </w:rPr>
        <w:t>为终止符号集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if not( sy in s1 )      {*</w:t>
      </w:r>
      <w:r w:rsidRPr="00F62482">
        <w:rPr>
          <w:rFonts w:ascii="宋体" w:hint="eastAsia"/>
          <w:szCs w:val="24"/>
        </w:rPr>
        <w:t>测试发现当前符号不在合法符号集中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then skip( s1 + s2, n ) {*</w:t>
      </w:r>
      <w:r w:rsidRPr="00F62482">
        <w:rPr>
          <w:rFonts w:ascii="宋体" w:hint="eastAsia"/>
          <w:szCs w:val="24"/>
        </w:rPr>
        <w:t>调用跳读程序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传递错误码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扩充允许符号集</w:t>
      </w:r>
      <w:r w:rsidRPr="00F62482">
        <w:rPr>
          <w:rFonts w:ascii="宋体"/>
          <w:szCs w:val="24"/>
        </w:rPr>
        <w:t>+</w:t>
      </w:r>
      <w:r w:rsidRPr="00F62482">
        <w:rPr>
          <w:rFonts w:ascii="宋体" w:hint="eastAsia"/>
          <w:szCs w:val="24"/>
        </w:rPr>
        <w:t>终止符号集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end { test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procedure testsemicolon;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</w:t>
      </w:r>
      <w:r w:rsidRPr="00F62482">
        <w:rPr>
          <w:rFonts w:ascii="宋体" w:hint="eastAsia"/>
          <w:szCs w:val="24"/>
        </w:rPr>
        <w:t>检查分号是否合法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if sy = semicolon {*</w:t>
      </w:r>
      <w:r w:rsidRPr="00F62482">
        <w:rPr>
          <w:rFonts w:ascii="宋体" w:hint="eastAsia"/>
          <w:szCs w:val="24"/>
        </w:rPr>
        <w:t>合法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error(14); {*</w:t>
      </w:r>
      <w:r w:rsidRPr="00F62482">
        <w:rPr>
          <w:rFonts w:ascii="宋体" w:hint="eastAsia"/>
          <w:szCs w:val="24"/>
        </w:rPr>
        <w:t>应是；报错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if sy in [comma, colon] {*</w:t>
      </w:r>
      <w:r w:rsidRPr="00F62482">
        <w:rPr>
          <w:rFonts w:ascii="宋体" w:hint="eastAsia"/>
          <w:szCs w:val="24"/>
        </w:rPr>
        <w:t>读到了【</w:t>
      </w:r>
      <w:r w:rsidRPr="00F62482">
        <w:rPr>
          <w:rFonts w:ascii="宋体"/>
          <w:szCs w:val="24"/>
        </w:rPr>
        <w:t>, :</w:t>
      </w:r>
      <w:r w:rsidRPr="00F62482">
        <w:rPr>
          <w:rFonts w:ascii="宋体" w:hint="eastAsia"/>
          <w:szCs w:val="24"/>
        </w:rPr>
        <w:t>】读下一字符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容错跳读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test( [ident] + blockbegsys, fsys, 6 ) {*</w:t>
      </w:r>
      <w:r w:rsidRPr="00F62482">
        <w:rPr>
          <w:rFonts w:ascii="宋体" w:hint="eastAsia"/>
          <w:szCs w:val="24"/>
        </w:rPr>
        <w:t>这个测试时什么意思</w:t>
      </w:r>
      <w:r w:rsidRPr="00F62482">
        <w:rPr>
          <w:rFonts w:ascii="宋体"/>
          <w:szCs w:val="24"/>
        </w:rPr>
        <w:t>?*}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{*</w:t>
      </w:r>
      <w:r w:rsidRPr="00F62482">
        <w:rPr>
          <w:rFonts w:ascii="宋体" w:hint="eastAsia"/>
          <w:szCs w:val="24"/>
        </w:rPr>
        <w:t>分号出口测试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应读到标识符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或者分程序开始符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否则报非法符号错误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end { testsemicolon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procedure enter( id: alfa; k:objecttyp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</w:t>
      </w:r>
      <w:r w:rsidRPr="00F62482">
        <w:rPr>
          <w:rFonts w:ascii="宋体" w:hint="eastAsia"/>
          <w:szCs w:val="24"/>
        </w:rPr>
        <w:t>登录分程序说明部分出现的名字到</w:t>
      </w:r>
      <w:r w:rsidRPr="00F62482">
        <w:rPr>
          <w:rFonts w:ascii="宋体"/>
          <w:szCs w:val="24"/>
        </w:rPr>
        <w:t>tab</w:t>
      </w:r>
      <w:r w:rsidRPr="00F62482">
        <w:rPr>
          <w:rFonts w:ascii="宋体" w:hint="eastAsia"/>
          <w:szCs w:val="24"/>
        </w:rPr>
        <w:t>（与前面</w:t>
      </w:r>
      <w:r w:rsidRPr="00F62482">
        <w:rPr>
          <w:rFonts w:ascii="宋体"/>
          <w:szCs w:val="24"/>
        </w:rPr>
        <w:t>enter</w:t>
      </w:r>
      <w:r w:rsidRPr="00F62482">
        <w:rPr>
          <w:rFonts w:ascii="宋体" w:hint="eastAsia"/>
          <w:szCs w:val="24"/>
        </w:rPr>
        <w:t>不同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此处为分程序内使用）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var j,l : integer;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if t = tmax  {*</w:t>
      </w:r>
      <w:r w:rsidRPr="00F62482">
        <w:rPr>
          <w:rFonts w:ascii="宋体" w:hint="eastAsia"/>
          <w:szCs w:val="24"/>
        </w:rPr>
        <w:t>符号表溢出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then fatal(1)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tab[0].name := id;             {*while</w:t>
      </w:r>
      <w:r w:rsidRPr="00F62482">
        <w:rPr>
          <w:rFonts w:ascii="宋体" w:hint="eastAsia"/>
          <w:szCs w:val="24"/>
        </w:rPr>
        <w:t>循环终止条件（从后向前遍历过程）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j := btab[display[level]].last;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{*</w:t>
      </w:r>
      <w:r w:rsidRPr="00F62482">
        <w:rPr>
          <w:rFonts w:ascii="宋体" w:hint="eastAsia"/>
          <w:szCs w:val="24"/>
        </w:rPr>
        <w:t>用分程序索引表</w:t>
      </w:r>
      <w:r w:rsidRPr="00F62482">
        <w:rPr>
          <w:rFonts w:ascii="宋体"/>
          <w:szCs w:val="24"/>
        </w:rPr>
        <w:t>display</w:t>
      </w:r>
      <w:r w:rsidRPr="00F62482">
        <w:rPr>
          <w:rFonts w:ascii="宋体" w:hint="eastAsia"/>
          <w:szCs w:val="24"/>
        </w:rPr>
        <w:t>索引当前层分程序</w:t>
      </w:r>
      <w:r w:rsidRPr="00F62482">
        <w:rPr>
          <w:rFonts w:ascii="宋体"/>
          <w:szCs w:val="24"/>
        </w:rPr>
        <w:t xml:space="preserve"> last</w:t>
      </w:r>
      <w:r w:rsidRPr="00F62482">
        <w:rPr>
          <w:rFonts w:ascii="宋体" w:hint="eastAsia"/>
          <w:szCs w:val="24"/>
        </w:rPr>
        <w:t>找到该分程序最后一个标识符在</w:t>
      </w:r>
      <w:r w:rsidRPr="00F62482">
        <w:rPr>
          <w:rFonts w:ascii="宋体"/>
          <w:szCs w:val="24"/>
        </w:rPr>
        <w:t>tab</w:t>
      </w:r>
      <w:r w:rsidRPr="00F62482">
        <w:rPr>
          <w:rFonts w:ascii="宋体" w:hint="eastAsia"/>
          <w:szCs w:val="24"/>
        </w:rPr>
        <w:t>中位置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l := j; {*</w:t>
      </w:r>
      <w:r w:rsidRPr="00F62482">
        <w:rPr>
          <w:rFonts w:ascii="宋体" w:hint="eastAsia"/>
          <w:szCs w:val="24"/>
        </w:rPr>
        <w:t>上一标识符节点为后文生成链表使用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while tab[j].name &lt;&gt; id do   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j := tab[j].link;            {*link</w:t>
      </w:r>
      <w:r w:rsidRPr="00F62482">
        <w:rPr>
          <w:rFonts w:ascii="宋体" w:hint="eastAsia"/>
          <w:szCs w:val="24"/>
        </w:rPr>
        <w:t>为指向前面读到表项的指针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if j &lt;&gt; 0                      {*</w:t>
      </w:r>
      <w:r w:rsidRPr="00F62482">
        <w:rPr>
          <w:rFonts w:ascii="宋体" w:hint="eastAsia"/>
          <w:szCs w:val="24"/>
        </w:rPr>
        <w:t>直到在</w:t>
      </w:r>
      <w:r w:rsidRPr="00F62482">
        <w:rPr>
          <w:rFonts w:ascii="宋体"/>
          <w:szCs w:val="24"/>
        </w:rPr>
        <w:t>tab</w:t>
      </w:r>
      <w:r w:rsidRPr="00F62482">
        <w:rPr>
          <w:rFonts w:ascii="宋体" w:hint="eastAsia"/>
          <w:szCs w:val="24"/>
        </w:rPr>
        <w:t>中找到</w:t>
      </w:r>
      <w:r w:rsidRPr="00F62482">
        <w:rPr>
          <w:rFonts w:ascii="宋体"/>
          <w:szCs w:val="24"/>
        </w:rPr>
        <w:t>id</w:t>
      </w:r>
      <w:r w:rsidRPr="00F62482">
        <w:rPr>
          <w:rFonts w:ascii="宋体" w:hint="eastAsia"/>
          <w:szCs w:val="24"/>
        </w:rPr>
        <w:t>结束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then error(1)     {*</w:t>
      </w:r>
      <w:r w:rsidRPr="00F62482">
        <w:rPr>
          <w:rFonts w:ascii="宋体" w:hint="eastAsia"/>
          <w:szCs w:val="24"/>
        </w:rPr>
        <w:t>如果</w:t>
      </w:r>
      <w:r w:rsidRPr="00F62482">
        <w:rPr>
          <w:rFonts w:ascii="宋体"/>
          <w:szCs w:val="24"/>
        </w:rPr>
        <w:t>j</w:t>
      </w:r>
      <w:r w:rsidRPr="00F62482">
        <w:rPr>
          <w:rFonts w:ascii="宋体" w:hint="eastAsia"/>
          <w:szCs w:val="24"/>
        </w:rPr>
        <w:t>不是</w:t>
      </w:r>
      <w:r w:rsidRPr="00F62482">
        <w:rPr>
          <w:rFonts w:ascii="宋体"/>
          <w:szCs w:val="24"/>
        </w:rPr>
        <w:t xml:space="preserve">0 </w:t>
      </w:r>
      <w:r w:rsidRPr="00F62482">
        <w:rPr>
          <w:rFonts w:ascii="宋体" w:hint="eastAsia"/>
          <w:szCs w:val="24"/>
        </w:rPr>
        <w:t>则说明符号表中已经存在该项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重复定义错误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t := t + 1;    {*</w:t>
      </w:r>
      <w:r w:rsidRPr="00F62482">
        <w:rPr>
          <w:rFonts w:ascii="宋体" w:hint="eastAsia"/>
          <w:szCs w:val="24"/>
        </w:rPr>
        <w:t>登记到表的下一项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with tab[t] do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begin             {*</w:t>
      </w:r>
      <w:r w:rsidRPr="00F62482">
        <w:rPr>
          <w:rFonts w:ascii="宋体" w:hint="eastAsia"/>
          <w:szCs w:val="24"/>
        </w:rPr>
        <w:t>登录表信息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name := id;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link := l;      {*</w:t>
      </w:r>
      <w:r w:rsidRPr="00F62482">
        <w:rPr>
          <w:rFonts w:ascii="宋体" w:hint="eastAsia"/>
          <w:szCs w:val="24"/>
        </w:rPr>
        <w:t>链表前一项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obj := k;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typ := notyp;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ref := 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lev := level;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adr := 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normal := false { initial value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btab[display[level]].last := t {*</w:t>
      </w:r>
      <w:r w:rsidRPr="00F62482">
        <w:rPr>
          <w:rFonts w:ascii="宋体" w:hint="eastAsia"/>
          <w:szCs w:val="24"/>
        </w:rPr>
        <w:t>更新当前分程序层最后节点信息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end { enter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function loc( id: alfa ):integer;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</w:t>
      </w:r>
      <w:r w:rsidRPr="00F62482">
        <w:rPr>
          <w:rFonts w:ascii="宋体" w:hint="eastAsia"/>
          <w:szCs w:val="24"/>
        </w:rPr>
        <w:t>查找标识符</w:t>
      </w:r>
      <w:r w:rsidRPr="00F62482">
        <w:rPr>
          <w:rFonts w:ascii="宋体"/>
          <w:szCs w:val="24"/>
        </w:rPr>
        <w:t>id</w:t>
      </w:r>
      <w:r w:rsidRPr="00F62482">
        <w:rPr>
          <w:rFonts w:ascii="宋体" w:hint="eastAsia"/>
          <w:szCs w:val="24"/>
        </w:rPr>
        <w:t>在</w:t>
      </w:r>
      <w:r w:rsidRPr="00F62482">
        <w:rPr>
          <w:rFonts w:ascii="宋体"/>
          <w:szCs w:val="24"/>
        </w:rPr>
        <w:t>tab</w:t>
      </w:r>
      <w:r w:rsidRPr="00F62482">
        <w:rPr>
          <w:rFonts w:ascii="宋体" w:hint="eastAsia"/>
          <w:szCs w:val="24"/>
        </w:rPr>
        <w:t>中的位置并返回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var i,j : integer;        { locate if in table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i := level; {*</w:t>
      </w:r>
      <w:r w:rsidRPr="00F62482">
        <w:rPr>
          <w:rFonts w:ascii="宋体" w:hint="eastAsia"/>
          <w:szCs w:val="24"/>
        </w:rPr>
        <w:t>从当前层开始查找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tab[0].name := id;  { sentinel }{*</w:t>
      </w:r>
      <w:r w:rsidRPr="00F62482">
        <w:rPr>
          <w:rFonts w:ascii="宋体" w:hint="eastAsia"/>
          <w:szCs w:val="24"/>
        </w:rPr>
        <w:t>同样作为</w:t>
      </w:r>
      <w:r w:rsidRPr="00F62482">
        <w:rPr>
          <w:rFonts w:ascii="宋体"/>
          <w:szCs w:val="24"/>
        </w:rPr>
        <w:t>while</w:t>
      </w:r>
      <w:r w:rsidRPr="00F62482">
        <w:rPr>
          <w:rFonts w:ascii="宋体" w:hint="eastAsia"/>
          <w:szCs w:val="24"/>
        </w:rPr>
        <w:t>循环终止条件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repeat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j := btab[display[i]].last; {*</w:t>
      </w:r>
      <w:r w:rsidRPr="00F62482">
        <w:rPr>
          <w:rFonts w:ascii="宋体" w:hint="eastAsia"/>
          <w:szCs w:val="24"/>
        </w:rPr>
        <w:t>在当前层从后望前查找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while tab[j].name &lt;&gt; id do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      </w:t>
      </w:r>
      <w:r w:rsidRPr="00F62482">
        <w:rPr>
          <w:rFonts w:ascii="宋体"/>
          <w:szCs w:val="24"/>
          <w:lang w:val="da-DK"/>
        </w:rPr>
        <w:t xml:space="preserve">j := tab[j].link;       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i := i - 1;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until ( i &lt; 0 ) or ( j &lt;&gt; 0 ); {*</w:t>
      </w:r>
      <w:r w:rsidRPr="00F62482">
        <w:rPr>
          <w:rFonts w:ascii="宋体" w:hint="eastAsia"/>
          <w:szCs w:val="24"/>
        </w:rPr>
        <w:t>当层数小于零或者在该层找到了标识符</w:t>
      </w:r>
      <w:r w:rsidRPr="00F62482">
        <w:rPr>
          <w:rFonts w:ascii="宋体" w:hint="eastAsia"/>
          <w:szCs w:val="24"/>
          <w:lang w:val="da-DK"/>
        </w:rPr>
        <w:t>（</w:t>
      </w:r>
      <w:r w:rsidRPr="00F62482">
        <w:rPr>
          <w:rFonts w:ascii="宋体"/>
          <w:szCs w:val="24"/>
          <w:lang w:val="da-DK"/>
        </w:rPr>
        <w:t>j!=0)</w:t>
      </w:r>
      <w:r w:rsidRPr="00F62482">
        <w:rPr>
          <w:rFonts w:ascii="宋体" w:hint="eastAsia"/>
          <w:szCs w:val="24"/>
        </w:rPr>
        <w:t>结束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if j = 0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then error(0); {*</w:t>
      </w:r>
      <w:r w:rsidRPr="00F62482">
        <w:rPr>
          <w:rFonts w:ascii="宋体" w:hint="eastAsia"/>
          <w:szCs w:val="24"/>
        </w:rPr>
        <w:t>遍历完所有层未找到该标识符</w:t>
      </w:r>
      <w:r w:rsidRPr="00F62482">
        <w:rPr>
          <w:rFonts w:ascii="宋体"/>
          <w:szCs w:val="24"/>
          <w:lang w:val="da-DK"/>
        </w:rPr>
        <w:t xml:space="preserve"> </w:t>
      </w:r>
      <w:r w:rsidRPr="00F62482">
        <w:rPr>
          <w:rFonts w:ascii="宋体" w:hint="eastAsia"/>
          <w:szCs w:val="24"/>
        </w:rPr>
        <w:t>未定义错误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loc := j       {*</w:t>
      </w:r>
      <w:r w:rsidRPr="00F62482">
        <w:rPr>
          <w:rFonts w:ascii="宋体" w:hint="eastAsia"/>
          <w:szCs w:val="24"/>
        </w:rPr>
        <w:t>返回位置</w:t>
      </w:r>
      <w:r w:rsidRPr="00F62482">
        <w:rPr>
          <w:rFonts w:ascii="宋体"/>
          <w:szCs w:val="24"/>
          <w:lang w:val="da-DK"/>
        </w:rPr>
        <w:t>j ??</w:t>
      </w:r>
      <w:r w:rsidRPr="00F62482">
        <w:rPr>
          <w:rFonts w:ascii="宋体" w:hint="eastAsia"/>
          <w:szCs w:val="24"/>
        </w:rPr>
        <w:t>层数信息</w:t>
      </w:r>
      <w:r w:rsidRPr="00F62482">
        <w:rPr>
          <w:rFonts w:ascii="宋体" w:hint="eastAsia"/>
          <w:szCs w:val="24"/>
          <w:lang w:val="da-DK"/>
        </w:rPr>
        <w:t>？？</w:t>
      </w:r>
      <w:r w:rsidRPr="00F62482">
        <w:rPr>
          <w:rFonts w:ascii="宋体" w:hint="eastAsia"/>
          <w:szCs w:val="24"/>
        </w:rPr>
        <w:t>应该是直接保存在</w:t>
      </w:r>
      <w:r w:rsidRPr="00F62482">
        <w:rPr>
          <w:rFonts w:ascii="宋体"/>
          <w:szCs w:val="24"/>
          <w:lang w:val="da-DK"/>
        </w:rPr>
        <w:t>link</w:t>
      </w:r>
      <w:r w:rsidRPr="00F62482">
        <w:rPr>
          <w:rFonts w:ascii="宋体" w:hint="eastAsia"/>
          <w:szCs w:val="24"/>
        </w:rPr>
        <w:t>中了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end { loc } 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procedure entervariable;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{*</w:t>
      </w:r>
      <w:r w:rsidRPr="00F62482">
        <w:rPr>
          <w:rFonts w:ascii="宋体" w:hint="eastAsia"/>
          <w:szCs w:val="24"/>
        </w:rPr>
        <w:t>将变量名登录到符号表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if sy = ident {*</w:t>
      </w:r>
      <w:r w:rsidRPr="00F62482">
        <w:rPr>
          <w:rFonts w:ascii="宋体" w:hint="eastAsia"/>
          <w:szCs w:val="24"/>
        </w:rPr>
        <w:t>是标识符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enter( id, vvariable );  {*</w:t>
      </w:r>
      <w:r w:rsidRPr="00F62482">
        <w:rPr>
          <w:rFonts w:ascii="宋体" w:hint="eastAsia"/>
          <w:szCs w:val="24"/>
        </w:rPr>
        <w:t>登录为变量类型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else error(2) {*</w:t>
      </w:r>
      <w:r w:rsidRPr="00F62482">
        <w:rPr>
          <w:rFonts w:ascii="宋体" w:hint="eastAsia"/>
          <w:szCs w:val="24"/>
        </w:rPr>
        <w:t>非标识符错误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</w:t>
      </w:r>
      <w:r w:rsidRPr="00F62482">
        <w:rPr>
          <w:rFonts w:ascii="宋体"/>
          <w:szCs w:val="24"/>
        </w:rPr>
        <w:t>end { entervariable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procedure constant( fsys: symset; var c: conrec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</w:t>
      </w:r>
      <w:r w:rsidRPr="00F62482">
        <w:rPr>
          <w:rFonts w:ascii="宋体" w:hint="eastAsia"/>
          <w:szCs w:val="24"/>
        </w:rPr>
        <w:t>处理程序中出现的常量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并由参数</w:t>
      </w:r>
      <w:r w:rsidRPr="00F62482">
        <w:rPr>
          <w:rFonts w:ascii="宋体"/>
          <w:szCs w:val="24"/>
        </w:rPr>
        <w:t>(c)</w:t>
      </w:r>
      <w:r w:rsidRPr="00F62482">
        <w:rPr>
          <w:rFonts w:ascii="宋体" w:hint="eastAsia"/>
          <w:szCs w:val="24"/>
        </w:rPr>
        <w:t>返回该常量的类型和数值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var x, sign : integer;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c.tp := notyp;  {*</w:t>
      </w:r>
      <w:r w:rsidRPr="00F62482">
        <w:rPr>
          <w:rFonts w:ascii="宋体" w:hint="eastAsia"/>
          <w:szCs w:val="24"/>
        </w:rPr>
        <w:t>初始化返回参数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c.i := 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test( constbegsys, fsys, 50 ); {*</w:t>
      </w:r>
      <w:r w:rsidRPr="00F62482">
        <w:rPr>
          <w:rFonts w:ascii="宋体" w:hint="eastAsia"/>
          <w:szCs w:val="24"/>
        </w:rPr>
        <w:t>检查当前符号</w:t>
      </w:r>
      <w:r w:rsidRPr="00F62482">
        <w:rPr>
          <w:rFonts w:ascii="宋体"/>
          <w:szCs w:val="24"/>
        </w:rPr>
        <w:t>sy</w:t>
      </w:r>
      <w:r w:rsidRPr="00F62482">
        <w:rPr>
          <w:rFonts w:ascii="宋体" w:hint="eastAsia"/>
          <w:szCs w:val="24"/>
        </w:rPr>
        <w:t>是否合法并跳读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if sy in constbegsys  {*</w:t>
      </w:r>
      <w:r w:rsidRPr="00F62482">
        <w:rPr>
          <w:rFonts w:ascii="宋体" w:hint="eastAsia"/>
          <w:szCs w:val="24"/>
        </w:rPr>
        <w:t>如果第一个</w:t>
      </w:r>
      <w:r w:rsidRPr="00F62482">
        <w:rPr>
          <w:rFonts w:ascii="宋体"/>
          <w:szCs w:val="24"/>
        </w:rPr>
        <w:t>sym</w:t>
      </w:r>
      <w:r w:rsidRPr="00F62482">
        <w:rPr>
          <w:rFonts w:ascii="宋体" w:hint="eastAsia"/>
          <w:szCs w:val="24"/>
        </w:rPr>
        <w:t>是常量开始的符号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才往下继续分析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then begin            {*</w:t>
      </w:r>
      <w:r w:rsidRPr="00F62482">
        <w:rPr>
          <w:rFonts w:ascii="宋体" w:hint="eastAsia"/>
          <w:szCs w:val="24"/>
        </w:rPr>
        <w:t>根据不同的符号执行不同的操作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目的就是返回正确的</w:t>
      </w:r>
      <w:r w:rsidRPr="00F62482">
        <w:rPr>
          <w:rFonts w:ascii="宋体"/>
          <w:szCs w:val="24"/>
        </w:rPr>
        <w:t>c*}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if sy = charcon {*</w:t>
      </w:r>
      <w:r w:rsidRPr="00F62482">
        <w:rPr>
          <w:rFonts w:ascii="宋体" w:hint="eastAsia"/>
          <w:szCs w:val="24"/>
        </w:rPr>
        <w:t>字符常量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c.tp := chars; {*</w:t>
      </w:r>
      <w:r w:rsidRPr="00F62482">
        <w:rPr>
          <w:rFonts w:ascii="宋体" w:hint="eastAsia"/>
          <w:szCs w:val="24"/>
        </w:rPr>
        <w:t>类型是</w:t>
      </w:r>
      <w:r w:rsidRPr="00F62482">
        <w:rPr>
          <w:rFonts w:ascii="宋体"/>
          <w:szCs w:val="24"/>
        </w:rPr>
        <w:t>char*}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c.i := inum;   {*inum</w:t>
      </w:r>
      <w:r w:rsidRPr="00F62482">
        <w:rPr>
          <w:rFonts w:ascii="宋体" w:hint="eastAsia"/>
          <w:szCs w:val="24"/>
        </w:rPr>
        <w:t>存储该字符的</w:t>
      </w:r>
      <w:r w:rsidRPr="00F62482">
        <w:rPr>
          <w:rFonts w:ascii="宋体"/>
          <w:szCs w:val="24"/>
        </w:rPr>
        <w:t>ascii</w:t>
      </w:r>
      <w:r w:rsidRPr="00F62482">
        <w:rPr>
          <w:rFonts w:ascii="宋体" w:hint="eastAsia"/>
          <w:szCs w:val="24"/>
        </w:rPr>
        <w:t>码值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sign := 1;{*</w:t>
      </w:r>
      <w:r w:rsidRPr="00F62482">
        <w:rPr>
          <w:rFonts w:ascii="宋体" w:hint="eastAsia"/>
          <w:szCs w:val="24"/>
        </w:rPr>
        <w:t>符号设置为</w:t>
      </w:r>
      <w:r w:rsidRPr="00F62482">
        <w:rPr>
          <w:rFonts w:ascii="宋体"/>
          <w:szCs w:val="24"/>
        </w:rPr>
        <w:t>1</w:t>
      </w:r>
      <w:r w:rsidRPr="00F62482">
        <w:rPr>
          <w:rFonts w:ascii="宋体" w:hint="eastAsia"/>
          <w:szCs w:val="24"/>
        </w:rPr>
        <w:t>正</w:t>
      </w:r>
      <w:r w:rsidRPr="00F62482">
        <w:rPr>
          <w:rFonts w:ascii="宋体"/>
          <w:szCs w:val="24"/>
        </w:rPr>
        <w:t xml:space="preserve"> -1</w:t>
      </w:r>
      <w:r w:rsidRPr="00F62482">
        <w:rPr>
          <w:rFonts w:ascii="宋体" w:hint="eastAsia"/>
          <w:szCs w:val="24"/>
        </w:rPr>
        <w:t>负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if sy in [plus, minus] {*</w:t>
      </w:r>
      <w:r w:rsidRPr="00F62482">
        <w:rPr>
          <w:rFonts w:ascii="宋体" w:hint="eastAsia"/>
          <w:szCs w:val="24"/>
        </w:rPr>
        <w:t>是</w:t>
      </w:r>
      <w:r w:rsidRPr="00F62482">
        <w:rPr>
          <w:rFonts w:ascii="宋体"/>
          <w:szCs w:val="24"/>
        </w:rPr>
        <w:t>+-</w:t>
      </w:r>
      <w:r w:rsidRPr="00F62482">
        <w:rPr>
          <w:rFonts w:ascii="宋体" w:hint="eastAsia"/>
          <w:szCs w:val="24"/>
        </w:rPr>
        <w:t>号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if sy = minus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then sign := -1;{*-*}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if sy = ident {*</w:t>
      </w:r>
      <w:r w:rsidRPr="00F62482">
        <w:rPr>
          <w:rFonts w:ascii="宋体" w:hint="eastAsia"/>
          <w:szCs w:val="24"/>
        </w:rPr>
        <w:t>是标识符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x := loc(id); {*</w:t>
      </w:r>
      <w:r w:rsidRPr="00F62482">
        <w:rPr>
          <w:rFonts w:ascii="宋体" w:hint="eastAsia"/>
          <w:szCs w:val="24"/>
        </w:rPr>
        <w:t>找到常量标识符在</w:t>
      </w:r>
      <w:r w:rsidRPr="00F62482">
        <w:rPr>
          <w:rFonts w:ascii="宋体"/>
          <w:szCs w:val="24"/>
        </w:rPr>
        <w:t>tab</w:t>
      </w:r>
      <w:r w:rsidRPr="00F62482">
        <w:rPr>
          <w:rFonts w:ascii="宋体" w:hint="eastAsia"/>
          <w:szCs w:val="24"/>
        </w:rPr>
        <w:t>中的位置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if x &lt;&gt; 0     {*</w:t>
      </w:r>
      <w:r w:rsidRPr="00F62482">
        <w:rPr>
          <w:rFonts w:ascii="宋体" w:hint="eastAsia"/>
          <w:szCs w:val="24"/>
        </w:rPr>
        <w:t>在</w:t>
      </w:r>
      <w:r w:rsidRPr="00F62482">
        <w:rPr>
          <w:rFonts w:ascii="宋体"/>
          <w:szCs w:val="24"/>
        </w:rPr>
        <w:t>tab</w:t>
      </w:r>
      <w:r w:rsidRPr="00F62482">
        <w:rPr>
          <w:rFonts w:ascii="宋体" w:hint="eastAsia"/>
          <w:szCs w:val="24"/>
        </w:rPr>
        <w:t>中找到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（</w:t>
      </w:r>
      <w:r w:rsidRPr="00F62482">
        <w:rPr>
          <w:rFonts w:ascii="宋体"/>
          <w:szCs w:val="24"/>
        </w:rPr>
        <w:t>loc</w:t>
      </w:r>
      <w:r w:rsidRPr="00F62482">
        <w:rPr>
          <w:rFonts w:ascii="宋体" w:hint="eastAsia"/>
          <w:szCs w:val="24"/>
        </w:rPr>
        <w:t>查不到返回</w:t>
      </w:r>
      <w:r w:rsidRPr="00F62482">
        <w:rPr>
          <w:rFonts w:ascii="宋体"/>
          <w:szCs w:val="24"/>
        </w:rPr>
        <w:t>0</w:t>
      </w:r>
      <w:r w:rsidRPr="00F62482">
        <w:rPr>
          <w:rFonts w:ascii="宋体" w:hint="eastAsia"/>
          <w:szCs w:val="24"/>
        </w:rPr>
        <w:t>）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then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if tab[x].obj &lt;&gt; konstant {*</w:t>
      </w:r>
      <w:r w:rsidRPr="00F62482">
        <w:rPr>
          <w:rFonts w:ascii="宋体" w:hint="eastAsia"/>
          <w:szCs w:val="24"/>
        </w:rPr>
        <w:t>非常数类型错误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then error(25)  {*</w:t>
      </w:r>
      <w:r w:rsidRPr="00F62482">
        <w:rPr>
          <w:rFonts w:ascii="宋体" w:hint="eastAsia"/>
          <w:szCs w:val="24"/>
        </w:rPr>
        <w:t>常量定义必须是常数或常量标识符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c.tp := tab[x].typ;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{*</w:t>
      </w:r>
      <w:r w:rsidRPr="00F62482">
        <w:rPr>
          <w:rFonts w:ascii="宋体" w:hint="eastAsia"/>
          <w:szCs w:val="24"/>
        </w:rPr>
        <w:t>填入常量的类型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if c.tp = reals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then c.r := sign*rconst[tab[x].adr]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{*</w:t>
      </w:r>
      <w:r w:rsidRPr="00F62482">
        <w:rPr>
          <w:rFonts w:ascii="宋体" w:hint="eastAsia"/>
          <w:szCs w:val="24"/>
        </w:rPr>
        <w:t>对于实常量</w:t>
      </w:r>
      <w:r w:rsidRPr="00F62482">
        <w:rPr>
          <w:rFonts w:ascii="宋体"/>
          <w:szCs w:val="24"/>
        </w:rPr>
        <w:t>adr</w:t>
      </w:r>
      <w:r w:rsidRPr="00F62482">
        <w:rPr>
          <w:rFonts w:ascii="宋体" w:hint="eastAsia"/>
          <w:szCs w:val="24"/>
        </w:rPr>
        <w:t>存放它在实常量表中登录位置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                              </w:t>
      </w:r>
      <w:r w:rsidRPr="00F62482">
        <w:rPr>
          <w:rFonts w:ascii="宋体"/>
          <w:szCs w:val="24"/>
          <w:lang w:val="da-DK"/>
        </w:rPr>
        <w:t>else c.i := sign*tab[x].adr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                            </w:t>
      </w:r>
      <w:r w:rsidRPr="00F62482">
        <w:rPr>
          <w:rFonts w:ascii="宋体"/>
          <w:szCs w:val="24"/>
        </w:rPr>
        <w:t>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else if sy = intcon {*</w:t>
      </w:r>
      <w:r w:rsidRPr="00F62482">
        <w:rPr>
          <w:rFonts w:ascii="宋体" w:hint="eastAsia"/>
          <w:szCs w:val="24"/>
        </w:rPr>
        <w:t>整常量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c.tp := ints;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c.i := sign*inum;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else if sy = realcon {*</w:t>
      </w:r>
      <w:r w:rsidRPr="00F62482">
        <w:rPr>
          <w:rFonts w:ascii="宋体" w:hint="eastAsia"/>
          <w:szCs w:val="24"/>
        </w:rPr>
        <w:t>实常量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c.tp := reals;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c.r := sign*rnum;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else skip(fsys,50) {*</w:t>
      </w:r>
      <w:r w:rsidRPr="00F62482">
        <w:rPr>
          <w:rFonts w:ascii="宋体" w:hint="eastAsia"/>
          <w:szCs w:val="24"/>
        </w:rPr>
        <w:t>不是常量错误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跳读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test(fsys,[],6)  {*</w:t>
      </w:r>
      <w:r w:rsidRPr="00F62482">
        <w:rPr>
          <w:rFonts w:ascii="宋体" w:hint="eastAsia"/>
          <w:szCs w:val="24"/>
        </w:rPr>
        <w:t>出口处进行测试常量定义后出现的非法符号并跳读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end { constant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procedure typ( fsys: symset; var tp: types; var rf,sz:integer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{*</w:t>
      </w:r>
      <w:r w:rsidRPr="00F62482">
        <w:rPr>
          <w:rFonts w:ascii="宋体" w:hint="eastAsia"/>
          <w:szCs w:val="24"/>
        </w:rPr>
        <w:t>处理类型描述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由参数传回它的类型</w:t>
      </w:r>
      <w:r w:rsidRPr="00F62482">
        <w:rPr>
          <w:rFonts w:ascii="宋体"/>
          <w:szCs w:val="24"/>
        </w:rPr>
        <w:t>(tp)</w:t>
      </w:r>
      <w:r w:rsidRPr="00F62482">
        <w:rPr>
          <w:rFonts w:ascii="宋体" w:hint="eastAsia"/>
          <w:szCs w:val="24"/>
        </w:rPr>
        <w:t>指向类型详细信息表的指针</w:t>
      </w:r>
      <w:r w:rsidRPr="00F62482">
        <w:rPr>
          <w:rFonts w:ascii="宋体"/>
          <w:szCs w:val="24"/>
        </w:rPr>
        <w:t>(rf)</w:t>
      </w:r>
      <w:r w:rsidRPr="00F62482">
        <w:rPr>
          <w:rFonts w:ascii="宋体" w:hint="eastAsia"/>
          <w:szCs w:val="24"/>
        </w:rPr>
        <w:t>和该类型大小</w:t>
      </w:r>
      <w:r w:rsidRPr="00F62482">
        <w:rPr>
          <w:rFonts w:ascii="宋体"/>
          <w:szCs w:val="24"/>
        </w:rPr>
        <w:t>(sz)*}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var eltp : types;         {*</w:t>
      </w:r>
      <w:r w:rsidRPr="00F62482">
        <w:rPr>
          <w:rFonts w:ascii="宋体" w:hint="eastAsia"/>
          <w:szCs w:val="24"/>
        </w:rPr>
        <w:t>元素类型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elrf, x : integer;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elsz, offset, t0, t1 : integer;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procedure arraytyp( var aref, arsz: integer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</w:t>
      </w:r>
      <w:r w:rsidRPr="00F62482">
        <w:rPr>
          <w:rFonts w:ascii="宋体" w:hint="eastAsia"/>
          <w:szCs w:val="24"/>
        </w:rPr>
        <w:t>登录数组类型到</w:t>
      </w:r>
      <w:r w:rsidRPr="00F62482">
        <w:rPr>
          <w:rFonts w:ascii="宋体"/>
          <w:szCs w:val="24"/>
        </w:rPr>
        <w:t>atab</w:t>
      </w:r>
      <w:r w:rsidRPr="00F62482">
        <w:rPr>
          <w:rFonts w:ascii="宋体" w:hint="eastAsia"/>
          <w:szCs w:val="24"/>
        </w:rPr>
        <w:t>并返回数组的登录位置</w:t>
      </w:r>
      <w:r w:rsidRPr="00F62482">
        <w:rPr>
          <w:rFonts w:ascii="宋体"/>
          <w:szCs w:val="24"/>
        </w:rPr>
        <w:t>aref</w:t>
      </w:r>
      <w:r w:rsidRPr="00F62482">
        <w:rPr>
          <w:rFonts w:ascii="宋体" w:hint="eastAsia"/>
          <w:szCs w:val="24"/>
        </w:rPr>
        <w:t>和数组大小</w:t>
      </w:r>
      <w:r w:rsidRPr="00F62482">
        <w:rPr>
          <w:rFonts w:ascii="宋体"/>
          <w:szCs w:val="24"/>
        </w:rPr>
        <w:t>arsz*}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var  eltp : types;  {*</w:t>
      </w:r>
      <w:r w:rsidRPr="00F62482">
        <w:rPr>
          <w:rFonts w:ascii="宋体" w:hint="eastAsia"/>
          <w:szCs w:val="24"/>
        </w:rPr>
        <w:t>数组内的数据类型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low, high : conrec; {*</w:t>
      </w:r>
      <w:r w:rsidRPr="00F62482">
        <w:rPr>
          <w:rFonts w:ascii="宋体" w:hint="eastAsia"/>
          <w:szCs w:val="24"/>
        </w:rPr>
        <w:t>数组的上下界</w:t>
      </w:r>
      <w:r w:rsidRPr="00F62482">
        <w:rPr>
          <w:rFonts w:ascii="宋体"/>
          <w:szCs w:val="24"/>
        </w:rPr>
        <w:t>(</w:t>
      </w:r>
      <w:r w:rsidRPr="00F62482">
        <w:rPr>
          <w:rFonts w:ascii="宋体" w:hint="eastAsia"/>
          <w:szCs w:val="24"/>
        </w:rPr>
        <w:t>参数类型）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elrf, elsz: integer;{*</w:t>
      </w:r>
      <w:r w:rsidRPr="00F62482">
        <w:rPr>
          <w:rFonts w:ascii="宋体" w:hint="eastAsia"/>
          <w:szCs w:val="24"/>
        </w:rPr>
        <w:t>记录</w:t>
      </w:r>
      <w:r w:rsidRPr="00F62482">
        <w:rPr>
          <w:rFonts w:ascii="宋体"/>
          <w:szCs w:val="24"/>
        </w:rPr>
        <w:t>ref</w:t>
      </w:r>
      <w:r w:rsidRPr="00F62482">
        <w:rPr>
          <w:rFonts w:ascii="宋体" w:hint="eastAsia"/>
          <w:szCs w:val="24"/>
        </w:rPr>
        <w:t>和</w:t>
      </w:r>
      <w:r w:rsidRPr="00F62482">
        <w:rPr>
          <w:rFonts w:ascii="宋体"/>
          <w:szCs w:val="24"/>
        </w:rPr>
        <w:t>size</w:t>
      </w:r>
      <w:r w:rsidRPr="00F62482">
        <w:rPr>
          <w:rFonts w:ascii="宋体" w:hint="eastAsia"/>
          <w:szCs w:val="24"/>
        </w:rPr>
        <w:t>方便返回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constant( [colon, rbrack, rparent, ofsy] + fsys, low );{*</w:t>
      </w:r>
      <w:r w:rsidRPr="00F62482">
        <w:rPr>
          <w:rFonts w:ascii="宋体" w:hint="eastAsia"/>
          <w:szCs w:val="24"/>
        </w:rPr>
        <w:t>读下界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{*</w:t>
      </w:r>
      <w:r w:rsidRPr="00F62482">
        <w:rPr>
          <w:rFonts w:ascii="宋体" w:hint="eastAsia"/>
          <w:szCs w:val="24"/>
        </w:rPr>
        <w:t>处理程序中出现的常量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并由参数</w:t>
      </w:r>
      <w:r w:rsidRPr="00F62482">
        <w:rPr>
          <w:rFonts w:ascii="宋体"/>
          <w:szCs w:val="24"/>
        </w:rPr>
        <w:t>(c)</w:t>
      </w:r>
      <w:r w:rsidRPr="00F62482">
        <w:rPr>
          <w:rFonts w:ascii="宋体" w:hint="eastAsia"/>
          <w:szCs w:val="24"/>
        </w:rPr>
        <w:t>返回该常量的类型和数值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if low.tp = reals  {*</w:t>
      </w:r>
      <w:r w:rsidRPr="00F62482">
        <w:rPr>
          <w:rFonts w:ascii="宋体" w:hint="eastAsia"/>
          <w:szCs w:val="24"/>
        </w:rPr>
        <w:t>实数上下界非法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error(27);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low.tp := ints; {*</w:t>
      </w:r>
      <w:r w:rsidRPr="00F62482">
        <w:rPr>
          <w:rFonts w:ascii="宋体" w:hint="eastAsia"/>
          <w:szCs w:val="24"/>
        </w:rPr>
        <w:t>修正成整型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low.i := 0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if sy = colon  {*</w:t>
      </w:r>
      <w:r w:rsidRPr="00F62482">
        <w:rPr>
          <w:rFonts w:ascii="宋体" w:hint="eastAsia"/>
          <w:szCs w:val="24"/>
        </w:rPr>
        <w:t>应读到</w:t>
      </w:r>
      <w:r w:rsidRPr="00F62482">
        <w:rPr>
          <w:rFonts w:ascii="宋体"/>
          <w:szCs w:val="24"/>
        </w:rPr>
        <w:t>..</w:t>
      </w:r>
      <w:r w:rsidRPr="00F62482">
        <w:rPr>
          <w:rFonts w:ascii="宋体" w:hint="eastAsia"/>
          <w:szCs w:val="24"/>
        </w:rPr>
        <w:t>记成</w:t>
      </w:r>
      <w:r w:rsidRPr="00F62482">
        <w:rPr>
          <w:rFonts w:ascii="宋体"/>
          <w:szCs w:val="24"/>
        </w:rPr>
        <w:t>colon</w:t>
      </w:r>
      <w:r w:rsidRPr="00F62482">
        <w:rPr>
          <w:rFonts w:ascii="宋体" w:hint="eastAsia"/>
          <w:szCs w:val="24"/>
        </w:rPr>
        <w:t>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else error(13);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constant( [rbrack, comma, rparent, ofsy ] + fsys, high ); {*</w:t>
      </w:r>
      <w:r w:rsidRPr="00F62482">
        <w:rPr>
          <w:rFonts w:ascii="宋体" w:hint="eastAsia"/>
          <w:szCs w:val="24"/>
        </w:rPr>
        <w:t>读数组上界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if high.tp &lt;&gt; low.tp {*</w:t>
      </w:r>
      <w:r w:rsidRPr="00F62482">
        <w:rPr>
          <w:rFonts w:ascii="宋体" w:hint="eastAsia"/>
          <w:szCs w:val="24"/>
        </w:rPr>
        <w:t>数组上下界类型不一致错误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error(27);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high.i := low.i {*</w:t>
      </w:r>
      <w:r w:rsidRPr="00F62482">
        <w:rPr>
          <w:rFonts w:ascii="宋体" w:hint="eastAsia"/>
          <w:szCs w:val="24"/>
        </w:rPr>
        <w:t>类型修正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enterarray( low.tp, low.i, high.i ); {*</w:t>
      </w:r>
      <w:r w:rsidRPr="00F62482">
        <w:rPr>
          <w:rFonts w:ascii="宋体" w:hint="eastAsia"/>
          <w:szCs w:val="24"/>
        </w:rPr>
        <w:t>登录</w:t>
      </w:r>
      <w:r w:rsidRPr="00F62482">
        <w:rPr>
          <w:rFonts w:ascii="宋体"/>
          <w:szCs w:val="24"/>
        </w:rPr>
        <w:t>atab</w:t>
      </w:r>
      <w:r w:rsidRPr="00F62482">
        <w:rPr>
          <w:rFonts w:ascii="宋体" w:hint="eastAsia"/>
          <w:szCs w:val="24"/>
        </w:rPr>
        <w:t>数组信息表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aref := a;     {*</w:t>
      </w:r>
      <w:r w:rsidRPr="00F62482">
        <w:rPr>
          <w:rFonts w:ascii="宋体" w:hint="eastAsia"/>
          <w:szCs w:val="24"/>
        </w:rPr>
        <w:t>获得该数组在</w:t>
      </w:r>
      <w:r w:rsidRPr="00F62482">
        <w:rPr>
          <w:rFonts w:ascii="宋体"/>
          <w:szCs w:val="24"/>
        </w:rPr>
        <w:t>atab</w:t>
      </w:r>
      <w:r w:rsidRPr="00F62482">
        <w:rPr>
          <w:rFonts w:ascii="宋体" w:hint="eastAsia"/>
          <w:szCs w:val="24"/>
        </w:rPr>
        <w:t>中的索引值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if sy = comma  {*</w:t>
      </w:r>
      <w:r w:rsidRPr="00F62482">
        <w:rPr>
          <w:rFonts w:ascii="宋体" w:hint="eastAsia"/>
          <w:szCs w:val="24"/>
        </w:rPr>
        <w:t>后面接逗号说明是多维数组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eltp := arrays;   {*</w:t>
      </w:r>
      <w:r w:rsidRPr="00F62482">
        <w:rPr>
          <w:rFonts w:ascii="宋体" w:hint="eastAsia"/>
          <w:szCs w:val="24"/>
        </w:rPr>
        <w:t>数组中每个元素类型都是数组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arraytyp( elrf, elsz )  {*</w:t>
      </w:r>
      <w:r w:rsidRPr="00F62482">
        <w:rPr>
          <w:rFonts w:ascii="宋体" w:hint="eastAsia"/>
          <w:szCs w:val="24"/>
        </w:rPr>
        <w:t>递归调用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if sy = rbrack  {*</w:t>
      </w:r>
      <w:r w:rsidRPr="00F62482">
        <w:rPr>
          <w:rFonts w:ascii="宋体" w:hint="eastAsia"/>
          <w:szCs w:val="24"/>
        </w:rPr>
        <w:t>右中括号处理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error(12); {*</w:t>
      </w:r>
      <w:r w:rsidRPr="00F62482">
        <w:rPr>
          <w:rFonts w:ascii="宋体" w:hint="eastAsia"/>
          <w:szCs w:val="24"/>
        </w:rPr>
        <w:t>未读到数组结尾】错误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if sy = rparent {*</w:t>
      </w:r>
      <w:r w:rsidRPr="00F62482">
        <w:rPr>
          <w:rFonts w:ascii="宋体" w:hint="eastAsia"/>
          <w:szCs w:val="24"/>
        </w:rPr>
        <w:t>若是）则读下一符号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if sy = ofsy {*</w:t>
      </w:r>
      <w:r w:rsidRPr="00F62482">
        <w:rPr>
          <w:rFonts w:ascii="宋体" w:hint="eastAsia"/>
          <w:szCs w:val="24"/>
        </w:rPr>
        <w:t>读到</w:t>
      </w:r>
      <w:r w:rsidRPr="00F62482">
        <w:rPr>
          <w:rFonts w:ascii="宋体"/>
          <w:szCs w:val="24"/>
        </w:rPr>
        <w:t>of*}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else error(8); {*</w:t>
      </w:r>
      <w:r w:rsidRPr="00F62482">
        <w:rPr>
          <w:rFonts w:ascii="宋体" w:hint="eastAsia"/>
          <w:szCs w:val="24"/>
        </w:rPr>
        <w:t>缺少</w:t>
      </w:r>
      <w:r w:rsidRPr="00F62482">
        <w:rPr>
          <w:rFonts w:ascii="宋体"/>
          <w:szCs w:val="24"/>
        </w:rPr>
        <w:t>of</w:t>
      </w:r>
      <w:r w:rsidRPr="00F62482">
        <w:rPr>
          <w:rFonts w:ascii="宋体" w:hint="eastAsia"/>
          <w:szCs w:val="24"/>
        </w:rPr>
        <w:t>关键字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typ( fsys, eltp, elrf, elsz )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{*</w:t>
      </w:r>
      <w:r w:rsidRPr="00F62482">
        <w:rPr>
          <w:rFonts w:ascii="宋体" w:hint="eastAsia"/>
          <w:szCs w:val="24"/>
        </w:rPr>
        <w:t>处理当前的数组元素类型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在</w:t>
      </w:r>
      <w:r w:rsidRPr="00F62482">
        <w:rPr>
          <w:rFonts w:ascii="宋体"/>
          <w:szCs w:val="24"/>
        </w:rPr>
        <w:t>typ</w:t>
      </w:r>
      <w:r w:rsidRPr="00F62482">
        <w:rPr>
          <w:rFonts w:ascii="宋体" w:hint="eastAsia"/>
          <w:szCs w:val="24"/>
        </w:rPr>
        <w:t>里面更改</w:t>
      </w:r>
      <w:r w:rsidRPr="00F62482">
        <w:rPr>
          <w:rFonts w:ascii="宋体"/>
          <w:szCs w:val="24"/>
        </w:rPr>
        <w:t>eltp</w:t>
      </w:r>
      <w:r w:rsidRPr="00F62482">
        <w:rPr>
          <w:rFonts w:ascii="宋体" w:hint="eastAsia"/>
          <w:szCs w:val="24"/>
        </w:rPr>
        <w:t>、</w:t>
      </w:r>
      <w:r w:rsidRPr="00F62482">
        <w:rPr>
          <w:rFonts w:ascii="宋体"/>
          <w:szCs w:val="24"/>
        </w:rPr>
        <w:t>elrf</w:t>
      </w:r>
      <w:r w:rsidRPr="00F62482">
        <w:rPr>
          <w:rFonts w:ascii="宋体" w:hint="eastAsia"/>
          <w:szCs w:val="24"/>
        </w:rPr>
        <w:t>、</w:t>
      </w:r>
      <w:r w:rsidRPr="00F62482">
        <w:rPr>
          <w:rFonts w:ascii="宋体"/>
          <w:szCs w:val="24"/>
        </w:rPr>
        <w:t>elsz*}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with atab[aref] do {*</w:t>
      </w:r>
      <w:r w:rsidRPr="00F62482">
        <w:rPr>
          <w:rFonts w:ascii="宋体" w:hint="eastAsia"/>
          <w:szCs w:val="24"/>
        </w:rPr>
        <w:t>按索引值将记录数组相关信息填写到</w:t>
      </w:r>
      <w:r w:rsidRPr="00F62482">
        <w:rPr>
          <w:rFonts w:ascii="宋体"/>
          <w:szCs w:val="24"/>
        </w:rPr>
        <w:t>atab</w:t>
      </w:r>
      <w:r w:rsidRPr="00F62482">
        <w:rPr>
          <w:rFonts w:ascii="宋体" w:hint="eastAsia"/>
          <w:szCs w:val="24"/>
        </w:rPr>
        <w:t>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arsz := (high-low+1) * elsz;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size := arsz;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eltyp := eltp;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elref := elrf;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elsize := elsz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end { arraytyp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begin { typ  }  {*</w:t>
      </w:r>
      <w:r w:rsidRPr="00F62482">
        <w:rPr>
          <w:rFonts w:ascii="宋体" w:hint="eastAsia"/>
          <w:szCs w:val="24"/>
        </w:rPr>
        <w:t>类型处理过程开始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tp := notyp;  {*</w:t>
      </w:r>
      <w:r w:rsidRPr="00F62482">
        <w:rPr>
          <w:rFonts w:ascii="宋体" w:hint="eastAsia"/>
          <w:szCs w:val="24"/>
        </w:rPr>
        <w:t>用以存储变量的类型</w:t>
      </w:r>
      <w:r w:rsidRPr="00F62482">
        <w:rPr>
          <w:rFonts w:ascii="宋体"/>
          <w:szCs w:val="24"/>
        </w:rPr>
        <w:t>*} {*</w:t>
      </w:r>
      <w:r w:rsidRPr="00F62482">
        <w:rPr>
          <w:rFonts w:ascii="宋体" w:hint="eastAsia"/>
          <w:szCs w:val="24"/>
        </w:rPr>
        <w:t>初始化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rf := 0;  {*</w:t>
      </w:r>
      <w:r w:rsidRPr="00F62482">
        <w:rPr>
          <w:rFonts w:ascii="宋体" w:hint="eastAsia"/>
          <w:szCs w:val="24"/>
        </w:rPr>
        <w:t>用以记录符号在符号表中的位置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sz := 0;  {*</w:t>
      </w:r>
      <w:r w:rsidRPr="00F62482">
        <w:rPr>
          <w:rFonts w:ascii="宋体" w:hint="eastAsia"/>
          <w:szCs w:val="24"/>
        </w:rPr>
        <w:t>用以储存该类型的大小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test( typebegsys, fsys, 10 ); {*</w:t>
      </w:r>
      <w:r w:rsidRPr="00F62482">
        <w:rPr>
          <w:rFonts w:ascii="宋体" w:hint="eastAsia"/>
          <w:szCs w:val="24"/>
        </w:rPr>
        <w:t>类型入口测试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开头必须是标识符</w:t>
      </w:r>
      <w:r w:rsidRPr="00F62482">
        <w:rPr>
          <w:rFonts w:ascii="宋体"/>
          <w:szCs w:val="24"/>
        </w:rPr>
        <w:t xml:space="preserve"> array record*}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if sy in typebegsys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if sy = ident  {*</w:t>
      </w:r>
      <w:r w:rsidRPr="00F62482">
        <w:rPr>
          <w:rFonts w:ascii="宋体" w:hint="eastAsia"/>
          <w:szCs w:val="24"/>
        </w:rPr>
        <w:t>标识符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x := loc(id); {*</w:t>
      </w:r>
      <w:r w:rsidRPr="00F62482">
        <w:rPr>
          <w:rFonts w:ascii="宋体" w:hint="eastAsia"/>
          <w:szCs w:val="24"/>
        </w:rPr>
        <w:t>查表找位置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if x &lt;&gt; 0     {*</w:t>
      </w:r>
      <w:r w:rsidRPr="00F62482">
        <w:rPr>
          <w:rFonts w:ascii="宋体" w:hint="eastAsia"/>
          <w:szCs w:val="24"/>
        </w:rPr>
        <w:t>查找成功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then with tab[x] do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if obj &lt;&gt; typel {*</w:t>
      </w:r>
      <w:r w:rsidRPr="00F62482">
        <w:rPr>
          <w:rFonts w:ascii="宋体" w:hint="eastAsia"/>
          <w:szCs w:val="24"/>
        </w:rPr>
        <w:t>该标识符不是类型标识符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then error(29)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else begin      {*</w:t>
      </w:r>
      <w:r w:rsidRPr="00F62482">
        <w:rPr>
          <w:rFonts w:ascii="宋体" w:hint="eastAsia"/>
          <w:szCs w:val="24"/>
        </w:rPr>
        <w:t>正确情况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记录相应信息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tp := typ;  {*</w:t>
      </w:r>
      <w:r w:rsidRPr="00F62482">
        <w:rPr>
          <w:rFonts w:ascii="宋体" w:hint="eastAsia"/>
          <w:szCs w:val="24"/>
        </w:rPr>
        <w:t>获得其代表的类型</w:t>
      </w:r>
      <w:r w:rsidRPr="00F62482">
        <w:rPr>
          <w:rFonts w:ascii="宋体"/>
          <w:szCs w:val="24"/>
        </w:rPr>
        <w:t>(char,int,real..)*}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rf := ref;  {*</w:t>
      </w:r>
      <w:r w:rsidRPr="00F62482">
        <w:rPr>
          <w:rFonts w:ascii="宋体" w:hint="eastAsia"/>
          <w:szCs w:val="24"/>
        </w:rPr>
        <w:t>获得其在符号表中的位置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sz := adr;  {*</w:t>
      </w:r>
      <w:r w:rsidRPr="00F62482">
        <w:rPr>
          <w:rFonts w:ascii="宋体" w:hint="eastAsia"/>
          <w:szCs w:val="24"/>
        </w:rPr>
        <w:t>获得其在运行栈中分配的存储空间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if tp = notyp {*</w:t>
      </w:r>
      <w:r w:rsidRPr="00F62482">
        <w:rPr>
          <w:rFonts w:ascii="宋体" w:hint="eastAsia"/>
          <w:szCs w:val="24"/>
        </w:rPr>
        <w:t>未定义类型错误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then error(30)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else if sy = arraysy {*</w:t>
      </w:r>
      <w:r w:rsidRPr="00F62482">
        <w:rPr>
          <w:rFonts w:ascii="宋体" w:hint="eastAsia"/>
          <w:szCs w:val="24"/>
        </w:rPr>
        <w:t>数组类型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if sy = lbrack {*</w:t>
      </w:r>
      <w:r w:rsidRPr="00F62482">
        <w:rPr>
          <w:rFonts w:ascii="宋体" w:hint="eastAsia"/>
          <w:szCs w:val="24"/>
        </w:rPr>
        <w:t>读【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再读一个字符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else begin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error(11); {*</w:t>
      </w:r>
      <w:r w:rsidRPr="00F62482">
        <w:rPr>
          <w:rFonts w:ascii="宋体" w:hint="eastAsia"/>
          <w:szCs w:val="24"/>
        </w:rPr>
        <w:t>缺【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if sy = lparent {*</w:t>
      </w:r>
      <w:r w:rsidRPr="00F62482">
        <w:rPr>
          <w:rFonts w:ascii="宋体" w:hint="eastAsia"/>
          <w:szCs w:val="24"/>
        </w:rPr>
        <w:t>如果是误打成</w:t>
      </w:r>
      <w:r w:rsidRPr="00F62482">
        <w:rPr>
          <w:rFonts w:ascii="宋体"/>
          <w:szCs w:val="24"/>
        </w:rPr>
        <w:t xml:space="preserve">( </w:t>
      </w:r>
      <w:r w:rsidRPr="00F62482">
        <w:rPr>
          <w:rFonts w:ascii="宋体" w:hint="eastAsia"/>
          <w:szCs w:val="24"/>
        </w:rPr>
        <w:t>跳读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tp := arrays; {*</w:t>
      </w:r>
      <w:r w:rsidRPr="00F62482">
        <w:rPr>
          <w:rFonts w:ascii="宋体" w:hint="eastAsia"/>
          <w:szCs w:val="24"/>
        </w:rPr>
        <w:t>记录成数组型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arraytyp(rf,sz) {*</w:t>
      </w:r>
      <w:r w:rsidRPr="00F62482">
        <w:rPr>
          <w:rFonts w:ascii="宋体" w:hint="eastAsia"/>
          <w:szCs w:val="24"/>
        </w:rPr>
        <w:t>登录数组类型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else begin {*records </w:t>
      </w:r>
      <w:r w:rsidRPr="00F62482">
        <w:rPr>
          <w:rFonts w:ascii="宋体" w:hint="eastAsia"/>
          <w:szCs w:val="24"/>
        </w:rPr>
        <w:t>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enterblock;{*</w:t>
      </w:r>
      <w:r w:rsidRPr="00F62482">
        <w:rPr>
          <w:rFonts w:ascii="宋体" w:hint="eastAsia"/>
          <w:szCs w:val="24"/>
        </w:rPr>
        <w:t>登录分程序表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tp := records; {*</w:t>
      </w:r>
      <w:r w:rsidRPr="00F62482">
        <w:rPr>
          <w:rFonts w:ascii="宋体" w:hint="eastAsia"/>
          <w:szCs w:val="24"/>
        </w:rPr>
        <w:t>当前类型设置为</w:t>
      </w:r>
      <w:r w:rsidRPr="00F62482">
        <w:rPr>
          <w:rFonts w:ascii="宋体"/>
          <w:szCs w:val="24"/>
        </w:rPr>
        <w:t>records</w:t>
      </w:r>
      <w:r w:rsidRPr="00F62482">
        <w:rPr>
          <w:rFonts w:ascii="宋体" w:hint="eastAsia"/>
          <w:szCs w:val="24"/>
        </w:rPr>
        <w:t>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rf := b;  {*rf</w:t>
      </w:r>
      <w:r w:rsidRPr="00F62482">
        <w:rPr>
          <w:rFonts w:ascii="宋体" w:hint="eastAsia"/>
          <w:szCs w:val="24"/>
        </w:rPr>
        <w:t>指向</w:t>
      </w:r>
      <w:r w:rsidRPr="00F62482">
        <w:rPr>
          <w:rFonts w:ascii="宋体"/>
          <w:szCs w:val="24"/>
        </w:rPr>
        <w:t>block</w:t>
      </w:r>
      <w:r w:rsidRPr="00F62482">
        <w:rPr>
          <w:rFonts w:ascii="宋体" w:hint="eastAsia"/>
          <w:szCs w:val="24"/>
        </w:rPr>
        <w:t>表中的位置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if level = lmax {*</w:t>
      </w:r>
      <w:r w:rsidRPr="00F62482">
        <w:rPr>
          <w:rFonts w:ascii="宋体" w:hint="eastAsia"/>
          <w:szCs w:val="24"/>
        </w:rPr>
        <w:t>层数达到最大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表溢出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then fatal(5);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level := level + 1; {*</w:t>
      </w:r>
      <w:r w:rsidRPr="00F62482">
        <w:rPr>
          <w:rFonts w:ascii="宋体" w:hint="eastAsia"/>
          <w:szCs w:val="24"/>
        </w:rPr>
        <w:t>层数深入</w:t>
      </w:r>
      <w:r w:rsidRPr="00F62482">
        <w:rPr>
          <w:rFonts w:ascii="宋体"/>
          <w:szCs w:val="24"/>
        </w:rPr>
        <w:t xml:space="preserve"> +1*}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display[level] := b;{*</w:t>
      </w:r>
      <w:r w:rsidRPr="00F62482">
        <w:rPr>
          <w:rFonts w:ascii="宋体" w:hint="eastAsia"/>
          <w:szCs w:val="24"/>
        </w:rPr>
        <w:t>修改</w:t>
      </w:r>
      <w:r w:rsidRPr="00F62482">
        <w:rPr>
          <w:rFonts w:ascii="宋体"/>
          <w:szCs w:val="24"/>
        </w:rPr>
        <w:t>display</w:t>
      </w:r>
      <w:r w:rsidRPr="00F62482">
        <w:rPr>
          <w:rFonts w:ascii="宋体" w:hint="eastAsia"/>
          <w:szCs w:val="24"/>
        </w:rPr>
        <w:t>分程序索引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该层索引到</w:t>
      </w:r>
      <w:r w:rsidRPr="00F62482">
        <w:rPr>
          <w:rFonts w:ascii="宋体"/>
          <w:szCs w:val="24"/>
        </w:rPr>
        <w:t>b*}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offset := 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while not ( sy in fsys - [semicolon,comma,ident]+ [endsy] ) do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{*end</w:t>
      </w:r>
      <w:r w:rsidRPr="00F62482">
        <w:rPr>
          <w:rFonts w:ascii="宋体" w:hint="eastAsia"/>
          <w:szCs w:val="24"/>
        </w:rPr>
        <w:t>之前都是记录类型变量内的变量声明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begin { field section } {*</w:t>
      </w:r>
      <w:r w:rsidRPr="00F62482">
        <w:rPr>
          <w:rFonts w:ascii="宋体" w:hint="eastAsia"/>
          <w:szCs w:val="24"/>
        </w:rPr>
        <w:t>开始处理</w:t>
      </w:r>
      <w:r w:rsidRPr="00F62482">
        <w:rPr>
          <w:rFonts w:ascii="宋体"/>
          <w:szCs w:val="24"/>
        </w:rPr>
        <w:t>record</w:t>
      </w:r>
      <w:r w:rsidRPr="00F62482">
        <w:rPr>
          <w:rFonts w:ascii="宋体" w:hint="eastAsia"/>
          <w:szCs w:val="24"/>
        </w:rPr>
        <w:t>内部的成员变量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if sy = ident {*</w:t>
      </w:r>
      <w:r w:rsidRPr="00F62482">
        <w:rPr>
          <w:rFonts w:ascii="宋体" w:hint="eastAsia"/>
          <w:szCs w:val="24"/>
        </w:rPr>
        <w:t>标识符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t0 := t;       {*</w:t>
      </w:r>
      <w:r w:rsidRPr="00F62482">
        <w:rPr>
          <w:rFonts w:ascii="宋体" w:hint="eastAsia"/>
          <w:szCs w:val="24"/>
        </w:rPr>
        <w:t>获取当前</w:t>
      </w:r>
      <w:r w:rsidRPr="00F62482">
        <w:rPr>
          <w:rFonts w:ascii="宋体"/>
          <w:szCs w:val="24"/>
        </w:rPr>
        <w:t>tab</w:t>
      </w:r>
      <w:r w:rsidRPr="00F62482">
        <w:rPr>
          <w:rFonts w:ascii="宋体" w:hint="eastAsia"/>
          <w:szCs w:val="24"/>
        </w:rPr>
        <w:t>指针的位置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entervariable; {*</w:t>
      </w:r>
      <w:r w:rsidRPr="00F62482">
        <w:rPr>
          <w:rFonts w:ascii="宋体" w:hint="eastAsia"/>
          <w:szCs w:val="24"/>
        </w:rPr>
        <w:t>信息登录到变量表上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其内部</w:t>
      </w:r>
      <w:r w:rsidRPr="00F62482">
        <w:rPr>
          <w:rFonts w:ascii="宋体"/>
          <w:szCs w:val="24"/>
        </w:rPr>
        <w:t>enter</w:t>
      </w:r>
      <w:r w:rsidRPr="00F62482">
        <w:rPr>
          <w:rFonts w:ascii="宋体" w:hint="eastAsia"/>
          <w:szCs w:val="24"/>
        </w:rPr>
        <w:t>后面有一个</w:t>
      </w:r>
      <w:r w:rsidRPr="00F62482">
        <w:rPr>
          <w:rFonts w:ascii="宋体"/>
          <w:szCs w:val="24"/>
        </w:rPr>
        <w:t>insymbol*}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while sy = comma do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begin            {*</w:t>
      </w:r>
      <w:r w:rsidRPr="00F62482">
        <w:rPr>
          <w:rFonts w:ascii="宋体" w:hint="eastAsia"/>
          <w:szCs w:val="24"/>
        </w:rPr>
        <w:t>直到不是，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insymbol;      {*</w:t>
      </w:r>
      <w:r w:rsidRPr="00F62482">
        <w:rPr>
          <w:rFonts w:ascii="宋体" w:hint="eastAsia"/>
          <w:szCs w:val="24"/>
        </w:rPr>
        <w:t>向后继续读符号一个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entervariable  {*</w:t>
      </w:r>
      <w:r w:rsidRPr="00F62482">
        <w:rPr>
          <w:rFonts w:ascii="宋体" w:hint="eastAsia"/>
          <w:szCs w:val="24"/>
        </w:rPr>
        <w:t>信息登录到变量表上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if sy = colon  {*</w:t>
      </w:r>
      <w:r w:rsidRPr="00F62482">
        <w:rPr>
          <w:rFonts w:ascii="宋体" w:hint="eastAsia"/>
          <w:szCs w:val="24"/>
        </w:rPr>
        <w:t>变量说明应以：分割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else error(5); {*</w:t>
      </w:r>
      <w:r w:rsidRPr="00F62482">
        <w:rPr>
          <w:rFonts w:ascii="宋体" w:hint="eastAsia"/>
          <w:szCs w:val="24"/>
        </w:rPr>
        <w:t>不是：错误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t1 := t; {*</w:t>
      </w:r>
      <w:r w:rsidRPr="00F62482">
        <w:rPr>
          <w:rFonts w:ascii="宋体" w:hint="eastAsia"/>
          <w:szCs w:val="24"/>
        </w:rPr>
        <w:t>获取当前</w:t>
      </w:r>
      <w:r w:rsidRPr="00F62482">
        <w:rPr>
          <w:rFonts w:ascii="宋体"/>
          <w:szCs w:val="24"/>
        </w:rPr>
        <w:t>tab</w:t>
      </w:r>
      <w:r w:rsidRPr="00F62482">
        <w:rPr>
          <w:rFonts w:ascii="宋体" w:hint="eastAsia"/>
          <w:szCs w:val="24"/>
        </w:rPr>
        <w:t>的最新索引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typ( fsys + [semicolon, endsy, comma,ident], eltp, elrf, elsz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{*</w:t>
      </w:r>
      <w:r w:rsidRPr="00F62482">
        <w:rPr>
          <w:rFonts w:ascii="宋体" w:hint="eastAsia"/>
          <w:szCs w:val="24"/>
        </w:rPr>
        <w:t>递归调用</w:t>
      </w:r>
      <w:r w:rsidRPr="00F62482">
        <w:rPr>
          <w:rFonts w:ascii="宋体"/>
          <w:szCs w:val="24"/>
        </w:rPr>
        <w:t>typ</w:t>
      </w:r>
      <w:r w:rsidRPr="00F62482">
        <w:rPr>
          <w:rFonts w:ascii="宋体" w:hint="eastAsia"/>
          <w:szCs w:val="24"/>
        </w:rPr>
        <w:t>来处理记录类型的成员变量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确定各成员的类型</w:t>
      </w:r>
      <w:r w:rsidRPr="00F62482">
        <w:rPr>
          <w:rFonts w:ascii="宋体"/>
          <w:szCs w:val="24"/>
        </w:rPr>
        <w:t>,ref</w:t>
      </w:r>
      <w:r w:rsidRPr="00F62482">
        <w:rPr>
          <w:rFonts w:ascii="宋体" w:hint="eastAsia"/>
          <w:szCs w:val="24"/>
        </w:rPr>
        <w:t>和</w:t>
      </w:r>
      <w:r w:rsidRPr="00F62482">
        <w:rPr>
          <w:rFonts w:ascii="宋体"/>
          <w:szCs w:val="24"/>
        </w:rPr>
        <w:t>adr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(</w:t>
      </w:r>
      <w:r w:rsidRPr="00F62482">
        <w:rPr>
          <w:rFonts w:ascii="宋体" w:hint="eastAsia"/>
          <w:szCs w:val="24"/>
        </w:rPr>
        <w:t>注意对于不同的类型</w:t>
      </w:r>
      <w:r w:rsidRPr="00F62482">
        <w:rPr>
          <w:rFonts w:ascii="宋体"/>
          <w:szCs w:val="24"/>
        </w:rPr>
        <w:t>,ref</w:t>
      </w:r>
      <w:r w:rsidRPr="00F62482">
        <w:rPr>
          <w:rFonts w:ascii="宋体" w:hint="eastAsia"/>
          <w:szCs w:val="24"/>
        </w:rPr>
        <w:t>和</w:t>
      </w:r>
      <w:r w:rsidRPr="00F62482">
        <w:rPr>
          <w:rFonts w:ascii="宋体"/>
          <w:szCs w:val="24"/>
        </w:rPr>
        <w:t>adr</w:t>
      </w:r>
      <w:r w:rsidRPr="00F62482">
        <w:rPr>
          <w:rFonts w:ascii="宋体" w:hint="eastAsia"/>
          <w:szCs w:val="24"/>
        </w:rPr>
        <w:t>可能表示不同的意义</w:t>
      </w:r>
      <w:r w:rsidRPr="00F62482">
        <w:rPr>
          <w:rFonts w:ascii="宋体"/>
          <w:szCs w:val="24"/>
        </w:rPr>
        <w:t>)*}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while t0 &lt; t1 do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{*</w:t>
      </w:r>
      <w:r w:rsidRPr="00F62482">
        <w:rPr>
          <w:rFonts w:ascii="宋体" w:hint="eastAsia"/>
          <w:szCs w:val="24"/>
        </w:rPr>
        <w:t>填写</w:t>
      </w:r>
      <w:r w:rsidRPr="00F62482">
        <w:rPr>
          <w:rFonts w:ascii="宋体"/>
          <w:szCs w:val="24"/>
        </w:rPr>
        <w:t>t0</w:t>
      </w:r>
      <w:r w:rsidRPr="00F62482">
        <w:rPr>
          <w:rFonts w:ascii="宋体" w:hint="eastAsia"/>
          <w:szCs w:val="24"/>
        </w:rPr>
        <w:t>到</w:t>
      </w:r>
      <w:r w:rsidRPr="00F62482">
        <w:rPr>
          <w:rFonts w:ascii="宋体"/>
          <w:szCs w:val="24"/>
        </w:rPr>
        <w:t>t1</w:t>
      </w:r>
      <w:r w:rsidRPr="00F62482">
        <w:rPr>
          <w:rFonts w:ascii="宋体" w:hint="eastAsia"/>
          <w:szCs w:val="24"/>
        </w:rPr>
        <w:t>中信息缺失的部分</w:t>
      </w:r>
      <w:r w:rsidRPr="00F62482">
        <w:rPr>
          <w:rFonts w:ascii="宋体"/>
          <w:szCs w:val="24"/>
        </w:rPr>
        <w:t>,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</w:t>
      </w:r>
      <w:r w:rsidRPr="00F62482">
        <w:rPr>
          <w:rFonts w:ascii="宋体" w:hint="eastAsia"/>
          <w:szCs w:val="24"/>
        </w:rPr>
        <w:t>需要注意的是</w:t>
      </w:r>
      <w:r w:rsidRPr="00F62482">
        <w:rPr>
          <w:rFonts w:ascii="宋体"/>
          <w:szCs w:val="24"/>
        </w:rPr>
        <w:t>t0~t1</w:t>
      </w:r>
      <w:r w:rsidRPr="00F62482">
        <w:rPr>
          <w:rFonts w:ascii="宋体" w:hint="eastAsia"/>
          <w:szCs w:val="24"/>
        </w:rPr>
        <w:t>都是同一类型的变量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因此</w:t>
      </w:r>
      <w:r w:rsidRPr="00F62482">
        <w:rPr>
          <w:rFonts w:ascii="宋体"/>
          <w:szCs w:val="24"/>
        </w:rPr>
        <w:t>size</w:t>
      </w:r>
      <w:r w:rsidRPr="00F62482">
        <w:rPr>
          <w:rFonts w:ascii="宋体" w:hint="eastAsia"/>
          <w:szCs w:val="24"/>
        </w:rPr>
        <w:t>大小是相同的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t0 := t0 + 1;  {*</w:t>
      </w:r>
      <w:r w:rsidRPr="00F62482">
        <w:rPr>
          <w:rFonts w:ascii="宋体" w:hint="eastAsia"/>
          <w:szCs w:val="24"/>
        </w:rPr>
        <w:t>指针</w:t>
      </w:r>
      <w:r w:rsidRPr="00F62482">
        <w:rPr>
          <w:rFonts w:ascii="宋体"/>
          <w:szCs w:val="24"/>
        </w:rPr>
        <w:t>++*}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with tab[t0] do  {*</w:t>
      </w:r>
      <w:r w:rsidRPr="00F62482">
        <w:rPr>
          <w:rFonts w:ascii="宋体" w:hint="eastAsia"/>
          <w:szCs w:val="24"/>
        </w:rPr>
        <w:t>修改当前表项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typ := eltp; {*</w:t>
      </w:r>
      <w:r w:rsidRPr="00F62482">
        <w:rPr>
          <w:rFonts w:ascii="宋体" w:hint="eastAsia"/>
          <w:szCs w:val="24"/>
        </w:rPr>
        <w:t>给</w:t>
      </w:r>
      <w:r w:rsidRPr="00F62482">
        <w:rPr>
          <w:rFonts w:ascii="宋体"/>
          <w:szCs w:val="24"/>
        </w:rPr>
        <w:t>typ</w:t>
      </w:r>
      <w:r w:rsidRPr="00F62482">
        <w:rPr>
          <w:rFonts w:ascii="宋体" w:hint="eastAsia"/>
          <w:szCs w:val="24"/>
        </w:rPr>
        <w:t>赋值</w:t>
      </w:r>
      <w:r w:rsidRPr="00F62482">
        <w:rPr>
          <w:rFonts w:ascii="宋体"/>
          <w:szCs w:val="24"/>
        </w:rPr>
        <w:t>,eltp</w:t>
      </w:r>
      <w:r w:rsidRPr="00F62482">
        <w:rPr>
          <w:rFonts w:ascii="宋体" w:hint="eastAsia"/>
          <w:szCs w:val="24"/>
        </w:rPr>
        <w:t>来自上面递归调用的</w:t>
      </w:r>
      <w:r w:rsidRPr="00F62482">
        <w:rPr>
          <w:rFonts w:ascii="宋体"/>
          <w:szCs w:val="24"/>
        </w:rPr>
        <w:t>typ</w:t>
      </w:r>
      <w:r w:rsidRPr="00F62482">
        <w:rPr>
          <w:rFonts w:ascii="宋体" w:hint="eastAsia"/>
          <w:szCs w:val="24"/>
        </w:rPr>
        <w:t>语句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ref := elrf; {*</w:t>
      </w:r>
      <w:r w:rsidRPr="00F62482">
        <w:rPr>
          <w:rFonts w:ascii="宋体" w:hint="eastAsia"/>
          <w:szCs w:val="24"/>
        </w:rPr>
        <w:t>给</w:t>
      </w:r>
      <w:r w:rsidRPr="00F62482">
        <w:rPr>
          <w:rFonts w:ascii="宋体"/>
          <w:szCs w:val="24"/>
        </w:rPr>
        <w:t>ref</w:t>
      </w:r>
      <w:r w:rsidRPr="00F62482">
        <w:rPr>
          <w:rFonts w:ascii="宋体" w:hint="eastAsia"/>
          <w:szCs w:val="24"/>
        </w:rPr>
        <w:t>赋值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normal := true;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{*</w:t>
      </w:r>
      <w:r w:rsidRPr="00F62482">
        <w:rPr>
          <w:rFonts w:ascii="宋体" w:hint="eastAsia"/>
          <w:szCs w:val="24"/>
        </w:rPr>
        <w:t>给</w:t>
      </w:r>
      <w:r w:rsidRPr="00F62482">
        <w:rPr>
          <w:rFonts w:ascii="宋体"/>
          <w:szCs w:val="24"/>
        </w:rPr>
        <w:t>normal</w:t>
      </w:r>
      <w:r w:rsidRPr="00F62482">
        <w:rPr>
          <w:rFonts w:ascii="宋体" w:hint="eastAsia"/>
          <w:szCs w:val="24"/>
        </w:rPr>
        <w:t>标记赋值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所有</w:t>
      </w:r>
      <w:r w:rsidRPr="00F62482">
        <w:rPr>
          <w:rFonts w:ascii="宋体"/>
          <w:szCs w:val="24"/>
        </w:rPr>
        <w:t>normal</w:t>
      </w:r>
      <w:r w:rsidRPr="00F62482">
        <w:rPr>
          <w:rFonts w:ascii="宋体" w:hint="eastAsia"/>
          <w:szCs w:val="24"/>
        </w:rPr>
        <w:t>的只有变量形参才填</w:t>
      </w:r>
      <w:r w:rsidRPr="00F62482">
        <w:rPr>
          <w:rFonts w:ascii="宋体"/>
          <w:szCs w:val="24"/>
        </w:rPr>
        <w:t>false*}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adr := offset; {*</w:t>
      </w:r>
      <w:r w:rsidRPr="00F62482">
        <w:rPr>
          <w:rFonts w:ascii="宋体" w:hint="eastAsia"/>
          <w:szCs w:val="24"/>
        </w:rPr>
        <w:t>记录该变量相对于起始地址的位移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offset := offset + elsz  {*</w:t>
      </w:r>
      <w:r w:rsidRPr="00F62482">
        <w:rPr>
          <w:rFonts w:ascii="宋体" w:hint="eastAsia"/>
          <w:szCs w:val="24"/>
        </w:rPr>
        <w:t>获得下一变量的其实地址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end; { sy = ident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if sy &lt;&gt; endsy   {*</w:t>
      </w:r>
      <w:r w:rsidRPr="00F62482">
        <w:rPr>
          <w:rFonts w:ascii="宋体" w:hint="eastAsia"/>
          <w:szCs w:val="24"/>
        </w:rPr>
        <w:t>读到</w:t>
      </w:r>
      <w:r w:rsidRPr="00F62482">
        <w:rPr>
          <w:rFonts w:ascii="宋体"/>
          <w:szCs w:val="24"/>
        </w:rPr>
        <w:t>end</w:t>
      </w:r>
      <w:r w:rsidRPr="00F62482">
        <w:rPr>
          <w:rFonts w:ascii="宋体" w:hint="eastAsia"/>
          <w:szCs w:val="24"/>
        </w:rPr>
        <w:t>结束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if sy = semicolon {*</w:t>
      </w:r>
      <w:r w:rsidRPr="00F62482">
        <w:rPr>
          <w:rFonts w:ascii="宋体" w:hint="eastAsia"/>
          <w:szCs w:val="24"/>
        </w:rPr>
        <w:t>处理到行尾</w:t>
      </w:r>
      <w:r w:rsidRPr="00F62482">
        <w:rPr>
          <w:rFonts w:ascii="宋体"/>
          <w:szCs w:val="24"/>
        </w:rPr>
        <w:t xml:space="preserve">; </w:t>
      </w:r>
      <w:r w:rsidRPr="00F62482">
        <w:rPr>
          <w:rFonts w:ascii="宋体" w:hint="eastAsia"/>
          <w:szCs w:val="24"/>
        </w:rPr>
        <w:t>此时还没读到</w:t>
      </w:r>
      <w:r w:rsidRPr="00F62482">
        <w:rPr>
          <w:rFonts w:ascii="宋体"/>
          <w:szCs w:val="24"/>
        </w:rPr>
        <w:t>end*}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error(14); {*</w:t>
      </w:r>
      <w:r w:rsidRPr="00F62482">
        <w:rPr>
          <w:rFonts w:ascii="宋体" w:hint="eastAsia"/>
          <w:szCs w:val="24"/>
        </w:rPr>
        <w:t>不是；错误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若读到，进行容错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if sy = comma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test( [ident,endsy, semicolon],fsys,6 )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{*</w:t>
      </w:r>
      <w:r w:rsidRPr="00F62482">
        <w:rPr>
          <w:rFonts w:ascii="宋体" w:hint="eastAsia"/>
          <w:szCs w:val="24"/>
        </w:rPr>
        <w:t>开启下一行处理时检验当前符号是否合法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end; { field section }{*record while</w:t>
      </w:r>
      <w:r w:rsidRPr="00F62482">
        <w:rPr>
          <w:rFonts w:ascii="宋体" w:hint="eastAsia"/>
          <w:szCs w:val="24"/>
        </w:rPr>
        <w:t>循环处理结束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btab[rf].vsize := offset;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{*vsize </w:t>
      </w:r>
      <w:r w:rsidRPr="00F62482">
        <w:rPr>
          <w:rFonts w:ascii="宋体" w:hint="eastAsia"/>
          <w:szCs w:val="24"/>
        </w:rPr>
        <w:t>为运行栈中变量所占存储单元数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{*offset</w:t>
      </w:r>
      <w:r w:rsidRPr="00F62482">
        <w:rPr>
          <w:rFonts w:ascii="宋体" w:hint="eastAsia"/>
          <w:szCs w:val="24"/>
        </w:rPr>
        <w:t>存储了当前的局部变量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参数以及</w:t>
      </w:r>
      <w:r w:rsidRPr="00F62482">
        <w:rPr>
          <w:rFonts w:ascii="宋体"/>
          <w:szCs w:val="24"/>
        </w:rPr>
        <w:t>display</w:t>
      </w:r>
      <w:r w:rsidRPr="00F62482">
        <w:rPr>
          <w:rFonts w:ascii="宋体" w:hint="eastAsia"/>
          <w:szCs w:val="24"/>
        </w:rPr>
        <w:t>区所占的空间总数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将其记录下来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sz := offset; {*</w:t>
      </w:r>
      <w:r w:rsidRPr="00F62482">
        <w:rPr>
          <w:rFonts w:ascii="宋体" w:hint="eastAsia"/>
          <w:szCs w:val="24"/>
        </w:rPr>
        <w:t>储存其占用空间总数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btab[rf].psize := 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{*psize</w:t>
      </w:r>
      <w:r w:rsidRPr="00F62482">
        <w:rPr>
          <w:rFonts w:ascii="宋体" w:hint="eastAsia"/>
          <w:szCs w:val="24"/>
        </w:rPr>
        <w:t>是参数在运行栈中所占存储单元数</w:t>
      </w:r>
      <w:r w:rsidRPr="00F62482">
        <w:rPr>
          <w:rFonts w:ascii="宋体"/>
          <w:szCs w:val="24"/>
        </w:rPr>
        <w:t xml:space="preserve">*}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{*</w:t>
      </w:r>
      <w:r w:rsidRPr="00F62482">
        <w:rPr>
          <w:rFonts w:ascii="宋体" w:hint="eastAsia"/>
          <w:szCs w:val="24"/>
        </w:rPr>
        <w:t>该程序块的参数占用空间设为</w:t>
      </w:r>
      <w:r w:rsidRPr="00F62482">
        <w:rPr>
          <w:rFonts w:ascii="宋体"/>
          <w:szCs w:val="24"/>
        </w:rPr>
        <w:t>0,</w:t>
      </w:r>
      <w:r w:rsidRPr="00F62482">
        <w:rPr>
          <w:rFonts w:ascii="宋体" w:hint="eastAsia"/>
          <w:szCs w:val="24"/>
        </w:rPr>
        <w:t>因为</w:t>
      </w:r>
      <w:r w:rsidRPr="00F62482">
        <w:rPr>
          <w:rFonts w:ascii="宋体"/>
          <w:szCs w:val="24"/>
        </w:rPr>
        <w:t>record</w:t>
      </w:r>
      <w:r w:rsidRPr="00F62482">
        <w:rPr>
          <w:rFonts w:ascii="宋体" w:hint="eastAsia"/>
          <w:szCs w:val="24"/>
        </w:rPr>
        <w:t>类型并不是真正的过程变量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没有参数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insymbol; {*</w:t>
      </w:r>
      <w:r w:rsidRPr="00F62482">
        <w:rPr>
          <w:rFonts w:ascii="宋体" w:hint="eastAsia"/>
          <w:szCs w:val="24"/>
        </w:rPr>
        <w:t>读下一个</w:t>
      </w:r>
      <w:r w:rsidRPr="00F62482">
        <w:rPr>
          <w:rFonts w:ascii="宋体"/>
          <w:szCs w:val="24"/>
        </w:rPr>
        <w:t>sym*}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level := level - 1  {*record</w:t>
      </w:r>
      <w:r w:rsidRPr="00F62482">
        <w:rPr>
          <w:rFonts w:ascii="宋体" w:hint="eastAsia"/>
          <w:szCs w:val="24"/>
        </w:rPr>
        <w:t>声明结束后退出当前层次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层次</w:t>
      </w:r>
      <w:r w:rsidRPr="00F62482">
        <w:rPr>
          <w:rFonts w:ascii="宋体"/>
          <w:szCs w:val="24"/>
        </w:rPr>
        <w:t>--*}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end; { record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test( fsys, [],6 )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{*</w:t>
      </w:r>
      <w:r w:rsidRPr="00F62482">
        <w:rPr>
          <w:rFonts w:ascii="宋体" w:hint="eastAsia"/>
          <w:szCs w:val="24"/>
        </w:rPr>
        <w:t>类型定义出口测试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检查当前</w:t>
      </w:r>
      <w:r w:rsidRPr="00F62482">
        <w:rPr>
          <w:rFonts w:ascii="宋体"/>
          <w:szCs w:val="24"/>
        </w:rPr>
        <w:t>sym</w:t>
      </w:r>
      <w:r w:rsidRPr="00F62482">
        <w:rPr>
          <w:rFonts w:ascii="宋体" w:hint="eastAsia"/>
          <w:szCs w:val="24"/>
        </w:rPr>
        <w:t>是否合法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end { typ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procedure parameterlist; { formal parameter list 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</w:t>
      </w:r>
      <w:r w:rsidRPr="00F62482">
        <w:rPr>
          <w:rFonts w:ascii="宋体" w:hint="eastAsia"/>
          <w:szCs w:val="24"/>
        </w:rPr>
        <w:t>处理过程或者函数说明中的形参表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将形参及其有关信息登录到符号表中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</w:t>
      </w:r>
      <w:r w:rsidRPr="00F62482">
        <w:rPr>
          <w:rFonts w:ascii="宋体"/>
          <w:szCs w:val="24"/>
          <w:lang w:val="da-DK"/>
        </w:rPr>
        <w:t>var tp : types;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valpar : boolean;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rf, sz, x, t0 : integer;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tp := notyp;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rf := 0;    {*</w:t>
      </w:r>
      <w:r w:rsidRPr="00F62482">
        <w:rPr>
          <w:rFonts w:ascii="宋体" w:hint="eastAsia"/>
          <w:szCs w:val="24"/>
        </w:rPr>
        <w:t>初始化符号表的位置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sz := 0;    {*</w:t>
      </w:r>
      <w:r w:rsidRPr="00F62482">
        <w:rPr>
          <w:rFonts w:ascii="宋体" w:hint="eastAsia"/>
          <w:szCs w:val="24"/>
        </w:rPr>
        <w:t>初始化元素的大小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test( [ident, varsy], fsys+[rparent], 7 );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{*</w:t>
      </w:r>
      <w:r w:rsidRPr="00F62482">
        <w:rPr>
          <w:rFonts w:ascii="宋体" w:hint="eastAsia"/>
          <w:szCs w:val="24"/>
        </w:rPr>
        <w:t>合法符号</w:t>
      </w:r>
      <w:r w:rsidRPr="00F62482">
        <w:rPr>
          <w:rFonts w:ascii="宋体"/>
          <w:szCs w:val="24"/>
          <w:lang w:val="da-DK"/>
        </w:rPr>
        <w:t xml:space="preserve"> </w:t>
      </w:r>
      <w:r w:rsidRPr="00F62482">
        <w:rPr>
          <w:rFonts w:ascii="宋体" w:hint="eastAsia"/>
          <w:szCs w:val="24"/>
        </w:rPr>
        <w:t>标识符</w:t>
      </w:r>
      <w:r w:rsidRPr="00F62482">
        <w:rPr>
          <w:rFonts w:ascii="宋体"/>
          <w:szCs w:val="24"/>
          <w:lang w:val="da-DK"/>
        </w:rPr>
        <w:t xml:space="preserve"> var</w:t>
      </w:r>
      <w:r w:rsidRPr="00F62482">
        <w:rPr>
          <w:rFonts w:ascii="宋体" w:hint="eastAsia"/>
          <w:szCs w:val="24"/>
          <w:lang w:val="da-DK"/>
        </w:rPr>
        <w:t>；</w:t>
      </w:r>
      <w:r w:rsidRPr="00F62482">
        <w:rPr>
          <w:rFonts w:ascii="宋体"/>
          <w:szCs w:val="24"/>
          <w:lang w:val="da-DK"/>
        </w:rPr>
        <w:t xml:space="preserve"> </w:t>
      </w:r>
      <w:r w:rsidRPr="00F62482">
        <w:rPr>
          <w:rFonts w:ascii="宋体" w:hint="eastAsia"/>
          <w:szCs w:val="24"/>
        </w:rPr>
        <w:t>终止符号右括号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while sy in [ident, varsy] do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if sy &lt;&gt; varsy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then valpar := true {*</w:t>
      </w:r>
      <w:r w:rsidRPr="00F62482">
        <w:rPr>
          <w:rFonts w:ascii="宋体" w:hint="eastAsia"/>
          <w:szCs w:val="24"/>
        </w:rPr>
        <w:t>如果前面没有</w:t>
      </w:r>
      <w:r w:rsidRPr="00F62482">
        <w:rPr>
          <w:rFonts w:ascii="宋体"/>
          <w:szCs w:val="24"/>
          <w:lang w:val="da-DK"/>
        </w:rPr>
        <w:t>var</w:t>
      </w:r>
      <w:r w:rsidRPr="00F62482">
        <w:rPr>
          <w:rFonts w:ascii="宋体" w:hint="eastAsia"/>
          <w:szCs w:val="24"/>
        </w:rPr>
        <w:t>定义</w:t>
      </w:r>
      <w:r w:rsidRPr="00F62482">
        <w:rPr>
          <w:rFonts w:ascii="宋体"/>
          <w:szCs w:val="24"/>
          <w:lang w:val="da-DK"/>
        </w:rPr>
        <w:t xml:space="preserve"> </w:t>
      </w:r>
      <w:r w:rsidRPr="00F62482">
        <w:rPr>
          <w:rFonts w:ascii="宋体" w:hint="eastAsia"/>
          <w:szCs w:val="24"/>
        </w:rPr>
        <w:t>则是一个值形参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else begin        {*</w:t>
      </w:r>
      <w:r w:rsidRPr="00F62482">
        <w:rPr>
          <w:rFonts w:ascii="宋体" w:hint="eastAsia"/>
          <w:szCs w:val="24"/>
        </w:rPr>
        <w:t>前有</w:t>
      </w:r>
      <w:r w:rsidRPr="00F62482">
        <w:rPr>
          <w:rFonts w:ascii="宋体"/>
          <w:szCs w:val="24"/>
          <w:lang w:val="da-DK"/>
        </w:rPr>
        <w:t xml:space="preserve">var </w:t>
      </w:r>
      <w:r w:rsidRPr="00F62482">
        <w:rPr>
          <w:rFonts w:ascii="宋体" w:hint="eastAsia"/>
          <w:szCs w:val="24"/>
        </w:rPr>
        <w:t>是一个变量形参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insymbol;  {*</w:t>
      </w:r>
      <w:r w:rsidRPr="00F62482">
        <w:rPr>
          <w:rFonts w:ascii="宋体" w:hint="eastAsia"/>
          <w:szCs w:val="24"/>
        </w:rPr>
        <w:t>读</w:t>
      </w:r>
      <w:r w:rsidRPr="00F62482">
        <w:rPr>
          <w:rFonts w:ascii="宋体"/>
          <w:szCs w:val="24"/>
          <w:lang w:val="da-DK"/>
        </w:rPr>
        <w:t>var</w:t>
      </w:r>
      <w:r w:rsidRPr="00F62482">
        <w:rPr>
          <w:rFonts w:ascii="宋体" w:hint="eastAsia"/>
          <w:szCs w:val="24"/>
        </w:rPr>
        <w:t>后面的一个符号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valpar := false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t0 := t;       {*tab</w:t>
      </w:r>
      <w:r w:rsidRPr="00F62482">
        <w:rPr>
          <w:rFonts w:ascii="宋体" w:hint="eastAsia"/>
          <w:szCs w:val="24"/>
        </w:rPr>
        <w:t>表索引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entervariable; {*</w:t>
      </w:r>
      <w:r w:rsidRPr="00F62482">
        <w:rPr>
          <w:rFonts w:ascii="宋体" w:hint="eastAsia"/>
          <w:szCs w:val="24"/>
        </w:rPr>
        <w:t>参数变量登录到变量表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while sy = comma do {*</w:t>
      </w:r>
      <w:r w:rsidRPr="00F62482">
        <w:rPr>
          <w:rFonts w:ascii="宋体" w:hint="eastAsia"/>
          <w:szCs w:val="24"/>
        </w:rPr>
        <w:t>参数用</w:t>
      </w:r>
      <w:r w:rsidRPr="00F62482">
        <w:rPr>
          <w:rFonts w:ascii="宋体" w:hint="eastAsia"/>
          <w:szCs w:val="24"/>
          <w:lang w:val="da-DK"/>
        </w:rPr>
        <w:t>，</w:t>
      </w:r>
      <w:r w:rsidRPr="00F62482">
        <w:rPr>
          <w:rFonts w:ascii="宋体" w:hint="eastAsia"/>
          <w:szCs w:val="24"/>
        </w:rPr>
        <w:t>进行分割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entervariable; {*</w:t>
      </w:r>
      <w:r w:rsidRPr="00F62482">
        <w:rPr>
          <w:rFonts w:ascii="宋体" w:hint="eastAsia"/>
          <w:szCs w:val="24"/>
        </w:rPr>
        <w:t>参数变量登录到变量表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if sy = colon  {*</w:t>
      </w:r>
      <w:r w:rsidRPr="00F62482">
        <w:rPr>
          <w:rFonts w:ascii="宋体" w:hint="eastAsia"/>
          <w:szCs w:val="24"/>
          <w:lang w:val="da-DK"/>
        </w:rPr>
        <w:t>：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if sy &lt;&gt; ident {*</w:t>
      </w:r>
      <w:r w:rsidRPr="00F62482">
        <w:rPr>
          <w:rFonts w:ascii="宋体" w:hint="eastAsia"/>
          <w:szCs w:val="24"/>
        </w:rPr>
        <w:t>冒号后面应跟一个类型标识符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then error(2)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x := loc(id); {*</w:t>
      </w:r>
      <w:r w:rsidRPr="00F62482">
        <w:rPr>
          <w:rFonts w:ascii="宋体" w:hint="eastAsia"/>
          <w:szCs w:val="24"/>
        </w:rPr>
        <w:t>查这个标识符在表中的位置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if x &lt;&gt; 0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then with tab[x] do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 if obj &lt;&gt; typel   {*</w:t>
      </w:r>
      <w:r w:rsidRPr="00F62482">
        <w:rPr>
          <w:rFonts w:ascii="宋体" w:hint="eastAsia"/>
          <w:szCs w:val="24"/>
        </w:rPr>
        <w:t>不是类型标识符错误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 then error(29)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        tp := typ; {*</w:t>
      </w:r>
      <w:r w:rsidRPr="00F62482">
        <w:rPr>
          <w:rFonts w:ascii="宋体" w:hint="eastAsia"/>
          <w:szCs w:val="24"/>
        </w:rPr>
        <w:t>获取参数的类型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        rf := ref; {*</w:t>
      </w:r>
      <w:r w:rsidRPr="00F62482">
        <w:rPr>
          <w:rFonts w:ascii="宋体" w:hint="eastAsia"/>
          <w:szCs w:val="24"/>
        </w:rPr>
        <w:t>获取参数在当前符号表的位置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        if valpar  {*</w:t>
      </w:r>
      <w:r w:rsidRPr="00F62482">
        <w:rPr>
          <w:rFonts w:ascii="宋体" w:hint="eastAsia"/>
          <w:szCs w:val="24"/>
        </w:rPr>
        <w:t>如果是值形参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        then sz := adr {*sz</w:t>
      </w:r>
      <w:r w:rsidRPr="00F62482">
        <w:rPr>
          <w:rFonts w:ascii="宋体" w:hint="eastAsia"/>
          <w:szCs w:val="24"/>
        </w:rPr>
        <w:t>获得当前形参在符号表中的位置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        else sz := 1 {*</w:t>
      </w:r>
      <w:r w:rsidRPr="00F62482">
        <w:rPr>
          <w:rFonts w:ascii="宋体" w:hint="eastAsia"/>
          <w:szCs w:val="24"/>
        </w:rPr>
        <w:t>是变量形参</w:t>
      </w:r>
      <w:r w:rsidRPr="00F62482">
        <w:rPr>
          <w:rFonts w:ascii="宋体"/>
          <w:szCs w:val="24"/>
          <w:lang w:val="da-DK"/>
        </w:rPr>
        <w:t xml:space="preserve"> </w:t>
      </w:r>
      <w:r w:rsidRPr="00F62482">
        <w:rPr>
          <w:rFonts w:ascii="宋体" w:hint="eastAsia"/>
          <w:szCs w:val="24"/>
        </w:rPr>
        <w:t>则将</w:t>
      </w:r>
      <w:r w:rsidRPr="00F62482">
        <w:rPr>
          <w:rFonts w:ascii="宋体"/>
          <w:szCs w:val="24"/>
          <w:lang w:val="da-DK"/>
        </w:rPr>
        <w:t>sz</w:t>
      </w:r>
      <w:r w:rsidRPr="00F62482">
        <w:rPr>
          <w:rFonts w:ascii="宋体" w:hint="eastAsia"/>
          <w:szCs w:val="24"/>
        </w:rPr>
        <w:t>置为</w:t>
      </w:r>
      <w:r w:rsidRPr="00F62482">
        <w:rPr>
          <w:rFonts w:ascii="宋体"/>
          <w:szCs w:val="24"/>
          <w:lang w:val="da-DK"/>
        </w:rPr>
        <w:t>1*}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                             </w:t>
      </w:r>
      <w:r w:rsidRPr="00F62482">
        <w:rPr>
          <w:rFonts w:ascii="宋体"/>
          <w:szCs w:val="24"/>
        </w:rPr>
        <w:t>{*</w:t>
      </w:r>
      <w:r w:rsidRPr="00F62482">
        <w:rPr>
          <w:rFonts w:ascii="宋体" w:hint="eastAsia"/>
          <w:szCs w:val="24"/>
        </w:rPr>
        <w:t>在这篇代码中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变量形参的大小都设置为了</w:t>
      </w:r>
      <w:r w:rsidRPr="00F62482">
        <w:rPr>
          <w:rFonts w:ascii="宋体"/>
          <w:szCs w:val="24"/>
        </w:rPr>
        <w:t>1*}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test( [semicolon, rparent], [comma,ident]+fsys, 14 )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{*</w:t>
      </w:r>
      <w:r w:rsidRPr="00F62482">
        <w:rPr>
          <w:rFonts w:ascii="宋体" w:hint="eastAsia"/>
          <w:szCs w:val="24"/>
        </w:rPr>
        <w:t>参数读取出口测试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合法符号右括号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分号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终止符号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，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标识符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else error(5);{*</w:t>
      </w:r>
      <w:r w:rsidRPr="00F62482">
        <w:rPr>
          <w:rFonts w:ascii="宋体" w:hint="eastAsia"/>
          <w:szCs w:val="24"/>
        </w:rPr>
        <w:t>类型说明缺少：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while t0 &lt; t do {*t0~t</w:t>
      </w:r>
      <w:r w:rsidRPr="00F62482">
        <w:rPr>
          <w:rFonts w:ascii="宋体" w:hint="eastAsia"/>
          <w:szCs w:val="24"/>
        </w:rPr>
        <w:t>都是同一类型将上面处理的符号中的属性填写完整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t0 := t0 + 1; {*</w:t>
      </w:r>
      <w:r w:rsidRPr="00F62482">
        <w:rPr>
          <w:rFonts w:ascii="宋体" w:hint="eastAsia"/>
          <w:szCs w:val="24"/>
        </w:rPr>
        <w:t>获得刚才读到的第一个参数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with tab[t0] do {*</w:t>
      </w:r>
      <w:r w:rsidRPr="00F62482">
        <w:rPr>
          <w:rFonts w:ascii="宋体" w:hint="eastAsia"/>
          <w:szCs w:val="24"/>
        </w:rPr>
        <w:t>对当前符号表中的符号做操作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typ := tp;  {*</w:t>
      </w:r>
      <w:r w:rsidRPr="00F62482">
        <w:rPr>
          <w:rFonts w:ascii="宋体" w:hint="eastAsia"/>
          <w:szCs w:val="24"/>
        </w:rPr>
        <w:t>设置当前符号的类型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ref := rf;  {*</w:t>
      </w:r>
      <w:r w:rsidRPr="00F62482">
        <w:rPr>
          <w:rFonts w:ascii="宋体" w:hint="eastAsia"/>
          <w:szCs w:val="24"/>
        </w:rPr>
        <w:t>设置当前符号在符号表中的位置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adr := dx;  {*</w:t>
      </w:r>
      <w:r w:rsidRPr="00F62482">
        <w:rPr>
          <w:rFonts w:ascii="宋体" w:hint="eastAsia"/>
          <w:szCs w:val="24"/>
        </w:rPr>
        <w:t>设置形参的相对地址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lev := level; {*</w:t>
      </w:r>
      <w:r w:rsidRPr="00F62482">
        <w:rPr>
          <w:rFonts w:ascii="宋体" w:hint="eastAsia"/>
          <w:szCs w:val="24"/>
        </w:rPr>
        <w:t>设置形参的</w:t>
      </w:r>
      <w:r w:rsidRPr="00F62482">
        <w:rPr>
          <w:rFonts w:ascii="宋体"/>
          <w:szCs w:val="24"/>
        </w:rPr>
        <w:t>level*}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normal := valpar; {*</w:t>
      </w:r>
      <w:r w:rsidRPr="00F62482">
        <w:rPr>
          <w:rFonts w:ascii="宋体" w:hint="eastAsia"/>
          <w:szCs w:val="24"/>
        </w:rPr>
        <w:t>设置当前变量的</w:t>
      </w:r>
      <w:r w:rsidRPr="00F62482">
        <w:rPr>
          <w:rFonts w:ascii="宋体"/>
          <w:szCs w:val="24"/>
        </w:rPr>
        <w:t>normal</w:t>
      </w:r>
      <w:r w:rsidRPr="00F62482">
        <w:rPr>
          <w:rFonts w:ascii="宋体" w:hint="eastAsia"/>
          <w:szCs w:val="24"/>
        </w:rPr>
        <w:t>标记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只有变量形参为</w:t>
      </w:r>
      <w:r w:rsidRPr="00F62482">
        <w:rPr>
          <w:rFonts w:ascii="宋体"/>
          <w:szCs w:val="24"/>
        </w:rPr>
        <w:t>false*}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dx := dx + sz {*</w:t>
      </w:r>
      <w:r w:rsidRPr="00F62482">
        <w:rPr>
          <w:rFonts w:ascii="宋体" w:hint="eastAsia"/>
          <w:szCs w:val="24"/>
        </w:rPr>
        <w:t>更新位移量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if sy &lt;&gt; rparent  {*</w:t>
      </w:r>
      <w:r w:rsidRPr="00F62482">
        <w:rPr>
          <w:rFonts w:ascii="宋体" w:hint="eastAsia"/>
          <w:szCs w:val="24"/>
        </w:rPr>
        <w:t>如果声明结束之后不是右括号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if sy = semicolon  {*</w:t>
      </w:r>
      <w:r w:rsidRPr="00F62482">
        <w:rPr>
          <w:rFonts w:ascii="宋体" w:hint="eastAsia"/>
          <w:szCs w:val="24"/>
        </w:rPr>
        <w:t>而是分号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说明还有需要声明的参数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then insymbol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error(14);  {*</w:t>
      </w:r>
      <w:r w:rsidRPr="00F62482">
        <w:rPr>
          <w:rFonts w:ascii="宋体" w:hint="eastAsia"/>
          <w:szCs w:val="24"/>
        </w:rPr>
        <w:t>非分号错误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if sy = comma {*</w:t>
      </w:r>
      <w:r w:rsidRPr="00F62482">
        <w:rPr>
          <w:rFonts w:ascii="宋体" w:hint="eastAsia"/>
          <w:szCs w:val="24"/>
        </w:rPr>
        <w:t>如果是逗号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做跳读容错处理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then insymbol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test( [ident, varsy],[rparent]+fsys,6)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{*</w:t>
      </w:r>
      <w:r w:rsidRPr="00F62482">
        <w:rPr>
          <w:rFonts w:ascii="宋体" w:hint="eastAsia"/>
          <w:szCs w:val="24"/>
        </w:rPr>
        <w:t>检查下面的符号是否是标识符或者变量声明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均不是则报非法符号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并跳读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end { while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if sy = rparent {*</w:t>
      </w:r>
      <w:r w:rsidRPr="00F62482">
        <w:rPr>
          <w:rFonts w:ascii="宋体" w:hint="eastAsia"/>
          <w:szCs w:val="24"/>
        </w:rPr>
        <w:t>参数声明结束后应当用右括号结尾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insymbol;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test( [semicolon, colon],fsys,6 )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{*</w:t>
      </w:r>
      <w:r w:rsidRPr="00F62482">
        <w:rPr>
          <w:rFonts w:ascii="宋体" w:hint="eastAsia"/>
          <w:szCs w:val="24"/>
        </w:rPr>
        <w:t>参数读入出口测试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用分号结束或使用冒号声明返回值类型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否则报非法符号错误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else error(4) {*</w:t>
      </w:r>
      <w:r w:rsidRPr="00F62482">
        <w:rPr>
          <w:rFonts w:ascii="宋体" w:hint="eastAsia"/>
          <w:szCs w:val="24"/>
        </w:rPr>
        <w:t>不是右括号结尾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报错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end { parameterlist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procedure constdec; {*</w:t>
      </w:r>
      <w:r w:rsidRPr="00F62482">
        <w:rPr>
          <w:rFonts w:ascii="宋体" w:hint="eastAsia"/>
          <w:szCs w:val="24"/>
        </w:rPr>
        <w:t>处理常量定义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将常量名及其相应信息填入符号表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var c : conrec;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test([ident], blockbegsys, 2 );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{*</w:t>
      </w:r>
      <w:r w:rsidRPr="00F62482">
        <w:rPr>
          <w:rFonts w:ascii="宋体" w:hint="eastAsia"/>
          <w:szCs w:val="24"/>
        </w:rPr>
        <w:t>常量定义入口测试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以标识符开始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while sy = ident do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enter(id, konstant); {*</w:t>
      </w:r>
      <w:r w:rsidRPr="00F62482">
        <w:rPr>
          <w:rFonts w:ascii="宋体" w:hint="eastAsia"/>
          <w:szCs w:val="24"/>
        </w:rPr>
        <w:t>将</w:t>
      </w:r>
      <w:r w:rsidRPr="00F62482">
        <w:rPr>
          <w:rFonts w:ascii="宋体"/>
          <w:szCs w:val="24"/>
        </w:rPr>
        <w:t>id</w:t>
      </w:r>
      <w:r w:rsidRPr="00F62482">
        <w:rPr>
          <w:rFonts w:ascii="宋体" w:hint="eastAsia"/>
          <w:szCs w:val="24"/>
        </w:rPr>
        <w:t>登录至符号表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类型为</w:t>
      </w:r>
      <w:r w:rsidRPr="00F62482">
        <w:rPr>
          <w:rFonts w:ascii="宋体"/>
          <w:szCs w:val="24"/>
        </w:rPr>
        <w:t xml:space="preserve">konstant </w:t>
      </w:r>
      <w:r w:rsidRPr="00F62482">
        <w:rPr>
          <w:rFonts w:ascii="宋体" w:hint="eastAsia"/>
          <w:szCs w:val="24"/>
        </w:rPr>
        <w:t>常量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if sy = eql    {*</w:t>
      </w:r>
      <w:r w:rsidRPr="00F62482">
        <w:rPr>
          <w:rFonts w:ascii="宋体" w:hint="eastAsia"/>
          <w:szCs w:val="24"/>
        </w:rPr>
        <w:t>常量用</w:t>
      </w:r>
      <w:r w:rsidRPr="00F62482">
        <w:rPr>
          <w:rFonts w:ascii="宋体"/>
          <w:szCs w:val="24"/>
        </w:rPr>
        <w:t>=</w:t>
      </w:r>
      <w:r w:rsidRPr="00F62482">
        <w:rPr>
          <w:rFonts w:ascii="宋体" w:hint="eastAsia"/>
          <w:szCs w:val="24"/>
        </w:rPr>
        <w:t>定义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error(16);     {*=</w:t>
      </w:r>
      <w:r w:rsidRPr="00F62482">
        <w:rPr>
          <w:rFonts w:ascii="宋体" w:hint="eastAsia"/>
          <w:szCs w:val="24"/>
        </w:rPr>
        <w:t>和</w:t>
      </w:r>
      <w:r w:rsidRPr="00F62482">
        <w:rPr>
          <w:rFonts w:ascii="宋体"/>
          <w:szCs w:val="24"/>
        </w:rPr>
        <w:t>:=</w:t>
      </w:r>
      <w:r w:rsidRPr="00F62482">
        <w:rPr>
          <w:rFonts w:ascii="宋体" w:hint="eastAsia"/>
          <w:szCs w:val="24"/>
        </w:rPr>
        <w:t>的混用错误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if sy = becomes {*</w:t>
      </w:r>
      <w:r w:rsidRPr="00F62482">
        <w:rPr>
          <w:rFonts w:ascii="宋体" w:hint="eastAsia"/>
          <w:szCs w:val="24"/>
        </w:rPr>
        <w:t>：</w:t>
      </w:r>
      <w:r w:rsidRPr="00F62482">
        <w:rPr>
          <w:rFonts w:ascii="宋体"/>
          <w:szCs w:val="24"/>
        </w:rPr>
        <w:t>=</w:t>
      </w:r>
      <w:r w:rsidRPr="00F62482">
        <w:rPr>
          <w:rFonts w:ascii="宋体" w:hint="eastAsia"/>
          <w:szCs w:val="24"/>
        </w:rPr>
        <w:t>的容错处理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constant([semicolon,comma,ident]+fsys,c);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{*</w:t>
      </w:r>
      <w:r w:rsidRPr="00F62482">
        <w:rPr>
          <w:rFonts w:ascii="宋体" w:hint="eastAsia"/>
          <w:szCs w:val="24"/>
        </w:rPr>
        <w:t>处理程序中出现的常量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并由参数</w:t>
      </w:r>
      <w:r w:rsidRPr="00F62482">
        <w:rPr>
          <w:rFonts w:ascii="宋体"/>
          <w:szCs w:val="24"/>
        </w:rPr>
        <w:t>(c)</w:t>
      </w:r>
      <w:r w:rsidRPr="00F62482">
        <w:rPr>
          <w:rFonts w:ascii="宋体" w:hint="eastAsia"/>
          <w:szCs w:val="24"/>
        </w:rPr>
        <w:t>返回该常量的类型和数值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以下根据</w:t>
      </w:r>
      <w:r w:rsidRPr="00F62482">
        <w:rPr>
          <w:rFonts w:ascii="宋体"/>
          <w:szCs w:val="24"/>
        </w:rPr>
        <w:t>c</w:t>
      </w:r>
      <w:r w:rsidRPr="00F62482">
        <w:rPr>
          <w:rFonts w:ascii="宋体" w:hint="eastAsia"/>
          <w:szCs w:val="24"/>
        </w:rPr>
        <w:t>填写符号表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tab[t].typ := c.tp;{*</w:t>
      </w:r>
      <w:r w:rsidRPr="00F62482">
        <w:rPr>
          <w:rFonts w:ascii="宋体" w:hint="eastAsia"/>
          <w:szCs w:val="24"/>
        </w:rPr>
        <w:t>填入类型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tab[t].ref := 0;   {*</w:t>
      </w:r>
      <w:r w:rsidRPr="00F62482">
        <w:rPr>
          <w:rFonts w:ascii="宋体" w:hint="eastAsia"/>
          <w:szCs w:val="24"/>
        </w:rPr>
        <w:t>常量</w:t>
      </w:r>
      <w:r w:rsidRPr="00F62482">
        <w:rPr>
          <w:rFonts w:ascii="宋体"/>
          <w:szCs w:val="24"/>
        </w:rPr>
        <w:t>ref</w:t>
      </w:r>
      <w:r w:rsidRPr="00F62482">
        <w:rPr>
          <w:rFonts w:ascii="宋体" w:hint="eastAsia"/>
          <w:szCs w:val="24"/>
        </w:rPr>
        <w:t>为</w:t>
      </w:r>
      <w:r w:rsidRPr="00F62482">
        <w:rPr>
          <w:rFonts w:ascii="宋体"/>
          <w:szCs w:val="24"/>
        </w:rPr>
        <w:t>0*}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if c.tp = reals   {*</w:t>
      </w:r>
      <w:r w:rsidRPr="00F62482">
        <w:rPr>
          <w:rFonts w:ascii="宋体" w:hint="eastAsia"/>
          <w:szCs w:val="24"/>
        </w:rPr>
        <w:t>实型的填表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enterreal(c.r);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tab[t].adr := c1;  {*</w:t>
      </w:r>
      <w:r w:rsidRPr="00F62482">
        <w:rPr>
          <w:rFonts w:ascii="宋体" w:hint="eastAsia"/>
          <w:szCs w:val="24"/>
        </w:rPr>
        <w:t>实常量的</w:t>
      </w:r>
      <w:r w:rsidRPr="00F62482">
        <w:rPr>
          <w:rFonts w:ascii="宋体"/>
          <w:szCs w:val="24"/>
        </w:rPr>
        <w:t>adr</w:t>
      </w:r>
      <w:r w:rsidRPr="00F62482">
        <w:rPr>
          <w:rFonts w:ascii="宋体" w:hint="eastAsia"/>
          <w:szCs w:val="24"/>
        </w:rPr>
        <w:t>保存了其在</w:t>
      </w:r>
      <w:r w:rsidRPr="00F62482">
        <w:rPr>
          <w:rFonts w:ascii="宋体"/>
          <w:szCs w:val="24"/>
        </w:rPr>
        <w:t>rconst</w:t>
      </w:r>
      <w:r w:rsidRPr="00F62482">
        <w:rPr>
          <w:rFonts w:ascii="宋体" w:hint="eastAsia"/>
          <w:szCs w:val="24"/>
        </w:rPr>
        <w:t>表中的登录位置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else tab[t].adr := c.i; {*</w:t>
      </w:r>
      <w:r w:rsidRPr="00F62482">
        <w:rPr>
          <w:rFonts w:ascii="宋体" w:hint="eastAsia"/>
          <w:szCs w:val="24"/>
        </w:rPr>
        <w:t>整型填表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testsemicolon  {*</w:t>
      </w:r>
      <w:r w:rsidRPr="00F62482">
        <w:rPr>
          <w:rFonts w:ascii="宋体" w:hint="eastAsia"/>
          <w:szCs w:val="24"/>
        </w:rPr>
        <w:t>常量定义结束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检查分号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end { constdec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procedure typedeclaration;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</w:t>
      </w:r>
      <w:r w:rsidRPr="00F62482">
        <w:rPr>
          <w:rFonts w:ascii="宋体" w:hint="eastAsia"/>
          <w:szCs w:val="24"/>
        </w:rPr>
        <w:t>处理类型定义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并将类型名及相应信息填入符号表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</w:t>
      </w:r>
      <w:r w:rsidRPr="00F62482">
        <w:rPr>
          <w:rFonts w:ascii="宋体"/>
          <w:szCs w:val="24"/>
          <w:lang w:val="da-DK"/>
        </w:rPr>
        <w:t>var tp: types;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rf, sz, t1 : integer;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test([ident], blockbegsys,2 );  {*</w:t>
      </w:r>
      <w:r w:rsidRPr="00F62482">
        <w:rPr>
          <w:rFonts w:ascii="宋体" w:hint="eastAsia"/>
          <w:szCs w:val="24"/>
        </w:rPr>
        <w:t>类型定义入口测试</w:t>
      </w:r>
      <w:r w:rsidRPr="00F62482">
        <w:rPr>
          <w:rFonts w:ascii="宋体"/>
          <w:szCs w:val="24"/>
          <w:lang w:val="da-DK"/>
        </w:rPr>
        <w:t xml:space="preserve"> </w:t>
      </w:r>
      <w:r w:rsidRPr="00F62482">
        <w:rPr>
          <w:rFonts w:ascii="宋体" w:hint="eastAsia"/>
          <w:szCs w:val="24"/>
        </w:rPr>
        <w:t>以标识符开始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while sy = ident do {*</w:t>
      </w:r>
      <w:r w:rsidRPr="00F62482">
        <w:rPr>
          <w:rFonts w:ascii="宋体" w:hint="eastAsia"/>
          <w:szCs w:val="24"/>
        </w:rPr>
        <w:t>对于是标识符的情况进行操作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enter(id, typel); {*</w:t>
      </w:r>
      <w:r w:rsidRPr="00F62482">
        <w:rPr>
          <w:rFonts w:ascii="宋体" w:hint="eastAsia"/>
          <w:szCs w:val="24"/>
        </w:rPr>
        <w:t>标识符的名称的</w:t>
      </w:r>
      <w:r w:rsidRPr="00F62482">
        <w:rPr>
          <w:rFonts w:ascii="宋体"/>
          <w:szCs w:val="24"/>
          <w:lang w:val="da-DK"/>
        </w:rPr>
        <w:t>type</w:t>
      </w:r>
      <w:r w:rsidRPr="00F62482">
        <w:rPr>
          <w:rFonts w:ascii="宋体" w:hint="eastAsia"/>
          <w:szCs w:val="24"/>
        </w:rPr>
        <w:t>类型登录</w:t>
      </w:r>
      <w:r w:rsidRPr="00F62482">
        <w:rPr>
          <w:rFonts w:ascii="宋体"/>
          <w:szCs w:val="24"/>
          <w:lang w:val="da-DK"/>
        </w:rPr>
        <w:t>tab</w:t>
      </w:r>
      <w:r w:rsidRPr="00F62482">
        <w:rPr>
          <w:rFonts w:ascii="宋体" w:hint="eastAsia"/>
          <w:szCs w:val="24"/>
        </w:rPr>
        <w:t>表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t1 := t;    {*t1</w:t>
      </w:r>
      <w:r w:rsidRPr="00F62482">
        <w:rPr>
          <w:rFonts w:ascii="宋体" w:hint="eastAsia"/>
          <w:szCs w:val="24"/>
        </w:rPr>
        <w:t>读</w:t>
      </w:r>
      <w:r w:rsidRPr="00F62482">
        <w:rPr>
          <w:rFonts w:ascii="宋体"/>
          <w:szCs w:val="24"/>
          <w:lang w:val="da-DK"/>
        </w:rPr>
        <w:t>tab</w:t>
      </w:r>
      <w:r w:rsidRPr="00F62482">
        <w:rPr>
          <w:rFonts w:ascii="宋体" w:hint="eastAsia"/>
          <w:szCs w:val="24"/>
        </w:rPr>
        <w:t>表索引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insymbol;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if sy = eql {*</w:t>
      </w:r>
      <w:r w:rsidRPr="00F62482">
        <w:rPr>
          <w:rFonts w:ascii="宋体" w:hint="eastAsia"/>
          <w:szCs w:val="24"/>
        </w:rPr>
        <w:t>获取等号</w:t>
      </w:r>
      <w:r w:rsidRPr="00F62482">
        <w:rPr>
          <w:rFonts w:ascii="宋体"/>
          <w:szCs w:val="24"/>
          <w:lang w:val="da-DK"/>
        </w:rPr>
        <w:t xml:space="preserve"> </w:t>
      </w:r>
      <w:r w:rsidRPr="00F62482">
        <w:rPr>
          <w:rFonts w:ascii="宋体" w:hint="eastAsia"/>
          <w:szCs w:val="24"/>
        </w:rPr>
        <w:t>继续向下读取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error(16);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if sy = becomes  {*</w:t>
      </w:r>
      <w:r w:rsidRPr="00F62482">
        <w:rPr>
          <w:rFonts w:ascii="宋体" w:hint="eastAsia"/>
          <w:szCs w:val="24"/>
        </w:rPr>
        <w:t>赋值符号容错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             </w:t>
      </w:r>
      <w:r w:rsidRPr="00F62482">
        <w:rPr>
          <w:rFonts w:ascii="宋体"/>
          <w:szCs w:val="24"/>
        </w:rPr>
        <w:t xml:space="preserve">then insymbol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typ( [semicolon,comma,ident]+fsys, tp,rf,sz );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{*</w:t>
      </w:r>
      <w:r w:rsidRPr="00F62482">
        <w:rPr>
          <w:rFonts w:ascii="宋体" w:hint="eastAsia"/>
          <w:szCs w:val="24"/>
        </w:rPr>
        <w:t>获得类型变量的类型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在符号表中的位置以及占用空间的大小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{*typ</w:t>
      </w:r>
      <w:r w:rsidRPr="00F62482">
        <w:rPr>
          <w:rFonts w:ascii="宋体" w:hint="eastAsia"/>
          <w:szCs w:val="24"/>
        </w:rPr>
        <w:t>处理类型描述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由参数传回它的类型</w:t>
      </w:r>
      <w:r w:rsidRPr="00F62482">
        <w:rPr>
          <w:rFonts w:ascii="宋体"/>
          <w:szCs w:val="24"/>
        </w:rPr>
        <w:t>(tp),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</w:t>
      </w:r>
      <w:r w:rsidRPr="00F62482">
        <w:rPr>
          <w:rFonts w:ascii="宋体" w:hint="eastAsia"/>
          <w:szCs w:val="24"/>
        </w:rPr>
        <w:t>指向类型详细信息表的指针</w:t>
      </w:r>
      <w:r w:rsidRPr="00F62482">
        <w:rPr>
          <w:rFonts w:ascii="宋体"/>
          <w:szCs w:val="24"/>
        </w:rPr>
        <w:t>(rf)</w:t>
      </w:r>
      <w:r w:rsidRPr="00F62482">
        <w:rPr>
          <w:rFonts w:ascii="宋体" w:hint="eastAsia"/>
          <w:szCs w:val="24"/>
        </w:rPr>
        <w:t>和该类型大小</w:t>
      </w:r>
      <w:r w:rsidRPr="00F62482">
        <w:rPr>
          <w:rFonts w:ascii="宋体"/>
          <w:szCs w:val="24"/>
        </w:rPr>
        <w:t>(sz)*}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with tab[t1] do {*</w:t>
      </w:r>
      <w:r w:rsidRPr="00F62482">
        <w:rPr>
          <w:rFonts w:ascii="宋体" w:hint="eastAsia"/>
          <w:szCs w:val="24"/>
        </w:rPr>
        <w:t>将返回值填表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typ := tp;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ref := rf;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adr := sz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testsemicolon  {*type</w:t>
      </w:r>
      <w:r w:rsidRPr="00F62482">
        <w:rPr>
          <w:rFonts w:ascii="宋体" w:hint="eastAsia"/>
          <w:szCs w:val="24"/>
        </w:rPr>
        <w:t>定义以</w:t>
      </w:r>
      <w:r w:rsidRPr="00F62482">
        <w:rPr>
          <w:rFonts w:ascii="宋体"/>
          <w:szCs w:val="24"/>
        </w:rPr>
        <w:t>;</w:t>
      </w:r>
      <w:r w:rsidRPr="00F62482">
        <w:rPr>
          <w:rFonts w:ascii="宋体" w:hint="eastAsia"/>
          <w:szCs w:val="24"/>
        </w:rPr>
        <w:t>结尾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end { typedeclaration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procedure variabledeclaration;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</w:t>
      </w:r>
      <w:r w:rsidRPr="00F62482">
        <w:rPr>
          <w:rFonts w:ascii="宋体" w:hint="eastAsia"/>
          <w:szCs w:val="24"/>
        </w:rPr>
        <w:t>处理变量声明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并将变量名及其相应信息填入符号表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</w:t>
      </w:r>
      <w:r w:rsidRPr="00F62482">
        <w:rPr>
          <w:rFonts w:ascii="宋体" w:hint="eastAsia"/>
          <w:szCs w:val="24"/>
        </w:rPr>
        <w:t>以下操作与前若干子程序相似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var tp : types;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t0, t1, rf, sz : integer;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while sy = ident do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t0 := t;  {*t0</w:t>
      </w:r>
      <w:r w:rsidRPr="00F62482">
        <w:rPr>
          <w:rFonts w:ascii="宋体" w:hint="eastAsia"/>
          <w:szCs w:val="24"/>
        </w:rPr>
        <w:t>表开始位置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entervariable;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while sy = comma do  {*</w:t>
      </w:r>
      <w:r w:rsidRPr="00F62482">
        <w:rPr>
          <w:rFonts w:ascii="宋体" w:hint="eastAsia"/>
          <w:szCs w:val="24"/>
        </w:rPr>
        <w:t>读到，循环读标识符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entervariable;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if sy = colon   {*</w:t>
      </w:r>
      <w:r w:rsidRPr="00F62482">
        <w:rPr>
          <w:rFonts w:ascii="宋体" w:hint="eastAsia"/>
          <w:szCs w:val="24"/>
        </w:rPr>
        <w:t>读到：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之后需要说明类型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else error(5);  {*</w:t>
      </w:r>
      <w:r w:rsidRPr="00F62482">
        <w:rPr>
          <w:rFonts w:ascii="宋体" w:hint="eastAsia"/>
          <w:szCs w:val="24"/>
        </w:rPr>
        <w:t>类型说明缺少：错误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t1 := t;   {*</w:t>
      </w:r>
      <w:r w:rsidRPr="00F62482">
        <w:rPr>
          <w:rFonts w:ascii="宋体" w:hint="eastAsia"/>
          <w:szCs w:val="24"/>
        </w:rPr>
        <w:t>填完一行变量的符号表尾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typ([semicolon,comma,ident]+fsys, tp,rf,sz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{*</w:t>
      </w:r>
      <w:r w:rsidRPr="00F62482">
        <w:rPr>
          <w:rFonts w:ascii="宋体" w:hint="eastAsia"/>
          <w:szCs w:val="24"/>
        </w:rPr>
        <w:t>获得类型变量的类型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在符号表中的位置以及占用空间的大小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{*typ</w:t>
      </w:r>
      <w:r w:rsidRPr="00F62482">
        <w:rPr>
          <w:rFonts w:ascii="宋体" w:hint="eastAsia"/>
          <w:szCs w:val="24"/>
        </w:rPr>
        <w:t>处理类型描述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由参数传回它的类型</w:t>
      </w:r>
      <w:r w:rsidRPr="00F62482">
        <w:rPr>
          <w:rFonts w:ascii="宋体"/>
          <w:szCs w:val="24"/>
        </w:rPr>
        <w:t>(tp),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</w:t>
      </w:r>
      <w:r w:rsidRPr="00F62482">
        <w:rPr>
          <w:rFonts w:ascii="宋体" w:hint="eastAsia"/>
          <w:szCs w:val="24"/>
        </w:rPr>
        <w:t>指向类型详细信息表的指针</w:t>
      </w:r>
      <w:r w:rsidRPr="00F62482">
        <w:rPr>
          <w:rFonts w:ascii="宋体"/>
          <w:szCs w:val="24"/>
        </w:rPr>
        <w:t>(rf)</w:t>
      </w:r>
      <w:r w:rsidRPr="00F62482">
        <w:rPr>
          <w:rFonts w:ascii="宋体" w:hint="eastAsia"/>
          <w:szCs w:val="24"/>
        </w:rPr>
        <w:t>和该类型大小</w:t>
      </w:r>
      <w:r w:rsidRPr="00F62482">
        <w:rPr>
          <w:rFonts w:ascii="宋体"/>
          <w:szCs w:val="24"/>
        </w:rPr>
        <w:t>(sz)*}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while t0 &lt; t1 do {*</w:t>
      </w:r>
      <w:r w:rsidRPr="00F62482">
        <w:rPr>
          <w:rFonts w:ascii="宋体" w:hint="eastAsia"/>
          <w:szCs w:val="24"/>
        </w:rPr>
        <w:t>对一行变量循环填表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t0 := t0 + 1;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with tab[t0] do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typ := tp;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ref := rf;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lev := level;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adr := dx;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normal := true; {*</w:t>
      </w:r>
      <w:r w:rsidRPr="00F62482">
        <w:rPr>
          <w:rFonts w:ascii="宋体" w:hint="eastAsia"/>
          <w:szCs w:val="24"/>
        </w:rPr>
        <w:t>都是变量</w:t>
      </w:r>
      <w:r w:rsidRPr="00F62482">
        <w:rPr>
          <w:rFonts w:ascii="宋体"/>
          <w:szCs w:val="24"/>
        </w:rPr>
        <w:t>ture*}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dx := dx + sz  {*</w:t>
      </w:r>
      <w:r w:rsidRPr="00F62482">
        <w:rPr>
          <w:rFonts w:ascii="宋体" w:hint="eastAsia"/>
          <w:szCs w:val="24"/>
        </w:rPr>
        <w:t>更新地址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testsemicolon {*</w:t>
      </w:r>
      <w:r w:rsidRPr="00F62482">
        <w:rPr>
          <w:rFonts w:ascii="宋体" w:hint="eastAsia"/>
          <w:szCs w:val="24"/>
        </w:rPr>
        <w:t>变量声明以分号结尾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end { while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end { variabledeclaration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procedure procdeclaration;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</w:t>
      </w:r>
      <w:r w:rsidRPr="00F62482">
        <w:rPr>
          <w:rFonts w:ascii="宋体" w:hint="eastAsia"/>
          <w:szCs w:val="24"/>
        </w:rPr>
        <w:t>处理过程或函数声明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将过程</w:t>
      </w:r>
      <w:r w:rsidRPr="00F62482">
        <w:rPr>
          <w:rFonts w:ascii="宋体"/>
          <w:szCs w:val="24"/>
        </w:rPr>
        <w:t>(</w:t>
      </w:r>
      <w:r w:rsidRPr="00F62482">
        <w:rPr>
          <w:rFonts w:ascii="宋体" w:hint="eastAsia"/>
          <w:szCs w:val="24"/>
        </w:rPr>
        <w:t>函数</w:t>
      </w:r>
      <w:r w:rsidRPr="00F62482">
        <w:rPr>
          <w:rFonts w:ascii="宋体"/>
          <w:szCs w:val="24"/>
        </w:rPr>
        <w:t>)</w:t>
      </w:r>
      <w:r w:rsidRPr="00F62482">
        <w:rPr>
          <w:rFonts w:ascii="宋体" w:hint="eastAsia"/>
          <w:szCs w:val="24"/>
        </w:rPr>
        <w:t>名填入符号表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递归调用</w:t>
      </w:r>
      <w:r w:rsidRPr="00F62482">
        <w:rPr>
          <w:rFonts w:ascii="宋体"/>
          <w:szCs w:val="24"/>
        </w:rPr>
        <w:t>block</w:t>
      </w:r>
      <w:r w:rsidRPr="00F62482">
        <w:rPr>
          <w:rFonts w:ascii="宋体" w:hint="eastAsia"/>
          <w:szCs w:val="24"/>
        </w:rPr>
        <w:t>分析处理程序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var isfun : boolean;{*</w:t>
      </w:r>
      <w:r w:rsidRPr="00F62482">
        <w:rPr>
          <w:rFonts w:ascii="宋体" w:hint="eastAsia"/>
          <w:szCs w:val="24"/>
        </w:rPr>
        <w:t>需要区分处理的是霍城还是函数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isfun := sy = funcsy;{*</w:t>
      </w:r>
      <w:r w:rsidRPr="00F62482">
        <w:rPr>
          <w:rFonts w:ascii="宋体" w:hint="eastAsia"/>
          <w:szCs w:val="24"/>
        </w:rPr>
        <w:t>是</w:t>
      </w:r>
      <w:r w:rsidRPr="00F62482">
        <w:rPr>
          <w:rFonts w:ascii="宋体"/>
          <w:szCs w:val="24"/>
        </w:rPr>
        <w:t>function</w:t>
      </w:r>
      <w:r w:rsidRPr="00F62482">
        <w:rPr>
          <w:rFonts w:ascii="宋体" w:hint="eastAsia"/>
          <w:szCs w:val="24"/>
        </w:rPr>
        <w:t>就给</w:t>
      </w:r>
      <w:r w:rsidRPr="00F62482">
        <w:rPr>
          <w:rFonts w:ascii="宋体"/>
          <w:szCs w:val="24"/>
        </w:rPr>
        <w:t>isfun</w:t>
      </w:r>
      <w:r w:rsidRPr="00F62482">
        <w:rPr>
          <w:rFonts w:ascii="宋体" w:hint="eastAsia"/>
          <w:szCs w:val="24"/>
        </w:rPr>
        <w:t>为</w:t>
      </w:r>
      <w:r w:rsidRPr="00F62482">
        <w:rPr>
          <w:rFonts w:ascii="宋体"/>
          <w:szCs w:val="24"/>
        </w:rPr>
        <w:t>true*}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if sy &lt;&gt; ident      {*</w:t>
      </w:r>
      <w:r w:rsidRPr="00F62482">
        <w:rPr>
          <w:rFonts w:ascii="宋体" w:hint="eastAsia"/>
          <w:szCs w:val="24"/>
        </w:rPr>
        <w:t>过程</w:t>
      </w:r>
      <w:r w:rsidRPr="00F62482">
        <w:rPr>
          <w:rFonts w:ascii="宋体"/>
          <w:szCs w:val="24"/>
        </w:rPr>
        <w:t>/</w:t>
      </w:r>
      <w:r w:rsidRPr="00F62482">
        <w:rPr>
          <w:rFonts w:ascii="宋体" w:hint="eastAsia"/>
          <w:szCs w:val="24"/>
        </w:rPr>
        <w:t>函数应以标识符开始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then begin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error(2);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id :='          ' {*</w:t>
      </w:r>
      <w:r w:rsidRPr="00F62482">
        <w:rPr>
          <w:rFonts w:ascii="宋体" w:hint="eastAsia"/>
          <w:szCs w:val="24"/>
        </w:rPr>
        <w:t>标识符</w:t>
      </w:r>
      <w:r w:rsidRPr="00F62482">
        <w:rPr>
          <w:rFonts w:ascii="宋体"/>
          <w:szCs w:val="24"/>
        </w:rPr>
        <w:t>10</w:t>
      </w:r>
      <w:r w:rsidRPr="00F62482">
        <w:rPr>
          <w:rFonts w:ascii="宋体" w:hint="eastAsia"/>
          <w:szCs w:val="24"/>
        </w:rPr>
        <w:t>长度清空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if isfun                  {*</w:t>
      </w:r>
      <w:r w:rsidRPr="00F62482">
        <w:rPr>
          <w:rFonts w:ascii="宋体" w:hint="eastAsia"/>
          <w:szCs w:val="24"/>
        </w:rPr>
        <w:t>将标识符及其类型填入符号表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then enter(id,funktion)   {*</w:t>
      </w:r>
      <w:r w:rsidRPr="00F62482">
        <w:rPr>
          <w:rFonts w:ascii="宋体" w:hint="eastAsia"/>
          <w:szCs w:val="24"/>
        </w:rPr>
        <w:t>登录为函数类型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else enter(id,prozedure); {*</w:t>
      </w:r>
      <w:r w:rsidRPr="00F62482">
        <w:rPr>
          <w:rFonts w:ascii="宋体" w:hint="eastAsia"/>
          <w:szCs w:val="24"/>
        </w:rPr>
        <w:t>登录为过程类型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tab[t].normal := true;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block([semicolon]+fsys, isfun, level+1 );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{*</w:t>
      </w:r>
      <w:r w:rsidRPr="00F62482">
        <w:rPr>
          <w:rFonts w:ascii="宋体" w:hint="eastAsia"/>
          <w:szCs w:val="24"/>
        </w:rPr>
        <w:t>直接调用</w:t>
      </w:r>
      <w:r w:rsidRPr="00F62482">
        <w:rPr>
          <w:rFonts w:ascii="宋体"/>
          <w:szCs w:val="24"/>
        </w:rPr>
        <w:t>block</w:t>
      </w:r>
      <w:r w:rsidRPr="00F62482">
        <w:rPr>
          <w:rFonts w:ascii="宋体" w:hint="eastAsia"/>
          <w:szCs w:val="24"/>
        </w:rPr>
        <w:t>处理过程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if sy = semicolon {*</w:t>
      </w:r>
      <w:r w:rsidRPr="00F62482">
        <w:rPr>
          <w:rFonts w:ascii="宋体" w:hint="eastAsia"/>
          <w:szCs w:val="24"/>
        </w:rPr>
        <w:t>读到分号一个</w:t>
      </w:r>
      <w:r w:rsidRPr="00F62482">
        <w:rPr>
          <w:rFonts w:ascii="宋体"/>
          <w:szCs w:val="24"/>
        </w:rPr>
        <w:t>procedure/function</w:t>
      </w:r>
      <w:r w:rsidRPr="00F62482">
        <w:rPr>
          <w:rFonts w:ascii="宋体" w:hint="eastAsia"/>
          <w:szCs w:val="24"/>
        </w:rPr>
        <w:t>结束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then insymbol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else error(14); 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emit(32+ord(isfun)) {exit}  {*</w:t>
      </w:r>
      <w:r w:rsidRPr="00F62482">
        <w:rPr>
          <w:rFonts w:ascii="宋体" w:hint="eastAsia"/>
          <w:szCs w:val="24"/>
        </w:rPr>
        <w:t>生成</w:t>
      </w:r>
      <w:r w:rsidRPr="00F62482">
        <w:rPr>
          <w:rFonts w:ascii="宋体"/>
          <w:szCs w:val="24"/>
        </w:rPr>
        <w:t xml:space="preserve">p-code </w:t>
      </w:r>
      <w:r w:rsidRPr="00F62482">
        <w:rPr>
          <w:rFonts w:ascii="宋体" w:hint="eastAsia"/>
          <w:szCs w:val="24"/>
        </w:rPr>
        <w:t>操作码</w:t>
      </w:r>
      <w:r w:rsidRPr="00F62482">
        <w:rPr>
          <w:rFonts w:ascii="宋体"/>
          <w:szCs w:val="24"/>
        </w:rPr>
        <w:t xml:space="preserve"> 32+ord(isfun)*}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end { proceduredeclaration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procedure statement( fsys:symset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{*</w:t>
      </w:r>
      <w:r w:rsidRPr="00F62482">
        <w:rPr>
          <w:rFonts w:ascii="宋体" w:hint="eastAsia"/>
          <w:szCs w:val="24"/>
        </w:rPr>
        <w:t>分析处理各种语句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var i : integer;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procedure expression(fsys:symset; var x:item); forward;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</w:t>
      </w:r>
      <w:r w:rsidRPr="00F62482">
        <w:rPr>
          <w:rFonts w:ascii="宋体" w:hint="eastAsia"/>
          <w:szCs w:val="24"/>
        </w:rPr>
        <w:t>分析处理表达式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由参数</w:t>
      </w:r>
      <w:r w:rsidRPr="00F62482">
        <w:rPr>
          <w:rFonts w:ascii="宋体"/>
          <w:szCs w:val="24"/>
        </w:rPr>
        <w:t>(x)</w:t>
      </w:r>
      <w:r w:rsidRPr="00F62482">
        <w:rPr>
          <w:rFonts w:ascii="宋体" w:hint="eastAsia"/>
          <w:szCs w:val="24"/>
        </w:rPr>
        <w:t>返回求值结果的类型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procedure selector(fsys:symset; var v:item);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{*</w:t>
      </w:r>
      <w:r w:rsidRPr="00F62482">
        <w:rPr>
          <w:rFonts w:ascii="宋体" w:hint="eastAsia"/>
          <w:szCs w:val="24"/>
        </w:rPr>
        <w:t>处理结构变量</w:t>
      </w:r>
      <w:r w:rsidRPr="00F62482">
        <w:rPr>
          <w:rFonts w:ascii="宋体"/>
          <w:szCs w:val="24"/>
        </w:rPr>
        <w:t xml:space="preserve"> v</w:t>
      </w:r>
      <w:r w:rsidRPr="00F62482">
        <w:rPr>
          <w:rFonts w:ascii="宋体" w:hint="eastAsia"/>
          <w:szCs w:val="24"/>
        </w:rPr>
        <w:t>为待处理的结构体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var x : item;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a,j : integer;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begin { sy in [lparent, lbrack, period]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{*</w:t>
      </w:r>
      <w:r w:rsidRPr="00F62482">
        <w:rPr>
          <w:rFonts w:ascii="宋体" w:hint="eastAsia"/>
          <w:szCs w:val="24"/>
        </w:rPr>
        <w:t>当前的符号应该是</w:t>
      </w:r>
      <w:r w:rsidRPr="00F62482">
        <w:rPr>
          <w:rFonts w:ascii="宋体"/>
          <w:szCs w:val="24"/>
        </w:rPr>
        <w:t>( , [ , .*}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repeat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if sy = period {*.*} {*</w:t>
      </w:r>
      <w:r w:rsidRPr="00F62482">
        <w:rPr>
          <w:rFonts w:ascii="宋体" w:hint="eastAsia"/>
          <w:szCs w:val="24"/>
        </w:rPr>
        <w:t>域索引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用</w:t>
      </w:r>
      <w:r w:rsidRPr="00F62482">
        <w:rPr>
          <w:rFonts w:ascii="宋体"/>
          <w:szCs w:val="24"/>
        </w:rPr>
        <w:t>.*}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{*(</w:t>
      </w:r>
      <w:r w:rsidRPr="00F62482">
        <w:rPr>
          <w:rFonts w:ascii="宋体" w:hint="eastAsia"/>
          <w:szCs w:val="24"/>
        </w:rPr>
        <w:t>因为引用成员变量的方式为</w:t>
      </w:r>
      <w:r w:rsidRPr="00F62482">
        <w:rPr>
          <w:rFonts w:ascii="宋体"/>
          <w:szCs w:val="24"/>
        </w:rPr>
        <w:t>'</w:t>
      </w:r>
      <w:r w:rsidRPr="00F62482">
        <w:rPr>
          <w:rFonts w:ascii="宋体" w:hint="eastAsia"/>
          <w:szCs w:val="24"/>
        </w:rPr>
        <w:t>记录名</w:t>
      </w:r>
      <w:r w:rsidRPr="00F62482">
        <w:rPr>
          <w:rFonts w:ascii="宋体"/>
          <w:szCs w:val="24"/>
        </w:rPr>
        <w:t>.</w:t>
      </w:r>
      <w:r w:rsidRPr="00F62482">
        <w:rPr>
          <w:rFonts w:ascii="宋体" w:hint="eastAsia"/>
          <w:szCs w:val="24"/>
        </w:rPr>
        <w:t>成员名</w:t>
      </w:r>
      <w:r w:rsidRPr="00F62482">
        <w:rPr>
          <w:rFonts w:ascii="宋体"/>
          <w:szCs w:val="24"/>
        </w:rPr>
        <w:t>'),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</w:t>
      </w:r>
      <w:r w:rsidRPr="00F62482">
        <w:rPr>
          <w:rFonts w:ascii="宋体" w:hint="eastAsia"/>
          <w:szCs w:val="24"/>
        </w:rPr>
        <w:t>因此识别到</w:t>
      </w:r>
      <w:r w:rsidRPr="00F62482">
        <w:rPr>
          <w:rFonts w:ascii="宋体"/>
          <w:szCs w:val="24"/>
        </w:rPr>
        <w:t>'.'</w:t>
      </w:r>
      <w:r w:rsidRPr="00F62482">
        <w:rPr>
          <w:rFonts w:ascii="宋体" w:hint="eastAsia"/>
          <w:szCs w:val="24"/>
        </w:rPr>
        <w:t>之后应该开始处理后面的结构名称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insymbol; { field selector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if sy &lt;&gt; ident {*</w:t>
      </w:r>
      <w:r w:rsidRPr="00F62482">
        <w:rPr>
          <w:rFonts w:ascii="宋体" w:hint="eastAsia"/>
          <w:szCs w:val="24"/>
        </w:rPr>
        <w:t>后面不是标识符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error(2)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if v.typ &lt;&gt; records {*</w:t>
      </w:r>
      <w:r w:rsidRPr="00F62482">
        <w:rPr>
          <w:rFonts w:ascii="宋体" w:hint="eastAsia"/>
          <w:szCs w:val="24"/>
        </w:rPr>
        <w:t>找不到这样的记录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then error(31)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else begin { search field identifier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j := btab[v.ref].last;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{*</w:t>
      </w:r>
      <w:r w:rsidRPr="00F62482">
        <w:rPr>
          <w:rFonts w:ascii="宋体" w:hint="eastAsia"/>
          <w:szCs w:val="24"/>
        </w:rPr>
        <w:t>获得该结构体在符号表中最后一个符号的位置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tab[0].name := id;  {*</w:t>
      </w:r>
      <w:r w:rsidRPr="00F62482">
        <w:rPr>
          <w:rFonts w:ascii="宋体" w:hint="eastAsia"/>
          <w:szCs w:val="24"/>
        </w:rPr>
        <w:t>从后向前查符号表</w:t>
      </w:r>
      <w:r w:rsidRPr="00F62482">
        <w:rPr>
          <w:rFonts w:ascii="宋体"/>
          <w:szCs w:val="24"/>
        </w:rPr>
        <w:t>tab*}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while tab[j].name &lt;&gt; id do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j := tab[j].link;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if j = 0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then error(0); {*</w:t>
      </w:r>
      <w:r w:rsidRPr="00F62482">
        <w:rPr>
          <w:rFonts w:ascii="宋体" w:hint="eastAsia"/>
          <w:szCs w:val="24"/>
        </w:rPr>
        <w:t>未找到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未定义错误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                          </w:t>
      </w:r>
      <w:r w:rsidRPr="00F62482">
        <w:rPr>
          <w:rFonts w:ascii="宋体"/>
          <w:szCs w:val="24"/>
          <w:lang w:val="da-DK"/>
        </w:rPr>
        <w:t>v.typ := tab[j].typ;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     v.ref := tab[j].ref;  {*</w:t>
      </w:r>
      <w:r w:rsidRPr="00F62482">
        <w:rPr>
          <w:rFonts w:ascii="宋体" w:hint="eastAsia"/>
          <w:szCs w:val="24"/>
        </w:rPr>
        <w:t>记录其在</w:t>
      </w:r>
      <w:r w:rsidRPr="00F62482">
        <w:rPr>
          <w:rFonts w:ascii="宋体"/>
          <w:szCs w:val="24"/>
          <w:lang w:val="da-DK"/>
        </w:rPr>
        <w:t>btab</w:t>
      </w:r>
      <w:r w:rsidRPr="00F62482">
        <w:rPr>
          <w:rFonts w:ascii="宋体" w:hint="eastAsia"/>
          <w:szCs w:val="24"/>
        </w:rPr>
        <w:t>中的指针值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     a := tab[j].adr;    {*</w:t>
      </w:r>
      <w:r w:rsidRPr="00F62482">
        <w:rPr>
          <w:rFonts w:ascii="宋体" w:hint="eastAsia"/>
          <w:szCs w:val="24"/>
        </w:rPr>
        <w:t>记录该变量对</w:t>
      </w:r>
      <w:r w:rsidRPr="00F62482">
        <w:rPr>
          <w:rFonts w:ascii="宋体"/>
          <w:szCs w:val="24"/>
          <w:lang w:val="da-DK"/>
        </w:rPr>
        <w:t>record</w:t>
      </w:r>
      <w:r w:rsidRPr="00F62482">
        <w:rPr>
          <w:rFonts w:ascii="宋体" w:hint="eastAsia"/>
          <w:szCs w:val="24"/>
        </w:rPr>
        <w:t>变量起始地址的相对位移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     if a &lt;&gt; 0     {*</w:t>
      </w:r>
      <w:r w:rsidRPr="00F62482">
        <w:rPr>
          <w:rFonts w:ascii="宋体" w:hint="eastAsia"/>
          <w:szCs w:val="24"/>
        </w:rPr>
        <w:t>如果相对位移不为</w:t>
      </w:r>
      <w:r w:rsidRPr="00F62482">
        <w:rPr>
          <w:rFonts w:ascii="宋体"/>
          <w:szCs w:val="24"/>
          <w:lang w:val="da-DK"/>
        </w:rPr>
        <w:t>0</w:t>
      </w:r>
      <w:r w:rsidRPr="00F62482">
        <w:rPr>
          <w:rFonts w:ascii="宋体" w:hint="eastAsia"/>
          <w:szCs w:val="24"/>
        </w:rPr>
        <w:t>则生成一条指令来计算此位移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     then emit1(9,a)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else begin { array selector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{*</w:t>
      </w:r>
      <w:r w:rsidRPr="00F62482">
        <w:rPr>
          <w:rFonts w:ascii="宋体" w:hint="eastAsia"/>
          <w:szCs w:val="24"/>
        </w:rPr>
        <w:t>处理数组下标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if sy &lt;&gt; lbrack {*</w:t>
      </w:r>
      <w:r w:rsidRPr="00F62482">
        <w:rPr>
          <w:rFonts w:ascii="宋体" w:hint="eastAsia"/>
          <w:szCs w:val="24"/>
        </w:rPr>
        <w:t>数组下标必须以【开始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then error(11);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repeat               {*</w:t>
      </w:r>
      <w:r w:rsidRPr="00F62482">
        <w:rPr>
          <w:rFonts w:ascii="宋体" w:hint="eastAsia"/>
          <w:szCs w:val="24"/>
        </w:rPr>
        <w:t>多维数组处理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                </w:t>
      </w:r>
      <w:r w:rsidRPr="00F62482">
        <w:rPr>
          <w:rFonts w:ascii="宋体"/>
          <w:szCs w:val="24"/>
        </w:rPr>
        <w:t xml:space="preserve">expression( fsys+[comma,rbrack],x); 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{*</w:t>
      </w:r>
      <w:r w:rsidRPr="00F62482">
        <w:rPr>
          <w:rFonts w:ascii="宋体" w:hint="eastAsia"/>
          <w:szCs w:val="24"/>
        </w:rPr>
        <w:t>处理表达式</w:t>
      </w:r>
      <w:r w:rsidRPr="00F62482">
        <w:rPr>
          <w:rFonts w:ascii="宋体"/>
          <w:szCs w:val="24"/>
        </w:rPr>
        <w:t xml:space="preserve">  array[1+k]*}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if v.typ &lt;&gt; arrays  {*v</w:t>
      </w:r>
      <w:r w:rsidRPr="00F62482">
        <w:rPr>
          <w:rFonts w:ascii="宋体" w:hint="eastAsia"/>
          <w:szCs w:val="24"/>
        </w:rPr>
        <w:t>类型错误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不是数组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then error(28)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a := v.ref; {*</w:t>
      </w:r>
      <w:r w:rsidRPr="00F62482">
        <w:rPr>
          <w:rFonts w:ascii="宋体" w:hint="eastAsia"/>
          <w:szCs w:val="24"/>
        </w:rPr>
        <w:t>从</w:t>
      </w:r>
      <w:r w:rsidRPr="00F62482">
        <w:rPr>
          <w:rFonts w:ascii="宋体"/>
          <w:szCs w:val="24"/>
        </w:rPr>
        <w:t>v</w:t>
      </w:r>
      <w:r w:rsidRPr="00F62482">
        <w:rPr>
          <w:rFonts w:ascii="宋体" w:hint="eastAsia"/>
          <w:szCs w:val="24"/>
        </w:rPr>
        <w:t>中获得该数组在</w:t>
      </w:r>
      <w:r w:rsidRPr="00F62482">
        <w:rPr>
          <w:rFonts w:ascii="宋体"/>
          <w:szCs w:val="24"/>
        </w:rPr>
        <w:t>atab</w:t>
      </w:r>
      <w:r w:rsidRPr="00F62482">
        <w:rPr>
          <w:rFonts w:ascii="宋体" w:hint="eastAsia"/>
          <w:szCs w:val="24"/>
        </w:rPr>
        <w:t>中的位置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if atab[a].inxtyp &lt;&gt; x.typ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{*</w:t>
      </w:r>
      <w:r w:rsidRPr="00F62482">
        <w:rPr>
          <w:rFonts w:ascii="宋体" w:hint="eastAsia"/>
          <w:szCs w:val="24"/>
        </w:rPr>
        <w:t>如果传入的下标类型和</w:t>
      </w:r>
      <w:r w:rsidRPr="00F62482">
        <w:rPr>
          <w:rFonts w:ascii="宋体"/>
          <w:szCs w:val="24"/>
        </w:rPr>
        <w:t>atab</w:t>
      </w:r>
      <w:r w:rsidRPr="00F62482">
        <w:rPr>
          <w:rFonts w:ascii="宋体" w:hint="eastAsia"/>
          <w:szCs w:val="24"/>
        </w:rPr>
        <w:t>中记录的数组下标类型不符则报错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then error(26)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else if atab[a].elsize = 1  {*</w:t>
      </w:r>
      <w:r w:rsidRPr="00F62482">
        <w:rPr>
          <w:rFonts w:ascii="宋体" w:hint="eastAsia"/>
          <w:szCs w:val="24"/>
        </w:rPr>
        <w:t>如果是变量形参</w:t>
      </w:r>
      <w:r w:rsidRPr="00F62482">
        <w:rPr>
          <w:rFonts w:ascii="宋体"/>
          <w:szCs w:val="24"/>
        </w:rPr>
        <w:t>(</w:t>
      </w:r>
      <w:r w:rsidRPr="00F62482">
        <w:rPr>
          <w:rFonts w:ascii="宋体" w:hint="eastAsia"/>
          <w:szCs w:val="24"/>
        </w:rPr>
        <w:t>指针</w:t>
      </w:r>
      <w:r w:rsidRPr="00F62482">
        <w:rPr>
          <w:rFonts w:ascii="宋体"/>
          <w:szCs w:val="24"/>
        </w:rPr>
        <w:t>)*}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then emit1(20,a)  {*20 IDX </w:t>
      </w:r>
      <w:r w:rsidRPr="00F62482">
        <w:rPr>
          <w:rFonts w:ascii="宋体" w:hint="eastAsia"/>
          <w:szCs w:val="24"/>
        </w:rPr>
        <w:t>取下标变量地址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长度为</w:t>
      </w:r>
      <w:r w:rsidRPr="00F62482">
        <w:rPr>
          <w:rFonts w:ascii="宋体"/>
          <w:szCs w:val="24"/>
        </w:rPr>
        <w:t>1*}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else emit1(21,a); {*21 IXX </w:t>
      </w:r>
      <w:r w:rsidRPr="00F62482">
        <w:rPr>
          <w:rFonts w:ascii="宋体" w:hint="eastAsia"/>
          <w:szCs w:val="24"/>
        </w:rPr>
        <w:t>取下标变量地址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v.typ := atab[a].eltyp;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v.ref := atab[a].elref {*</w:t>
      </w:r>
      <w:r w:rsidRPr="00F62482">
        <w:rPr>
          <w:rFonts w:ascii="宋体" w:hint="eastAsia"/>
          <w:szCs w:val="24"/>
        </w:rPr>
        <w:t>填写</w:t>
      </w:r>
      <w:r w:rsidRPr="00F62482">
        <w:rPr>
          <w:rFonts w:ascii="宋体"/>
          <w:szCs w:val="24"/>
        </w:rPr>
        <w:t>v</w:t>
      </w:r>
      <w:r w:rsidRPr="00F62482">
        <w:rPr>
          <w:rFonts w:ascii="宋体" w:hint="eastAsia"/>
          <w:szCs w:val="24"/>
        </w:rPr>
        <w:t>各个域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until sy &lt;&gt; comma;  {*</w:t>
      </w:r>
      <w:r w:rsidRPr="00F62482">
        <w:rPr>
          <w:rFonts w:ascii="宋体" w:hint="eastAsia"/>
          <w:szCs w:val="24"/>
        </w:rPr>
        <w:t>直到没有遇到逗号终止循环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有，表示多维数组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if sy = rbrack  {*</w:t>
      </w:r>
      <w:r w:rsidRPr="00F62482">
        <w:rPr>
          <w:rFonts w:ascii="宋体" w:hint="eastAsia"/>
          <w:szCs w:val="24"/>
        </w:rPr>
        <w:t>数组结尾】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error(12);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if sy = rparent   {*</w:t>
      </w:r>
      <w:r w:rsidRPr="00F62482">
        <w:rPr>
          <w:rFonts w:ascii="宋体" w:hint="eastAsia"/>
          <w:szCs w:val="24"/>
        </w:rPr>
        <w:t>对）容错处理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until not( sy in[lbrack, lparent, period]); {*repeat </w:t>
      </w:r>
      <w:r w:rsidRPr="00F62482">
        <w:rPr>
          <w:rFonts w:ascii="宋体" w:hint="eastAsia"/>
          <w:szCs w:val="24"/>
        </w:rPr>
        <w:t>读结构体</w:t>
      </w:r>
      <w:r w:rsidRPr="00F62482">
        <w:rPr>
          <w:rFonts w:ascii="宋体"/>
          <w:szCs w:val="24"/>
        </w:rPr>
        <w:t>/</w:t>
      </w:r>
      <w:r w:rsidRPr="00F62482">
        <w:rPr>
          <w:rFonts w:ascii="宋体" w:hint="eastAsia"/>
          <w:szCs w:val="24"/>
        </w:rPr>
        <w:t>数组索引符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test( fsys,[],6) {*</w:t>
      </w:r>
      <w:r w:rsidRPr="00F62482">
        <w:rPr>
          <w:rFonts w:ascii="宋体" w:hint="eastAsia"/>
          <w:szCs w:val="24"/>
        </w:rPr>
        <w:t>出口测试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检查后续是否有非法字符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end { selector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procedure call( fsys: symset; i:integer );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{*</w:t>
      </w:r>
      <w:r w:rsidRPr="00F62482">
        <w:rPr>
          <w:rFonts w:ascii="宋体" w:hint="eastAsia"/>
          <w:szCs w:val="24"/>
        </w:rPr>
        <w:t>处理非标准的过程或者函数调用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其中</w:t>
      </w:r>
      <w:r w:rsidRPr="00F62482">
        <w:rPr>
          <w:rFonts w:ascii="宋体"/>
          <w:szCs w:val="24"/>
        </w:rPr>
        <w:t>i</w:t>
      </w:r>
      <w:r w:rsidRPr="00F62482">
        <w:rPr>
          <w:rFonts w:ascii="宋体" w:hint="eastAsia"/>
          <w:szCs w:val="24"/>
        </w:rPr>
        <w:t>表示需要调用的过程或者函数名在符号表中的位置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var x : item;   {*</w:t>
      </w:r>
      <w:r w:rsidRPr="00F62482">
        <w:rPr>
          <w:rFonts w:ascii="宋体" w:hint="eastAsia"/>
          <w:szCs w:val="24"/>
        </w:rPr>
        <w:t>代表传进来的参数结构体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lastp,cp,k : integer;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emit1(18,i); { mark stack } {*</w:t>
      </w:r>
      <w:r w:rsidRPr="00F62482">
        <w:rPr>
          <w:rFonts w:ascii="宋体" w:hint="eastAsia"/>
          <w:szCs w:val="24"/>
        </w:rPr>
        <w:t>生成一条标记栈指令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lastp := btab[tab[i].ref].lastpar;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{*</w:t>
      </w:r>
      <w:r w:rsidRPr="00F62482">
        <w:rPr>
          <w:rFonts w:ascii="宋体" w:hint="eastAsia"/>
          <w:szCs w:val="24"/>
        </w:rPr>
        <w:t>获取该过程或函数最后一个参数在</w:t>
      </w:r>
      <w:r w:rsidRPr="00F62482">
        <w:rPr>
          <w:rFonts w:ascii="宋体"/>
          <w:szCs w:val="24"/>
        </w:rPr>
        <w:t>tab</w:t>
      </w:r>
      <w:r w:rsidRPr="00F62482">
        <w:rPr>
          <w:rFonts w:ascii="宋体" w:hint="eastAsia"/>
          <w:szCs w:val="24"/>
        </w:rPr>
        <w:t>表中的位置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用来后面判断参数是否处理完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cp := i;    {*</w:t>
      </w:r>
      <w:r w:rsidRPr="00F62482">
        <w:rPr>
          <w:rFonts w:ascii="宋体" w:hint="eastAsia"/>
          <w:szCs w:val="24"/>
        </w:rPr>
        <w:t>记录当前被调用函数或者过程在符号表中的位置</w:t>
      </w:r>
      <w:r w:rsidRPr="00F62482">
        <w:rPr>
          <w:rFonts w:ascii="宋体"/>
          <w:szCs w:val="24"/>
        </w:rPr>
        <w:t xml:space="preserve">*}   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{*cp </w:t>
      </w:r>
      <w:r w:rsidRPr="00F62482">
        <w:rPr>
          <w:rFonts w:ascii="宋体" w:hint="eastAsia"/>
          <w:szCs w:val="24"/>
        </w:rPr>
        <w:t>到</w:t>
      </w:r>
      <w:r w:rsidRPr="00F62482">
        <w:rPr>
          <w:rFonts w:ascii="宋体"/>
          <w:szCs w:val="24"/>
        </w:rPr>
        <w:t xml:space="preserve"> lastp </w:t>
      </w:r>
      <w:r w:rsidRPr="00F62482">
        <w:rPr>
          <w:rFonts w:ascii="宋体" w:hint="eastAsia"/>
          <w:szCs w:val="24"/>
        </w:rPr>
        <w:t>之间是</w:t>
      </w:r>
      <w:r w:rsidRPr="00F62482">
        <w:rPr>
          <w:rFonts w:ascii="宋体"/>
          <w:szCs w:val="24"/>
        </w:rPr>
        <w:t>tab</w:t>
      </w:r>
      <w:r w:rsidRPr="00F62482">
        <w:rPr>
          <w:rFonts w:ascii="宋体" w:hint="eastAsia"/>
          <w:szCs w:val="24"/>
        </w:rPr>
        <w:t>表中形参列表</w:t>
      </w:r>
      <w:r w:rsidRPr="00F62482">
        <w:rPr>
          <w:rFonts w:ascii="宋体"/>
          <w:szCs w:val="24"/>
        </w:rPr>
        <w:t>,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</w:t>
      </w:r>
      <w:r w:rsidRPr="00F62482">
        <w:rPr>
          <w:rFonts w:ascii="宋体" w:hint="eastAsia"/>
          <w:szCs w:val="24"/>
        </w:rPr>
        <w:t>若是在循环中</w:t>
      </w:r>
      <w:r w:rsidRPr="00F62482">
        <w:rPr>
          <w:rFonts w:ascii="宋体"/>
          <w:szCs w:val="24"/>
        </w:rPr>
        <w:t>cp &gt; latp</w:t>
      </w:r>
      <w:r w:rsidRPr="00F62482">
        <w:rPr>
          <w:rFonts w:ascii="宋体" w:hint="eastAsia"/>
          <w:szCs w:val="24"/>
        </w:rPr>
        <w:t>则表示实参与形参个数不一致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if sy = lparent {*</w:t>
      </w:r>
      <w:r w:rsidRPr="00F62482">
        <w:rPr>
          <w:rFonts w:ascii="宋体" w:hint="eastAsia"/>
          <w:szCs w:val="24"/>
        </w:rPr>
        <w:t>（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then begin { actual parameter list }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{*</w:t>
      </w:r>
      <w:r w:rsidRPr="00F62482">
        <w:rPr>
          <w:rFonts w:ascii="宋体" w:hint="eastAsia"/>
          <w:szCs w:val="24"/>
        </w:rPr>
        <w:t>如果识别到左括号则开始进行被调用过程的参数处理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实参处理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repeat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if cp &gt;= lastp {*</w:t>
      </w:r>
      <w:r w:rsidRPr="00F62482">
        <w:rPr>
          <w:rFonts w:ascii="宋体" w:hint="eastAsia"/>
          <w:szCs w:val="24"/>
        </w:rPr>
        <w:t>形参与实参个数不匹配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then error(39)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cp := cp + 1;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if tab[cp].normal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{*</w:t>
      </w:r>
      <w:r w:rsidRPr="00F62482">
        <w:rPr>
          <w:rFonts w:ascii="宋体" w:hint="eastAsia"/>
          <w:szCs w:val="24"/>
        </w:rPr>
        <w:t>如果</w:t>
      </w:r>
      <w:r w:rsidRPr="00F62482">
        <w:rPr>
          <w:rFonts w:ascii="宋体"/>
          <w:szCs w:val="24"/>
        </w:rPr>
        <w:t>normal</w:t>
      </w:r>
      <w:r w:rsidRPr="00F62482">
        <w:rPr>
          <w:rFonts w:ascii="宋体" w:hint="eastAsia"/>
          <w:szCs w:val="24"/>
        </w:rPr>
        <w:t>值为真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则表示传入的是值形参或者其他参数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then begin { value parameter }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{*</w:t>
      </w:r>
      <w:r w:rsidRPr="00F62482">
        <w:rPr>
          <w:rFonts w:ascii="宋体" w:hint="eastAsia"/>
          <w:szCs w:val="24"/>
        </w:rPr>
        <w:t>开始处理值形参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expression( fsys+[comma, colon,rparent],x);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{*</w:t>
      </w:r>
      <w:r w:rsidRPr="00F62482">
        <w:rPr>
          <w:rFonts w:ascii="宋体" w:hint="eastAsia"/>
          <w:szCs w:val="24"/>
        </w:rPr>
        <w:t>调用表达式处理子过程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if x.typ = tab[cp].typ 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{*</w:t>
      </w:r>
      <w:r w:rsidRPr="00F62482">
        <w:rPr>
          <w:rFonts w:ascii="宋体" w:hint="eastAsia"/>
          <w:szCs w:val="24"/>
        </w:rPr>
        <w:t>实际传参类型与记录的参数类型如果相同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if x.ref &lt;&gt; tab[cp].ref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{*</w:t>
      </w:r>
      <w:r w:rsidRPr="00F62482">
        <w:rPr>
          <w:rFonts w:ascii="宋体" w:hint="eastAsia"/>
          <w:szCs w:val="24"/>
        </w:rPr>
        <w:t>表达式指向的</w:t>
      </w:r>
      <w:r w:rsidRPr="00F62482">
        <w:rPr>
          <w:rFonts w:ascii="宋体"/>
          <w:szCs w:val="24"/>
        </w:rPr>
        <w:t>btab</w:t>
      </w:r>
      <w:r w:rsidRPr="00F62482">
        <w:rPr>
          <w:rFonts w:ascii="宋体" w:hint="eastAsia"/>
          <w:szCs w:val="24"/>
        </w:rPr>
        <w:t>表或</w:t>
      </w:r>
      <w:r w:rsidRPr="00F62482">
        <w:rPr>
          <w:rFonts w:ascii="宋体"/>
          <w:szCs w:val="24"/>
        </w:rPr>
        <w:t>atab</w:t>
      </w:r>
      <w:r w:rsidRPr="00F62482">
        <w:rPr>
          <w:rFonts w:ascii="宋体" w:hint="eastAsia"/>
          <w:szCs w:val="24"/>
        </w:rPr>
        <w:t>表中位置与符号表记录中的位置不同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应该是数组或者记录的形参与实参不一致？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then error(36)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else if x.typ = arrays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then emit1(22,atab[x.ref].size)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{*</w:t>
      </w:r>
      <w:r w:rsidRPr="00F62482">
        <w:rPr>
          <w:rFonts w:ascii="宋体" w:hint="eastAsia"/>
          <w:szCs w:val="24"/>
        </w:rPr>
        <w:t>生成一条数组记录指令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装入块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else if x.typ = records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then emit1(22,btab[x.ref].vsize)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{*</w:t>
      </w:r>
      <w:r w:rsidRPr="00F62482">
        <w:rPr>
          <w:rFonts w:ascii="宋体" w:hint="eastAsia"/>
          <w:szCs w:val="24"/>
        </w:rPr>
        <w:t>生成一条</w:t>
      </w:r>
      <w:r w:rsidRPr="00F62482">
        <w:rPr>
          <w:rFonts w:ascii="宋体"/>
          <w:szCs w:val="24"/>
        </w:rPr>
        <w:t>record</w:t>
      </w:r>
      <w:r w:rsidRPr="00F62482">
        <w:rPr>
          <w:rFonts w:ascii="宋体" w:hint="eastAsia"/>
          <w:szCs w:val="24"/>
        </w:rPr>
        <w:t>指令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装入块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else if ( x.typ = ints ) and ( tab[cp].typ = reals ) {*</w:t>
      </w:r>
      <w:r w:rsidRPr="00F62482">
        <w:rPr>
          <w:rFonts w:ascii="宋体" w:hint="eastAsia"/>
          <w:szCs w:val="24"/>
        </w:rPr>
        <w:t>如果传入的是整型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而形参为实数型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then emit1(26,0)  {*</w:t>
      </w:r>
      <w:r w:rsidRPr="00F62482">
        <w:rPr>
          <w:rFonts w:ascii="宋体" w:hint="eastAsia"/>
          <w:szCs w:val="24"/>
        </w:rPr>
        <w:t>实数转浮点数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else if x.typ &lt;&gt; notyp   {*</w:t>
      </w:r>
      <w:r w:rsidRPr="00F62482">
        <w:rPr>
          <w:rFonts w:ascii="宋体" w:hint="eastAsia"/>
          <w:szCs w:val="24"/>
        </w:rPr>
        <w:t>实参和形参对应类型相同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then error(36);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else begin { variable parameter } 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{*normal</w:t>
      </w:r>
      <w:r w:rsidRPr="00F62482">
        <w:rPr>
          <w:rFonts w:ascii="宋体" w:hint="eastAsia"/>
          <w:szCs w:val="24"/>
        </w:rPr>
        <w:t>为</w:t>
      </w:r>
      <w:r w:rsidRPr="00F62482">
        <w:rPr>
          <w:rFonts w:ascii="宋体"/>
          <w:szCs w:val="24"/>
        </w:rPr>
        <w:t xml:space="preserve">false </w:t>
      </w:r>
      <w:r w:rsidRPr="00F62482">
        <w:rPr>
          <w:rFonts w:ascii="宋体" w:hint="eastAsia"/>
          <w:szCs w:val="24"/>
        </w:rPr>
        <w:t>传入的是</w:t>
      </w:r>
      <w:r w:rsidRPr="00F62482">
        <w:rPr>
          <w:rFonts w:ascii="宋体"/>
          <w:szCs w:val="24"/>
        </w:rPr>
        <w:t>var</w:t>
      </w:r>
      <w:r w:rsidRPr="00F62482">
        <w:rPr>
          <w:rFonts w:ascii="宋体" w:hint="eastAsia"/>
          <w:szCs w:val="24"/>
        </w:rPr>
        <w:t>定义的变量形参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以下处理变量形参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if sy &lt;&gt; ident   {*</w:t>
      </w:r>
      <w:r w:rsidRPr="00F62482">
        <w:rPr>
          <w:rFonts w:ascii="宋体" w:hint="eastAsia"/>
          <w:szCs w:val="24"/>
        </w:rPr>
        <w:t>如果传进来的不是标识符则报错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then error(2)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k := loc(id);   {*</w:t>
      </w:r>
      <w:r w:rsidRPr="00F62482">
        <w:rPr>
          <w:rFonts w:ascii="宋体" w:hint="eastAsia"/>
          <w:szCs w:val="24"/>
        </w:rPr>
        <w:t>找到其在</w:t>
      </w:r>
      <w:r w:rsidRPr="00F62482">
        <w:rPr>
          <w:rFonts w:ascii="宋体"/>
          <w:szCs w:val="24"/>
        </w:rPr>
        <w:t>tab</w:t>
      </w:r>
      <w:r w:rsidRPr="00F62482">
        <w:rPr>
          <w:rFonts w:ascii="宋体" w:hint="eastAsia"/>
          <w:szCs w:val="24"/>
        </w:rPr>
        <w:t>中的位置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if k &lt;&gt; 0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if tab[k].obj &lt;&gt; vvariable 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{*</w:t>
      </w:r>
      <w:r w:rsidRPr="00F62482">
        <w:rPr>
          <w:rFonts w:ascii="宋体" w:hint="eastAsia"/>
          <w:szCs w:val="24"/>
        </w:rPr>
        <w:t>如果传进去的参数不是变量类型则报错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then error(37);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x.typ := tab[k].typ;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x.ref := tab[k].ref;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{*</w:t>
      </w:r>
      <w:r w:rsidRPr="00F62482">
        <w:rPr>
          <w:rFonts w:ascii="宋体" w:hint="eastAsia"/>
          <w:szCs w:val="24"/>
        </w:rPr>
        <w:t>给传进来的</w:t>
      </w:r>
      <w:r w:rsidRPr="00F62482">
        <w:rPr>
          <w:rFonts w:ascii="宋体"/>
          <w:szCs w:val="24"/>
        </w:rPr>
        <w:t>record</w:t>
      </w:r>
      <w:r w:rsidRPr="00F62482">
        <w:rPr>
          <w:rFonts w:ascii="宋体" w:hint="eastAsia"/>
          <w:szCs w:val="24"/>
        </w:rPr>
        <w:t>赋予查表信息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if tab[k].normal   {*</w:t>
      </w:r>
      <w:r w:rsidRPr="00F62482">
        <w:rPr>
          <w:rFonts w:ascii="宋体" w:hint="eastAsia"/>
          <w:szCs w:val="24"/>
        </w:rPr>
        <w:t>传进来的指针指的是否是一个指针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then emit2(0,tab[k].lev,tab[k].adr)    {*</w:t>
      </w:r>
      <w:r w:rsidRPr="00F62482">
        <w:rPr>
          <w:rFonts w:ascii="宋体" w:hint="eastAsia"/>
          <w:szCs w:val="24"/>
        </w:rPr>
        <w:t>传进来的指针指的是一个指针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                                         </w:t>
      </w:r>
      <w:r w:rsidRPr="00F62482">
        <w:rPr>
          <w:rFonts w:ascii="宋体"/>
          <w:szCs w:val="24"/>
          <w:lang w:val="da-DK"/>
        </w:rPr>
        <w:t>else emit2(1,tab[k].lev,tab[k].adr);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                                         </w:t>
      </w:r>
      <w:r w:rsidRPr="00F62482">
        <w:rPr>
          <w:rFonts w:ascii="宋体"/>
          <w:szCs w:val="24"/>
        </w:rPr>
        <w:t xml:space="preserve">if sy in [lbrack, lparent, period] 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{*</w:t>
      </w:r>
      <w:r w:rsidRPr="00F62482">
        <w:rPr>
          <w:rFonts w:ascii="宋体" w:hint="eastAsia"/>
          <w:szCs w:val="24"/>
        </w:rPr>
        <w:t>后面跟的可以是做中括号</w:t>
      </w:r>
      <w:r w:rsidRPr="00F62482">
        <w:rPr>
          <w:rFonts w:ascii="宋体"/>
          <w:szCs w:val="24"/>
        </w:rPr>
        <w:t>(</w:t>
      </w:r>
      <w:r w:rsidRPr="00F62482">
        <w:rPr>
          <w:rFonts w:ascii="宋体" w:hint="eastAsia"/>
          <w:szCs w:val="24"/>
        </w:rPr>
        <w:t>数组下标</w:t>
      </w:r>
      <w:r w:rsidRPr="00F62482">
        <w:rPr>
          <w:rFonts w:ascii="宋体"/>
          <w:szCs w:val="24"/>
        </w:rPr>
        <w:t>),</w:t>
      </w:r>
      <w:r w:rsidRPr="00F62482">
        <w:rPr>
          <w:rFonts w:ascii="宋体" w:hint="eastAsia"/>
          <w:szCs w:val="24"/>
        </w:rPr>
        <w:t>左括号</w:t>
      </w:r>
      <w:r w:rsidRPr="00F62482">
        <w:rPr>
          <w:rFonts w:ascii="宋体"/>
          <w:szCs w:val="24"/>
        </w:rPr>
        <w:t>(</w:t>
      </w:r>
      <w:r w:rsidRPr="00F62482">
        <w:rPr>
          <w:rFonts w:ascii="宋体" w:hint="eastAsia"/>
          <w:szCs w:val="24"/>
        </w:rPr>
        <w:t>容错</w:t>
      </w:r>
      <w:r w:rsidRPr="00F62482">
        <w:rPr>
          <w:rFonts w:ascii="宋体"/>
          <w:szCs w:val="24"/>
        </w:rPr>
        <w:t>)</w:t>
      </w:r>
      <w:r w:rsidRPr="00F62482">
        <w:rPr>
          <w:rFonts w:ascii="宋体" w:hint="eastAsia"/>
          <w:szCs w:val="24"/>
        </w:rPr>
        <w:t>或句号</w:t>
      </w:r>
      <w:r w:rsidRPr="00F62482">
        <w:rPr>
          <w:rFonts w:ascii="宋体"/>
          <w:szCs w:val="24"/>
        </w:rPr>
        <w:t>(</w:t>
      </w:r>
      <w:r w:rsidRPr="00F62482">
        <w:rPr>
          <w:rFonts w:ascii="宋体" w:hint="eastAsia"/>
          <w:szCs w:val="24"/>
        </w:rPr>
        <w:t>对应记录</w:t>
      </w:r>
      <w:r w:rsidRPr="00F62482">
        <w:rPr>
          <w:rFonts w:ascii="宋体"/>
          <w:szCs w:val="24"/>
        </w:rPr>
        <w:t>)*}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then selector(fsys+[comma,colon,rparent],x);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{*</w:t>
      </w:r>
      <w:r w:rsidRPr="00F62482">
        <w:rPr>
          <w:rFonts w:ascii="宋体" w:hint="eastAsia"/>
          <w:szCs w:val="24"/>
        </w:rPr>
        <w:t>处理数组或结构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if ( x.typ &lt;&gt; tab[cp].typ ) or ( x.ref &lt;&gt; tab[cp].ref 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{*</w:t>
      </w:r>
      <w:r w:rsidRPr="00F62482">
        <w:rPr>
          <w:rFonts w:ascii="宋体" w:hint="eastAsia"/>
          <w:szCs w:val="24"/>
        </w:rPr>
        <w:t>实参和形参对应类型不相同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then error(36)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end {variable parameter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test( [comma, rparent],fsys,6)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until sy &lt;&gt; comma; {*</w:t>
      </w:r>
      <w:r w:rsidRPr="00F62482">
        <w:rPr>
          <w:rFonts w:ascii="宋体" w:hint="eastAsia"/>
          <w:szCs w:val="24"/>
        </w:rPr>
        <w:t>循环直到处理完逗号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if sy = rparent {*</w:t>
      </w:r>
      <w:r w:rsidRPr="00F62482">
        <w:rPr>
          <w:rFonts w:ascii="宋体" w:hint="eastAsia"/>
          <w:szCs w:val="24"/>
        </w:rPr>
        <w:t>参数表一右括号结尾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else error(4)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if cp &lt; lastp {*</w:t>
      </w:r>
      <w:r w:rsidRPr="00F62482">
        <w:rPr>
          <w:rFonts w:ascii="宋体" w:hint="eastAsia"/>
          <w:szCs w:val="24"/>
        </w:rPr>
        <w:t>实参小于形参数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then error(39); { too few actual parameters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emit1(19,btab[tab[i].ref].psize-1 );  {*</w:t>
      </w:r>
      <w:r w:rsidRPr="00F62482">
        <w:rPr>
          <w:rFonts w:ascii="宋体" w:hint="eastAsia"/>
          <w:szCs w:val="24"/>
        </w:rPr>
        <w:t>生成</w:t>
      </w:r>
      <w:r w:rsidRPr="00F62482">
        <w:rPr>
          <w:rFonts w:ascii="宋体"/>
          <w:szCs w:val="24"/>
        </w:rPr>
        <w:t>19</w:t>
      </w:r>
      <w:r w:rsidRPr="00F62482">
        <w:rPr>
          <w:rFonts w:ascii="宋体" w:hint="eastAsia"/>
          <w:szCs w:val="24"/>
        </w:rPr>
        <w:t>号</w:t>
      </w:r>
      <w:r w:rsidRPr="00F62482">
        <w:rPr>
          <w:rFonts w:ascii="宋体"/>
          <w:szCs w:val="24"/>
        </w:rPr>
        <w:t>CAL</w:t>
      </w:r>
      <w:r w:rsidRPr="00F62482">
        <w:rPr>
          <w:rFonts w:ascii="宋体" w:hint="eastAsia"/>
          <w:szCs w:val="24"/>
        </w:rPr>
        <w:t>指令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调用过程或者函数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if tab[i].lev &lt; level     {*</w:t>
      </w:r>
      <w:r w:rsidRPr="00F62482">
        <w:rPr>
          <w:rFonts w:ascii="宋体" w:hint="eastAsia"/>
          <w:szCs w:val="24"/>
        </w:rPr>
        <w:t>如果函数名符号所在层次小于当前层次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then emit2(3,tab[i].lev, level ) {*</w:t>
      </w:r>
      <w:r w:rsidRPr="00F62482">
        <w:rPr>
          <w:rFonts w:ascii="宋体" w:hint="eastAsia"/>
          <w:szCs w:val="24"/>
        </w:rPr>
        <w:t>生成</w:t>
      </w:r>
      <w:r w:rsidRPr="00F62482">
        <w:rPr>
          <w:rFonts w:ascii="宋体"/>
          <w:szCs w:val="24"/>
        </w:rPr>
        <w:t>3</w:t>
      </w:r>
      <w:r w:rsidRPr="00F62482">
        <w:rPr>
          <w:rFonts w:ascii="宋体" w:hint="eastAsia"/>
          <w:szCs w:val="24"/>
        </w:rPr>
        <w:t>号指令更新</w:t>
      </w:r>
      <w:r w:rsidRPr="00F62482">
        <w:rPr>
          <w:rFonts w:ascii="宋体"/>
          <w:szCs w:val="24"/>
        </w:rPr>
        <w:t>display</w:t>
      </w:r>
      <w:r w:rsidRPr="00F62482">
        <w:rPr>
          <w:rFonts w:ascii="宋体" w:hint="eastAsia"/>
          <w:szCs w:val="24"/>
        </w:rPr>
        <w:t>区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end { call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function resulttype( a, b : types) :types;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{*</w:t>
      </w:r>
      <w:r w:rsidRPr="00F62482">
        <w:rPr>
          <w:rFonts w:ascii="宋体" w:hint="eastAsia"/>
          <w:szCs w:val="24"/>
        </w:rPr>
        <w:t>处理整型或实型两个操作数运算时的类型转换</w:t>
      </w:r>
      <w:r w:rsidRPr="00F62482">
        <w:rPr>
          <w:rFonts w:ascii="宋体"/>
          <w:szCs w:val="24"/>
        </w:rPr>
        <w:t xml:space="preserve">(a + b = c, </w:t>
      </w:r>
      <w:r w:rsidRPr="00F62482">
        <w:rPr>
          <w:rFonts w:ascii="宋体" w:hint="eastAsia"/>
          <w:szCs w:val="24"/>
        </w:rPr>
        <w:t>根据</w:t>
      </w:r>
      <w:r w:rsidRPr="00F62482">
        <w:rPr>
          <w:rFonts w:ascii="宋体"/>
          <w:szCs w:val="24"/>
        </w:rPr>
        <w:t xml:space="preserve">a </w:t>
      </w:r>
      <w:r w:rsidRPr="00F62482">
        <w:rPr>
          <w:rFonts w:ascii="宋体" w:hint="eastAsia"/>
          <w:szCs w:val="24"/>
        </w:rPr>
        <w:t>和</w:t>
      </w:r>
      <w:r w:rsidRPr="00F62482">
        <w:rPr>
          <w:rFonts w:ascii="宋体"/>
          <w:szCs w:val="24"/>
        </w:rPr>
        <w:t xml:space="preserve"> b </w:t>
      </w:r>
      <w:r w:rsidRPr="00F62482">
        <w:rPr>
          <w:rFonts w:ascii="宋体" w:hint="eastAsia"/>
          <w:szCs w:val="24"/>
        </w:rPr>
        <w:t>判断</w:t>
      </w:r>
      <w:r w:rsidRPr="00F62482">
        <w:rPr>
          <w:rFonts w:ascii="宋体"/>
          <w:szCs w:val="24"/>
        </w:rPr>
        <w:t>c</w:t>
      </w:r>
      <w:r w:rsidRPr="00F62482">
        <w:rPr>
          <w:rFonts w:ascii="宋体" w:hint="eastAsia"/>
          <w:szCs w:val="24"/>
        </w:rPr>
        <w:t>的类型</w:t>
      </w:r>
      <w:r w:rsidRPr="00F62482">
        <w:rPr>
          <w:rFonts w:ascii="宋体"/>
          <w:szCs w:val="24"/>
        </w:rPr>
        <w:t>)*}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if ( a &gt; reals ) or ( b &gt; reals 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{*</w:t>
      </w:r>
      <w:r w:rsidRPr="00F62482">
        <w:rPr>
          <w:rFonts w:ascii="宋体" w:hint="eastAsia"/>
          <w:szCs w:val="24"/>
        </w:rPr>
        <w:t>该算数表达式的类型不合法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error(33);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resulttype := notyp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else if ( a = notyp ) or ( b = notyp 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{*</w:t>
      </w:r>
      <w:r w:rsidRPr="00F62482">
        <w:rPr>
          <w:rFonts w:ascii="宋体" w:hint="eastAsia"/>
          <w:szCs w:val="24"/>
        </w:rPr>
        <w:t>有一个为无类型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then resulttype := notyp {*</w:t>
      </w:r>
      <w:r w:rsidRPr="00F62482">
        <w:rPr>
          <w:rFonts w:ascii="宋体" w:hint="eastAsia"/>
          <w:szCs w:val="24"/>
        </w:rPr>
        <w:t>则返回无类型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else if a = ints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then if b = ints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then resulttype := ints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resulttype := reals;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emit1(26,1) {*</w:t>
      </w:r>
      <w:r w:rsidRPr="00F62482">
        <w:rPr>
          <w:rFonts w:ascii="宋体" w:hint="eastAsia"/>
          <w:szCs w:val="24"/>
        </w:rPr>
        <w:t>生成指令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需要转换类型为浮点数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else begin {*</w:t>
      </w:r>
      <w:r w:rsidRPr="00F62482">
        <w:rPr>
          <w:rFonts w:ascii="宋体" w:hint="eastAsia"/>
          <w:szCs w:val="24"/>
        </w:rPr>
        <w:t>只要</w:t>
      </w:r>
      <w:r w:rsidRPr="00F62482">
        <w:rPr>
          <w:rFonts w:ascii="宋体"/>
          <w:szCs w:val="24"/>
        </w:rPr>
        <w:t>a,b</w:t>
      </w:r>
      <w:r w:rsidRPr="00F62482">
        <w:rPr>
          <w:rFonts w:ascii="宋体" w:hint="eastAsia"/>
          <w:szCs w:val="24"/>
        </w:rPr>
        <w:t>中有一个为</w:t>
      </w:r>
      <w:r w:rsidRPr="00F62482">
        <w:rPr>
          <w:rFonts w:ascii="宋体"/>
          <w:szCs w:val="24"/>
        </w:rPr>
        <w:t xml:space="preserve">real </w:t>
      </w:r>
      <w:r w:rsidRPr="00F62482">
        <w:rPr>
          <w:rFonts w:ascii="宋体" w:hint="eastAsia"/>
          <w:szCs w:val="24"/>
        </w:rPr>
        <w:t>则应返回</w:t>
      </w:r>
      <w:r w:rsidRPr="00F62482">
        <w:rPr>
          <w:rFonts w:ascii="宋体"/>
          <w:szCs w:val="24"/>
        </w:rPr>
        <w:t>real*}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resulttype := reals;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if b = ints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then emit1(26,0) {*</w:t>
      </w:r>
      <w:r w:rsidRPr="00F62482">
        <w:rPr>
          <w:rFonts w:ascii="宋体" w:hint="eastAsia"/>
          <w:szCs w:val="24"/>
        </w:rPr>
        <w:t>转化为浮点型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end { resulttype } 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procedure expression( fsys: symset; var x: item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{*</w:t>
      </w:r>
      <w:r w:rsidRPr="00F62482">
        <w:rPr>
          <w:rFonts w:ascii="宋体" w:hint="eastAsia"/>
          <w:szCs w:val="24"/>
        </w:rPr>
        <w:t>处理表达式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由</w:t>
      </w:r>
      <w:r w:rsidRPr="00F62482">
        <w:rPr>
          <w:rFonts w:ascii="宋体"/>
          <w:szCs w:val="24"/>
        </w:rPr>
        <w:t>x</w:t>
      </w:r>
      <w:r w:rsidRPr="00F62482">
        <w:rPr>
          <w:rFonts w:ascii="宋体" w:hint="eastAsia"/>
          <w:szCs w:val="24"/>
        </w:rPr>
        <w:t>返回求值结果的类型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   </w:t>
      </w:r>
      <w:r w:rsidRPr="00F62482">
        <w:rPr>
          <w:rFonts w:ascii="宋体"/>
          <w:szCs w:val="24"/>
          <w:lang w:val="da-DK"/>
        </w:rPr>
        <w:t>var y : item;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op : 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  </w:t>
      </w:r>
      <w:r w:rsidRPr="00F62482">
        <w:rPr>
          <w:rFonts w:ascii="宋体"/>
          <w:szCs w:val="24"/>
        </w:rPr>
        <w:t>procedure simpleexpression( fsys: symset; var x: item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{*</w:t>
      </w:r>
      <w:r w:rsidRPr="00F62482">
        <w:rPr>
          <w:rFonts w:ascii="宋体" w:hint="eastAsia"/>
          <w:szCs w:val="24"/>
        </w:rPr>
        <w:t>处理简单表达式</w:t>
      </w:r>
      <w:r w:rsidRPr="00F62482">
        <w:rPr>
          <w:rFonts w:ascii="宋体"/>
          <w:szCs w:val="24"/>
        </w:rPr>
        <w:t>(+</w:t>
      </w:r>
      <w:r w:rsidRPr="00F62482">
        <w:rPr>
          <w:rFonts w:ascii="宋体" w:hint="eastAsia"/>
          <w:szCs w:val="24"/>
        </w:rPr>
        <w:t>、</w:t>
      </w:r>
      <w:r w:rsidRPr="00F62482">
        <w:rPr>
          <w:rFonts w:ascii="宋体"/>
          <w:szCs w:val="24"/>
        </w:rPr>
        <w:t>-</w:t>
      </w:r>
      <w:r w:rsidRPr="00F62482">
        <w:rPr>
          <w:rFonts w:ascii="宋体" w:hint="eastAsia"/>
          <w:szCs w:val="24"/>
        </w:rPr>
        <w:t>、</w:t>
      </w:r>
      <w:r w:rsidRPr="00F62482">
        <w:rPr>
          <w:rFonts w:ascii="宋体"/>
          <w:szCs w:val="24"/>
        </w:rPr>
        <w:t>or),</w:t>
      </w:r>
      <w:r w:rsidRPr="00F62482">
        <w:rPr>
          <w:rFonts w:ascii="宋体" w:hint="eastAsia"/>
          <w:szCs w:val="24"/>
        </w:rPr>
        <w:t>由参数</w:t>
      </w:r>
      <w:r w:rsidRPr="00F62482">
        <w:rPr>
          <w:rFonts w:ascii="宋体"/>
          <w:szCs w:val="24"/>
        </w:rPr>
        <w:t>x</w:t>
      </w:r>
      <w:r w:rsidRPr="00F62482">
        <w:rPr>
          <w:rFonts w:ascii="宋体" w:hint="eastAsia"/>
          <w:szCs w:val="24"/>
        </w:rPr>
        <w:t>返回求值结果的类型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    </w:t>
      </w:r>
      <w:r w:rsidRPr="00F62482">
        <w:rPr>
          <w:rFonts w:ascii="宋体"/>
          <w:szCs w:val="24"/>
          <w:lang w:val="da-DK"/>
        </w:rPr>
        <w:t>var y : item;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op : 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    </w:t>
      </w:r>
      <w:r w:rsidRPr="00F62482">
        <w:rPr>
          <w:rFonts w:ascii="宋体"/>
          <w:szCs w:val="24"/>
        </w:rPr>
        <w:t>procedure term( fsys: symset; var x: item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{*</w:t>
      </w:r>
      <w:r w:rsidRPr="00F62482">
        <w:rPr>
          <w:rFonts w:ascii="宋体" w:hint="eastAsia"/>
          <w:szCs w:val="24"/>
        </w:rPr>
        <w:t>处理项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由参数</w:t>
      </w:r>
      <w:r w:rsidRPr="00F62482">
        <w:rPr>
          <w:rFonts w:ascii="宋体"/>
          <w:szCs w:val="24"/>
        </w:rPr>
        <w:t>x</w:t>
      </w:r>
      <w:r w:rsidRPr="00F62482">
        <w:rPr>
          <w:rFonts w:ascii="宋体" w:hint="eastAsia"/>
          <w:szCs w:val="24"/>
        </w:rPr>
        <w:t>返回结果类型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      </w:t>
      </w:r>
      <w:r w:rsidRPr="00F62482">
        <w:rPr>
          <w:rFonts w:ascii="宋体"/>
          <w:szCs w:val="24"/>
          <w:lang w:val="da-DK"/>
        </w:rPr>
        <w:t>var y : item;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op : 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      </w:t>
      </w:r>
      <w:r w:rsidRPr="00F62482">
        <w:rPr>
          <w:rFonts w:ascii="宋体"/>
          <w:szCs w:val="24"/>
        </w:rPr>
        <w:t>procedure factor( fsys: symset; var x: item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{*</w:t>
      </w:r>
      <w:r w:rsidRPr="00F62482">
        <w:rPr>
          <w:rFonts w:ascii="宋体" w:hint="eastAsia"/>
          <w:szCs w:val="24"/>
        </w:rPr>
        <w:t>处理因子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由参数</w:t>
      </w:r>
      <w:r w:rsidRPr="00F62482">
        <w:rPr>
          <w:rFonts w:ascii="宋体"/>
          <w:szCs w:val="24"/>
        </w:rPr>
        <w:t>x</w:t>
      </w:r>
      <w:r w:rsidRPr="00F62482">
        <w:rPr>
          <w:rFonts w:ascii="宋体" w:hint="eastAsia"/>
          <w:szCs w:val="24"/>
        </w:rPr>
        <w:t>返回结果类型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        </w:t>
      </w:r>
      <w:r w:rsidRPr="00F62482">
        <w:rPr>
          <w:rFonts w:ascii="宋体"/>
          <w:szCs w:val="24"/>
          <w:lang w:val="da-DK"/>
        </w:rPr>
        <w:t>var i,f : integer;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procedure standfct( n: integer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        </w:t>
      </w:r>
      <w:r w:rsidRPr="00F62482">
        <w:rPr>
          <w:rFonts w:ascii="宋体"/>
          <w:szCs w:val="24"/>
        </w:rPr>
        <w:t>{*</w:t>
      </w:r>
      <w:r w:rsidRPr="00F62482">
        <w:rPr>
          <w:rFonts w:ascii="宋体" w:hint="eastAsia"/>
          <w:szCs w:val="24"/>
        </w:rPr>
        <w:t>处理标准函数调用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传入标准函数的编号</w:t>
      </w:r>
      <w:r w:rsidRPr="00F62482">
        <w:rPr>
          <w:rFonts w:ascii="宋体"/>
          <w:szCs w:val="24"/>
        </w:rPr>
        <w:t>n,</w:t>
      </w:r>
      <w:r w:rsidRPr="00F62482">
        <w:rPr>
          <w:rFonts w:ascii="宋体" w:hint="eastAsia"/>
          <w:szCs w:val="24"/>
        </w:rPr>
        <w:t>执行不同的操作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var ts : typset; {*</w:t>
      </w:r>
      <w:r w:rsidRPr="00F62482">
        <w:rPr>
          <w:rFonts w:ascii="宋体" w:hint="eastAsia"/>
          <w:szCs w:val="24"/>
        </w:rPr>
        <w:t>类型集合</w:t>
      </w:r>
      <w:r w:rsidRPr="00F62482">
        <w:rPr>
          <w:rFonts w:ascii="宋体"/>
          <w:szCs w:val="24"/>
        </w:rPr>
        <w:t xml:space="preserve"> type set*}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begin  { standard function no. n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if sy = lparent {*</w:t>
      </w:r>
      <w:r w:rsidRPr="00F62482">
        <w:rPr>
          <w:rFonts w:ascii="宋体" w:hint="eastAsia"/>
          <w:szCs w:val="24"/>
        </w:rPr>
        <w:t>标准函数调用以左括号开始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else error(9);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if n &lt; 17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expression( fsys+[rparent], x ); {*</w:t>
      </w:r>
      <w:r w:rsidRPr="00F62482">
        <w:rPr>
          <w:rFonts w:ascii="宋体" w:hint="eastAsia"/>
          <w:szCs w:val="24"/>
        </w:rPr>
        <w:t>递归的参数处理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case n of   {*</w:t>
      </w:r>
      <w:r w:rsidRPr="00F62482">
        <w:rPr>
          <w:rFonts w:ascii="宋体" w:hint="eastAsia"/>
          <w:szCs w:val="24"/>
        </w:rPr>
        <w:t>以下对标准函数按编号处理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{ abs, sqr } 0,2: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ts := [ints, reals];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{*</w:t>
      </w:r>
      <w:r w:rsidRPr="00F62482">
        <w:rPr>
          <w:rFonts w:ascii="宋体" w:hint="eastAsia"/>
          <w:szCs w:val="24"/>
        </w:rPr>
        <w:t>绝对值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平方类型整型或实型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tab[i].typ := x.typ;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{*</w:t>
      </w:r>
      <w:r w:rsidRPr="00F62482">
        <w:rPr>
          <w:rFonts w:ascii="宋体" w:hint="eastAsia"/>
          <w:szCs w:val="24"/>
        </w:rPr>
        <w:t>登录类型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if x.typ = reals {*</w:t>
      </w:r>
      <w:r w:rsidRPr="00F62482">
        <w:rPr>
          <w:rFonts w:ascii="宋体" w:hint="eastAsia"/>
          <w:szCs w:val="24"/>
        </w:rPr>
        <w:t>是实型</w:t>
      </w:r>
      <w:r w:rsidRPr="00F62482">
        <w:rPr>
          <w:rFonts w:ascii="宋体"/>
          <w:szCs w:val="24"/>
        </w:rPr>
        <w:t>n++</w:t>
      </w:r>
      <w:r w:rsidRPr="00F62482">
        <w:rPr>
          <w:rFonts w:ascii="宋体" w:hint="eastAsia"/>
          <w:szCs w:val="24"/>
        </w:rPr>
        <w:t>？作用？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then n := n + 1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{ odd, chr } 4,5: ts := [ints];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{ odr }        6: ts := [ints,bools,chars];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{ succ,pred } 7,8 :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ts := [ints, bools,chars];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                                         </w:t>
      </w:r>
      <w:r w:rsidRPr="00F62482">
        <w:rPr>
          <w:rFonts w:ascii="宋体"/>
          <w:szCs w:val="24"/>
          <w:lang w:val="da-DK"/>
        </w:rPr>
        <w:t>tab[i].typ := x.typ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                   </w:t>
      </w:r>
      <w:r w:rsidRPr="00F62482">
        <w:rPr>
          <w:rFonts w:ascii="宋体"/>
          <w:szCs w:val="24"/>
        </w:rPr>
        <w:t>{ round,trunc } 9,10,11,12,13,14,15,16: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{ sin,cos,... }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ts := [ints,reals];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if x.typ = ints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then emit1(26,0) {*</w:t>
      </w:r>
      <w:r w:rsidRPr="00F62482">
        <w:rPr>
          <w:rFonts w:ascii="宋体" w:hint="eastAsia"/>
          <w:szCs w:val="24"/>
        </w:rPr>
        <w:t>如果是整数则转换为浮点数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{*</w:t>
      </w:r>
      <w:r w:rsidRPr="00F62482">
        <w:rPr>
          <w:rFonts w:ascii="宋体" w:hint="eastAsia"/>
          <w:szCs w:val="24"/>
        </w:rPr>
        <w:t>以上</w:t>
      </w:r>
      <w:r w:rsidRPr="00F62482">
        <w:rPr>
          <w:rFonts w:ascii="宋体"/>
          <w:szCs w:val="24"/>
        </w:rPr>
        <w:t>case</w:t>
      </w:r>
      <w:r w:rsidRPr="00F62482">
        <w:rPr>
          <w:rFonts w:ascii="宋体" w:hint="eastAsia"/>
          <w:szCs w:val="24"/>
        </w:rPr>
        <w:t>根据不同的</w:t>
      </w:r>
      <w:r w:rsidRPr="00F62482">
        <w:rPr>
          <w:rFonts w:ascii="宋体"/>
          <w:szCs w:val="24"/>
        </w:rPr>
        <w:t>standfct</w:t>
      </w:r>
      <w:r w:rsidRPr="00F62482">
        <w:rPr>
          <w:rFonts w:ascii="宋体" w:hint="eastAsia"/>
          <w:szCs w:val="24"/>
        </w:rPr>
        <w:t>决定类型集合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end; { case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if x.typ in ts  {*</w:t>
      </w:r>
      <w:r w:rsidRPr="00F62482">
        <w:rPr>
          <w:rFonts w:ascii="宋体" w:hint="eastAsia"/>
          <w:szCs w:val="24"/>
        </w:rPr>
        <w:t>类型是在类型集中的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then emit1(8,n) {*</w:t>
      </w:r>
      <w:r w:rsidRPr="00F62482">
        <w:rPr>
          <w:rFonts w:ascii="宋体" w:hint="eastAsia"/>
          <w:szCs w:val="24"/>
        </w:rPr>
        <w:t>生成一条标准函数指令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else if x.typ &lt;&gt; notyp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then error(48);    {*</w:t>
      </w:r>
      <w:r w:rsidRPr="00F62482">
        <w:rPr>
          <w:rFonts w:ascii="宋体" w:hint="eastAsia"/>
          <w:szCs w:val="24"/>
        </w:rPr>
        <w:t>函数表达式的变元表示不正确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else begin { n in [17,18] }  {*eof </w:t>
      </w:r>
      <w:r w:rsidRPr="00F62482">
        <w:rPr>
          <w:rFonts w:ascii="宋体" w:hint="eastAsia"/>
          <w:szCs w:val="24"/>
        </w:rPr>
        <w:t>和</w:t>
      </w:r>
      <w:r w:rsidRPr="00F62482">
        <w:rPr>
          <w:rFonts w:ascii="宋体"/>
          <w:szCs w:val="24"/>
        </w:rPr>
        <w:t xml:space="preserve"> eoln </w:t>
      </w:r>
      <w:r w:rsidRPr="00F62482">
        <w:rPr>
          <w:rFonts w:ascii="宋体" w:hint="eastAsia"/>
          <w:szCs w:val="24"/>
        </w:rPr>
        <w:t>函数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if sy &lt;&gt; ident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then error(2)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else if id &lt;&gt; 'input    ' {*</w:t>
      </w:r>
      <w:r w:rsidRPr="00F62482">
        <w:rPr>
          <w:rFonts w:ascii="宋体" w:hint="eastAsia"/>
          <w:szCs w:val="24"/>
        </w:rPr>
        <w:t>在</w:t>
      </w:r>
      <w:r w:rsidRPr="00F62482">
        <w:rPr>
          <w:rFonts w:ascii="宋体"/>
          <w:szCs w:val="24"/>
        </w:rPr>
        <w:t>main</w:t>
      </w:r>
      <w:r w:rsidRPr="00F62482">
        <w:rPr>
          <w:rFonts w:ascii="宋体" w:hint="eastAsia"/>
          <w:szCs w:val="24"/>
        </w:rPr>
        <w:t>中定义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then error(0)  {*</w:t>
      </w:r>
      <w:r w:rsidRPr="00F62482">
        <w:rPr>
          <w:rFonts w:ascii="宋体" w:hint="eastAsia"/>
          <w:szCs w:val="24"/>
        </w:rPr>
        <w:t>应是文件指针类型的标识符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否则标识符未定义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else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emit1(8,n);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x.typ := tab[i].typ; {*</w:t>
      </w:r>
      <w:r w:rsidRPr="00F62482">
        <w:rPr>
          <w:rFonts w:ascii="宋体" w:hint="eastAsia"/>
          <w:szCs w:val="24"/>
        </w:rPr>
        <w:t>返回符号表中记录的类型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if sy = rparent  {*</w:t>
      </w:r>
      <w:r w:rsidRPr="00F62482">
        <w:rPr>
          <w:rFonts w:ascii="宋体" w:hint="eastAsia"/>
          <w:szCs w:val="24"/>
        </w:rPr>
        <w:t>标准函数处理以）结尾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else error(4)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end { standfct } 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{*</w:t>
      </w:r>
      <w:r w:rsidRPr="00F62482">
        <w:rPr>
          <w:rFonts w:ascii="宋体" w:hint="eastAsia"/>
          <w:szCs w:val="24"/>
        </w:rPr>
        <w:t>以下开始因子处理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begin { factor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x.typ := notyp;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x.ref := 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test( facbegsys, fsys, 58 );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{*</w:t>
      </w:r>
      <w:r w:rsidRPr="00F62482">
        <w:rPr>
          <w:rFonts w:ascii="宋体" w:hint="eastAsia"/>
          <w:szCs w:val="24"/>
        </w:rPr>
        <w:t>因子入口测试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检查首符号是否合法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while sy in facbegsys do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if sy = ident  {*</w:t>
      </w:r>
      <w:r w:rsidRPr="00F62482">
        <w:rPr>
          <w:rFonts w:ascii="宋体" w:hint="eastAsia"/>
          <w:szCs w:val="24"/>
        </w:rPr>
        <w:t>标识符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i := loc(id); {*</w:t>
      </w:r>
      <w:r w:rsidRPr="00F62482">
        <w:rPr>
          <w:rFonts w:ascii="宋体" w:hint="eastAsia"/>
          <w:szCs w:val="24"/>
        </w:rPr>
        <w:t>查表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with tab[i] do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case obj of   {*</w:t>
      </w:r>
      <w:r w:rsidRPr="00F62482">
        <w:rPr>
          <w:rFonts w:ascii="宋体" w:hint="eastAsia"/>
          <w:szCs w:val="24"/>
        </w:rPr>
        <w:t>因子是常数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konstant: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x.typ := typ;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x.ref := 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if x.typ = reals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then emit1(25,adr) {*</w:t>
      </w:r>
      <w:r w:rsidRPr="00F62482">
        <w:rPr>
          <w:rFonts w:ascii="宋体" w:hint="eastAsia"/>
          <w:szCs w:val="24"/>
        </w:rPr>
        <w:t>装入实数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else emit1(24,adr) {*</w:t>
      </w:r>
      <w:r w:rsidRPr="00F62482">
        <w:rPr>
          <w:rFonts w:ascii="宋体" w:hint="eastAsia"/>
          <w:szCs w:val="24"/>
        </w:rPr>
        <w:t>装入字面常量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vvariable: begin {*</w:t>
      </w:r>
      <w:r w:rsidRPr="00F62482">
        <w:rPr>
          <w:rFonts w:ascii="宋体" w:hint="eastAsia"/>
          <w:szCs w:val="24"/>
        </w:rPr>
        <w:t>因子是变量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x.typ := typ;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x.ref := ref;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if sy in [lbrack, lparent,period]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{*</w:t>
      </w:r>
      <w:r w:rsidRPr="00F62482">
        <w:rPr>
          <w:rFonts w:ascii="宋体" w:hint="eastAsia"/>
          <w:szCs w:val="24"/>
        </w:rPr>
        <w:t>如果该标识符变量后面有</w:t>
      </w:r>
      <w:r w:rsidRPr="00F62482">
        <w:rPr>
          <w:rFonts w:ascii="宋体"/>
          <w:szCs w:val="24"/>
        </w:rPr>
        <w:t>'('</w:t>
      </w:r>
      <w:r w:rsidRPr="00F62482">
        <w:rPr>
          <w:rFonts w:ascii="宋体" w:hint="eastAsia"/>
          <w:szCs w:val="24"/>
        </w:rPr>
        <w:t>、</w:t>
      </w:r>
      <w:r w:rsidRPr="00F62482">
        <w:rPr>
          <w:rFonts w:ascii="宋体"/>
          <w:szCs w:val="24"/>
        </w:rPr>
        <w:t>']'</w:t>
      </w:r>
      <w:r w:rsidRPr="00F62482">
        <w:rPr>
          <w:rFonts w:ascii="宋体" w:hint="eastAsia"/>
          <w:szCs w:val="24"/>
        </w:rPr>
        <w:t>、</w:t>
      </w:r>
      <w:r w:rsidRPr="00F62482">
        <w:rPr>
          <w:rFonts w:ascii="宋体"/>
          <w:szCs w:val="24"/>
        </w:rPr>
        <w:t>'.'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</w:t>
      </w:r>
      <w:r w:rsidRPr="00F62482">
        <w:rPr>
          <w:rFonts w:ascii="宋体" w:hint="eastAsia"/>
          <w:szCs w:val="24"/>
        </w:rPr>
        <w:t>则说明该变量存在子结构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   if normal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   then f := 0  {*</w:t>
      </w:r>
      <w:r w:rsidRPr="00F62482">
        <w:rPr>
          <w:rFonts w:ascii="宋体" w:hint="eastAsia"/>
          <w:szCs w:val="24"/>
        </w:rPr>
        <w:t>非变量形参为加载地址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   else f := 1; {*</w:t>
      </w:r>
      <w:r w:rsidRPr="00F62482">
        <w:rPr>
          <w:rFonts w:ascii="宋体" w:hint="eastAsia"/>
          <w:szCs w:val="24"/>
        </w:rPr>
        <w:t>变量形参加载值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   emit2(f,lev,adr); {*</w:t>
      </w:r>
      <w:r w:rsidRPr="00F62482">
        <w:rPr>
          <w:rFonts w:ascii="宋体" w:hint="eastAsia"/>
          <w:szCs w:val="24"/>
        </w:rPr>
        <w:t>生成</w:t>
      </w:r>
      <w:r w:rsidRPr="00F62482">
        <w:rPr>
          <w:rFonts w:ascii="宋体"/>
          <w:szCs w:val="24"/>
        </w:rPr>
        <w:t xml:space="preserve">0 </w:t>
      </w:r>
      <w:r w:rsidRPr="00F62482">
        <w:rPr>
          <w:rFonts w:ascii="宋体" w:hint="eastAsia"/>
          <w:szCs w:val="24"/>
        </w:rPr>
        <w:t>或</w:t>
      </w:r>
      <w:r w:rsidRPr="00F62482">
        <w:rPr>
          <w:rFonts w:ascii="宋体"/>
          <w:szCs w:val="24"/>
        </w:rPr>
        <w:t xml:space="preserve"> 1</w:t>
      </w:r>
      <w:r w:rsidRPr="00F62482">
        <w:rPr>
          <w:rFonts w:ascii="宋体" w:hint="eastAsia"/>
          <w:szCs w:val="24"/>
        </w:rPr>
        <w:t>指令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   selector(fsys,x);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   {*</w:t>
      </w:r>
      <w:r w:rsidRPr="00F62482">
        <w:rPr>
          <w:rFonts w:ascii="宋体" w:hint="eastAsia"/>
          <w:szCs w:val="24"/>
        </w:rPr>
        <w:t>处理子结构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返回到</w:t>
      </w:r>
      <w:r w:rsidRPr="00F62482">
        <w:rPr>
          <w:rFonts w:ascii="宋体"/>
          <w:szCs w:val="24"/>
        </w:rPr>
        <w:t>x*}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   if x.typ in stantyps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   then emit(34) {*</w:t>
      </w:r>
      <w:r w:rsidRPr="00F62482">
        <w:rPr>
          <w:rFonts w:ascii="宋体" w:hint="eastAsia"/>
          <w:szCs w:val="24"/>
        </w:rPr>
        <w:t>标准类型取栈顶值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else begin {*</w:t>
      </w:r>
      <w:r w:rsidRPr="00F62482">
        <w:rPr>
          <w:rFonts w:ascii="宋体" w:hint="eastAsia"/>
          <w:szCs w:val="24"/>
        </w:rPr>
        <w:t>无子结构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   if x.typ in stantyps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   then if normal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        then f := 1  {*</w:t>
      </w:r>
      <w:r w:rsidRPr="00F62482">
        <w:rPr>
          <w:rFonts w:ascii="宋体" w:hint="eastAsia"/>
          <w:szCs w:val="24"/>
        </w:rPr>
        <w:t>标准类型的值形参进行存值操作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        else f := 2  {*</w:t>
      </w:r>
      <w:r w:rsidRPr="00F62482">
        <w:rPr>
          <w:rFonts w:ascii="宋体" w:hint="eastAsia"/>
          <w:szCs w:val="24"/>
        </w:rPr>
        <w:t>标准类型的变量形参进行间接存值操作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   else if normal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        then f := 0  {*</w:t>
      </w:r>
      <w:r w:rsidRPr="00F62482">
        <w:rPr>
          <w:rFonts w:ascii="宋体" w:hint="eastAsia"/>
          <w:szCs w:val="24"/>
        </w:rPr>
        <w:t>非标准类型的值形参取地址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        else f := 1; {*</w:t>
      </w:r>
      <w:r w:rsidRPr="00F62482">
        <w:rPr>
          <w:rFonts w:ascii="宋体" w:hint="eastAsia"/>
          <w:szCs w:val="24"/>
        </w:rPr>
        <w:t>非标准类型的变量形参取值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   emit2(f,lev,adr) {*</w:t>
      </w:r>
      <w:r w:rsidRPr="00F62482">
        <w:rPr>
          <w:rFonts w:ascii="宋体" w:hint="eastAsia"/>
          <w:szCs w:val="24"/>
        </w:rPr>
        <w:t>根据上述判断的</w:t>
      </w:r>
      <w:r w:rsidRPr="00F62482">
        <w:rPr>
          <w:rFonts w:ascii="宋体"/>
          <w:szCs w:val="24"/>
        </w:rPr>
        <w:t>f</w:t>
      </w:r>
      <w:r w:rsidRPr="00F62482">
        <w:rPr>
          <w:rFonts w:ascii="宋体" w:hint="eastAsia"/>
          <w:szCs w:val="24"/>
        </w:rPr>
        <w:t>生成指令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typel,prozedure: error(44); {*</w:t>
      </w:r>
      <w:r w:rsidRPr="00F62482">
        <w:rPr>
          <w:rFonts w:ascii="宋体" w:hint="eastAsia"/>
          <w:szCs w:val="24"/>
        </w:rPr>
        <w:t>因子标识符不能是</w:t>
      </w:r>
      <w:r w:rsidRPr="00F62482">
        <w:rPr>
          <w:rFonts w:ascii="宋体"/>
          <w:szCs w:val="24"/>
        </w:rPr>
        <w:t>type</w:t>
      </w:r>
      <w:r w:rsidRPr="00F62482">
        <w:rPr>
          <w:rFonts w:ascii="宋体" w:hint="eastAsia"/>
          <w:szCs w:val="24"/>
        </w:rPr>
        <w:t>或者过程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funktion: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x.typ := typ;  {*</w:t>
      </w:r>
      <w:r w:rsidRPr="00F62482">
        <w:rPr>
          <w:rFonts w:ascii="宋体" w:hint="eastAsia"/>
          <w:szCs w:val="24"/>
        </w:rPr>
        <w:t>记录类型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if lev &lt;&gt; 0  {*</w:t>
      </w:r>
      <w:r w:rsidRPr="00F62482">
        <w:rPr>
          <w:rFonts w:ascii="宋体" w:hint="eastAsia"/>
          <w:szCs w:val="24"/>
        </w:rPr>
        <w:t>如果层次不为</w:t>
      </w:r>
      <w:r w:rsidRPr="00F62482">
        <w:rPr>
          <w:rFonts w:ascii="宋体"/>
          <w:szCs w:val="24"/>
        </w:rPr>
        <w:t>0,</w:t>
      </w:r>
      <w:r w:rsidRPr="00F62482">
        <w:rPr>
          <w:rFonts w:ascii="宋体" w:hint="eastAsia"/>
          <w:szCs w:val="24"/>
        </w:rPr>
        <w:t>即不是标准函数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then call(fsys,i)  {*</w:t>
      </w:r>
      <w:r w:rsidRPr="00F62482">
        <w:rPr>
          <w:rFonts w:ascii="宋体" w:hint="eastAsia"/>
          <w:szCs w:val="24"/>
        </w:rPr>
        <w:t>调用</w:t>
      </w:r>
      <w:r w:rsidRPr="00F62482">
        <w:rPr>
          <w:rFonts w:ascii="宋体"/>
          <w:szCs w:val="24"/>
        </w:rPr>
        <w:t>call</w:t>
      </w:r>
      <w:r w:rsidRPr="00F62482">
        <w:rPr>
          <w:rFonts w:ascii="宋体" w:hint="eastAsia"/>
          <w:szCs w:val="24"/>
        </w:rPr>
        <w:t>函数来处理函数调用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else standfct(adr) {*</w:t>
      </w:r>
      <w:r w:rsidRPr="00F62482">
        <w:rPr>
          <w:rFonts w:ascii="宋体" w:hint="eastAsia"/>
          <w:szCs w:val="24"/>
        </w:rPr>
        <w:t>如果层次为零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调用标准函数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end { case,with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else if sy in [ charcon,intcon,realcon ]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{*</w:t>
      </w:r>
      <w:r w:rsidRPr="00F62482">
        <w:rPr>
          <w:rFonts w:ascii="宋体" w:hint="eastAsia"/>
          <w:szCs w:val="24"/>
        </w:rPr>
        <w:t>因子常量类型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if sy = realcon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then begin  {*</w:t>
      </w:r>
      <w:r w:rsidRPr="00F62482">
        <w:rPr>
          <w:rFonts w:ascii="宋体" w:hint="eastAsia"/>
          <w:szCs w:val="24"/>
        </w:rPr>
        <w:t>实常量处理常数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x.typ := reals;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enterreal(rnum); {*</w:t>
      </w:r>
      <w:r w:rsidRPr="00F62482">
        <w:rPr>
          <w:rFonts w:ascii="宋体" w:hint="eastAsia"/>
          <w:szCs w:val="24"/>
        </w:rPr>
        <w:t>填实数表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emit1(25,c1) {*</w:t>
      </w:r>
      <w:r w:rsidRPr="00F62482">
        <w:rPr>
          <w:rFonts w:ascii="宋体" w:hint="eastAsia"/>
          <w:szCs w:val="24"/>
        </w:rPr>
        <w:t>装入实数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if sy = charcon   {*</w:t>
      </w:r>
      <w:r w:rsidRPr="00F62482">
        <w:rPr>
          <w:rFonts w:ascii="宋体" w:hint="eastAsia"/>
          <w:szCs w:val="24"/>
        </w:rPr>
        <w:t>字符常量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then x.typ := chars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else x.typ := ints; {*</w:t>
      </w:r>
      <w:r w:rsidRPr="00F62482">
        <w:rPr>
          <w:rFonts w:ascii="宋体" w:hint="eastAsia"/>
          <w:szCs w:val="24"/>
        </w:rPr>
        <w:t>整常量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emit1(24,inum)  {*</w:t>
      </w:r>
      <w:r w:rsidRPr="00F62482">
        <w:rPr>
          <w:rFonts w:ascii="宋体" w:hint="eastAsia"/>
          <w:szCs w:val="24"/>
        </w:rPr>
        <w:t>装入字面常量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x.ref := 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else if sy = lparent  {*</w:t>
      </w:r>
      <w:r w:rsidRPr="00F62482">
        <w:rPr>
          <w:rFonts w:ascii="宋体" w:hint="eastAsia"/>
          <w:szCs w:val="24"/>
        </w:rPr>
        <w:t>（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expression(fsys + [rparent],x);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{*</w:t>
      </w:r>
      <w:r w:rsidRPr="00F62482">
        <w:rPr>
          <w:rFonts w:ascii="宋体" w:hint="eastAsia"/>
          <w:szCs w:val="24"/>
        </w:rPr>
        <w:t>读到左括号有嵌套结构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递归调用查因子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if sy = rparent {*</w:t>
      </w:r>
      <w:r w:rsidRPr="00F62482">
        <w:rPr>
          <w:rFonts w:ascii="宋体" w:hint="eastAsia"/>
          <w:szCs w:val="24"/>
        </w:rPr>
        <w:t>右括号结尾匹配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else error(4)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else if sy = notsy  {*</w:t>
      </w:r>
      <w:r w:rsidRPr="00F62482">
        <w:rPr>
          <w:rFonts w:ascii="宋体" w:hint="eastAsia"/>
          <w:szCs w:val="24"/>
        </w:rPr>
        <w:t>读到一个</w:t>
      </w:r>
      <w:r w:rsidRPr="00F62482">
        <w:rPr>
          <w:rFonts w:ascii="宋体"/>
          <w:szCs w:val="24"/>
        </w:rPr>
        <w:t>not*}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factor(fsys,x); {*</w:t>
      </w:r>
      <w:r w:rsidRPr="00F62482">
        <w:rPr>
          <w:rFonts w:ascii="宋体" w:hint="eastAsia"/>
          <w:szCs w:val="24"/>
        </w:rPr>
        <w:t>递归因子处理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if x.typ = bools {*</w:t>
      </w:r>
      <w:r w:rsidRPr="00F62482">
        <w:rPr>
          <w:rFonts w:ascii="宋体" w:hint="eastAsia"/>
          <w:szCs w:val="24"/>
        </w:rPr>
        <w:t>返回结果是</w:t>
      </w:r>
      <w:r w:rsidRPr="00F62482">
        <w:rPr>
          <w:rFonts w:ascii="宋体"/>
          <w:szCs w:val="24"/>
        </w:rPr>
        <w:t>bool*}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then emit(35) {*</w:t>
      </w:r>
      <w:r w:rsidRPr="00F62482">
        <w:rPr>
          <w:rFonts w:ascii="宋体" w:hint="eastAsia"/>
          <w:szCs w:val="24"/>
        </w:rPr>
        <w:t>生成逻辑非指令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else if x.typ &lt;&gt; notyp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then error(32) {*not,and</w:t>
      </w:r>
      <w:r w:rsidRPr="00F62482">
        <w:rPr>
          <w:rFonts w:ascii="宋体" w:hint="eastAsia"/>
          <w:szCs w:val="24"/>
        </w:rPr>
        <w:t>或</w:t>
      </w:r>
      <w:r w:rsidRPr="00F62482">
        <w:rPr>
          <w:rFonts w:ascii="宋体"/>
          <w:szCs w:val="24"/>
        </w:rPr>
        <w:t>or</w:t>
      </w:r>
      <w:r w:rsidRPr="00F62482">
        <w:rPr>
          <w:rFonts w:ascii="宋体" w:hint="eastAsia"/>
          <w:szCs w:val="24"/>
        </w:rPr>
        <w:t>的操作数必须是</w:t>
      </w:r>
      <w:r w:rsidRPr="00F62482">
        <w:rPr>
          <w:rFonts w:ascii="宋体"/>
          <w:szCs w:val="24"/>
        </w:rPr>
        <w:t>boolean</w:t>
      </w:r>
      <w:r w:rsidRPr="00F62482">
        <w:rPr>
          <w:rFonts w:ascii="宋体" w:hint="eastAsia"/>
          <w:szCs w:val="24"/>
        </w:rPr>
        <w:t>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test(fsys,facbegsys,6)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{*</w:t>
      </w:r>
      <w:r w:rsidRPr="00F62482">
        <w:rPr>
          <w:rFonts w:ascii="宋体" w:hint="eastAsia"/>
          <w:szCs w:val="24"/>
        </w:rPr>
        <w:t>因子出口测试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非法字符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end { while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end { factor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{*</w:t>
      </w:r>
      <w:r w:rsidRPr="00F62482">
        <w:rPr>
          <w:rFonts w:ascii="宋体" w:hint="eastAsia"/>
          <w:szCs w:val="24"/>
        </w:rPr>
        <w:t>以下开始处理因子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begin { term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factor( fsys + [times,rdiv,idiv,imod,andsy],x);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{*</w:t>
      </w:r>
      <w:r w:rsidRPr="00F62482">
        <w:rPr>
          <w:rFonts w:ascii="宋体" w:hint="eastAsia"/>
          <w:szCs w:val="24"/>
        </w:rPr>
        <w:t>在因子的合法集上扩充</w:t>
      </w:r>
      <w:r w:rsidRPr="00F62482">
        <w:rPr>
          <w:rFonts w:ascii="宋体"/>
          <w:szCs w:val="24"/>
        </w:rPr>
        <w:t>*}{*x</w:t>
      </w:r>
      <w:r w:rsidRPr="00F62482">
        <w:rPr>
          <w:rFonts w:ascii="宋体" w:hint="eastAsia"/>
          <w:szCs w:val="24"/>
        </w:rPr>
        <w:t>为运算符</w:t>
      </w:r>
      <w:r w:rsidRPr="00F62482">
        <w:rPr>
          <w:rFonts w:ascii="宋体"/>
          <w:szCs w:val="24"/>
        </w:rPr>
        <w:t>1*}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while sy in [times,rdiv,idiv,imod,andsy] do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{*</w:t>
      </w:r>
      <w:r w:rsidRPr="00F62482">
        <w:rPr>
          <w:rFonts w:ascii="宋体" w:hint="eastAsia"/>
          <w:szCs w:val="24"/>
        </w:rPr>
        <w:t>如果因子后面跟符号</w:t>
      </w:r>
      <w:r w:rsidRPr="00F62482">
        <w:rPr>
          <w:rFonts w:ascii="宋体"/>
          <w:szCs w:val="24"/>
        </w:rPr>
        <w:t>'*''/''div''mod''and',</w:t>
      </w:r>
      <w:r w:rsidRPr="00F62482">
        <w:rPr>
          <w:rFonts w:ascii="宋体" w:hint="eastAsia"/>
          <w:szCs w:val="24"/>
        </w:rPr>
        <w:t>说明后面还有因子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进入循环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op := sy; {*</w:t>
      </w:r>
      <w:r w:rsidRPr="00F62482">
        <w:rPr>
          <w:rFonts w:ascii="宋体" w:hint="eastAsia"/>
          <w:szCs w:val="24"/>
        </w:rPr>
        <w:t>记当前符号为操作符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factor(fsys+[times,rdiv,idiv,imod,andsy],y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{*</w:t>
      </w:r>
      <w:r w:rsidRPr="00F62482">
        <w:rPr>
          <w:rFonts w:ascii="宋体" w:hint="eastAsia"/>
          <w:szCs w:val="24"/>
        </w:rPr>
        <w:t>递归调用因子处理</w:t>
      </w:r>
      <w:r w:rsidRPr="00F62482">
        <w:rPr>
          <w:rFonts w:ascii="宋体"/>
          <w:szCs w:val="24"/>
        </w:rPr>
        <w:t>*}{*y</w:t>
      </w:r>
      <w:r w:rsidRPr="00F62482">
        <w:rPr>
          <w:rFonts w:ascii="宋体" w:hint="eastAsia"/>
          <w:szCs w:val="24"/>
        </w:rPr>
        <w:t>为运算符</w:t>
      </w:r>
      <w:r w:rsidRPr="00F62482">
        <w:rPr>
          <w:rFonts w:ascii="宋体"/>
          <w:szCs w:val="24"/>
        </w:rPr>
        <w:t>2*}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if op = times {*</w:t>
      </w:r>
      <w:r w:rsidRPr="00F62482">
        <w:rPr>
          <w:rFonts w:ascii="宋体"/>
          <w:szCs w:val="24"/>
        </w:rPr>
        <w:t>‘</w:t>
      </w:r>
      <w:r w:rsidRPr="00F62482">
        <w:rPr>
          <w:rFonts w:ascii="宋体"/>
          <w:szCs w:val="24"/>
        </w:rPr>
        <w:t>*</w:t>
      </w:r>
      <w:r w:rsidRPr="00F62482">
        <w:rPr>
          <w:rFonts w:ascii="宋体"/>
          <w:szCs w:val="24"/>
        </w:rPr>
        <w:t>’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x.typ := resulttype(x.typ, y.typ); {*</w:t>
      </w:r>
      <w:r w:rsidRPr="00F62482">
        <w:rPr>
          <w:rFonts w:ascii="宋体" w:hint="eastAsia"/>
          <w:szCs w:val="24"/>
        </w:rPr>
        <w:t>类型转换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case x.typ of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notyp: ;          {*</w:t>
      </w:r>
      <w:r w:rsidRPr="00F62482">
        <w:rPr>
          <w:rFonts w:ascii="宋体" w:hint="eastAsia"/>
          <w:szCs w:val="24"/>
        </w:rPr>
        <w:t>无类型不操作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ints : emit(57);  {*</w:t>
      </w:r>
      <w:r w:rsidRPr="00F62482">
        <w:rPr>
          <w:rFonts w:ascii="宋体" w:hint="eastAsia"/>
          <w:szCs w:val="24"/>
        </w:rPr>
        <w:t>乘整数指令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reals: emit(60);  {*</w:t>
      </w:r>
      <w:r w:rsidRPr="00F62482">
        <w:rPr>
          <w:rFonts w:ascii="宋体" w:hint="eastAsia"/>
          <w:szCs w:val="24"/>
        </w:rPr>
        <w:t>乘实数指令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else if op = rdiv   {*</w:t>
      </w:r>
      <w:r w:rsidRPr="00F62482">
        <w:rPr>
          <w:rFonts w:ascii="宋体" w:hint="eastAsia"/>
          <w:szCs w:val="24"/>
        </w:rPr>
        <w:t>实型除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if x.typ = ints    {*</w:t>
      </w:r>
      <w:r w:rsidRPr="00F62482">
        <w:rPr>
          <w:rFonts w:ascii="宋体" w:hint="eastAsia"/>
          <w:szCs w:val="24"/>
        </w:rPr>
        <w:t>整型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需要转实型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emit1(26,1);  {*</w:t>
      </w:r>
      <w:r w:rsidRPr="00F62482">
        <w:rPr>
          <w:rFonts w:ascii="宋体" w:hint="eastAsia"/>
          <w:szCs w:val="24"/>
        </w:rPr>
        <w:t>转浮点指令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x.typ := reals;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if y.typ = ints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emit1(26,0);   {*y</w:t>
      </w:r>
      <w:r w:rsidRPr="00F62482">
        <w:rPr>
          <w:rFonts w:ascii="宋体" w:hint="eastAsia"/>
          <w:szCs w:val="24"/>
        </w:rPr>
        <w:t>转浮点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y.typ := reals;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if (x.typ = reals) and (y.typ = reals)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then emit(61)  {*</w:t>
      </w:r>
      <w:r w:rsidRPr="00F62482">
        <w:rPr>
          <w:rFonts w:ascii="宋体" w:hint="eastAsia"/>
          <w:szCs w:val="24"/>
        </w:rPr>
        <w:t>都是实型直接生成除指令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else begin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if( x.typ &lt;&gt; notyp ) and (y.typ &lt;&gt; notyp)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then error(33); {*</w:t>
      </w:r>
      <w:r w:rsidRPr="00F62482">
        <w:rPr>
          <w:rFonts w:ascii="宋体" w:hint="eastAsia"/>
          <w:szCs w:val="24"/>
        </w:rPr>
        <w:t>类型不合法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不是实型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不为无类型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x.typ := notyp {*</w:t>
      </w:r>
      <w:r w:rsidRPr="00F62482">
        <w:rPr>
          <w:rFonts w:ascii="宋体" w:hint="eastAsia"/>
          <w:szCs w:val="24"/>
        </w:rPr>
        <w:t>修改第一个操作数类型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else if op = andsy {*&amp;*}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if( x.typ = bools )and(y.typ = bools)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then emit(56) {*</w:t>
      </w:r>
      <w:r w:rsidRPr="00F62482">
        <w:rPr>
          <w:rFonts w:ascii="宋体" w:hint="eastAsia"/>
          <w:szCs w:val="24"/>
        </w:rPr>
        <w:t>生成与操作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必须为</w:t>
      </w:r>
      <w:r w:rsidRPr="00F62482">
        <w:rPr>
          <w:rFonts w:ascii="宋体"/>
          <w:szCs w:val="24"/>
        </w:rPr>
        <w:t>bool</w:t>
      </w:r>
      <w:r w:rsidRPr="00F62482">
        <w:rPr>
          <w:rFonts w:ascii="宋体" w:hint="eastAsia"/>
          <w:szCs w:val="24"/>
        </w:rPr>
        <w:t>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if( x.typ &lt;&gt; notyp ) and (y.typ &lt;&gt; notyp)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then error(32); {*&amp;|!</w:t>
      </w:r>
      <w:r w:rsidRPr="00F62482">
        <w:rPr>
          <w:rFonts w:ascii="宋体" w:hint="eastAsia"/>
          <w:szCs w:val="24"/>
        </w:rPr>
        <w:t>必须</w:t>
      </w:r>
      <w:r w:rsidRPr="00F62482">
        <w:rPr>
          <w:rFonts w:ascii="宋体"/>
          <w:szCs w:val="24"/>
        </w:rPr>
        <w:t xml:space="preserve">bool </w:t>
      </w:r>
      <w:r w:rsidRPr="00F62482">
        <w:rPr>
          <w:rFonts w:ascii="宋体" w:hint="eastAsia"/>
          <w:szCs w:val="24"/>
        </w:rPr>
        <w:t>类型非法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                                    </w:t>
      </w:r>
      <w:r w:rsidRPr="00F62482">
        <w:rPr>
          <w:rFonts w:ascii="宋体"/>
          <w:szCs w:val="24"/>
          <w:lang w:val="da-DK"/>
        </w:rPr>
        <w:t>x.typ := notyp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 else begin { op in [idiv,imod] }  {*</w:t>
      </w:r>
      <w:r w:rsidRPr="00F62482">
        <w:rPr>
          <w:rFonts w:ascii="宋体" w:hint="eastAsia"/>
          <w:szCs w:val="24"/>
        </w:rPr>
        <w:t>整型除</w:t>
      </w:r>
      <w:r w:rsidRPr="00F62482">
        <w:rPr>
          <w:rFonts w:ascii="宋体"/>
          <w:szCs w:val="24"/>
          <w:lang w:val="da-DK"/>
        </w:rPr>
        <w:t xml:space="preserve"> </w:t>
      </w:r>
      <w:r w:rsidRPr="00F62482">
        <w:rPr>
          <w:rFonts w:ascii="宋体" w:hint="eastAsia"/>
          <w:szCs w:val="24"/>
        </w:rPr>
        <w:t>取模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                             </w:t>
      </w:r>
      <w:r w:rsidRPr="00F62482">
        <w:rPr>
          <w:rFonts w:ascii="宋体"/>
          <w:szCs w:val="24"/>
        </w:rPr>
        <w:t>if (x.typ = ints) and (y.typ = ints)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then if op = idiv  {*/*}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then emit(58)  {*</w:t>
      </w:r>
      <w:r w:rsidRPr="00F62482">
        <w:rPr>
          <w:rFonts w:ascii="宋体" w:hint="eastAsia"/>
          <w:szCs w:val="24"/>
        </w:rPr>
        <w:t>整型除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取模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else emit(59)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if ( x.typ &lt;&gt; notyp ) and (y.typ &lt;&gt; notyp)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then error(34); {*</w:t>
      </w:r>
      <w:r w:rsidRPr="00F62482">
        <w:rPr>
          <w:rFonts w:ascii="宋体" w:hint="eastAsia"/>
          <w:szCs w:val="24"/>
        </w:rPr>
        <w:t>非法类型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x.typ := notyp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end { while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end { term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begin { simpleexpression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{*</w:t>
      </w:r>
      <w:r w:rsidRPr="00F62482">
        <w:rPr>
          <w:rFonts w:ascii="宋体" w:hint="eastAsia"/>
          <w:szCs w:val="24"/>
        </w:rPr>
        <w:t>处理简单表达式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if sy in [plus,minus]  {*+-*}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op := sy;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term( fsys+[plus,minus],x); {*</w:t>
      </w:r>
      <w:r w:rsidRPr="00F62482">
        <w:rPr>
          <w:rFonts w:ascii="宋体" w:hint="eastAsia"/>
          <w:szCs w:val="24"/>
        </w:rPr>
        <w:t>处理项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if x.typ &gt; reals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{*</w:t>
      </w:r>
      <w:r w:rsidRPr="00F62482">
        <w:rPr>
          <w:rFonts w:ascii="宋体" w:hint="eastAsia"/>
          <w:szCs w:val="24"/>
        </w:rPr>
        <w:t>类型是</w:t>
      </w:r>
      <w:r w:rsidRPr="00F62482">
        <w:rPr>
          <w:rFonts w:ascii="宋体"/>
          <w:szCs w:val="24"/>
        </w:rPr>
        <w:t>bools,chars,arrays, records*}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then error(33)  {*</w:t>
      </w:r>
      <w:r w:rsidRPr="00F62482">
        <w:rPr>
          <w:rFonts w:ascii="宋体" w:hint="eastAsia"/>
          <w:szCs w:val="24"/>
        </w:rPr>
        <w:t>不是算数运算类型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报错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else if op = minus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then emit(36) {*</w:t>
      </w:r>
      <w:r w:rsidRPr="00F62482">
        <w:rPr>
          <w:rFonts w:ascii="宋体" w:hint="eastAsia"/>
          <w:szCs w:val="24"/>
        </w:rPr>
        <w:t>求负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else term(fsys+[plus,minus,orsy],x); {*</w:t>
      </w:r>
      <w:r w:rsidRPr="00F62482">
        <w:rPr>
          <w:rFonts w:ascii="宋体" w:hint="eastAsia"/>
          <w:szCs w:val="24"/>
        </w:rPr>
        <w:t>调用项处理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while sy in [plus,minus,orsy] do {*</w:t>
      </w:r>
      <w:r w:rsidRPr="00F62482">
        <w:rPr>
          <w:rFonts w:ascii="宋体" w:hint="eastAsia"/>
          <w:szCs w:val="24"/>
        </w:rPr>
        <w:t>后面紧跟</w:t>
      </w:r>
      <w:r w:rsidRPr="00F62482">
        <w:rPr>
          <w:rFonts w:ascii="宋体"/>
          <w:szCs w:val="24"/>
        </w:rPr>
        <w:t xml:space="preserve">+-| </w:t>
      </w:r>
      <w:r w:rsidRPr="00F62482">
        <w:rPr>
          <w:rFonts w:ascii="宋体" w:hint="eastAsia"/>
          <w:szCs w:val="24"/>
        </w:rPr>
        <w:t>后面还有项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op := sy;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term(fsys+[plus,minus,orsy],y); {*</w:t>
      </w:r>
      <w:r w:rsidRPr="00F62482">
        <w:rPr>
          <w:rFonts w:ascii="宋体" w:hint="eastAsia"/>
          <w:szCs w:val="24"/>
        </w:rPr>
        <w:t>读项并处理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if op = orsy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if ( x.typ = bools )and(y.typ = bools)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then emit(51)  {*</w:t>
      </w:r>
      <w:r w:rsidRPr="00F62482">
        <w:rPr>
          <w:rFonts w:ascii="宋体" w:hint="eastAsia"/>
          <w:szCs w:val="24"/>
        </w:rPr>
        <w:t>生成</w:t>
      </w:r>
      <w:r w:rsidRPr="00F62482">
        <w:rPr>
          <w:rFonts w:ascii="宋体"/>
          <w:szCs w:val="24"/>
        </w:rPr>
        <w:t>or</w:t>
      </w:r>
      <w:r w:rsidRPr="00F62482">
        <w:rPr>
          <w:rFonts w:ascii="宋体" w:hint="eastAsia"/>
          <w:szCs w:val="24"/>
        </w:rPr>
        <w:t>操作指令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必须全</w:t>
      </w:r>
      <w:r w:rsidRPr="00F62482">
        <w:rPr>
          <w:rFonts w:ascii="宋体"/>
          <w:szCs w:val="24"/>
        </w:rPr>
        <w:t>bool*}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if( x.typ &lt;&gt; notyp) and (y.typ &lt;&gt; notyp)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then error(32); {*</w:t>
      </w:r>
      <w:r w:rsidRPr="00F62482">
        <w:rPr>
          <w:rFonts w:ascii="宋体" w:hint="eastAsia"/>
          <w:szCs w:val="24"/>
        </w:rPr>
        <w:t>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x.typ := notyp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x.typ := resulttype(x.typ,y.typ); {*+-</w:t>
      </w:r>
      <w:r w:rsidRPr="00F62482">
        <w:rPr>
          <w:rFonts w:ascii="宋体" w:hint="eastAsia"/>
          <w:szCs w:val="24"/>
        </w:rPr>
        <w:t>需要处理返回值类型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case x.typ of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notyp: 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ints: if op = plus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then emit(52)     {*</w:t>
      </w:r>
      <w:r w:rsidRPr="00F62482">
        <w:rPr>
          <w:rFonts w:ascii="宋体" w:hint="eastAsia"/>
          <w:szCs w:val="24"/>
        </w:rPr>
        <w:t>生成整型</w:t>
      </w:r>
      <w:r w:rsidRPr="00F62482">
        <w:rPr>
          <w:rFonts w:ascii="宋体"/>
          <w:szCs w:val="24"/>
        </w:rPr>
        <w:t>+-</w:t>
      </w:r>
      <w:r w:rsidRPr="00F62482">
        <w:rPr>
          <w:rFonts w:ascii="宋体" w:hint="eastAsia"/>
          <w:szCs w:val="24"/>
        </w:rPr>
        <w:t>指令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else emit(53);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reals:if op = plus      {*</w:t>
      </w:r>
      <w:r w:rsidRPr="00F62482">
        <w:rPr>
          <w:rFonts w:ascii="宋体" w:hint="eastAsia"/>
          <w:szCs w:val="24"/>
        </w:rPr>
        <w:t>生成实型</w:t>
      </w:r>
      <w:r w:rsidRPr="00F62482">
        <w:rPr>
          <w:rFonts w:ascii="宋体"/>
          <w:szCs w:val="24"/>
        </w:rPr>
        <w:t>+-</w:t>
      </w:r>
      <w:r w:rsidRPr="00F62482">
        <w:rPr>
          <w:rFonts w:ascii="宋体" w:hint="eastAsia"/>
          <w:szCs w:val="24"/>
        </w:rPr>
        <w:t>指令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then emit(54)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else emit(55)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end { case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end { while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end { simpleexpression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begin { expression  }{*</w:t>
      </w:r>
      <w:r w:rsidRPr="00F62482">
        <w:rPr>
          <w:rFonts w:ascii="宋体" w:hint="eastAsia"/>
          <w:szCs w:val="24"/>
        </w:rPr>
        <w:t>复杂表达式处理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simpleexpression(fsys+[eql,neq,lss,leq,gtr,geq],x); {*</w:t>
      </w:r>
      <w:r w:rsidRPr="00F62482">
        <w:rPr>
          <w:rFonts w:ascii="宋体" w:hint="eastAsia"/>
          <w:szCs w:val="24"/>
        </w:rPr>
        <w:t>调用简单表达是处理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if sy in [ eql,neq,lss,leq,gtr,geq]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op := sy;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simpleexpression(fsys,y);  {*</w:t>
      </w:r>
      <w:r w:rsidRPr="00F62482">
        <w:rPr>
          <w:rFonts w:ascii="宋体" w:hint="eastAsia"/>
          <w:szCs w:val="24"/>
        </w:rPr>
        <w:t>调用简单表达是处理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if(x.typ in [notyp,ints,bools,chars]) and (x.typ = y.typ)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{*</w:t>
      </w:r>
      <w:r w:rsidRPr="00F62482">
        <w:rPr>
          <w:rFonts w:ascii="宋体" w:hint="eastAsia"/>
          <w:szCs w:val="24"/>
        </w:rPr>
        <w:t>类型相同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且整型、布尔型和字符型都可以借用整型的运算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case op of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eql: emit(45);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neq: emit(46);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lss: emit(47);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leq: emit(48);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gtr: emit(49);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geq: emit(50);     {*</w:t>
      </w:r>
      <w:r w:rsidRPr="00F62482">
        <w:rPr>
          <w:rFonts w:ascii="宋体" w:hint="eastAsia"/>
          <w:szCs w:val="24"/>
        </w:rPr>
        <w:t>根据操作符生成相应指令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else begin {*</w:t>
      </w:r>
      <w:r w:rsidRPr="00F62482">
        <w:rPr>
          <w:rFonts w:ascii="宋体" w:hint="eastAsia"/>
          <w:szCs w:val="24"/>
        </w:rPr>
        <w:t>类型不同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if x.typ = ints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x.typ := reals;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emit1(26,1)  {*</w:t>
      </w:r>
      <w:r w:rsidRPr="00F62482">
        <w:rPr>
          <w:rFonts w:ascii="宋体" w:hint="eastAsia"/>
          <w:szCs w:val="24"/>
        </w:rPr>
        <w:t>转浮点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else if y.typ = ints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y.typ := reals;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emit1(26,0) {*</w:t>
      </w:r>
      <w:r w:rsidRPr="00F62482">
        <w:rPr>
          <w:rFonts w:ascii="宋体" w:hint="eastAsia"/>
          <w:szCs w:val="24"/>
        </w:rPr>
        <w:t>类型转换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end;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if ( x.typ = reals)and(y.typ=reals) {*</w:t>
      </w:r>
      <w:r w:rsidRPr="00F62482">
        <w:rPr>
          <w:rFonts w:ascii="宋体" w:hint="eastAsia"/>
          <w:szCs w:val="24"/>
        </w:rPr>
        <w:t>如果都成功的转成实型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then case op of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eql: emit(39);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neq: emit(40);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lss: emit(41);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leq: emit(42);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gtr: emit(43);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geq: emit(44); {*</w:t>
      </w:r>
      <w:r w:rsidRPr="00F62482">
        <w:rPr>
          <w:rFonts w:ascii="宋体" w:hint="eastAsia"/>
          <w:szCs w:val="24"/>
        </w:rPr>
        <w:t>则可生成相应指令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else error(35)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end { expression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procedure assignment( lv, ad: integer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{*</w:t>
      </w:r>
      <w:r w:rsidRPr="00F62482">
        <w:rPr>
          <w:rFonts w:ascii="宋体" w:hint="eastAsia"/>
          <w:szCs w:val="24"/>
        </w:rPr>
        <w:t>处理赋值语句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参数</w:t>
      </w:r>
      <w:r w:rsidRPr="00F62482">
        <w:rPr>
          <w:rFonts w:ascii="宋体"/>
          <w:szCs w:val="24"/>
        </w:rPr>
        <w:t>lv</w:t>
      </w:r>
      <w:r w:rsidRPr="00F62482">
        <w:rPr>
          <w:rFonts w:ascii="宋体" w:hint="eastAsia"/>
          <w:szCs w:val="24"/>
        </w:rPr>
        <w:t>层深</w:t>
      </w:r>
      <w:r w:rsidRPr="00F62482">
        <w:rPr>
          <w:rFonts w:ascii="宋体"/>
          <w:szCs w:val="24"/>
        </w:rPr>
        <w:t xml:space="preserve"> ad</w:t>
      </w:r>
      <w:r w:rsidRPr="00F62482">
        <w:rPr>
          <w:rFonts w:ascii="宋体" w:hint="eastAsia"/>
          <w:szCs w:val="24"/>
        </w:rPr>
        <w:t>偏移值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  </w:t>
      </w:r>
      <w:r w:rsidRPr="00F62482">
        <w:rPr>
          <w:rFonts w:ascii="宋体"/>
          <w:szCs w:val="24"/>
          <w:lang w:val="da-DK"/>
        </w:rPr>
        <w:t>var x,y: item;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f  : integer;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  </w:t>
      </w:r>
      <w:r w:rsidRPr="00F62482">
        <w:rPr>
          <w:rFonts w:ascii="宋体"/>
          <w:szCs w:val="24"/>
        </w:rPr>
        <w:t>begin   { tab[i].obj in [variable,prozedure]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{*</w:t>
      </w:r>
      <w:r w:rsidRPr="00F62482">
        <w:rPr>
          <w:rFonts w:ascii="宋体" w:hint="eastAsia"/>
          <w:szCs w:val="24"/>
        </w:rPr>
        <w:t>当且仅当当前符号表的目标类型为变量或者过程型时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    </w:t>
      </w:r>
      <w:r w:rsidRPr="00F62482">
        <w:rPr>
          <w:rFonts w:ascii="宋体"/>
          <w:szCs w:val="24"/>
          <w:lang w:val="da-DK"/>
        </w:rPr>
        <w:t>x.typ := tab[i].typ;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x.ref := tab[i].ref;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    </w:t>
      </w:r>
      <w:r w:rsidRPr="00F62482">
        <w:rPr>
          <w:rFonts w:ascii="宋体"/>
          <w:szCs w:val="24"/>
        </w:rPr>
        <w:t>if tab[i].normal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then f := 0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else f := 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emit2(f,lv,ad);  {*</w:t>
      </w:r>
      <w:r w:rsidRPr="00F62482">
        <w:rPr>
          <w:rFonts w:ascii="宋体" w:hint="eastAsia"/>
          <w:szCs w:val="24"/>
        </w:rPr>
        <w:t>变量形参存值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值形参存地址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if sy in [lbrack,lparent,period]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then selector([becomes,eql]+fsys,x); {*</w:t>
      </w:r>
      <w:r w:rsidRPr="00F62482">
        <w:rPr>
          <w:rFonts w:ascii="宋体" w:hint="eastAsia"/>
          <w:szCs w:val="24"/>
        </w:rPr>
        <w:t>子结构分析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if sy = becomes   {*</w:t>
      </w:r>
      <w:r w:rsidRPr="00F62482">
        <w:rPr>
          <w:rFonts w:ascii="宋体" w:hint="eastAsia"/>
          <w:szCs w:val="24"/>
        </w:rPr>
        <w:t>：</w:t>
      </w:r>
      <w:r w:rsidRPr="00F62482">
        <w:rPr>
          <w:rFonts w:ascii="宋体"/>
          <w:szCs w:val="24"/>
        </w:rPr>
        <w:t>=*}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error(51);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if sy = eql {*=</w:t>
      </w:r>
      <w:r w:rsidRPr="00F62482">
        <w:rPr>
          <w:rFonts w:ascii="宋体" w:hint="eastAsia"/>
          <w:szCs w:val="24"/>
        </w:rPr>
        <w:t>容错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expression(fsys,y); {*</w:t>
      </w:r>
      <w:r w:rsidRPr="00F62482">
        <w:rPr>
          <w:rFonts w:ascii="宋体" w:hint="eastAsia"/>
          <w:szCs w:val="24"/>
        </w:rPr>
        <w:t>读表达式分析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if x.typ = y.typ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then if x.typ in stantyps  {*</w:t>
      </w:r>
      <w:r w:rsidRPr="00F62482">
        <w:rPr>
          <w:rFonts w:ascii="宋体" w:hint="eastAsia"/>
          <w:szCs w:val="24"/>
        </w:rPr>
        <w:t>标准类型</w:t>
      </w:r>
      <w:r w:rsidRPr="00F62482">
        <w:rPr>
          <w:rFonts w:ascii="宋体"/>
          <w:szCs w:val="24"/>
        </w:rPr>
        <w:t xml:space="preserve"> xy</w:t>
      </w:r>
      <w:r w:rsidRPr="00F62482">
        <w:rPr>
          <w:rFonts w:ascii="宋体" w:hint="eastAsia"/>
          <w:szCs w:val="24"/>
        </w:rPr>
        <w:t>一致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then emit(38)         {*</w:t>
      </w:r>
      <w:r w:rsidRPr="00F62482">
        <w:rPr>
          <w:rFonts w:ascii="宋体" w:hint="eastAsia"/>
          <w:szCs w:val="24"/>
        </w:rPr>
        <w:t>存值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else if x.ref &lt;&gt; y.ref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then error(46)  {*</w:t>
      </w:r>
      <w:r w:rsidRPr="00F62482">
        <w:rPr>
          <w:rFonts w:ascii="宋体" w:hint="eastAsia"/>
          <w:szCs w:val="24"/>
        </w:rPr>
        <w:t>被赋值变量应该与表达式类型相同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else if x.typ = arrays                {*</w:t>
      </w:r>
      <w:r w:rsidRPr="00F62482">
        <w:rPr>
          <w:rFonts w:ascii="宋体" w:hint="eastAsia"/>
          <w:szCs w:val="24"/>
        </w:rPr>
        <w:t>数组或是</w:t>
      </w:r>
      <w:r w:rsidRPr="00F62482">
        <w:rPr>
          <w:rFonts w:ascii="宋体"/>
          <w:szCs w:val="24"/>
        </w:rPr>
        <w:t>record*}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then emit1(23,atab[x.ref].size)  {*</w:t>
      </w:r>
      <w:r w:rsidRPr="00F62482">
        <w:rPr>
          <w:rFonts w:ascii="宋体" w:hint="eastAsia"/>
          <w:szCs w:val="24"/>
        </w:rPr>
        <w:t>复制块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else emit1(23,btab[x.ref].vsize)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else if (x.typ = reals) and (y.typ = ints)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then begin         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emit1(26,0);  {*</w:t>
      </w:r>
      <w:r w:rsidRPr="00F62482">
        <w:rPr>
          <w:rFonts w:ascii="宋体" w:hint="eastAsia"/>
          <w:szCs w:val="24"/>
        </w:rPr>
        <w:t>统一成浮点数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emit(38)     {*</w:t>
      </w:r>
      <w:r w:rsidRPr="00F62482">
        <w:rPr>
          <w:rFonts w:ascii="宋体" w:hint="eastAsia"/>
          <w:szCs w:val="24"/>
        </w:rPr>
        <w:t>存值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else if ( x.typ &lt;&gt; notyp ) and ( y.typ &lt;&gt; notyp 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then error(46)  {*</w:t>
      </w:r>
      <w:r w:rsidRPr="00F62482">
        <w:rPr>
          <w:rFonts w:ascii="宋体" w:hint="eastAsia"/>
          <w:szCs w:val="24"/>
        </w:rPr>
        <w:t>类型错误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end { assignment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procedure compoundstatement;{*</w:t>
      </w:r>
      <w:r w:rsidRPr="00F62482">
        <w:rPr>
          <w:rFonts w:ascii="宋体" w:hint="eastAsia"/>
          <w:szCs w:val="24"/>
        </w:rPr>
        <w:t>处理复合语句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statement([semicolon,endsy]+fsys);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while sy in [semicolon]+statbegsys do {*</w:t>
      </w:r>
      <w:r w:rsidRPr="00F62482">
        <w:rPr>
          <w:rFonts w:ascii="宋体" w:hint="eastAsia"/>
          <w:szCs w:val="24"/>
        </w:rPr>
        <w:t>下一符号是表达式开头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循环读表达式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if sy = semicolon  {*</w:t>
      </w:r>
      <w:r w:rsidRPr="00F62482">
        <w:rPr>
          <w:rFonts w:ascii="宋体" w:hint="eastAsia"/>
          <w:szCs w:val="24"/>
        </w:rPr>
        <w:t>分号往下读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else error(14);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statement([semicolon,endsy]+fsys) {*</w:t>
      </w:r>
      <w:r w:rsidRPr="00F62482">
        <w:rPr>
          <w:rFonts w:ascii="宋体" w:hint="eastAsia"/>
          <w:szCs w:val="24"/>
        </w:rPr>
        <w:t>表达式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if sy = endsy  {*end*}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else error(57)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end { compoundstatement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procedure ifstatement;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{*</w:t>
      </w:r>
      <w:r w:rsidRPr="00F62482">
        <w:rPr>
          <w:rFonts w:ascii="宋体" w:hint="eastAsia"/>
          <w:szCs w:val="24"/>
        </w:rPr>
        <w:t>处理</w:t>
      </w:r>
      <w:r w:rsidRPr="00F62482">
        <w:rPr>
          <w:rFonts w:ascii="宋体"/>
          <w:szCs w:val="24"/>
        </w:rPr>
        <w:t>if*}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var x : item;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lc1,lc2: integer;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expression( fsys+[thensy,dosy],x); {*</w:t>
      </w:r>
      <w:r w:rsidRPr="00F62482">
        <w:rPr>
          <w:rFonts w:ascii="宋体" w:hint="eastAsia"/>
          <w:szCs w:val="24"/>
        </w:rPr>
        <w:t>处理</w:t>
      </w:r>
      <w:r w:rsidRPr="00F62482">
        <w:rPr>
          <w:rFonts w:ascii="宋体"/>
          <w:szCs w:val="24"/>
        </w:rPr>
        <w:t>exp*}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if not ( x.typ in [bools,notyp] ) {*</w:t>
      </w:r>
      <w:r w:rsidRPr="00F62482">
        <w:rPr>
          <w:rFonts w:ascii="宋体" w:hint="eastAsia"/>
          <w:szCs w:val="24"/>
        </w:rPr>
        <w:t>该表达式不是</w:t>
      </w:r>
      <w:r w:rsidRPr="00F62482">
        <w:rPr>
          <w:rFonts w:ascii="宋体"/>
          <w:szCs w:val="24"/>
        </w:rPr>
        <w:t xml:space="preserve">bool </w:t>
      </w:r>
      <w:r w:rsidRPr="00F62482">
        <w:rPr>
          <w:rFonts w:ascii="宋体" w:hint="eastAsia"/>
          <w:szCs w:val="24"/>
        </w:rPr>
        <w:t>错误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then error(17);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lc1 := lc;   {*</w:t>
      </w:r>
      <w:r w:rsidRPr="00F62482">
        <w:rPr>
          <w:rFonts w:ascii="宋体" w:hint="eastAsia"/>
          <w:szCs w:val="24"/>
        </w:rPr>
        <w:t>记录当前的</w:t>
      </w:r>
      <w:r w:rsidRPr="00F62482">
        <w:rPr>
          <w:rFonts w:ascii="宋体"/>
          <w:szCs w:val="24"/>
        </w:rPr>
        <w:t>pc</w:t>
      </w:r>
      <w:r w:rsidRPr="00F62482">
        <w:rPr>
          <w:rFonts w:ascii="宋体" w:hint="eastAsia"/>
          <w:szCs w:val="24"/>
        </w:rPr>
        <w:t>值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便于跳转使用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emit(11);  { jmpc } {*</w:t>
      </w:r>
      <w:r w:rsidRPr="00F62482">
        <w:rPr>
          <w:rFonts w:ascii="宋体" w:hint="eastAsia"/>
          <w:szCs w:val="24"/>
        </w:rPr>
        <w:t>为假跳转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if sy = thensy {*then*}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error(52);  {*</w:t>
      </w:r>
      <w:r w:rsidRPr="00F62482">
        <w:rPr>
          <w:rFonts w:ascii="宋体" w:hint="eastAsia"/>
          <w:szCs w:val="24"/>
        </w:rPr>
        <w:t>少</w:t>
      </w:r>
      <w:r w:rsidRPr="00F62482">
        <w:rPr>
          <w:rFonts w:ascii="宋体"/>
          <w:szCs w:val="24"/>
        </w:rPr>
        <w:t>then*}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if sy = dosy  {*do</w:t>
      </w:r>
      <w:r w:rsidRPr="00F62482">
        <w:rPr>
          <w:rFonts w:ascii="宋体" w:hint="eastAsia"/>
          <w:szCs w:val="24"/>
        </w:rPr>
        <w:t>容错处理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statement( fsys+[elsesy]); {*</w:t>
      </w:r>
      <w:r w:rsidRPr="00F62482">
        <w:rPr>
          <w:rFonts w:ascii="宋体" w:hint="eastAsia"/>
          <w:szCs w:val="24"/>
        </w:rPr>
        <w:t>读表达式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if sy = elsesy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lc2 := lc;          {*</w:t>
      </w:r>
      <w:r w:rsidRPr="00F62482">
        <w:rPr>
          <w:rFonts w:ascii="宋体" w:hint="eastAsia"/>
          <w:szCs w:val="24"/>
        </w:rPr>
        <w:t>记</w:t>
      </w:r>
      <w:r w:rsidRPr="00F62482">
        <w:rPr>
          <w:rFonts w:ascii="宋体"/>
          <w:szCs w:val="24"/>
        </w:rPr>
        <w:t>pc</w:t>
      </w:r>
      <w:r w:rsidRPr="00F62482">
        <w:rPr>
          <w:rFonts w:ascii="宋体" w:hint="eastAsia"/>
          <w:szCs w:val="24"/>
        </w:rPr>
        <w:t>值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跳转调用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emit(10);           {*</w:t>
      </w:r>
      <w:r w:rsidRPr="00F62482">
        <w:rPr>
          <w:rFonts w:ascii="宋体" w:hint="eastAsia"/>
          <w:szCs w:val="24"/>
        </w:rPr>
        <w:t>无条件跳转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code[lc1].y := lc;  {*</w:t>
      </w:r>
      <w:r w:rsidRPr="00F62482">
        <w:rPr>
          <w:rFonts w:ascii="宋体" w:hint="eastAsia"/>
          <w:szCs w:val="24"/>
        </w:rPr>
        <w:t>更改相应</w:t>
      </w:r>
      <w:r w:rsidRPr="00F62482">
        <w:rPr>
          <w:rFonts w:ascii="宋体"/>
          <w:szCs w:val="24"/>
        </w:rPr>
        <w:t>pc</w:t>
      </w:r>
      <w:r w:rsidRPr="00F62482">
        <w:rPr>
          <w:rFonts w:ascii="宋体" w:hint="eastAsia"/>
          <w:szCs w:val="24"/>
        </w:rPr>
        <w:t>值处的</w:t>
      </w:r>
      <w:r w:rsidRPr="00F62482">
        <w:rPr>
          <w:rFonts w:ascii="宋体"/>
          <w:szCs w:val="24"/>
        </w:rPr>
        <w:t>lc*}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statement(fsys);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code[lc2].y := lc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else code[lc1].y := lc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end { ifstatement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procedure casestatement; {*</w:t>
      </w:r>
      <w:r w:rsidRPr="00F62482">
        <w:rPr>
          <w:rFonts w:ascii="宋体" w:hint="eastAsia"/>
          <w:szCs w:val="24"/>
        </w:rPr>
        <w:t>处理</w:t>
      </w:r>
      <w:r w:rsidRPr="00F62482">
        <w:rPr>
          <w:rFonts w:ascii="宋体"/>
          <w:szCs w:val="24"/>
        </w:rPr>
        <w:t>case</w:t>
      </w:r>
      <w:r w:rsidRPr="00F62482">
        <w:rPr>
          <w:rFonts w:ascii="宋体" w:hint="eastAsia"/>
          <w:szCs w:val="24"/>
        </w:rPr>
        <w:t>语句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var x : item;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i,j,k,lc1 : integer;  {*j</w:t>
      </w:r>
      <w:r w:rsidRPr="00F62482">
        <w:rPr>
          <w:rFonts w:ascii="宋体" w:hint="eastAsia"/>
          <w:szCs w:val="24"/>
        </w:rPr>
        <w:t>用于</w:t>
      </w:r>
      <w:r w:rsidRPr="00F62482">
        <w:rPr>
          <w:rFonts w:ascii="宋体"/>
          <w:szCs w:val="24"/>
        </w:rPr>
        <w:t>exittab</w:t>
      </w:r>
      <w:r w:rsidRPr="00F62482">
        <w:rPr>
          <w:rFonts w:ascii="宋体" w:hint="eastAsia"/>
          <w:szCs w:val="24"/>
        </w:rPr>
        <w:t>的索引下标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casetab : array[1..csmax]of  {*</w:t>
      </w:r>
      <w:r w:rsidRPr="00F62482">
        <w:rPr>
          <w:rFonts w:ascii="宋体" w:hint="eastAsia"/>
          <w:szCs w:val="24"/>
        </w:rPr>
        <w:t>最大</w:t>
      </w:r>
      <w:r w:rsidRPr="00F62482">
        <w:rPr>
          <w:rFonts w:ascii="宋体"/>
          <w:szCs w:val="24"/>
        </w:rPr>
        <w:t>30</w:t>
      </w:r>
      <w:r w:rsidRPr="00F62482">
        <w:rPr>
          <w:rFonts w:ascii="宋体" w:hint="eastAsia"/>
          <w:szCs w:val="24"/>
        </w:rPr>
        <w:t>个</w:t>
      </w:r>
      <w:r w:rsidRPr="00F62482">
        <w:rPr>
          <w:rFonts w:ascii="宋体"/>
          <w:szCs w:val="24"/>
        </w:rPr>
        <w:t>case*}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packed record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val,lc : index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end;              {*case</w:t>
      </w:r>
      <w:r w:rsidRPr="00F62482">
        <w:rPr>
          <w:rFonts w:ascii="宋体" w:hint="eastAsia"/>
          <w:szCs w:val="24"/>
        </w:rPr>
        <w:t>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exittab : array[1..csmax] of integer; {*</w:t>
      </w:r>
      <w:r w:rsidRPr="00F62482">
        <w:rPr>
          <w:rFonts w:ascii="宋体" w:hint="eastAsia"/>
          <w:szCs w:val="24"/>
        </w:rPr>
        <w:t>退出表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procedure caselabel;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{*</w:t>
      </w:r>
      <w:r w:rsidRPr="00F62482">
        <w:rPr>
          <w:rFonts w:ascii="宋体" w:hint="eastAsia"/>
          <w:szCs w:val="24"/>
        </w:rPr>
        <w:t>处理</w:t>
      </w:r>
      <w:r w:rsidRPr="00F62482">
        <w:rPr>
          <w:rFonts w:ascii="宋体"/>
          <w:szCs w:val="24"/>
        </w:rPr>
        <w:t>case</w:t>
      </w:r>
      <w:r w:rsidRPr="00F62482">
        <w:rPr>
          <w:rFonts w:ascii="宋体" w:hint="eastAsia"/>
          <w:szCs w:val="24"/>
        </w:rPr>
        <w:t>语句中的标号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将各标号对应的目标代码地址填入</w:t>
      </w:r>
      <w:r w:rsidRPr="00F62482">
        <w:rPr>
          <w:rFonts w:ascii="宋体"/>
          <w:szCs w:val="24"/>
        </w:rPr>
        <w:t>casetab</w:t>
      </w:r>
      <w:r w:rsidRPr="00F62482">
        <w:rPr>
          <w:rFonts w:ascii="宋体" w:hint="eastAsia"/>
          <w:szCs w:val="24"/>
        </w:rPr>
        <w:t>表中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</w:t>
      </w:r>
      <w:r w:rsidRPr="00F62482">
        <w:rPr>
          <w:rFonts w:ascii="宋体" w:hint="eastAsia"/>
          <w:szCs w:val="24"/>
        </w:rPr>
        <w:t>并检查符号有无重复定义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var lab : conrec;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k : integer;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constant( fsys+[comma,colon],lab ); {*</w:t>
      </w:r>
      <w:r w:rsidRPr="00F62482">
        <w:rPr>
          <w:rFonts w:ascii="宋体" w:hint="eastAsia"/>
          <w:szCs w:val="24"/>
        </w:rPr>
        <w:t>处理常量</w:t>
      </w:r>
      <w:r w:rsidRPr="00F62482">
        <w:rPr>
          <w:rFonts w:ascii="宋体"/>
          <w:szCs w:val="24"/>
        </w:rPr>
        <w:t>(</w:t>
      </w:r>
      <w:r w:rsidRPr="00F62482">
        <w:rPr>
          <w:rFonts w:ascii="宋体" w:hint="eastAsia"/>
          <w:szCs w:val="24"/>
        </w:rPr>
        <w:t>因为标签都是常量</w:t>
      </w:r>
      <w:r w:rsidRPr="00F62482">
        <w:rPr>
          <w:rFonts w:ascii="宋体"/>
          <w:szCs w:val="24"/>
        </w:rPr>
        <w:t>)*}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if lab.tp &lt;&gt; x.typ    {*</w:t>
      </w:r>
      <w:r w:rsidRPr="00F62482">
        <w:rPr>
          <w:rFonts w:ascii="宋体" w:hint="eastAsia"/>
          <w:szCs w:val="24"/>
        </w:rPr>
        <w:t>如果获得的标签类型和变量的类型不符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then error(47)  {*case</w:t>
      </w:r>
      <w:r w:rsidRPr="00F62482">
        <w:rPr>
          <w:rFonts w:ascii="宋体" w:hint="eastAsia"/>
          <w:szCs w:val="24"/>
        </w:rPr>
        <w:t>语句中标号必须是与</w:t>
      </w:r>
      <w:r w:rsidRPr="00F62482">
        <w:rPr>
          <w:rFonts w:ascii="宋体"/>
          <w:szCs w:val="24"/>
        </w:rPr>
        <w:t>case</w:t>
      </w:r>
      <w:r w:rsidRPr="00F62482">
        <w:rPr>
          <w:rFonts w:ascii="宋体" w:hint="eastAsia"/>
          <w:szCs w:val="24"/>
        </w:rPr>
        <w:t>子句表达式类型相同的常量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else if i = csmax   {*case</w:t>
      </w:r>
      <w:r w:rsidRPr="00F62482">
        <w:rPr>
          <w:rFonts w:ascii="宋体" w:hint="eastAsia"/>
          <w:szCs w:val="24"/>
        </w:rPr>
        <w:t>表溢出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fatal(6)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i := i+1; {*casestatement</w:t>
      </w:r>
      <w:r w:rsidRPr="00F62482">
        <w:rPr>
          <w:rFonts w:ascii="宋体" w:hint="eastAsia"/>
          <w:szCs w:val="24"/>
        </w:rPr>
        <w:t>的变量</w:t>
      </w:r>
      <w:r w:rsidRPr="00F62482">
        <w:rPr>
          <w:rFonts w:ascii="宋体"/>
          <w:szCs w:val="24"/>
        </w:rPr>
        <w:t>i</w:t>
      </w:r>
      <w:r w:rsidRPr="00F62482">
        <w:rPr>
          <w:rFonts w:ascii="宋体" w:hint="eastAsia"/>
          <w:szCs w:val="24"/>
        </w:rPr>
        <w:t>为</w:t>
      </w:r>
      <w:r w:rsidRPr="00F62482">
        <w:rPr>
          <w:rFonts w:ascii="宋体"/>
          <w:szCs w:val="24"/>
        </w:rPr>
        <w:t>case</w:t>
      </w:r>
      <w:r w:rsidRPr="00F62482">
        <w:rPr>
          <w:rFonts w:ascii="宋体" w:hint="eastAsia"/>
          <w:szCs w:val="24"/>
        </w:rPr>
        <w:t>总数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k := 0;   {*</w:t>
      </w:r>
      <w:r w:rsidRPr="00F62482">
        <w:rPr>
          <w:rFonts w:ascii="宋体" w:hint="eastAsia"/>
          <w:szCs w:val="24"/>
        </w:rPr>
        <w:t>用来检查是否重复定义的变量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casetab[i].val := lab.i;  {*</w:t>
      </w:r>
      <w:r w:rsidRPr="00F62482">
        <w:rPr>
          <w:rFonts w:ascii="宋体" w:hint="eastAsia"/>
          <w:szCs w:val="24"/>
        </w:rPr>
        <w:t>保存新的</w:t>
      </w:r>
      <w:r w:rsidRPr="00F62482">
        <w:rPr>
          <w:rFonts w:ascii="宋体"/>
          <w:szCs w:val="24"/>
        </w:rPr>
        <w:t>case</w:t>
      </w:r>
      <w:r w:rsidRPr="00F62482">
        <w:rPr>
          <w:rFonts w:ascii="宋体" w:hint="eastAsia"/>
          <w:szCs w:val="24"/>
        </w:rPr>
        <w:t>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casetab[i].lc := lc;  {*</w:t>
      </w:r>
      <w:r w:rsidRPr="00F62482">
        <w:rPr>
          <w:rFonts w:ascii="宋体" w:hint="eastAsia"/>
          <w:szCs w:val="24"/>
        </w:rPr>
        <w:t>保存新</w:t>
      </w:r>
      <w:r w:rsidRPr="00F62482">
        <w:rPr>
          <w:rFonts w:ascii="宋体"/>
          <w:szCs w:val="24"/>
        </w:rPr>
        <w:t>case</w:t>
      </w:r>
      <w:r w:rsidRPr="00F62482">
        <w:rPr>
          <w:rFonts w:ascii="宋体" w:hint="eastAsia"/>
          <w:szCs w:val="24"/>
        </w:rPr>
        <w:t>后面代码的位置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repeat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k := k+1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until casetab[k].val = lab.i; {*</w:t>
      </w:r>
      <w:r w:rsidRPr="00F62482">
        <w:rPr>
          <w:rFonts w:ascii="宋体" w:hint="eastAsia"/>
          <w:szCs w:val="24"/>
        </w:rPr>
        <w:t>在之前的表中找到了相同的值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if k &lt; i  {*</w:t>
      </w:r>
      <w:r w:rsidRPr="00F62482">
        <w:rPr>
          <w:rFonts w:ascii="宋体" w:hint="eastAsia"/>
          <w:szCs w:val="24"/>
        </w:rPr>
        <w:t>重定义错误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then error(1); { multiple definition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end { caselabel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procedure onecase;  {*</w:t>
      </w:r>
      <w:r w:rsidRPr="00F62482">
        <w:rPr>
          <w:rFonts w:ascii="宋体" w:hint="eastAsia"/>
          <w:szCs w:val="24"/>
        </w:rPr>
        <w:t>处理</w:t>
      </w:r>
      <w:r w:rsidRPr="00F62482">
        <w:rPr>
          <w:rFonts w:ascii="宋体"/>
          <w:szCs w:val="24"/>
        </w:rPr>
        <w:t>case</w:t>
      </w:r>
      <w:r w:rsidRPr="00F62482">
        <w:rPr>
          <w:rFonts w:ascii="宋体" w:hint="eastAsia"/>
          <w:szCs w:val="24"/>
        </w:rPr>
        <w:t>语句中的一个分支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if sy in constbegsys {*</w:t>
      </w:r>
      <w:r w:rsidRPr="00F62482">
        <w:rPr>
          <w:rFonts w:ascii="宋体" w:hint="eastAsia"/>
          <w:szCs w:val="24"/>
        </w:rPr>
        <w:t>常量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caselabel;  {*</w:t>
      </w:r>
      <w:r w:rsidRPr="00F62482">
        <w:rPr>
          <w:rFonts w:ascii="宋体" w:hint="eastAsia"/>
          <w:szCs w:val="24"/>
        </w:rPr>
        <w:t>一个标签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while sy = comma do {*</w:t>
      </w:r>
      <w:r w:rsidRPr="00F62482">
        <w:rPr>
          <w:rFonts w:ascii="宋体" w:hint="eastAsia"/>
          <w:szCs w:val="24"/>
        </w:rPr>
        <w:t>每个，反复读标签</w:t>
      </w:r>
      <w:r w:rsidRPr="00F62482">
        <w:rPr>
          <w:rFonts w:ascii="宋体"/>
          <w:szCs w:val="24"/>
        </w:rPr>
        <w:t>*}{*1case</w:t>
      </w:r>
      <w:r w:rsidRPr="00F62482">
        <w:rPr>
          <w:rFonts w:ascii="宋体" w:hint="eastAsia"/>
          <w:szCs w:val="24"/>
        </w:rPr>
        <w:t>对应多标签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caselabel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if sy = colon   {*</w:t>
      </w:r>
      <w:r w:rsidRPr="00F62482">
        <w:rPr>
          <w:rFonts w:ascii="宋体" w:hint="eastAsia"/>
          <w:szCs w:val="24"/>
        </w:rPr>
        <w:t>结束的：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else error(5);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statement([semicolon,endsy]+fsys);{*</w:t>
      </w:r>
      <w:r w:rsidRPr="00F62482">
        <w:rPr>
          <w:rFonts w:ascii="宋体" w:hint="eastAsia"/>
          <w:szCs w:val="24"/>
        </w:rPr>
        <w:t>处理</w:t>
      </w:r>
      <w:r w:rsidRPr="00F62482">
        <w:rPr>
          <w:rFonts w:ascii="宋体"/>
          <w:szCs w:val="24"/>
        </w:rPr>
        <w:t>case</w:t>
      </w:r>
      <w:r w:rsidRPr="00F62482">
        <w:rPr>
          <w:rFonts w:ascii="宋体" w:hint="eastAsia"/>
          <w:szCs w:val="24"/>
        </w:rPr>
        <w:t>表达式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j := j+1;       {*j++*}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exittab[j] := lc;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{*</w:t>
      </w:r>
      <w:r w:rsidRPr="00F62482">
        <w:rPr>
          <w:rFonts w:ascii="宋体" w:hint="eastAsia"/>
          <w:szCs w:val="24"/>
        </w:rPr>
        <w:t>记录当前</w:t>
      </w:r>
      <w:r w:rsidRPr="00F62482">
        <w:rPr>
          <w:rFonts w:ascii="宋体"/>
          <w:szCs w:val="24"/>
        </w:rPr>
        <w:t>case</w:t>
      </w:r>
      <w:r w:rsidRPr="00F62482">
        <w:rPr>
          <w:rFonts w:ascii="宋体" w:hint="eastAsia"/>
          <w:szCs w:val="24"/>
        </w:rPr>
        <w:t>分支结束的代码位置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即跳转指令的位置</w:t>
      </w:r>
      <w:r w:rsidRPr="00F62482">
        <w:rPr>
          <w:rFonts w:ascii="宋体"/>
          <w:szCs w:val="24"/>
        </w:rPr>
        <w:t>*}{*</w:t>
      </w:r>
      <w:r w:rsidRPr="00F62482">
        <w:rPr>
          <w:rFonts w:ascii="宋体" w:hint="eastAsia"/>
          <w:szCs w:val="24"/>
        </w:rPr>
        <w:t>跳转都需要记录代码位置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emit(10) {*</w:t>
      </w:r>
      <w:r w:rsidRPr="00F62482">
        <w:rPr>
          <w:rFonts w:ascii="宋体" w:hint="eastAsia"/>
          <w:szCs w:val="24"/>
        </w:rPr>
        <w:t>无条件跳转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end { onecase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begin  { casestatement 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{*</w:t>
      </w:r>
      <w:r w:rsidRPr="00F62482">
        <w:rPr>
          <w:rFonts w:ascii="宋体" w:hint="eastAsia"/>
          <w:szCs w:val="24"/>
        </w:rPr>
        <w:t>语法</w:t>
      </w:r>
      <w:r w:rsidRPr="00F62482">
        <w:rPr>
          <w:rFonts w:ascii="宋体"/>
          <w:szCs w:val="24"/>
        </w:rPr>
        <w:t>case ...(</w:t>
      </w:r>
      <w:r w:rsidRPr="00F62482">
        <w:rPr>
          <w:rFonts w:ascii="宋体" w:hint="eastAsia"/>
          <w:szCs w:val="24"/>
        </w:rPr>
        <w:t>第一个</w:t>
      </w:r>
      <w:r w:rsidRPr="00F62482">
        <w:rPr>
          <w:rFonts w:ascii="宋体"/>
          <w:szCs w:val="24"/>
        </w:rPr>
        <w:t>case</w:t>
      </w:r>
      <w:r w:rsidRPr="00F62482">
        <w:rPr>
          <w:rFonts w:ascii="宋体" w:hint="eastAsia"/>
          <w:szCs w:val="24"/>
        </w:rPr>
        <w:t>分支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再之后的就没有</w:t>
      </w:r>
      <w:r w:rsidRPr="00F62482">
        <w:rPr>
          <w:rFonts w:ascii="宋体"/>
          <w:szCs w:val="24"/>
        </w:rPr>
        <w:t>of</w:t>
      </w:r>
      <w:r w:rsidRPr="00F62482">
        <w:rPr>
          <w:rFonts w:ascii="宋体" w:hint="eastAsia"/>
          <w:szCs w:val="24"/>
        </w:rPr>
        <w:t>了</w:t>
      </w:r>
      <w:r w:rsidRPr="00F62482">
        <w:rPr>
          <w:rFonts w:ascii="宋体"/>
          <w:szCs w:val="24"/>
        </w:rPr>
        <w:t>)of ...: begin .....end*}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 := 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j := 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expression( fsys + [ofsy,comma,colon],x ); {*</w:t>
      </w:r>
      <w:r w:rsidRPr="00F62482">
        <w:rPr>
          <w:rFonts w:ascii="宋体" w:hint="eastAsia"/>
          <w:szCs w:val="24"/>
        </w:rPr>
        <w:t>读表达式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if not( x.typ in [ints,bools,chars,notyp ]) {*</w:t>
      </w:r>
      <w:r w:rsidRPr="00F62482">
        <w:rPr>
          <w:rFonts w:ascii="宋体" w:hint="eastAsia"/>
          <w:szCs w:val="24"/>
        </w:rPr>
        <w:t>类型要求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then error(23);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lc1 := lc;  {*</w:t>
      </w:r>
      <w:r w:rsidRPr="00F62482">
        <w:rPr>
          <w:rFonts w:ascii="宋体" w:hint="eastAsia"/>
          <w:szCs w:val="24"/>
        </w:rPr>
        <w:t>跳转需记录位置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emit(12); {jmpx}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if sy = ofsy {*</w:t>
      </w:r>
      <w:r w:rsidRPr="00F62482">
        <w:rPr>
          <w:rFonts w:ascii="宋体" w:hint="eastAsia"/>
          <w:szCs w:val="24"/>
        </w:rPr>
        <w:t>第一个</w:t>
      </w:r>
      <w:r w:rsidRPr="00F62482">
        <w:rPr>
          <w:rFonts w:ascii="宋体"/>
          <w:szCs w:val="24"/>
        </w:rPr>
        <w:t>case</w:t>
      </w:r>
      <w:r w:rsidRPr="00F62482">
        <w:rPr>
          <w:rFonts w:ascii="宋体" w:hint="eastAsia"/>
          <w:szCs w:val="24"/>
        </w:rPr>
        <w:t>后要有</w:t>
      </w:r>
      <w:r w:rsidRPr="00F62482">
        <w:rPr>
          <w:rFonts w:ascii="宋体"/>
          <w:szCs w:val="24"/>
        </w:rPr>
        <w:t>of*}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else error(8);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onecase; {*</w:t>
      </w:r>
      <w:r w:rsidRPr="00F62482">
        <w:rPr>
          <w:rFonts w:ascii="宋体" w:hint="eastAsia"/>
          <w:szCs w:val="24"/>
        </w:rPr>
        <w:t>处理一个</w:t>
      </w:r>
      <w:r w:rsidRPr="00F62482">
        <w:rPr>
          <w:rFonts w:ascii="宋体"/>
          <w:szCs w:val="24"/>
        </w:rPr>
        <w:t>case*}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while sy = semicolon do  {*</w:t>
      </w:r>
      <w:r w:rsidRPr="00F62482">
        <w:rPr>
          <w:rFonts w:ascii="宋体" w:hint="eastAsia"/>
          <w:szCs w:val="24"/>
        </w:rPr>
        <w:t>不同</w:t>
      </w:r>
      <w:r w:rsidRPr="00F62482">
        <w:rPr>
          <w:rFonts w:ascii="宋体"/>
          <w:szCs w:val="24"/>
        </w:rPr>
        <w:t>case</w:t>
      </w:r>
      <w:r w:rsidRPr="00F62482">
        <w:rPr>
          <w:rFonts w:ascii="宋体" w:hint="eastAsia"/>
          <w:szCs w:val="24"/>
        </w:rPr>
        <w:t>之间用；分割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循环处理一个</w:t>
      </w:r>
      <w:r w:rsidRPr="00F62482">
        <w:rPr>
          <w:rFonts w:ascii="宋体"/>
          <w:szCs w:val="24"/>
        </w:rPr>
        <w:t>case*}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onecase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code[lc1].y := lc;  {*</w:t>
      </w:r>
      <w:r w:rsidRPr="00F62482">
        <w:rPr>
          <w:rFonts w:ascii="宋体" w:hint="eastAsia"/>
          <w:szCs w:val="24"/>
        </w:rPr>
        <w:t>确定了情况跳转到的表的开始地址之后对之前声明的代码进行回填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for k := 1 to i do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emit1( 13,casetab[k].val);  {*</w:t>
      </w:r>
      <w:r w:rsidRPr="00F62482">
        <w:rPr>
          <w:rFonts w:ascii="宋体" w:hint="eastAsia"/>
          <w:szCs w:val="24"/>
        </w:rPr>
        <w:t>循环确定</w:t>
      </w:r>
      <w:r w:rsidRPr="00F62482">
        <w:rPr>
          <w:rFonts w:ascii="宋体"/>
          <w:szCs w:val="24"/>
        </w:rPr>
        <w:t>case</w:t>
      </w:r>
      <w:r w:rsidRPr="00F62482">
        <w:rPr>
          <w:rFonts w:ascii="宋体" w:hint="eastAsia"/>
          <w:szCs w:val="24"/>
        </w:rPr>
        <w:t>表的登记项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emit1( 13,casetab[k].lc);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emit1(10,0);  {*</w:t>
      </w:r>
      <w:r w:rsidRPr="00F62482">
        <w:rPr>
          <w:rFonts w:ascii="宋体" w:hint="eastAsia"/>
          <w:szCs w:val="24"/>
        </w:rPr>
        <w:t>跳转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for k := 1 to j do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code[exittab[k]].y := lc;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{*</w:t>
      </w:r>
      <w:r w:rsidRPr="00F62482">
        <w:rPr>
          <w:rFonts w:ascii="宋体" w:hint="eastAsia"/>
          <w:szCs w:val="24"/>
        </w:rPr>
        <w:t>设置每个</w:t>
      </w:r>
      <w:r w:rsidRPr="00F62482">
        <w:rPr>
          <w:rFonts w:ascii="宋体"/>
          <w:szCs w:val="24"/>
        </w:rPr>
        <w:t>case</w:t>
      </w:r>
      <w:r w:rsidRPr="00F62482">
        <w:rPr>
          <w:rFonts w:ascii="宋体" w:hint="eastAsia"/>
          <w:szCs w:val="24"/>
        </w:rPr>
        <w:t>分支结束后的跳转地址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</w:t>
      </w:r>
      <w:r w:rsidRPr="00F62482">
        <w:rPr>
          <w:rFonts w:ascii="宋体" w:hint="eastAsia"/>
          <w:szCs w:val="24"/>
        </w:rPr>
        <w:t>此时</w:t>
      </w:r>
      <w:r w:rsidRPr="00F62482">
        <w:rPr>
          <w:rFonts w:ascii="宋体"/>
          <w:szCs w:val="24"/>
        </w:rPr>
        <w:t>lc</w:t>
      </w:r>
      <w:r w:rsidRPr="00F62482">
        <w:rPr>
          <w:rFonts w:ascii="宋体" w:hint="eastAsia"/>
          <w:szCs w:val="24"/>
        </w:rPr>
        <w:t>指向情况表结束之后的位置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所有的分支结束后都跳到这里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if sy = endsy {*case</w:t>
      </w:r>
      <w:r w:rsidRPr="00F62482">
        <w:rPr>
          <w:rFonts w:ascii="宋体" w:hint="eastAsia"/>
          <w:szCs w:val="24"/>
        </w:rPr>
        <w:t>的结束标志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else error(57)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end { casestatement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procedure repeatstatement;{*</w:t>
      </w:r>
      <w:r w:rsidRPr="00F62482">
        <w:rPr>
          <w:rFonts w:ascii="宋体" w:hint="eastAsia"/>
          <w:szCs w:val="24"/>
        </w:rPr>
        <w:t>处理</w:t>
      </w:r>
      <w:r w:rsidRPr="00F62482">
        <w:rPr>
          <w:rFonts w:ascii="宋体"/>
          <w:szCs w:val="24"/>
        </w:rPr>
        <w:t>repeat</w:t>
      </w:r>
      <w:r w:rsidRPr="00F62482">
        <w:rPr>
          <w:rFonts w:ascii="宋体" w:hint="eastAsia"/>
          <w:szCs w:val="24"/>
        </w:rPr>
        <w:t>语句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var x : item;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lc1: integer;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lc1 := lc;  {*</w:t>
      </w:r>
      <w:r w:rsidRPr="00F62482">
        <w:rPr>
          <w:rFonts w:ascii="宋体" w:hint="eastAsia"/>
          <w:szCs w:val="24"/>
        </w:rPr>
        <w:t>涉及跳转记录</w:t>
      </w:r>
      <w:r w:rsidRPr="00F62482">
        <w:rPr>
          <w:rFonts w:ascii="宋体"/>
          <w:szCs w:val="24"/>
        </w:rPr>
        <w:t>pc*}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statement( [semicolon,untilsy]+fsys); {*</w:t>
      </w:r>
      <w:r w:rsidRPr="00F62482">
        <w:rPr>
          <w:rFonts w:ascii="宋体" w:hint="eastAsia"/>
          <w:szCs w:val="24"/>
        </w:rPr>
        <w:t>读语句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while sy in [semicolon]+statbegsys do {*repeat</w:t>
      </w:r>
      <w:r w:rsidRPr="00F62482">
        <w:rPr>
          <w:rFonts w:ascii="宋体" w:hint="eastAsia"/>
          <w:szCs w:val="24"/>
        </w:rPr>
        <w:t>中的语句用；分割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if sy = semicolon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else error(14);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statement([semicolon,untilsy]+fsys)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if sy = untilsy {*until*}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expression(fsys,x);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if not(x.typ in [bools,notyp] 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{*</w:t>
      </w:r>
      <w:r w:rsidRPr="00F62482">
        <w:rPr>
          <w:rFonts w:ascii="宋体" w:hint="eastAsia"/>
          <w:szCs w:val="24"/>
        </w:rPr>
        <w:t>处理</w:t>
      </w:r>
      <w:r w:rsidRPr="00F62482">
        <w:rPr>
          <w:rFonts w:ascii="宋体"/>
          <w:szCs w:val="24"/>
        </w:rPr>
        <w:t>until</w:t>
      </w:r>
      <w:r w:rsidRPr="00F62482">
        <w:rPr>
          <w:rFonts w:ascii="宋体" w:hint="eastAsia"/>
          <w:szCs w:val="24"/>
        </w:rPr>
        <w:t>后面的表达式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必须是</w:t>
      </w:r>
      <w:r w:rsidRPr="00F62482">
        <w:rPr>
          <w:rFonts w:ascii="宋体"/>
          <w:szCs w:val="24"/>
        </w:rPr>
        <w:t>boolean</w:t>
      </w:r>
      <w:r w:rsidRPr="00F62482">
        <w:rPr>
          <w:rFonts w:ascii="宋体" w:hint="eastAsia"/>
          <w:szCs w:val="24"/>
        </w:rPr>
        <w:t>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error(17);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emit1(11,lc1);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{*</w:t>
      </w:r>
      <w:r w:rsidRPr="00F62482">
        <w:rPr>
          <w:rFonts w:ascii="宋体" w:hint="eastAsia"/>
          <w:szCs w:val="24"/>
        </w:rPr>
        <w:t>跳转指令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如果表达式为假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则跳到</w:t>
      </w:r>
      <w:r w:rsidRPr="00F62482">
        <w:rPr>
          <w:rFonts w:ascii="宋体"/>
          <w:szCs w:val="24"/>
        </w:rPr>
        <w:t>repeat</w:t>
      </w:r>
      <w:r w:rsidRPr="00F62482">
        <w:rPr>
          <w:rFonts w:ascii="宋体" w:hint="eastAsia"/>
          <w:szCs w:val="24"/>
        </w:rPr>
        <w:t>开始的位置</w:t>
      </w:r>
      <w:r w:rsidRPr="00F62482">
        <w:rPr>
          <w:rFonts w:ascii="宋体"/>
          <w:szCs w:val="24"/>
        </w:rPr>
        <w:t>lc1</w:t>
      </w:r>
      <w:r w:rsidRPr="00F62482">
        <w:rPr>
          <w:rFonts w:ascii="宋体" w:hint="eastAsia"/>
          <w:szCs w:val="24"/>
        </w:rPr>
        <w:t>继续循环执行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else error(53) {*</w:t>
      </w:r>
      <w:r w:rsidRPr="00F62482">
        <w:rPr>
          <w:rFonts w:ascii="宋体" w:hint="eastAsia"/>
          <w:szCs w:val="24"/>
        </w:rPr>
        <w:t>应该是</w:t>
      </w:r>
      <w:r w:rsidRPr="00F62482">
        <w:rPr>
          <w:rFonts w:ascii="宋体"/>
          <w:szCs w:val="24"/>
        </w:rPr>
        <w:t>until*}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end { repeatstatement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procedure whilestatement; {*</w:t>
      </w:r>
      <w:r w:rsidRPr="00F62482">
        <w:rPr>
          <w:rFonts w:ascii="宋体" w:hint="eastAsia"/>
          <w:szCs w:val="24"/>
        </w:rPr>
        <w:t>处理</w:t>
      </w:r>
      <w:r w:rsidRPr="00F62482">
        <w:rPr>
          <w:rFonts w:ascii="宋体"/>
          <w:szCs w:val="24"/>
        </w:rPr>
        <w:t>while</w:t>
      </w:r>
      <w:r w:rsidRPr="00F62482">
        <w:rPr>
          <w:rFonts w:ascii="宋体" w:hint="eastAsia"/>
          <w:szCs w:val="24"/>
        </w:rPr>
        <w:t>语句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var x : item;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lc1,lc2 : integer;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lc1 := lc; {*</w:t>
      </w:r>
      <w:r w:rsidRPr="00F62482">
        <w:rPr>
          <w:rFonts w:ascii="宋体" w:hint="eastAsia"/>
          <w:szCs w:val="24"/>
        </w:rPr>
        <w:t>跳转</w:t>
      </w:r>
      <w:r w:rsidRPr="00F62482">
        <w:rPr>
          <w:rFonts w:ascii="宋体"/>
          <w:szCs w:val="24"/>
        </w:rPr>
        <w:t>while</w:t>
      </w:r>
      <w:r w:rsidRPr="00F62482">
        <w:rPr>
          <w:rFonts w:ascii="宋体" w:hint="eastAsia"/>
          <w:szCs w:val="24"/>
        </w:rPr>
        <w:t>首地址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expression( fsys+[dosy],x);  {*</w:t>
      </w:r>
      <w:r w:rsidRPr="00F62482">
        <w:rPr>
          <w:rFonts w:ascii="宋体" w:hint="eastAsia"/>
          <w:szCs w:val="24"/>
        </w:rPr>
        <w:t>处理</w:t>
      </w:r>
      <w:r w:rsidRPr="00F62482">
        <w:rPr>
          <w:rFonts w:ascii="宋体"/>
          <w:szCs w:val="24"/>
        </w:rPr>
        <w:t>while</w:t>
      </w:r>
      <w:r w:rsidRPr="00F62482">
        <w:rPr>
          <w:rFonts w:ascii="宋体" w:hint="eastAsia"/>
          <w:szCs w:val="24"/>
        </w:rPr>
        <w:t>后面跟的表达式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if not( x.typ in [bools, notyp] ) {*</w:t>
      </w:r>
      <w:r w:rsidRPr="00F62482">
        <w:rPr>
          <w:rFonts w:ascii="宋体" w:hint="eastAsia"/>
          <w:szCs w:val="24"/>
        </w:rPr>
        <w:t>必须是</w:t>
      </w:r>
      <w:r w:rsidRPr="00F62482">
        <w:rPr>
          <w:rFonts w:ascii="宋体"/>
          <w:szCs w:val="24"/>
        </w:rPr>
        <w:t>bool*}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then error(17);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lc2 := lc;  {*</w:t>
      </w:r>
      <w:r w:rsidRPr="00F62482">
        <w:rPr>
          <w:rFonts w:ascii="宋体" w:hint="eastAsia"/>
          <w:szCs w:val="24"/>
        </w:rPr>
        <w:t>当前位置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emit(11);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if sy = dosy {*do*}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then insymbol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else error(54);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statement(fsys); {*</w:t>
      </w:r>
      <w:r w:rsidRPr="00F62482">
        <w:rPr>
          <w:rFonts w:ascii="宋体" w:hint="eastAsia"/>
          <w:szCs w:val="24"/>
        </w:rPr>
        <w:t>处理语句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emit1(10,lc1);   {*</w:t>
      </w:r>
      <w:r w:rsidRPr="00F62482">
        <w:rPr>
          <w:rFonts w:ascii="宋体" w:hint="eastAsia"/>
          <w:szCs w:val="24"/>
        </w:rPr>
        <w:t>条件跳转会</w:t>
      </w:r>
      <w:r w:rsidRPr="00F62482">
        <w:rPr>
          <w:rFonts w:ascii="宋体"/>
          <w:szCs w:val="24"/>
        </w:rPr>
        <w:t xml:space="preserve">while </w:t>
      </w:r>
      <w:r w:rsidRPr="00F62482">
        <w:rPr>
          <w:rFonts w:ascii="宋体" w:hint="eastAsia"/>
          <w:szCs w:val="24"/>
        </w:rPr>
        <w:t>头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code[lc2].y := lc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end { whilestatement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procedure forstatement;{*</w:t>
      </w:r>
      <w:r w:rsidRPr="00F62482">
        <w:rPr>
          <w:rFonts w:ascii="宋体" w:hint="eastAsia"/>
          <w:szCs w:val="24"/>
        </w:rPr>
        <w:t>处理</w:t>
      </w:r>
      <w:r w:rsidRPr="00F62482">
        <w:rPr>
          <w:rFonts w:ascii="宋体"/>
          <w:szCs w:val="24"/>
        </w:rPr>
        <w:t>for</w:t>
      </w:r>
      <w:r w:rsidRPr="00F62482">
        <w:rPr>
          <w:rFonts w:ascii="宋体" w:hint="eastAsia"/>
          <w:szCs w:val="24"/>
        </w:rPr>
        <w:t>语句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  </w:t>
      </w:r>
      <w:r w:rsidRPr="00F62482">
        <w:rPr>
          <w:rFonts w:ascii="宋体"/>
          <w:szCs w:val="24"/>
          <w:lang w:val="da-DK"/>
        </w:rPr>
        <w:t>var  cvt : types;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x :  item;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i,f,lc1,lc2 : integer;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  </w:t>
      </w:r>
      <w:r w:rsidRPr="00F62482">
        <w:rPr>
          <w:rFonts w:ascii="宋体"/>
          <w:szCs w:val="24"/>
        </w:rPr>
        <w:t>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if sy = ident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 := loc(id); {*</w:t>
      </w:r>
      <w:r w:rsidRPr="00F62482">
        <w:rPr>
          <w:rFonts w:ascii="宋体" w:hint="eastAsia"/>
          <w:szCs w:val="24"/>
        </w:rPr>
        <w:t>找到其在</w:t>
      </w:r>
      <w:r w:rsidRPr="00F62482">
        <w:rPr>
          <w:rFonts w:ascii="宋体"/>
          <w:szCs w:val="24"/>
        </w:rPr>
        <w:t>tab</w:t>
      </w:r>
      <w:r w:rsidRPr="00F62482">
        <w:rPr>
          <w:rFonts w:ascii="宋体" w:hint="eastAsia"/>
          <w:szCs w:val="24"/>
        </w:rPr>
        <w:t>表中的位置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if i = 0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cvt := ints {*</w:t>
      </w:r>
      <w:r w:rsidRPr="00F62482">
        <w:rPr>
          <w:rFonts w:ascii="宋体" w:hint="eastAsia"/>
          <w:szCs w:val="24"/>
        </w:rPr>
        <w:t>未找到定义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计数变量类型默认为整型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else if tab[i].obj = vvariable {*var*}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cvt := tab[i].typ;  {*</w:t>
      </w:r>
      <w:r w:rsidRPr="00F62482">
        <w:rPr>
          <w:rFonts w:ascii="宋体" w:hint="eastAsia"/>
          <w:szCs w:val="24"/>
        </w:rPr>
        <w:t>计数变量类型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if not tab[i].normal{*</w:t>
      </w:r>
      <w:r w:rsidRPr="00F62482">
        <w:rPr>
          <w:rFonts w:ascii="宋体" w:hint="eastAsia"/>
          <w:szCs w:val="24"/>
        </w:rPr>
        <w:t>变量形参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then error(37)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else emit2(0,tab[i].lev, tab[i].adr );{*</w:t>
      </w:r>
      <w:r w:rsidRPr="00F62482">
        <w:rPr>
          <w:rFonts w:ascii="宋体" w:hint="eastAsia"/>
          <w:szCs w:val="24"/>
        </w:rPr>
        <w:t>取数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if not ( cvt in [notyp, ints, bools, chars])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then error(18)  {*</w:t>
      </w:r>
      <w:r w:rsidRPr="00F62482">
        <w:rPr>
          <w:rFonts w:ascii="宋体" w:hint="eastAsia"/>
          <w:szCs w:val="24"/>
        </w:rPr>
        <w:t>循环变量类型限定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error(37);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cvt := ints {*</w:t>
      </w:r>
      <w:r w:rsidRPr="00F62482">
        <w:rPr>
          <w:rFonts w:ascii="宋体" w:hint="eastAsia"/>
          <w:szCs w:val="24"/>
        </w:rPr>
        <w:t>统一使用</w:t>
      </w:r>
      <w:r w:rsidRPr="00F62482">
        <w:rPr>
          <w:rFonts w:ascii="宋体"/>
          <w:szCs w:val="24"/>
        </w:rPr>
        <w:t>int</w:t>
      </w:r>
      <w:r w:rsidRPr="00F62482">
        <w:rPr>
          <w:rFonts w:ascii="宋体" w:hint="eastAsia"/>
          <w:szCs w:val="24"/>
        </w:rPr>
        <w:t>类型表示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else skip([becomes,tosy,downtosy,dosy]+fsys,2);{*</w:t>
      </w:r>
      <w:r w:rsidRPr="00F62482">
        <w:rPr>
          <w:rFonts w:ascii="宋体" w:hint="eastAsia"/>
          <w:szCs w:val="24"/>
        </w:rPr>
        <w:t>跳读无用符号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if sy = becomes {*</w:t>
      </w:r>
      <w:r w:rsidRPr="00F62482">
        <w:rPr>
          <w:rFonts w:ascii="宋体" w:hint="eastAsia"/>
          <w:szCs w:val="24"/>
        </w:rPr>
        <w:t>：</w:t>
      </w:r>
      <w:r w:rsidRPr="00F62482">
        <w:rPr>
          <w:rFonts w:ascii="宋体"/>
          <w:szCs w:val="24"/>
        </w:rPr>
        <w:t>=*}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expression( [tosy, downtosy,dosy]+fsys,x);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{*for i:= 1 + 2 to 3 do ... </w:t>
      </w:r>
      <w:r w:rsidRPr="00F62482">
        <w:rPr>
          <w:rFonts w:ascii="宋体" w:hint="eastAsia"/>
          <w:szCs w:val="24"/>
        </w:rPr>
        <w:t>此处处理</w:t>
      </w:r>
      <w:r w:rsidRPr="00F62482">
        <w:rPr>
          <w:rFonts w:ascii="宋体"/>
          <w:szCs w:val="24"/>
        </w:rPr>
        <w:t>1+2</w:t>
      </w:r>
      <w:r w:rsidRPr="00F62482">
        <w:rPr>
          <w:rFonts w:ascii="宋体" w:hint="eastAsia"/>
          <w:szCs w:val="24"/>
        </w:rPr>
        <w:t>表达式并将结果的类型返回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if x.typ &lt;&gt; cvt  {*</w:t>
      </w:r>
      <w:r w:rsidRPr="00F62482">
        <w:rPr>
          <w:rFonts w:ascii="宋体" w:hint="eastAsia"/>
          <w:szCs w:val="24"/>
        </w:rPr>
        <w:t>与循环变量类型不一致错误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error(19);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else skip([tosy, downtosy,dosy]+fsys,51); {*</w:t>
      </w:r>
      <w:r w:rsidRPr="00F62482">
        <w:rPr>
          <w:rFonts w:ascii="宋体" w:hint="eastAsia"/>
          <w:szCs w:val="24"/>
        </w:rPr>
        <w:t>跳过中间的</w:t>
      </w:r>
      <w:r w:rsidRPr="00F62482">
        <w:rPr>
          <w:rFonts w:ascii="宋体"/>
          <w:szCs w:val="24"/>
        </w:rPr>
        <w:t>to/downto*}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f := 14;  {*</w:t>
      </w:r>
      <w:r w:rsidRPr="00F62482">
        <w:rPr>
          <w:rFonts w:ascii="宋体" w:hint="eastAsia"/>
          <w:szCs w:val="24"/>
        </w:rPr>
        <w:t>增量型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if sy in [tosy,downtosy]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if sy = downtosy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f := 16; {*</w:t>
      </w:r>
      <w:r w:rsidRPr="00F62482">
        <w:rPr>
          <w:rFonts w:ascii="宋体" w:hint="eastAsia"/>
          <w:szCs w:val="24"/>
        </w:rPr>
        <w:t>改为减量型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expression([dosy]+fsys,x); {*</w:t>
      </w:r>
      <w:r w:rsidRPr="00F62482">
        <w:rPr>
          <w:rFonts w:ascii="宋体" w:hint="eastAsia"/>
          <w:szCs w:val="24"/>
        </w:rPr>
        <w:t>读表达式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if x.typ &lt;&gt; cvt   {*</w:t>
      </w:r>
      <w:r w:rsidRPr="00F62482">
        <w:rPr>
          <w:rFonts w:ascii="宋体" w:hint="eastAsia"/>
          <w:szCs w:val="24"/>
        </w:rPr>
        <w:t>不同的类型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error(19)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else skip([dosy]+fsys,55);  {*</w:t>
      </w:r>
      <w:r w:rsidRPr="00F62482">
        <w:rPr>
          <w:rFonts w:ascii="宋体" w:hint="eastAsia"/>
          <w:szCs w:val="24"/>
        </w:rPr>
        <w:t>跳读</w:t>
      </w:r>
      <w:r w:rsidRPr="00F62482">
        <w:rPr>
          <w:rFonts w:ascii="宋体"/>
          <w:szCs w:val="24"/>
        </w:rPr>
        <w:t>do*}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lc1 := lc;  {*</w:t>
      </w:r>
      <w:r w:rsidRPr="00F62482">
        <w:rPr>
          <w:rFonts w:ascii="宋体" w:hint="eastAsia"/>
          <w:szCs w:val="24"/>
        </w:rPr>
        <w:t>跳转需要记录代码位置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emit(f);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if sy = dosy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else error(54);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lc2 := lc;        {*</w:t>
      </w:r>
      <w:r w:rsidRPr="00F62482">
        <w:rPr>
          <w:rFonts w:ascii="宋体" w:hint="eastAsia"/>
          <w:szCs w:val="24"/>
        </w:rPr>
        <w:t>记录</w:t>
      </w:r>
      <w:r w:rsidRPr="00F62482">
        <w:rPr>
          <w:rFonts w:ascii="宋体"/>
          <w:szCs w:val="24"/>
        </w:rPr>
        <w:t>for</w:t>
      </w:r>
      <w:r w:rsidRPr="00F62482">
        <w:rPr>
          <w:rFonts w:ascii="宋体" w:hint="eastAsia"/>
          <w:szCs w:val="24"/>
        </w:rPr>
        <w:t>出口位置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statement(fsys);   {*</w:t>
      </w:r>
      <w:r w:rsidRPr="00F62482">
        <w:rPr>
          <w:rFonts w:ascii="宋体" w:hint="eastAsia"/>
          <w:szCs w:val="24"/>
        </w:rPr>
        <w:t>处理</w:t>
      </w:r>
      <w:r w:rsidRPr="00F62482">
        <w:rPr>
          <w:rFonts w:ascii="宋体"/>
          <w:szCs w:val="24"/>
        </w:rPr>
        <w:t>do</w:t>
      </w:r>
      <w:r w:rsidRPr="00F62482">
        <w:rPr>
          <w:rFonts w:ascii="宋体" w:hint="eastAsia"/>
          <w:szCs w:val="24"/>
        </w:rPr>
        <w:t>内部语句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emit1(f+1,lc2);    {*f+1</w:t>
      </w:r>
      <w:r w:rsidRPr="00F62482">
        <w:rPr>
          <w:rFonts w:ascii="宋体" w:hint="eastAsia"/>
          <w:szCs w:val="24"/>
        </w:rPr>
        <w:t>再入口测试指令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code[lc1].y := lc  {*</w:t>
      </w:r>
      <w:r w:rsidRPr="00F62482">
        <w:rPr>
          <w:rFonts w:ascii="宋体" w:hint="eastAsia"/>
          <w:szCs w:val="24"/>
        </w:rPr>
        <w:t>填</w:t>
      </w:r>
      <w:r w:rsidRPr="00F62482">
        <w:rPr>
          <w:rFonts w:ascii="宋体"/>
          <w:szCs w:val="24"/>
        </w:rPr>
        <w:t>code</w:t>
      </w:r>
      <w:r w:rsidRPr="00F62482">
        <w:rPr>
          <w:rFonts w:ascii="宋体" w:hint="eastAsia"/>
          <w:szCs w:val="24"/>
        </w:rPr>
        <w:t>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{*</w:t>
      </w:r>
      <w:r w:rsidRPr="00F62482">
        <w:rPr>
          <w:rFonts w:ascii="宋体" w:hint="eastAsia"/>
          <w:szCs w:val="24"/>
        </w:rPr>
        <w:t>若进不了第一次入口测试则直接跳过循环体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{*</w:t>
      </w:r>
      <w:r w:rsidRPr="00F62482">
        <w:rPr>
          <w:rFonts w:ascii="宋体" w:hint="eastAsia"/>
          <w:szCs w:val="24"/>
        </w:rPr>
        <w:t>其实际的</w:t>
      </w:r>
      <w:r w:rsidRPr="00F62482">
        <w:rPr>
          <w:rFonts w:ascii="宋体"/>
          <w:szCs w:val="24"/>
        </w:rPr>
        <w:t>PCODE</w:t>
      </w:r>
      <w:r w:rsidRPr="00F62482">
        <w:rPr>
          <w:rFonts w:ascii="宋体" w:hint="eastAsia"/>
          <w:szCs w:val="24"/>
        </w:rPr>
        <w:t>指令设计为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for</w:t>
      </w:r>
      <w:r w:rsidRPr="00F62482">
        <w:rPr>
          <w:rFonts w:ascii="宋体" w:hint="eastAsia"/>
          <w:szCs w:val="24"/>
        </w:rPr>
        <w:t>第一次判断和之后的判断用两个指令进行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再判断相当于</w:t>
      </w:r>
      <w:r w:rsidRPr="00F62482">
        <w:rPr>
          <w:rFonts w:ascii="宋体"/>
          <w:szCs w:val="24"/>
        </w:rPr>
        <w:t>do..while</w:t>
      </w:r>
      <w:r w:rsidRPr="00F62482">
        <w:rPr>
          <w:rFonts w:ascii="宋体" w:hint="eastAsia"/>
          <w:szCs w:val="24"/>
        </w:rPr>
        <w:t>形式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end { forstatement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procedure standproc( n: integer );{*</w:t>
      </w:r>
      <w:r w:rsidRPr="00F62482">
        <w:rPr>
          <w:rFonts w:ascii="宋体" w:hint="eastAsia"/>
          <w:szCs w:val="24"/>
        </w:rPr>
        <w:t>处理标准的输入输出的过程调用</w:t>
      </w:r>
      <w:r w:rsidRPr="00F62482">
        <w:rPr>
          <w:rFonts w:ascii="宋体"/>
          <w:szCs w:val="24"/>
        </w:rPr>
        <w:t>:</w:t>
      </w:r>
      <w:r w:rsidRPr="00F62482">
        <w:rPr>
          <w:rFonts w:ascii="宋体" w:hint="eastAsia"/>
          <w:szCs w:val="24"/>
        </w:rPr>
        <w:t>读</w:t>
      </w:r>
      <w:r w:rsidRPr="00F62482">
        <w:rPr>
          <w:rFonts w:ascii="宋体"/>
          <w:szCs w:val="24"/>
        </w:rPr>
        <w:t>.</w:t>
      </w:r>
      <w:r w:rsidRPr="00F62482">
        <w:rPr>
          <w:rFonts w:ascii="宋体" w:hint="eastAsia"/>
          <w:szCs w:val="24"/>
        </w:rPr>
        <w:t>写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var i,f : integer;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x,y : item;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case n of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1,2 : begin { read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if not iflag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error(20);     {*</w:t>
      </w:r>
      <w:r w:rsidRPr="00F62482">
        <w:rPr>
          <w:rFonts w:ascii="宋体" w:hint="eastAsia"/>
          <w:szCs w:val="24"/>
        </w:rPr>
        <w:t>程序头应有</w:t>
      </w:r>
      <w:r w:rsidRPr="00F62482">
        <w:rPr>
          <w:rFonts w:ascii="宋体"/>
          <w:szCs w:val="24"/>
        </w:rPr>
        <w:t>input/output*}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iflag := true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if sy = lparent  {*</w:t>
      </w:r>
      <w:r w:rsidRPr="00F62482">
        <w:rPr>
          <w:rFonts w:ascii="宋体" w:hint="eastAsia"/>
          <w:szCs w:val="24"/>
        </w:rPr>
        <w:t>读从</w:t>
      </w:r>
      <w:r w:rsidRPr="00F62482">
        <w:rPr>
          <w:rFonts w:ascii="宋体"/>
          <w:szCs w:val="24"/>
        </w:rPr>
        <w:t>(</w:t>
      </w:r>
      <w:r w:rsidRPr="00F62482">
        <w:rPr>
          <w:rFonts w:ascii="宋体" w:hint="eastAsia"/>
          <w:szCs w:val="24"/>
        </w:rPr>
        <w:t>开始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repeat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if sy &lt;&gt; ident {*</w:t>
      </w:r>
      <w:r w:rsidRPr="00F62482">
        <w:rPr>
          <w:rFonts w:ascii="宋体" w:hint="eastAsia"/>
          <w:szCs w:val="24"/>
        </w:rPr>
        <w:t>应先读到标识符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then error(2)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i := loc(id);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insymbol;  {*</w:t>
      </w:r>
      <w:r w:rsidRPr="00F62482">
        <w:rPr>
          <w:rFonts w:ascii="宋体" w:hint="eastAsia"/>
          <w:szCs w:val="24"/>
        </w:rPr>
        <w:t>查该标识符在</w:t>
      </w:r>
      <w:r w:rsidRPr="00F62482">
        <w:rPr>
          <w:rFonts w:ascii="宋体"/>
          <w:szCs w:val="24"/>
        </w:rPr>
        <w:t>tab</w:t>
      </w:r>
      <w:r w:rsidRPr="00F62482">
        <w:rPr>
          <w:rFonts w:ascii="宋体" w:hint="eastAsia"/>
          <w:szCs w:val="24"/>
        </w:rPr>
        <w:t>中的位置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if i &lt;&gt; 0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then if tab[i].obj &lt;&gt; vvariable {*</w:t>
      </w:r>
      <w:r w:rsidRPr="00F62482">
        <w:rPr>
          <w:rFonts w:ascii="宋体" w:hint="eastAsia"/>
          <w:szCs w:val="24"/>
        </w:rPr>
        <w:t>应是变量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then error(37)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 x.typ := tab[i].typ;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                                          </w:t>
      </w:r>
      <w:r w:rsidRPr="00F62482">
        <w:rPr>
          <w:rFonts w:ascii="宋体"/>
          <w:szCs w:val="24"/>
          <w:lang w:val="da-DK"/>
        </w:rPr>
        <w:t>x.ref := tab[i].ref;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                                          </w:t>
      </w:r>
      <w:r w:rsidRPr="00F62482">
        <w:rPr>
          <w:rFonts w:ascii="宋体"/>
          <w:szCs w:val="24"/>
        </w:rPr>
        <w:t>if tab[i].normal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 then f := 0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                                          </w:t>
      </w:r>
      <w:r w:rsidRPr="00F62482">
        <w:rPr>
          <w:rFonts w:ascii="宋体"/>
          <w:szCs w:val="24"/>
          <w:lang w:val="da-DK"/>
        </w:rPr>
        <w:t>else f := 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                     emit2(f,tab[i].lev,tab[i].adr);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                     {*</w:t>
      </w:r>
      <w:r w:rsidRPr="00F62482">
        <w:rPr>
          <w:rFonts w:ascii="宋体" w:hint="eastAsia"/>
          <w:szCs w:val="24"/>
        </w:rPr>
        <w:t>生成一个取参数指令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                     if sy in [lbrack,lparent,period]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                     {*</w:t>
      </w:r>
      <w:r w:rsidRPr="00F62482">
        <w:rPr>
          <w:rFonts w:ascii="宋体" w:hint="eastAsia"/>
          <w:szCs w:val="24"/>
        </w:rPr>
        <w:t>存在子结构进行子结构查询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                     then selector( fsys+[comma,rparent],x);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                     if x.typ in [ints,reals,chars,notyp]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                     then emit1(27,ord(x.typ))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                     else error(41)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                            </w:t>
      </w:r>
      <w:r w:rsidRPr="00F62482">
        <w:rPr>
          <w:rFonts w:ascii="宋体"/>
          <w:szCs w:val="24"/>
        </w:rPr>
        <w:t>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test([comma,rparent],fsys,6);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{*</w:t>
      </w:r>
      <w:r w:rsidRPr="00F62482">
        <w:rPr>
          <w:rFonts w:ascii="宋体" w:hint="eastAsia"/>
          <w:szCs w:val="24"/>
        </w:rPr>
        <w:t>读出口测试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until sy &lt;&gt; comma;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if sy = rparent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else error(4)  {*</w:t>
      </w:r>
      <w:r w:rsidRPr="00F62482">
        <w:rPr>
          <w:rFonts w:ascii="宋体" w:hint="eastAsia"/>
          <w:szCs w:val="24"/>
        </w:rPr>
        <w:t>读以）结束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if n = 2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then emit(62) {*</w:t>
      </w:r>
      <w:r w:rsidRPr="00F62482">
        <w:rPr>
          <w:rFonts w:ascii="宋体" w:hint="eastAsia"/>
          <w:szCs w:val="24"/>
        </w:rPr>
        <w:t>读完一行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3,4 : begin { write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if sy = lparent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repeat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if sy = stringcon  {*</w:t>
      </w:r>
      <w:r w:rsidRPr="00F62482">
        <w:rPr>
          <w:rFonts w:ascii="宋体" w:hint="eastAsia"/>
          <w:szCs w:val="24"/>
        </w:rPr>
        <w:t>写字符串常量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emit1(24,sleng);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emit1(28,inum);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expression(fsys+[comma,colon,rparent],x);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if not( x.typ in stantyps 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then error(41);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if sy = colon {*</w:t>
      </w:r>
      <w:r w:rsidRPr="00F62482">
        <w:rPr>
          <w:rFonts w:ascii="宋体" w:hint="eastAsia"/>
          <w:szCs w:val="24"/>
        </w:rPr>
        <w:t>用：指定域宽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expression( fsys+[comma,colon,rparent],y);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if y.typ &lt;&gt; ints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then error(43);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if sy = colon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   if x.typ &lt;&gt; reals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   then error(42);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   expression(fsys+[comma,rparent],y);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   if y.typ &lt;&gt; ints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        then error(43);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                                            </w:t>
      </w:r>
      <w:r w:rsidRPr="00F62482">
        <w:rPr>
          <w:rFonts w:ascii="宋体"/>
          <w:szCs w:val="24"/>
          <w:lang w:val="da-DK"/>
        </w:rPr>
        <w:t>emit(37)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                else emit1(30,ord(x.typ))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         else emit1(29,ord(x.typ))  {*</w:t>
      </w:r>
      <w:r w:rsidRPr="00F62482">
        <w:rPr>
          <w:rFonts w:ascii="宋体" w:hint="eastAsia"/>
          <w:szCs w:val="24"/>
        </w:rPr>
        <w:t>隐含域宽写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until sy &lt;&gt; comma; {*</w:t>
      </w:r>
      <w:r w:rsidRPr="00F62482">
        <w:rPr>
          <w:rFonts w:ascii="宋体" w:hint="eastAsia"/>
          <w:szCs w:val="24"/>
        </w:rPr>
        <w:t>循环写用</w:t>
      </w:r>
      <w:r w:rsidRPr="00F62482">
        <w:rPr>
          <w:rFonts w:ascii="宋体" w:hint="eastAsia"/>
          <w:szCs w:val="24"/>
          <w:lang w:val="da-DK"/>
        </w:rPr>
        <w:t>，</w:t>
      </w:r>
      <w:r w:rsidRPr="00F62482">
        <w:rPr>
          <w:rFonts w:ascii="宋体" w:hint="eastAsia"/>
          <w:szCs w:val="24"/>
        </w:rPr>
        <w:t>分割的每一项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if sy = rparent  {*</w:t>
      </w:r>
      <w:r w:rsidRPr="00F62482">
        <w:rPr>
          <w:rFonts w:ascii="宋体" w:hint="eastAsia"/>
          <w:szCs w:val="24"/>
        </w:rPr>
        <w:t>以右括号结束写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else error(4)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if n = 4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then emit(63)  {*</w:t>
      </w:r>
      <w:r w:rsidRPr="00F62482">
        <w:rPr>
          <w:rFonts w:ascii="宋体" w:hint="eastAsia"/>
          <w:szCs w:val="24"/>
        </w:rPr>
        <w:t>换行写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end; { write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end { case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end { standproc } 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begin { statement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{*</w:t>
      </w:r>
      <w:r w:rsidRPr="00F62482">
        <w:rPr>
          <w:rFonts w:ascii="宋体" w:hint="eastAsia"/>
          <w:szCs w:val="24"/>
        </w:rPr>
        <w:t>进行处理时分析第一个单词调用不同的子过程</w:t>
      </w:r>
      <w:r w:rsidRPr="00F62482">
        <w:rPr>
          <w:rFonts w:ascii="宋体"/>
          <w:szCs w:val="24"/>
          <w:lang w:val="da-DK"/>
        </w:rPr>
        <w:t xml:space="preserve"> P330</w:t>
      </w:r>
      <w:r w:rsidRPr="00F62482">
        <w:rPr>
          <w:rFonts w:ascii="宋体" w:hint="eastAsia"/>
          <w:szCs w:val="24"/>
        </w:rPr>
        <w:t>图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if sy in statbegsys+[ident]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  </w:t>
      </w:r>
      <w:r w:rsidRPr="00F62482">
        <w:rPr>
          <w:rFonts w:ascii="宋体"/>
          <w:szCs w:val="24"/>
        </w:rPr>
        <w:t>then case sy of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ident :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i := loc(id); {*</w:t>
      </w:r>
      <w:r w:rsidRPr="00F62482">
        <w:rPr>
          <w:rFonts w:ascii="宋体" w:hint="eastAsia"/>
          <w:szCs w:val="24"/>
        </w:rPr>
        <w:t>首符号为标识符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if i &lt;&gt; 0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then case tab[i].obj of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konstant,typel : error(45); {*</w:t>
      </w:r>
      <w:r w:rsidRPr="00F62482">
        <w:rPr>
          <w:rFonts w:ascii="宋体" w:hint="eastAsia"/>
          <w:szCs w:val="24"/>
        </w:rPr>
        <w:t>语句不能以常量或类型开始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vvariable:  assignment( tab[i].lev,tab[i].adr);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{*</w:t>
      </w:r>
      <w:r w:rsidRPr="00F62482">
        <w:rPr>
          <w:rFonts w:ascii="宋体" w:hint="eastAsia"/>
          <w:szCs w:val="24"/>
        </w:rPr>
        <w:t>变量开始为赋值语句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prozedure:  if tab[i].lev &lt;&gt; 0  {*</w:t>
      </w:r>
      <w:r w:rsidRPr="00F62482">
        <w:rPr>
          <w:rFonts w:ascii="宋体" w:hint="eastAsia"/>
          <w:szCs w:val="24"/>
        </w:rPr>
        <w:t>不是第</w:t>
      </w:r>
      <w:r w:rsidRPr="00F62482">
        <w:rPr>
          <w:rFonts w:ascii="宋体"/>
          <w:szCs w:val="24"/>
        </w:rPr>
        <w:t>0</w:t>
      </w:r>
      <w:r w:rsidRPr="00F62482">
        <w:rPr>
          <w:rFonts w:ascii="宋体" w:hint="eastAsia"/>
          <w:szCs w:val="24"/>
        </w:rPr>
        <w:t>层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then call(fsys,i) {*</w:t>
      </w:r>
      <w:r w:rsidRPr="00F62482">
        <w:rPr>
          <w:rFonts w:ascii="宋体" w:hint="eastAsia"/>
          <w:szCs w:val="24"/>
        </w:rPr>
        <w:t>过程调用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else standproc(tab[i].adr); {*</w:t>
      </w:r>
      <w:r w:rsidRPr="00F62482">
        <w:rPr>
          <w:rFonts w:ascii="宋体" w:hint="eastAsia"/>
          <w:szCs w:val="24"/>
        </w:rPr>
        <w:t>标准过程调用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funktion:   if tab[i].ref = display[level]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then assignment(tab[i].lev+1,0)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else error(45) {*</w:t>
      </w:r>
      <w:r w:rsidRPr="00F62482">
        <w:rPr>
          <w:rFonts w:ascii="宋体" w:hint="eastAsia"/>
          <w:szCs w:val="24"/>
        </w:rPr>
        <w:t>？不懂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end { case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{*</w:t>
      </w:r>
      <w:r w:rsidRPr="00F62482">
        <w:rPr>
          <w:rFonts w:ascii="宋体" w:hint="eastAsia"/>
          <w:szCs w:val="24"/>
        </w:rPr>
        <w:t>其他开始符对应的语句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beginsy : compoundstatement;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ifsy    : ifstatement;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casesy  : casestatement;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whilesy : whilestatement;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repeatsy: repeatstatement;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forsy   : forstatement;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end;  { case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test( fsys, [],14);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end { statement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begin  { block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{*block</w:t>
      </w:r>
      <w:r w:rsidRPr="00F62482">
        <w:rPr>
          <w:rFonts w:ascii="宋体" w:hint="eastAsia"/>
          <w:szCs w:val="24"/>
        </w:rPr>
        <w:t>块刚一进入开头不是</w:t>
      </w:r>
      <w:r w:rsidRPr="00F62482">
        <w:rPr>
          <w:rFonts w:ascii="宋体"/>
          <w:szCs w:val="24"/>
        </w:rPr>
        <w:t>function</w:t>
      </w:r>
      <w:r w:rsidRPr="00F62482">
        <w:rPr>
          <w:rFonts w:ascii="宋体" w:hint="eastAsia"/>
          <w:szCs w:val="24"/>
        </w:rPr>
        <w:t>就是</w:t>
      </w:r>
      <w:r w:rsidRPr="00F62482">
        <w:rPr>
          <w:rFonts w:ascii="宋体"/>
          <w:szCs w:val="24"/>
        </w:rPr>
        <w:t xml:space="preserve">procdure </w:t>
      </w:r>
      <w:r w:rsidRPr="00F62482">
        <w:rPr>
          <w:rFonts w:ascii="宋体" w:hint="eastAsia"/>
          <w:szCs w:val="24"/>
        </w:rPr>
        <w:t>所以用</w:t>
      </w:r>
      <w:r w:rsidRPr="00F62482">
        <w:rPr>
          <w:rFonts w:ascii="宋体"/>
          <w:szCs w:val="24"/>
        </w:rPr>
        <w:t>isfun</w:t>
      </w:r>
      <w:r w:rsidRPr="00F62482">
        <w:rPr>
          <w:rFonts w:ascii="宋体" w:hint="eastAsia"/>
          <w:szCs w:val="24"/>
        </w:rPr>
        <w:t>传参确定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dx := 5;    {*dx</w:t>
      </w:r>
      <w:r w:rsidRPr="00F62482">
        <w:rPr>
          <w:rFonts w:ascii="宋体" w:hint="eastAsia"/>
          <w:szCs w:val="24"/>
        </w:rPr>
        <w:t>为变量存储的索引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初值为</w:t>
      </w:r>
      <w:r w:rsidRPr="00F62482">
        <w:rPr>
          <w:rFonts w:ascii="宋体"/>
          <w:szCs w:val="24"/>
        </w:rPr>
        <w:t>5</w:t>
      </w:r>
      <w:r w:rsidRPr="00F62482">
        <w:rPr>
          <w:rFonts w:ascii="宋体" w:hint="eastAsia"/>
          <w:szCs w:val="24"/>
        </w:rPr>
        <w:t>是为了给分程序留出内务信息区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prt := t;   {*</w:t>
      </w:r>
      <w:r w:rsidRPr="00F62482">
        <w:rPr>
          <w:rFonts w:ascii="宋体" w:hint="eastAsia"/>
          <w:szCs w:val="24"/>
        </w:rPr>
        <w:t>获取当前符号表的位置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if level &gt; lmax {*</w:t>
      </w:r>
      <w:r w:rsidRPr="00F62482">
        <w:rPr>
          <w:rFonts w:ascii="宋体" w:hint="eastAsia"/>
          <w:szCs w:val="24"/>
        </w:rPr>
        <w:t>表溢出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then fatal(5);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test([lparent,colon,semicolon],fsys,14);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enterblock;   {*</w:t>
      </w:r>
      <w:r w:rsidRPr="00F62482">
        <w:rPr>
          <w:rFonts w:ascii="宋体" w:hint="eastAsia"/>
          <w:szCs w:val="24"/>
        </w:rPr>
        <w:t>登录分程序信息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prb := b;   {*</w:t>
      </w:r>
      <w:r w:rsidRPr="00F62482">
        <w:rPr>
          <w:rFonts w:ascii="宋体" w:hint="eastAsia"/>
          <w:szCs w:val="24"/>
        </w:rPr>
        <w:t>获取分程序表的位置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display[level] := b;  {*</w:t>
      </w:r>
      <w:r w:rsidRPr="00F62482">
        <w:rPr>
          <w:rFonts w:ascii="宋体" w:hint="eastAsia"/>
          <w:szCs w:val="24"/>
        </w:rPr>
        <w:t>设置分程序索引表的相应值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tab[prt].typ := notyp;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tab[prt].ref := prb;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if ( sy = lparent ) and ( level &gt; 1 )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then parameterlist;  {*</w:t>
      </w:r>
      <w:r w:rsidRPr="00F62482">
        <w:rPr>
          <w:rFonts w:ascii="宋体" w:hint="eastAsia"/>
          <w:szCs w:val="24"/>
        </w:rPr>
        <w:t>处理形式参数表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btab[prb].lastpar := t;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btab[prb].psize := dx;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{*dx</w:t>
      </w:r>
      <w:r w:rsidRPr="00F62482">
        <w:rPr>
          <w:rFonts w:ascii="宋体" w:hint="eastAsia"/>
          <w:szCs w:val="24"/>
        </w:rPr>
        <w:t>在</w:t>
      </w:r>
      <w:r w:rsidRPr="00F62482">
        <w:rPr>
          <w:rFonts w:ascii="宋体"/>
          <w:szCs w:val="24"/>
        </w:rPr>
        <w:t>paramaterlist</w:t>
      </w:r>
      <w:r w:rsidRPr="00F62482">
        <w:rPr>
          <w:rFonts w:ascii="宋体" w:hint="eastAsia"/>
          <w:szCs w:val="24"/>
        </w:rPr>
        <w:t>过程里面也进行了改变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在</w:t>
      </w:r>
      <w:r w:rsidRPr="00F62482">
        <w:rPr>
          <w:rFonts w:ascii="宋体"/>
          <w:szCs w:val="24"/>
        </w:rPr>
        <w:t>5</w:t>
      </w:r>
      <w:r w:rsidRPr="00F62482">
        <w:rPr>
          <w:rFonts w:ascii="宋体" w:hint="eastAsia"/>
          <w:szCs w:val="24"/>
        </w:rPr>
        <w:t>的基础上增加了形参的总大小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if isfun  {*</w:t>
      </w:r>
      <w:r w:rsidRPr="00F62482">
        <w:rPr>
          <w:rFonts w:ascii="宋体" w:hint="eastAsia"/>
          <w:szCs w:val="24"/>
        </w:rPr>
        <w:t>如果是函数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then if sy = colon  {*</w:t>
      </w:r>
      <w:r w:rsidRPr="00F62482">
        <w:rPr>
          <w:rFonts w:ascii="宋体" w:hint="eastAsia"/>
          <w:szCs w:val="24"/>
        </w:rPr>
        <w:t>如果是冒号则处理返回值类型部分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insymbol; { function type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if sy = ident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x := loc(id);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if x &lt;&gt; 0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then if tab[x].typ in stantyps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then tab[prt].typ := tab[x].typ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else error(15)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{*</w:t>
      </w:r>
      <w:r w:rsidRPr="00F62482">
        <w:rPr>
          <w:rFonts w:ascii="宋体" w:hint="eastAsia"/>
          <w:szCs w:val="24"/>
        </w:rPr>
        <w:t>函数结果必须是</w:t>
      </w:r>
      <w:r w:rsidRPr="00F62482">
        <w:rPr>
          <w:rFonts w:ascii="宋体"/>
          <w:szCs w:val="24"/>
        </w:rPr>
        <w:t>integer,real,boolean</w:t>
      </w:r>
      <w:r w:rsidRPr="00F62482">
        <w:rPr>
          <w:rFonts w:ascii="宋体" w:hint="eastAsia"/>
          <w:szCs w:val="24"/>
        </w:rPr>
        <w:t>或</w:t>
      </w:r>
      <w:r w:rsidRPr="00F62482">
        <w:rPr>
          <w:rFonts w:ascii="宋体"/>
          <w:szCs w:val="24"/>
        </w:rPr>
        <w:t>char</w:t>
      </w:r>
      <w:r w:rsidRPr="00F62482">
        <w:rPr>
          <w:rFonts w:ascii="宋体" w:hint="eastAsia"/>
          <w:szCs w:val="24"/>
        </w:rPr>
        <w:t>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else skip( [semicolon]+fsys,2 )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else error(5);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if sy = semicolon {*</w:t>
      </w:r>
      <w:r w:rsidRPr="00F62482">
        <w:rPr>
          <w:rFonts w:ascii="宋体" w:hint="eastAsia"/>
          <w:szCs w:val="24"/>
        </w:rPr>
        <w:t>声明结束要有分号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else error(14);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repeat    {*</w:t>
      </w:r>
      <w:r w:rsidRPr="00F62482">
        <w:rPr>
          <w:rFonts w:ascii="宋体" w:hint="eastAsia"/>
          <w:szCs w:val="24"/>
        </w:rPr>
        <w:t>循环处理变量和函数</w:t>
      </w:r>
      <w:r w:rsidRPr="00F62482">
        <w:rPr>
          <w:rFonts w:ascii="宋体"/>
          <w:szCs w:val="24"/>
        </w:rPr>
        <w:t>/</w:t>
      </w:r>
      <w:r w:rsidRPr="00F62482">
        <w:rPr>
          <w:rFonts w:ascii="宋体" w:hint="eastAsia"/>
          <w:szCs w:val="24"/>
        </w:rPr>
        <w:t>过程声明部分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if sy = constsy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then constdec;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if sy = typesy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then typedeclaration;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if sy = varsy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then variabledeclaration;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btab[prb].vsize := dx;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while sy in [procsy,funcsy] do  {*</w:t>
      </w:r>
      <w:r w:rsidRPr="00F62482">
        <w:rPr>
          <w:rFonts w:ascii="宋体" w:hint="eastAsia"/>
          <w:szCs w:val="24"/>
        </w:rPr>
        <w:t>分程序块的嵌套结构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procdeclaration;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test([beginsy],blockbegsys+statbegsys,56)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until sy in statbegsys;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</w:t>
      </w:r>
      <w:r w:rsidRPr="00F62482">
        <w:rPr>
          <w:rFonts w:ascii="宋体"/>
          <w:szCs w:val="24"/>
          <w:lang w:val="da-DK"/>
        </w:rPr>
        <w:t>tab[prt].adr := lc;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statement([semicolon,endsy]+fsys);  {*</w:t>
      </w:r>
      <w:r w:rsidRPr="00F62482">
        <w:rPr>
          <w:rFonts w:ascii="宋体" w:hint="eastAsia"/>
          <w:szCs w:val="24"/>
        </w:rPr>
        <w:t>处理代码块中的各条语句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while sy in [semicolon]+statbegsys do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if sy = semicolon  {*</w:t>
      </w:r>
      <w:r w:rsidRPr="00F62482">
        <w:rPr>
          <w:rFonts w:ascii="宋体" w:hint="eastAsia"/>
          <w:szCs w:val="24"/>
        </w:rPr>
        <w:t>语句间</w:t>
      </w:r>
      <w:r w:rsidRPr="00F62482">
        <w:rPr>
          <w:rFonts w:ascii="宋体" w:hint="eastAsia"/>
          <w:szCs w:val="24"/>
          <w:lang w:val="da-DK"/>
        </w:rPr>
        <w:t>；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else error(14);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    </w:t>
      </w:r>
      <w:r w:rsidRPr="00F62482">
        <w:rPr>
          <w:rFonts w:ascii="宋体"/>
          <w:szCs w:val="24"/>
        </w:rPr>
        <w:t>statement([semicolon,endsy]+fsys);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if sy = endsy {*</w:t>
      </w:r>
      <w:r w:rsidRPr="00F62482">
        <w:rPr>
          <w:rFonts w:ascii="宋体" w:hint="eastAsia"/>
          <w:szCs w:val="24"/>
        </w:rPr>
        <w:t>分程序结束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else error(57);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test( fsys+[period],[],6 )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end { block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procedure interpret;       {*P-code</w:t>
      </w:r>
      <w:r w:rsidRPr="00F62482">
        <w:rPr>
          <w:rFonts w:ascii="宋体" w:hint="eastAsia"/>
          <w:szCs w:val="24"/>
        </w:rPr>
        <w:t>解释执行程序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var ir : order ;         { instruction buffer }   {*</w:t>
      </w:r>
      <w:r w:rsidRPr="00F62482">
        <w:rPr>
          <w:rFonts w:ascii="宋体" w:hint="eastAsia"/>
          <w:szCs w:val="24"/>
        </w:rPr>
        <w:t>当前的指令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pc : integer;        { program counter }  {*pc</w:t>
      </w:r>
      <w:r w:rsidRPr="00F62482">
        <w:rPr>
          <w:rFonts w:ascii="宋体" w:hint="eastAsia"/>
          <w:szCs w:val="24"/>
        </w:rPr>
        <w:t>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t  : integer;        { top stack index }  {*</w:t>
      </w:r>
      <w:r w:rsidRPr="00F62482">
        <w:rPr>
          <w:rFonts w:ascii="宋体" w:hint="eastAsia"/>
          <w:szCs w:val="24"/>
        </w:rPr>
        <w:t>栈顶指针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b  : integer;        { base index } {*</w:t>
      </w:r>
      <w:r w:rsidRPr="00F62482">
        <w:rPr>
          <w:rFonts w:ascii="宋体" w:hint="eastAsia"/>
          <w:szCs w:val="24"/>
        </w:rPr>
        <w:t>基地址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h1,h2,h3: integer;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lncnt,ocnt,blkcnt,chrcnt: integer;     { counters } {*</w:t>
      </w:r>
      <w:r w:rsidRPr="00F62482">
        <w:rPr>
          <w:rFonts w:ascii="宋体" w:hint="eastAsia"/>
          <w:szCs w:val="24"/>
        </w:rPr>
        <w:t>各种计数器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ps : ( run,fin,caschk,divchk,inxchk,stkchk,linchk,lngchk,redchk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{*program state </w:t>
      </w:r>
      <w:r w:rsidRPr="00F62482">
        <w:rPr>
          <w:rFonts w:ascii="宋体" w:hint="eastAsia"/>
          <w:szCs w:val="24"/>
        </w:rPr>
        <w:t>程序状态：</w:t>
      </w:r>
      <w:r w:rsidRPr="00F62482">
        <w:rPr>
          <w:rFonts w:ascii="宋体"/>
          <w:szCs w:val="24"/>
        </w:rPr>
        <w:t xml:space="preserve">run </w:t>
      </w:r>
      <w:r w:rsidRPr="00F62482">
        <w:rPr>
          <w:rFonts w:ascii="宋体" w:hint="eastAsia"/>
          <w:szCs w:val="24"/>
        </w:rPr>
        <w:t>运行</w:t>
      </w:r>
      <w:r w:rsidRPr="00F62482">
        <w:rPr>
          <w:rFonts w:ascii="宋体"/>
          <w:szCs w:val="24"/>
        </w:rPr>
        <w:t xml:space="preserve"> chk</w:t>
      </w:r>
      <w:r w:rsidRPr="00F62482">
        <w:rPr>
          <w:rFonts w:ascii="宋体" w:hint="eastAsia"/>
          <w:szCs w:val="24"/>
        </w:rPr>
        <w:t>出错检查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fld: array [1..4] of integer;  { default field widths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display : array[0..lmax] of integer;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s  : array[1..stacksize] of   { blockmark:    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record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case cn : types of        { s[b+0] = fct result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ints : (i: integer );   { s[b+1] = return adr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reals :(r: real );      { s[b+2] = static link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bools :(b: boolean );   { s[b+3] = dynamic link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chars :(c: char )       { s[b+4] = table index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end;     {*</w:t>
      </w:r>
      <w:r w:rsidRPr="00F62482">
        <w:rPr>
          <w:rFonts w:ascii="宋体" w:hint="eastAsia"/>
          <w:szCs w:val="24"/>
        </w:rPr>
        <w:t>运行栈定义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procedure dump;{*</w:t>
      </w:r>
      <w:r w:rsidRPr="00F62482">
        <w:rPr>
          <w:rFonts w:ascii="宋体" w:hint="eastAsia"/>
          <w:szCs w:val="24"/>
        </w:rPr>
        <w:t>程序执行时打印现场剖析信息</w:t>
      </w:r>
      <w:r w:rsidRPr="00F62482">
        <w:rPr>
          <w:rFonts w:ascii="宋体"/>
          <w:szCs w:val="24"/>
        </w:rPr>
        <w:t>(display,t,b</w:t>
      </w:r>
      <w:r w:rsidRPr="00F62482">
        <w:rPr>
          <w:rFonts w:ascii="宋体" w:hint="eastAsia"/>
          <w:szCs w:val="24"/>
        </w:rPr>
        <w:t>及运行栈</w:t>
      </w:r>
      <w:r w:rsidRPr="00F62482">
        <w:rPr>
          <w:rFonts w:ascii="宋体"/>
          <w:szCs w:val="24"/>
        </w:rPr>
        <w:t>S</w:t>
      </w:r>
      <w:r w:rsidRPr="00F62482">
        <w:rPr>
          <w:rFonts w:ascii="宋体" w:hint="eastAsia"/>
          <w:szCs w:val="24"/>
        </w:rPr>
        <w:t>的内容</w:t>
      </w:r>
      <w:r w:rsidRPr="00F62482">
        <w:rPr>
          <w:rFonts w:ascii="宋体"/>
          <w:szCs w:val="24"/>
        </w:rPr>
        <w:t>)*}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var p,h3 : integer;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h3 := tab[h2].lev;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writeln(psout);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writeln(psout);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writeln(psout,'       calling ', tab[h2].name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writeln(psout,'         level ',h3:4);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writeln(psout,' start of code ',pc:4);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writeln(psout);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writeln(psout);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writeln(psout,' contents of display ');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writeln(psout);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for p := h3 downto 0 do       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writeln(psout,p:4,display[p]:6);   {*</w:t>
      </w:r>
      <w:r w:rsidRPr="00F62482">
        <w:rPr>
          <w:rFonts w:ascii="宋体" w:hint="eastAsia"/>
          <w:szCs w:val="24"/>
        </w:rPr>
        <w:t>打印</w:t>
      </w:r>
      <w:r w:rsidRPr="00F62482">
        <w:rPr>
          <w:rFonts w:ascii="宋体"/>
          <w:szCs w:val="24"/>
        </w:rPr>
        <w:t>display*}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writeln(psout);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writeln(psout);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writeln(psout,' top of stack  ',t:4,' frame base ':14,b:4);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writeln(psout);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writeln(psout);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writeln(psout,' stack contents ':20);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writeln(psout);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for p := t downto 1 do        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writeln( psout, p:14, s[p].i:8);   {*</w:t>
      </w:r>
      <w:r w:rsidRPr="00F62482">
        <w:rPr>
          <w:rFonts w:ascii="宋体" w:hint="eastAsia"/>
          <w:szCs w:val="24"/>
        </w:rPr>
        <w:t>打印运行栈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writeln(psout,'&lt; = = = &gt;':22)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end; {dump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</w:t>
      </w:r>
      <w:r w:rsidRPr="00F62482">
        <w:rPr>
          <w:rFonts w:ascii="宋体" w:hint="eastAsia"/>
          <w:szCs w:val="24"/>
        </w:rPr>
        <w:t>以下</w:t>
      </w:r>
      <w:r w:rsidRPr="00F62482">
        <w:rPr>
          <w:rFonts w:ascii="宋体"/>
          <w:szCs w:val="24"/>
        </w:rPr>
        <w:t>inter0-6</w:t>
      </w:r>
      <w:r w:rsidRPr="00F62482">
        <w:rPr>
          <w:rFonts w:ascii="宋体" w:hint="eastAsia"/>
          <w:szCs w:val="24"/>
        </w:rPr>
        <w:t>为</w:t>
      </w:r>
      <w:r w:rsidRPr="00F62482">
        <w:rPr>
          <w:rFonts w:ascii="宋体"/>
          <w:szCs w:val="24"/>
        </w:rPr>
        <w:t>PCODE 0-63</w:t>
      </w:r>
      <w:r w:rsidRPr="00F62482">
        <w:rPr>
          <w:rFonts w:ascii="宋体" w:hint="eastAsia"/>
          <w:szCs w:val="24"/>
        </w:rPr>
        <w:t>条指令所对应的操作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procedure inter0;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case ir.f of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{*0-2</w:t>
      </w:r>
      <w:r w:rsidRPr="00F62482">
        <w:rPr>
          <w:rFonts w:ascii="宋体" w:hint="eastAsia"/>
          <w:szCs w:val="24"/>
        </w:rPr>
        <w:t>中的</w:t>
      </w:r>
      <w:r w:rsidRPr="00F62482">
        <w:rPr>
          <w:rFonts w:ascii="宋体"/>
          <w:szCs w:val="24"/>
        </w:rPr>
        <w:t>x</w:t>
      </w:r>
      <w:r w:rsidRPr="00F62482">
        <w:rPr>
          <w:rFonts w:ascii="宋体" w:hint="eastAsia"/>
          <w:szCs w:val="24"/>
        </w:rPr>
        <w:t>为变量所在分程序层次</w:t>
      </w:r>
      <w:r w:rsidRPr="00F62482">
        <w:rPr>
          <w:rFonts w:ascii="宋体"/>
          <w:szCs w:val="24"/>
        </w:rPr>
        <w:t xml:space="preserve"> y</w:t>
      </w:r>
      <w:r w:rsidRPr="00F62482">
        <w:rPr>
          <w:rFonts w:ascii="宋体" w:hint="eastAsia"/>
          <w:szCs w:val="24"/>
        </w:rPr>
        <w:t>为相对地址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0 : begin { load addrss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t := t + 1;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{*</w:t>
      </w:r>
      <w:r w:rsidRPr="00F62482">
        <w:rPr>
          <w:rFonts w:ascii="宋体" w:hint="eastAsia"/>
          <w:szCs w:val="24"/>
        </w:rPr>
        <w:t>栈顶指针上移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if t &gt; stacksize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{*</w:t>
      </w:r>
      <w:r w:rsidRPr="00F62482">
        <w:rPr>
          <w:rFonts w:ascii="宋体" w:hint="eastAsia"/>
          <w:szCs w:val="24"/>
        </w:rPr>
        <w:t>如果超过了栈的大小上限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then ps := stkchk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{*</w:t>
      </w:r>
      <w:r w:rsidRPr="00F62482">
        <w:rPr>
          <w:rFonts w:ascii="宋体" w:hint="eastAsia"/>
          <w:szCs w:val="24"/>
        </w:rPr>
        <w:t>将</w:t>
      </w:r>
      <w:r w:rsidRPr="00F62482">
        <w:rPr>
          <w:rFonts w:ascii="宋体"/>
          <w:szCs w:val="24"/>
        </w:rPr>
        <w:t>ps</w:t>
      </w:r>
      <w:r w:rsidRPr="00F62482">
        <w:rPr>
          <w:rFonts w:ascii="宋体" w:hint="eastAsia"/>
          <w:szCs w:val="24"/>
        </w:rPr>
        <w:t>状态设置为</w:t>
      </w:r>
      <w:r w:rsidRPr="00F62482">
        <w:rPr>
          <w:rFonts w:ascii="宋体"/>
          <w:szCs w:val="24"/>
        </w:rPr>
        <w:t>stkchk</w:t>
      </w:r>
      <w:r w:rsidRPr="00F62482">
        <w:rPr>
          <w:rFonts w:ascii="宋体" w:hint="eastAsia"/>
          <w:szCs w:val="24"/>
        </w:rPr>
        <w:t>记录错误类型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else s[t].i := display[ir.x]+ir.y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{*</w:t>
      </w:r>
      <w:r w:rsidRPr="00F62482">
        <w:rPr>
          <w:rFonts w:ascii="宋体" w:hint="eastAsia"/>
          <w:szCs w:val="24"/>
        </w:rPr>
        <w:t>完成取地址</w:t>
      </w:r>
      <w:r w:rsidRPr="00F62482">
        <w:rPr>
          <w:rFonts w:ascii="宋体"/>
          <w:szCs w:val="24"/>
        </w:rPr>
        <w:t xml:space="preserve">  </w:t>
      </w:r>
      <w:r w:rsidRPr="00F62482">
        <w:rPr>
          <w:rFonts w:ascii="宋体" w:hint="eastAsia"/>
          <w:szCs w:val="24"/>
        </w:rPr>
        <w:t>实际地址</w:t>
      </w:r>
      <w:r w:rsidRPr="00F62482">
        <w:rPr>
          <w:rFonts w:ascii="宋体"/>
          <w:szCs w:val="24"/>
        </w:rPr>
        <w:t xml:space="preserve"> = level</w:t>
      </w:r>
      <w:r w:rsidRPr="00F62482">
        <w:rPr>
          <w:rFonts w:ascii="宋体" w:hint="eastAsia"/>
          <w:szCs w:val="24"/>
        </w:rPr>
        <w:t>起始地址</w:t>
      </w:r>
      <w:r w:rsidRPr="00F62482">
        <w:rPr>
          <w:rFonts w:ascii="宋体"/>
          <w:szCs w:val="24"/>
        </w:rPr>
        <w:t>+</w:t>
      </w:r>
      <w:r w:rsidRPr="00F62482">
        <w:rPr>
          <w:rFonts w:ascii="宋体" w:hint="eastAsia"/>
          <w:szCs w:val="24"/>
        </w:rPr>
        <w:t>偏移地址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放到栈顶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1 : begin  { load value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t := t + 1;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if t &gt; stacksize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then ps := stkchk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else s[t] := s[display[ir.x]+ir.y]  {*</w:t>
      </w:r>
      <w:r w:rsidRPr="00F62482">
        <w:rPr>
          <w:rFonts w:ascii="宋体" w:hint="eastAsia"/>
          <w:szCs w:val="24"/>
        </w:rPr>
        <w:t>取值放栈顶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2 : begin  { load indirect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t := t + 1;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if t &gt; stacksize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then ps := stkchk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else s[t] := s[s[display[ir.x]+ir.y].i]  {*</w:t>
      </w:r>
      <w:r w:rsidRPr="00F62482">
        <w:rPr>
          <w:rFonts w:ascii="宋体" w:hint="eastAsia"/>
          <w:szCs w:val="24"/>
        </w:rPr>
        <w:t>间接取值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3 : begin  { update display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h1 := ir.y;  {*</w:t>
      </w:r>
      <w:r w:rsidRPr="00F62482">
        <w:rPr>
          <w:rFonts w:ascii="宋体" w:hint="eastAsia"/>
          <w:szCs w:val="24"/>
        </w:rPr>
        <w:t>被调用过程的层次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h2 := ir.x;  {*</w:t>
      </w:r>
      <w:r w:rsidRPr="00F62482">
        <w:rPr>
          <w:rFonts w:ascii="宋体" w:hint="eastAsia"/>
          <w:szCs w:val="24"/>
        </w:rPr>
        <w:t>被调用的过程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h3 := b;     {*</w:t>
      </w:r>
      <w:r w:rsidRPr="00F62482">
        <w:rPr>
          <w:rFonts w:ascii="宋体" w:hint="eastAsia"/>
          <w:szCs w:val="24"/>
        </w:rPr>
        <w:t>栈基地址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repeat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display[h1] := h3;  {*</w:t>
      </w:r>
      <w:r w:rsidRPr="00F62482">
        <w:rPr>
          <w:rFonts w:ascii="宋体" w:hint="eastAsia"/>
          <w:szCs w:val="24"/>
        </w:rPr>
        <w:t>给</w:t>
      </w:r>
      <w:r w:rsidRPr="00F62482">
        <w:rPr>
          <w:rFonts w:ascii="宋体"/>
          <w:szCs w:val="24"/>
        </w:rPr>
        <w:t>display</w:t>
      </w:r>
      <w:r w:rsidRPr="00F62482">
        <w:rPr>
          <w:rFonts w:ascii="宋体" w:hint="eastAsia"/>
          <w:szCs w:val="24"/>
        </w:rPr>
        <w:t>赋值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h1 := h1-1;  {*</w:t>
      </w:r>
      <w:r w:rsidRPr="00F62482">
        <w:rPr>
          <w:rFonts w:ascii="宋体" w:hint="eastAsia"/>
          <w:szCs w:val="24"/>
        </w:rPr>
        <w:t>层次</w:t>
      </w:r>
      <w:r w:rsidRPr="00F62482">
        <w:rPr>
          <w:rFonts w:ascii="宋体"/>
          <w:szCs w:val="24"/>
        </w:rPr>
        <w:t>--*}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h3 := s[h3+2].i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until h1 = h2   {*</w:t>
      </w:r>
      <w:r w:rsidRPr="00F62482">
        <w:rPr>
          <w:rFonts w:ascii="宋体" w:hint="eastAsia"/>
          <w:szCs w:val="24"/>
        </w:rPr>
        <w:t>层次到当前层次停止赋值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8 : case ir.y of  {*</w:t>
      </w:r>
      <w:r w:rsidRPr="00F62482">
        <w:rPr>
          <w:rFonts w:ascii="宋体" w:hint="eastAsia"/>
          <w:szCs w:val="24"/>
        </w:rPr>
        <w:t>标准函数处理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0 : s[t].i := abs(s[t].i);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1 : s[t].r := abs(s[t].r);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2 : s[t].i := sqr(s[t].i);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3 : s[t].r := sqr(s[t].r);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4 : s[t].b := odd(s[t].i);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5 : s[t].c := chr(s[t].i);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6 : s[t].i := ord(s[t].c);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7 : s[t].c := succ(s[t].c);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8 : s[t].c := pred(s[t].c);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9 : s[t].i := round(s[t].r);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10 : s[t].i := trunc(s[t].r);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11 : s[t].r := sin(s[t].r);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12 : s[t].r := cos(s[t].r);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13 : s[t].r := exp(s[t].r);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14 : s[t].r := ln(s[t].r);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15 : s[t].r := sqrt(s[t].r);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16 : s[t].r := arcTan(s[t].r);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17 :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t := t+1;           {*eof eoln</w:t>
      </w:r>
      <w:r w:rsidRPr="00F62482">
        <w:rPr>
          <w:rFonts w:ascii="宋体" w:hint="eastAsia"/>
          <w:szCs w:val="24"/>
        </w:rPr>
        <w:t>需要更改运行栈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if t &gt; stacksize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then ps := stkchk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else s[t].b := eof(prd)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18 :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t := t+1;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if t &gt; stacksize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then ps := stkchk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else s[t].b := eoln(prd)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9 : s[t].i := s[t].i + ir.y; { offset }{*</w:t>
      </w:r>
      <w:r w:rsidRPr="00F62482">
        <w:rPr>
          <w:rFonts w:ascii="宋体" w:hint="eastAsia"/>
          <w:szCs w:val="24"/>
        </w:rPr>
        <w:t>栈顶元素</w:t>
      </w:r>
      <w:r w:rsidRPr="00F62482">
        <w:rPr>
          <w:rFonts w:ascii="宋体"/>
          <w:szCs w:val="24"/>
        </w:rPr>
        <w:t>+y*}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end { case ir.y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end; { inter0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procedure inter1;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var h3, h4: integer;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case ir.f of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10 : pc := ir.y ; { jump }  {*</w:t>
      </w:r>
      <w:r w:rsidRPr="00F62482">
        <w:rPr>
          <w:rFonts w:ascii="宋体" w:hint="eastAsia"/>
          <w:szCs w:val="24"/>
        </w:rPr>
        <w:t>无条件跳转</w:t>
      </w:r>
      <w:r w:rsidRPr="00F62482">
        <w:rPr>
          <w:rFonts w:ascii="宋体"/>
          <w:szCs w:val="24"/>
        </w:rPr>
        <w:t xml:space="preserve"> pc</w:t>
      </w:r>
      <w:r w:rsidRPr="00F62482">
        <w:rPr>
          <w:rFonts w:ascii="宋体" w:hint="eastAsia"/>
          <w:szCs w:val="24"/>
        </w:rPr>
        <w:t>到</w:t>
      </w:r>
      <w:r w:rsidRPr="00F62482">
        <w:rPr>
          <w:rFonts w:ascii="宋体"/>
          <w:szCs w:val="24"/>
        </w:rPr>
        <w:t>y*}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11 : begin  { conditional jump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if not s[t].b      {*</w:t>
      </w:r>
      <w:r w:rsidRPr="00F62482">
        <w:rPr>
          <w:rFonts w:ascii="宋体" w:hint="eastAsia"/>
          <w:szCs w:val="24"/>
        </w:rPr>
        <w:t>栈顶为假跳转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pc := ir.y;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 := t - 1         {*</w:t>
      </w:r>
      <w:r w:rsidRPr="00F62482">
        <w:rPr>
          <w:rFonts w:ascii="宋体" w:hint="eastAsia"/>
          <w:szCs w:val="24"/>
        </w:rPr>
        <w:t>栈顶指针</w:t>
      </w:r>
      <w:r w:rsidRPr="00F62482">
        <w:rPr>
          <w:rFonts w:ascii="宋体"/>
          <w:szCs w:val="24"/>
        </w:rPr>
        <w:t>--*}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12 : begin { switch } {*</w:t>
      </w:r>
      <w:r w:rsidRPr="00F62482">
        <w:rPr>
          <w:rFonts w:ascii="宋体" w:hint="eastAsia"/>
          <w:szCs w:val="24"/>
        </w:rPr>
        <w:t>转移到</w:t>
      </w:r>
      <w:r w:rsidRPr="00F62482">
        <w:rPr>
          <w:rFonts w:ascii="宋体"/>
          <w:szCs w:val="24"/>
        </w:rPr>
        <w:t>y</w:t>
      </w:r>
      <w:r w:rsidRPr="00F62482">
        <w:rPr>
          <w:rFonts w:ascii="宋体" w:hint="eastAsia"/>
          <w:szCs w:val="24"/>
        </w:rPr>
        <w:t>查找情况表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h1 := s[t].i;  {*</w:t>
      </w:r>
      <w:r w:rsidRPr="00F62482">
        <w:rPr>
          <w:rFonts w:ascii="宋体" w:hint="eastAsia"/>
          <w:szCs w:val="24"/>
        </w:rPr>
        <w:t>取栈顶元素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 := t-1;      {*</w:t>
      </w:r>
      <w:r w:rsidRPr="00F62482">
        <w:rPr>
          <w:rFonts w:ascii="宋体" w:hint="eastAsia"/>
          <w:szCs w:val="24"/>
        </w:rPr>
        <w:t>栈顶</w:t>
      </w:r>
      <w:r w:rsidRPr="00F62482">
        <w:rPr>
          <w:rFonts w:ascii="宋体"/>
          <w:szCs w:val="24"/>
        </w:rPr>
        <w:t>--*}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h2 := ir.y;    {*</w:t>
      </w:r>
      <w:r w:rsidRPr="00F62482">
        <w:rPr>
          <w:rFonts w:ascii="宋体" w:hint="eastAsia"/>
          <w:szCs w:val="24"/>
        </w:rPr>
        <w:t>转移到的位置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h3 := 0;     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repeat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if code[h2].f &lt;&gt; 13    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then begin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h3 := 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ps := caschk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else if code[h2].y = h1  {*</w:t>
      </w:r>
      <w:r w:rsidRPr="00F62482">
        <w:rPr>
          <w:rFonts w:ascii="宋体" w:hint="eastAsia"/>
          <w:szCs w:val="24"/>
        </w:rPr>
        <w:t>伪指令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情况表的登记项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h3 := 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pc := code[h2+1].y   {*</w:t>
      </w:r>
      <w:r w:rsidRPr="00F62482">
        <w:rPr>
          <w:rFonts w:ascii="宋体" w:hint="eastAsia"/>
          <w:szCs w:val="24"/>
        </w:rPr>
        <w:t>啥意思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else h2 := h2 + 2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until h3 &lt;&gt; 0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14 : begin { for1up }    {*</w:t>
      </w:r>
      <w:r w:rsidRPr="00F62482">
        <w:rPr>
          <w:rFonts w:ascii="宋体" w:hint="eastAsia"/>
          <w:szCs w:val="24"/>
        </w:rPr>
        <w:t>增量</w:t>
      </w:r>
      <w:r w:rsidRPr="00F62482">
        <w:rPr>
          <w:rFonts w:ascii="宋体"/>
          <w:szCs w:val="24"/>
        </w:rPr>
        <w:t>for</w:t>
      </w:r>
      <w:r w:rsidRPr="00F62482">
        <w:rPr>
          <w:rFonts w:ascii="宋体" w:hint="eastAsia"/>
          <w:szCs w:val="24"/>
        </w:rPr>
        <w:t>入口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h1 := s[t-1].i;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if h1 &lt;= s[t].i       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s[s[t-2].i].i := h1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t := t - 3;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pc := ir.y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14 : begin { for1up }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{*</w:t>
      </w:r>
      <w:r w:rsidRPr="00F62482">
        <w:rPr>
          <w:rFonts w:ascii="宋体" w:hint="eastAsia"/>
          <w:szCs w:val="24"/>
        </w:rPr>
        <w:t>增量</w:t>
      </w:r>
      <w:r w:rsidRPr="00F62482">
        <w:rPr>
          <w:rFonts w:ascii="宋体"/>
          <w:szCs w:val="24"/>
        </w:rPr>
        <w:t>for(to)</w:t>
      </w:r>
      <w:r w:rsidRPr="00F62482">
        <w:rPr>
          <w:rFonts w:ascii="宋体" w:hint="eastAsia"/>
          <w:szCs w:val="24"/>
        </w:rPr>
        <w:t>的初始判断</w:t>
      </w:r>
      <w:r w:rsidRPr="00F62482">
        <w:rPr>
          <w:rFonts w:ascii="宋体"/>
          <w:szCs w:val="24"/>
        </w:rPr>
        <w:t>,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</w:t>
      </w:r>
      <w:r w:rsidRPr="00F62482">
        <w:rPr>
          <w:rFonts w:ascii="宋体" w:hint="eastAsia"/>
          <w:szCs w:val="24"/>
        </w:rPr>
        <w:t>其中</w:t>
      </w:r>
      <w:r w:rsidRPr="00F62482">
        <w:rPr>
          <w:rFonts w:ascii="宋体"/>
          <w:szCs w:val="24"/>
        </w:rPr>
        <w:t xml:space="preserve"> s[t-2].i</w:t>
      </w:r>
      <w:r w:rsidRPr="00F62482">
        <w:rPr>
          <w:rFonts w:ascii="宋体" w:hint="eastAsia"/>
          <w:szCs w:val="24"/>
        </w:rPr>
        <w:t>存储的是计数变量的地址</w:t>
      </w:r>
      <w:r w:rsidRPr="00F62482">
        <w:rPr>
          <w:rFonts w:ascii="宋体"/>
          <w:szCs w:val="24"/>
        </w:rPr>
        <w:t>,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s[t-1].i</w:t>
      </w:r>
      <w:r w:rsidRPr="00F62482">
        <w:rPr>
          <w:rFonts w:ascii="宋体" w:hint="eastAsia"/>
          <w:szCs w:val="24"/>
        </w:rPr>
        <w:t>存储的是计数变量值</w:t>
      </w:r>
      <w:r w:rsidRPr="00F62482">
        <w:rPr>
          <w:rFonts w:ascii="宋体"/>
          <w:szCs w:val="24"/>
        </w:rPr>
        <w:t>(</w:t>
      </w:r>
      <w:r w:rsidRPr="00F62482">
        <w:rPr>
          <w:rFonts w:ascii="宋体" w:hint="eastAsia"/>
          <w:szCs w:val="24"/>
        </w:rPr>
        <w:t>刚进来时是初值</w:t>
      </w:r>
      <w:r w:rsidRPr="00F62482">
        <w:rPr>
          <w:rFonts w:ascii="宋体"/>
          <w:szCs w:val="24"/>
        </w:rPr>
        <w:t>),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s[s[t-2].i].i</w:t>
      </w:r>
      <w:r w:rsidRPr="00F62482">
        <w:rPr>
          <w:rFonts w:ascii="宋体" w:hint="eastAsia"/>
          <w:szCs w:val="24"/>
        </w:rPr>
        <w:t>存储的是计数变量的终值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h1 := s[t-1].i;  {*</w:t>
      </w:r>
      <w:r w:rsidRPr="00F62482">
        <w:rPr>
          <w:rFonts w:ascii="宋体" w:hint="eastAsia"/>
          <w:szCs w:val="24"/>
        </w:rPr>
        <w:t>第一次判断将计数变量的初值赋值给</w:t>
      </w:r>
      <w:r w:rsidRPr="00F62482">
        <w:rPr>
          <w:rFonts w:ascii="宋体"/>
          <w:szCs w:val="24"/>
        </w:rPr>
        <w:t>h1*}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if h1 &lt;= s[t].i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s[s[t-2].i].i := h1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t := t - 3;   {*</w:t>
      </w:r>
      <w:r w:rsidRPr="00F62482">
        <w:rPr>
          <w:rFonts w:ascii="宋体" w:hint="eastAsia"/>
          <w:szCs w:val="24"/>
        </w:rPr>
        <w:t>栈指针上移</w:t>
      </w:r>
      <w:r w:rsidRPr="00F62482">
        <w:rPr>
          <w:rFonts w:ascii="宋体"/>
          <w:szCs w:val="24"/>
        </w:rPr>
        <w:t>3</w:t>
      </w:r>
      <w:r w:rsidRPr="00F62482">
        <w:rPr>
          <w:rFonts w:ascii="宋体" w:hint="eastAsia"/>
          <w:szCs w:val="24"/>
        </w:rPr>
        <w:t>个（</w:t>
      </w:r>
      <w:r w:rsidRPr="00F62482">
        <w:rPr>
          <w:rFonts w:ascii="宋体"/>
          <w:szCs w:val="24"/>
        </w:rPr>
        <w:t>3</w:t>
      </w:r>
      <w:r w:rsidRPr="00F62482">
        <w:rPr>
          <w:rFonts w:ascii="宋体" w:hint="eastAsia"/>
          <w:szCs w:val="24"/>
        </w:rPr>
        <w:t>条语句）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pc := ir.y    {*</w:t>
      </w:r>
      <w:r w:rsidRPr="00F62482">
        <w:rPr>
          <w:rFonts w:ascii="宋体" w:hint="eastAsia"/>
          <w:szCs w:val="24"/>
        </w:rPr>
        <w:t>跳出循环到</w:t>
      </w:r>
      <w:r w:rsidRPr="00F62482">
        <w:rPr>
          <w:rFonts w:ascii="宋体"/>
          <w:szCs w:val="24"/>
        </w:rPr>
        <w:t>y</w:t>
      </w:r>
      <w:r w:rsidRPr="00F62482">
        <w:rPr>
          <w:rFonts w:ascii="宋体" w:hint="eastAsia"/>
          <w:szCs w:val="24"/>
        </w:rPr>
        <w:t>处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这里的</w:t>
      </w:r>
      <w:r w:rsidRPr="00F62482">
        <w:rPr>
          <w:rFonts w:ascii="宋体"/>
          <w:szCs w:val="24"/>
        </w:rPr>
        <w:t>y</w:t>
      </w:r>
      <w:r w:rsidRPr="00F62482">
        <w:rPr>
          <w:rFonts w:ascii="宋体" w:hint="eastAsia"/>
          <w:szCs w:val="24"/>
        </w:rPr>
        <w:t>由后面的语句回传得到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15 : begin { for2up } {*</w:t>
      </w:r>
      <w:r w:rsidRPr="00F62482">
        <w:rPr>
          <w:rFonts w:ascii="宋体" w:hint="eastAsia"/>
          <w:szCs w:val="24"/>
        </w:rPr>
        <w:t>增量</w:t>
      </w:r>
      <w:r w:rsidRPr="00F62482">
        <w:rPr>
          <w:rFonts w:ascii="宋体"/>
          <w:szCs w:val="24"/>
        </w:rPr>
        <w:t>for</w:t>
      </w:r>
      <w:r w:rsidRPr="00F62482">
        <w:rPr>
          <w:rFonts w:ascii="宋体" w:hint="eastAsia"/>
          <w:szCs w:val="24"/>
        </w:rPr>
        <w:t>再入口判断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h2 := s[t-2].i; {*</w:t>
      </w:r>
      <w:r w:rsidRPr="00F62482">
        <w:rPr>
          <w:rFonts w:ascii="宋体" w:hint="eastAsia"/>
          <w:szCs w:val="24"/>
        </w:rPr>
        <w:t>在入口可以直接加载计数变量的地址到</w:t>
      </w:r>
      <w:r w:rsidRPr="00F62482">
        <w:rPr>
          <w:rFonts w:ascii="宋体"/>
          <w:szCs w:val="24"/>
        </w:rPr>
        <w:t>h2*}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h1 := s[h2].i+1; {*</w:t>
      </w:r>
      <w:r w:rsidRPr="00F62482">
        <w:rPr>
          <w:rFonts w:ascii="宋体" w:hint="eastAsia"/>
          <w:szCs w:val="24"/>
        </w:rPr>
        <w:t>计数变量</w:t>
      </w:r>
      <w:r w:rsidRPr="00F62482">
        <w:rPr>
          <w:rFonts w:ascii="宋体"/>
          <w:szCs w:val="24"/>
        </w:rPr>
        <w:t>++*}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if h1 &lt;= s[t].i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s[h2].i := h1;  {*</w:t>
      </w:r>
      <w:r w:rsidRPr="00F62482">
        <w:rPr>
          <w:rFonts w:ascii="宋体" w:hint="eastAsia"/>
          <w:szCs w:val="24"/>
        </w:rPr>
        <w:t>不断增长</w:t>
      </w:r>
      <w:r w:rsidRPr="00F62482">
        <w:rPr>
          <w:rFonts w:ascii="宋体"/>
          <w:szCs w:val="24"/>
        </w:rPr>
        <w:t>s[t-1].i</w:t>
      </w:r>
      <w:r w:rsidRPr="00F62482">
        <w:rPr>
          <w:rFonts w:ascii="宋体" w:hint="eastAsia"/>
          <w:szCs w:val="24"/>
        </w:rPr>
        <w:t>的值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pc := ir.y  {*</w:t>
      </w:r>
      <w:r w:rsidRPr="00F62482">
        <w:rPr>
          <w:rFonts w:ascii="宋体" w:hint="eastAsia"/>
          <w:szCs w:val="24"/>
        </w:rPr>
        <w:t>跳出循环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else t := t-3;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17 : begin  { for2down } {*</w:t>
      </w:r>
      <w:r w:rsidRPr="00F62482">
        <w:rPr>
          <w:rFonts w:ascii="宋体" w:hint="eastAsia"/>
          <w:szCs w:val="24"/>
        </w:rPr>
        <w:t>与</w:t>
      </w:r>
      <w:r w:rsidRPr="00F62482">
        <w:rPr>
          <w:rFonts w:ascii="宋体"/>
          <w:szCs w:val="24"/>
        </w:rPr>
        <w:t>15</w:t>
      </w:r>
      <w:r w:rsidRPr="00F62482">
        <w:rPr>
          <w:rFonts w:ascii="宋体" w:hint="eastAsia"/>
          <w:szCs w:val="24"/>
        </w:rPr>
        <w:t>类似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h2 := s[t-2].i;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h1 := s[h2].i-1;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if h1 &gt;= s[t].i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s[h2].i := h1;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                  </w:t>
      </w:r>
      <w:r w:rsidRPr="00F62482">
        <w:rPr>
          <w:rFonts w:ascii="宋体"/>
          <w:szCs w:val="24"/>
          <w:lang w:val="da-DK"/>
        </w:rPr>
        <w:t>pc := ir.y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else t := t-3;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18 : begin  { mark stack }  {*</w:t>
      </w:r>
      <w:r w:rsidRPr="00F62482">
        <w:rPr>
          <w:rFonts w:ascii="宋体" w:hint="eastAsia"/>
          <w:szCs w:val="24"/>
        </w:rPr>
        <w:t>与</w:t>
      </w:r>
      <w:r w:rsidRPr="00F62482">
        <w:rPr>
          <w:rFonts w:ascii="宋体"/>
          <w:szCs w:val="24"/>
          <w:lang w:val="da-DK"/>
        </w:rPr>
        <w:t>16</w:t>
      </w:r>
      <w:r w:rsidRPr="00F62482">
        <w:rPr>
          <w:rFonts w:ascii="宋体" w:hint="eastAsia"/>
          <w:szCs w:val="24"/>
        </w:rPr>
        <w:t>类似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h1 := btab[tab[ir.y].ref].vsize;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if t+h1 &gt; stacksize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then ps := stkchk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                  </w:t>
      </w:r>
      <w:r w:rsidRPr="00F62482">
        <w:rPr>
          <w:rFonts w:ascii="宋体"/>
          <w:szCs w:val="24"/>
        </w:rPr>
        <w:t>t := t+5;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s[t-1].i := h1-1;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s[t].i := ir.y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19 : begin  { call } {*</w:t>
      </w:r>
      <w:r w:rsidRPr="00F62482">
        <w:rPr>
          <w:rFonts w:ascii="宋体" w:hint="eastAsia"/>
          <w:szCs w:val="24"/>
        </w:rPr>
        <w:t>调用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h1 := t-ir.y;  { h1 points to base } {*h1</w:t>
      </w:r>
      <w:r w:rsidRPr="00F62482">
        <w:rPr>
          <w:rFonts w:ascii="宋体" w:hint="eastAsia"/>
          <w:szCs w:val="24"/>
        </w:rPr>
        <w:t>指向基址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h2 := s[h1+4].i;  { h2 points to tab } {*h2</w:t>
      </w:r>
      <w:r w:rsidRPr="00F62482">
        <w:rPr>
          <w:rFonts w:ascii="宋体" w:hint="eastAsia"/>
          <w:szCs w:val="24"/>
        </w:rPr>
        <w:t>指向过程名在</w:t>
      </w:r>
      <w:r w:rsidRPr="00F62482">
        <w:rPr>
          <w:rFonts w:ascii="宋体"/>
          <w:szCs w:val="24"/>
        </w:rPr>
        <w:t>tab</w:t>
      </w:r>
      <w:r w:rsidRPr="00F62482">
        <w:rPr>
          <w:rFonts w:ascii="宋体" w:hint="eastAsia"/>
          <w:szCs w:val="24"/>
        </w:rPr>
        <w:t>表中的位置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h3 := tab[h2].lev; {*h3</w:t>
      </w:r>
      <w:r w:rsidRPr="00F62482">
        <w:rPr>
          <w:rFonts w:ascii="宋体" w:hint="eastAsia"/>
          <w:szCs w:val="24"/>
        </w:rPr>
        <w:t>记录当前过程或函数的层次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display[h3+1] := h1;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{*</w:t>
      </w:r>
      <w:r w:rsidRPr="00F62482">
        <w:rPr>
          <w:rFonts w:ascii="宋体" w:hint="eastAsia"/>
          <w:szCs w:val="24"/>
        </w:rPr>
        <w:t>调用使得层次数</w:t>
      </w:r>
      <w:r w:rsidRPr="00F62482">
        <w:rPr>
          <w:rFonts w:ascii="宋体"/>
          <w:szCs w:val="24"/>
        </w:rPr>
        <w:t xml:space="preserve">++ </w:t>
      </w:r>
      <w:r w:rsidRPr="00F62482">
        <w:rPr>
          <w:rFonts w:ascii="宋体" w:hint="eastAsia"/>
          <w:szCs w:val="24"/>
        </w:rPr>
        <w:t>新建一个层次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并将该层次基址指向当前层次基址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h4 := s[h1+3].i+h1;  {*</w:t>
      </w:r>
      <w:r w:rsidRPr="00F62482">
        <w:rPr>
          <w:rFonts w:ascii="宋体" w:hint="eastAsia"/>
          <w:szCs w:val="24"/>
        </w:rPr>
        <w:t>动态链</w:t>
      </w:r>
      <w:r w:rsidRPr="00F62482">
        <w:rPr>
          <w:rFonts w:ascii="宋体"/>
          <w:szCs w:val="24"/>
        </w:rPr>
        <w:t>DL</w:t>
      </w:r>
      <w:r w:rsidRPr="00F62482">
        <w:rPr>
          <w:rFonts w:ascii="宋体" w:hint="eastAsia"/>
          <w:szCs w:val="24"/>
        </w:rPr>
        <w:t>的值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s[h1+1].i := pc;   {*</w:t>
      </w:r>
      <w:r w:rsidRPr="00F62482">
        <w:rPr>
          <w:rFonts w:ascii="宋体" w:hint="eastAsia"/>
          <w:szCs w:val="24"/>
        </w:rPr>
        <w:t>返回地址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s[h1+2].i := display[h3];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s[h1+3].i := b;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for h3 := t+1 to h4 do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s[h3].i := 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b := h1;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 := h4;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pc := tab[h2].adr;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if stackdump  {*</w:t>
      </w:r>
      <w:r w:rsidRPr="00F62482">
        <w:rPr>
          <w:rFonts w:ascii="宋体" w:hint="eastAsia"/>
          <w:szCs w:val="24"/>
        </w:rPr>
        <w:t>打印程序执行现场信息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dump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end { case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end; { inter1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procedure inter2;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case ir.f of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20 : begin   { index1 } {*</w:t>
      </w:r>
      <w:r w:rsidRPr="00F62482">
        <w:rPr>
          <w:rFonts w:ascii="宋体" w:hint="eastAsia"/>
          <w:szCs w:val="24"/>
        </w:rPr>
        <w:t>取下标变量的地址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元素长度</w:t>
      </w:r>
      <w:r w:rsidRPr="00F62482">
        <w:rPr>
          <w:rFonts w:ascii="宋体"/>
          <w:szCs w:val="24"/>
        </w:rPr>
        <w:t>1*}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h1 := ir.y;  { h1 points to atab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h2 := atab[h1].low; {*</w:t>
      </w:r>
      <w:r w:rsidRPr="00F62482">
        <w:rPr>
          <w:rFonts w:ascii="宋体" w:hint="eastAsia"/>
          <w:szCs w:val="24"/>
        </w:rPr>
        <w:t>数组低地址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h3 := s[t].i;  {*</w:t>
      </w:r>
      <w:r w:rsidRPr="00F62482">
        <w:rPr>
          <w:rFonts w:ascii="宋体" w:hint="eastAsia"/>
          <w:szCs w:val="24"/>
        </w:rPr>
        <w:t>数组下标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if h3 &lt; h2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ps := inxchk  {*</w:t>
      </w:r>
      <w:r w:rsidRPr="00F62482">
        <w:rPr>
          <w:rFonts w:ascii="宋体" w:hint="eastAsia"/>
          <w:szCs w:val="24"/>
        </w:rPr>
        <w:t>数组下标小于低地址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越界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else if h3 &gt; atab[h1].high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then ps := inxchk  {*</w:t>
      </w:r>
      <w:r w:rsidRPr="00F62482">
        <w:rPr>
          <w:rFonts w:ascii="宋体" w:hint="eastAsia"/>
          <w:szCs w:val="24"/>
        </w:rPr>
        <w:t>数组下标大于高地址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越界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t := t-1;  {*</w:t>
      </w:r>
      <w:r w:rsidRPr="00F62482">
        <w:rPr>
          <w:rFonts w:ascii="宋体" w:hint="eastAsia"/>
          <w:szCs w:val="24"/>
        </w:rPr>
        <w:t>弹运行栈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s[t].i := s[t].i+(h3-h2)   {*</w:t>
      </w:r>
      <w:r w:rsidRPr="00F62482">
        <w:rPr>
          <w:rFonts w:ascii="宋体" w:hint="eastAsia"/>
          <w:szCs w:val="24"/>
        </w:rPr>
        <w:t>基地址</w:t>
      </w:r>
      <w:r w:rsidRPr="00F62482">
        <w:rPr>
          <w:rFonts w:ascii="宋体"/>
          <w:szCs w:val="24"/>
        </w:rPr>
        <w:t>+</w:t>
      </w:r>
      <w:r w:rsidRPr="00F62482">
        <w:rPr>
          <w:rFonts w:ascii="宋体" w:hint="eastAsia"/>
          <w:szCs w:val="24"/>
        </w:rPr>
        <w:t>偏移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21 : begin  { index } {*</w:t>
      </w:r>
      <w:r w:rsidRPr="00F62482">
        <w:rPr>
          <w:rFonts w:ascii="宋体" w:hint="eastAsia"/>
          <w:szCs w:val="24"/>
        </w:rPr>
        <w:t>取下标变量的地址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h1 := ir.y ; { h1 points to atab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h2 := atab[h1].low;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h3 := s[t].i;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if h3 &lt; h2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ps := inxchk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else if h3 &gt; atab[h1].high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then ps := inxchk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t := t-1;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s[t].i := s[t].i + (h3-h2)*atab[h1].elsize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{*</w:t>
      </w:r>
      <w:r w:rsidRPr="00F62482">
        <w:rPr>
          <w:rFonts w:ascii="宋体" w:hint="eastAsia"/>
          <w:szCs w:val="24"/>
        </w:rPr>
        <w:t>与</w:t>
      </w:r>
      <w:r w:rsidRPr="00F62482">
        <w:rPr>
          <w:rFonts w:ascii="宋体"/>
          <w:szCs w:val="24"/>
        </w:rPr>
        <w:t>20</w:t>
      </w:r>
      <w:r w:rsidRPr="00F62482">
        <w:rPr>
          <w:rFonts w:ascii="宋体" w:hint="eastAsia"/>
          <w:szCs w:val="24"/>
        </w:rPr>
        <w:t>区别在于多乘一个元素大小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22 : begin  { load block } {*</w:t>
      </w:r>
      <w:r w:rsidRPr="00F62482">
        <w:rPr>
          <w:rFonts w:ascii="宋体" w:hint="eastAsia"/>
          <w:szCs w:val="24"/>
        </w:rPr>
        <w:t>装入块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h1 := s[t].i;  {*</w:t>
      </w:r>
      <w:r w:rsidRPr="00F62482">
        <w:rPr>
          <w:rFonts w:ascii="宋体" w:hint="eastAsia"/>
          <w:szCs w:val="24"/>
        </w:rPr>
        <w:t>取栈顶元素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 := t-1;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h2 := ir.y+t;  {*</w:t>
      </w:r>
      <w:r w:rsidRPr="00F62482">
        <w:rPr>
          <w:rFonts w:ascii="宋体" w:hint="eastAsia"/>
          <w:szCs w:val="24"/>
        </w:rPr>
        <w:t>获取块的分配空间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其中块大小为</w:t>
      </w:r>
      <w:r w:rsidRPr="00F62482">
        <w:rPr>
          <w:rFonts w:ascii="宋体"/>
          <w:szCs w:val="24"/>
        </w:rPr>
        <w:t>ir.y*}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if h2 &gt; stacksize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ps := stkchk   {*</w:t>
      </w:r>
      <w:r w:rsidRPr="00F62482">
        <w:rPr>
          <w:rFonts w:ascii="宋体" w:hint="eastAsia"/>
          <w:szCs w:val="24"/>
        </w:rPr>
        <w:t>运行栈溢出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else while t &lt; h2 do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t := t+1;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s[t] := s[h1];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h1 := h1+1     {*</w:t>
      </w:r>
      <w:r w:rsidRPr="00F62482">
        <w:rPr>
          <w:rFonts w:ascii="宋体" w:hint="eastAsia"/>
          <w:szCs w:val="24"/>
        </w:rPr>
        <w:t>循环往块中载入元素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23 : begin  { copy block }  {*</w:t>
      </w:r>
      <w:r w:rsidRPr="00F62482">
        <w:rPr>
          <w:rFonts w:ascii="宋体" w:hint="eastAsia"/>
          <w:szCs w:val="24"/>
        </w:rPr>
        <w:t>复制块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h1 := s[t-1].i;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h2 := s[t].i;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h3 := h1+ir.y;  {*ir.y</w:t>
      </w:r>
      <w:r w:rsidRPr="00F62482">
        <w:rPr>
          <w:rFonts w:ascii="宋体" w:hint="eastAsia"/>
          <w:szCs w:val="24"/>
        </w:rPr>
        <w:t>复制块的大小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分配空间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while h1 &lt; h3 do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s[h1] := s[h2];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h1 := h1+1;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h2 := h2+1       {*</w:t>
      </w:r>
      <w:r w:rsidRPr="00F62482">
        <w:rPr>
          <w:rFonts w:ascii="宋体" w:hint="eastAsia"/>
          <w:szCs w:val="24"/>
        </w:rPr>
        <w:t>寻款拷贝块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 := t-2  {*</w:t>
      </w:r>
      <w:r w:rsidRPr="00F62482">
        <w:rPr>
          <w:rFonts w:ascii="宋体" w:hint="eastAsia"/>
          <w:szCs w:val="24"/>
        </w:rPr>
        <w:t>弹</w:t>
      </w:r>
      <w:r w:rsidRPr="00F62482">
        <w:rPr>
          <w:rFonts w:ascii="宋体"/>
          <w:szCs w:val="24"/>
        </w:rPr>
        <w:t>2</w:t>
      </w:r>
      <w:r w:rsidRPr="00F62482">
        <w:rPr>
          <w:rFonts w:ascii="宋体" w:hint="eastAsia"/>
          <w:szCs w:val="24"/>
        </w:rPr>
        <w:t>位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24 : begin  { literal }  {*</w:t>
      </w:r>
      <w:r w:rsidRPr="00F62482">
        <w:rPr>
          <w:rFonts w:ascii="宋体" w:hint="eastAsia"/>
          <w:szCs w:val="24"/>
        </w:rPr>
        <w:t>装入字面常量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 := t+1;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if t &gt; stacksize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ps := stkchk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else s[t].i := ir.y {*</w:t>
      </w:r>
      <w:r w:rsidRPr="00F62482">
        <w:rPr>
          <w:rFonts w:ascii="宋体" w:hint="eastAsia"/>
          <w:szCs w:val="24"/>
        </w:rPr>
        <w:t>给栈顶赋值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25 : begin  { load real } {*</w:t>
      </w:r>
      <w:r w:rsidRPr="00F62482">
        <w:rPr>
          <w:rFonts w:ascii="宋体" w:hint="eastAsia"/>
          <w:szCs w:val="24"/>
        </w:rPr>
        <w:t>装入实常量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 := t+1;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if t &gt; stacksize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ps := stkchk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else s[t].r := rconst[ir.y]  {*</w:t>
      </w:r>
      <w:r w:rsidRPr="00F62482">
        <w:rPr>
          <w:rFonts w:ascii="宋体" w:hint="eastAsia"/>
          <w:szCs w:val="24"/>
        </w:rPr>
        <w:t>读</w:t>
      </w:r>
      <w:r w:rsidRPr="00F62482">
        <w:rPr>
          <w:rFonts w:ascii="宋体"/>
          <w:szCs w:val="24"/>
        </w:rPr>
        <w:t>rconst</w:t>
      </w:r>
      <w:r w:rsidRPr="00F62482">
        <w:rPr>
          <w:rFonts w:ascii="宋体" w:hint="eastAsia"/>
          <w:szCs w:val="24"/>
        </w:rPr>
        <w:t>给栈顶赋值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26 : begin  { float }  {*</w:t>
      </w:r>
      <w:r w:rsidRPr="00F62482">
        <w:rPr>
          <w:rFonts w:ascii="宋体" w:hint="eastAsia"/>
          <w:szCs w:val="24"/>
        </w:rPr>
        <w:t>转浮点数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h1 := t-ir.y;      {*</w:t>
      </w:r>
      <w:r w:rsidRPr="00F62482">
        <w:rPr>
          <w:rFonts w:ascii="宋体" w:hint="eastAsia"/>
          <w:szCs w:val="24"/>
        </w:rPr>
        <w:t>找到变量位置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s[h1].r := s[h1].i {*i to r*}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27 : begin  { read }    {*</w:t>
      </w:r>
      <w:r w:rsidRPr="00F62482">
        <w:rPr>
          <w:rFonts w:ascii="宋体" w:hint="eastAsia"/>
          <w:szCs w:val="24"/>
        </w:rPr>
        <w:t>读字符</w:t>
      </w:r>
      <w:r w:rsidRPr="00F62482">
        <w:rPr>
          <w:rFonts w:ascii="宋体"/>
          <w:szCs w:val="24"/>
        </w:rPr>
        <w:t xml:space="preserve"> 1int 2real 3char*}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if eof(prd)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ps := redchk  {*</w:t>
      </w:r>
      <w:r w:rsidRPr="00F62482">
        <w:rPr>
          <w:rFonts w:ascii="宋体" w:hint="eastAsia"/>
          <w:szCs w:val="24"/>
        </w:rPr>
        <w:t>读到文件尾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else case ir.y of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1 : read(prd, s[s[t].i].i);  {*</w:t>
      </w:r>
      <w:r w:rsidRPr="00F62482">
        <w:rPr>
          <w:rFonts w:ascii="宋体" w:hint="eastAsia"/>
          <w:szCs w:val="24"/>
        </w:rPr>
        <w:t>调用读文件</w:t>
      </w:r>
      <w:r w:rsidRPr="00F62482">
        <w:rPr>
          <w:rFonts w:ascii="宋体"/>
          <w:szCs w:val="24"/>
        </w:rPr>
        <w:t>stdfunc*}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2 : read(prd, s[s[t].i].r);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4 : read(prd, s[s[t].i].c);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 := t-1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28 : begin   { write string } {*</w:t>
      </w:r>
      <w:r w:rsidRPr="00F62482">
        <w:rPr>
          <w:rFonts w:ascii="宋体" w:hint="eastAsia"/>
          <w:szCs w:val="24"/>
        </w:rPr>
        <w:t>写字符串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h1 := s[t].i;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h2 := ir.y;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 := t-1;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chrcnt := chrcnt+h1;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if chrcnt &gt; lineleng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ps := lngchk;  {*</w:t>
      </w:r>
      <w:r w:rsidRPr="00F62482">
        <w:rPr>
          <w:rFonts w:ascii="宋体" w:hint="eastAsia"/>
          <w:szCs w:val="24"/>
        </w:rPr>
        <w:t>长度溢出错误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repeat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write(prr,stab[h2]);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h1 := h1-1;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h2 := h2+1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until h1 = 0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29 : begin  { write1 }  {*</w:t>
      </w:r>
      <w:r w:rsidRPr="00F62482">
        <w:rPr>
          <w:rFonts w:ascii="宋体" w:hint="eastAsia"/>
          <w:szCs w:val="24"/>
        </w:rPr>
        <w:t>写字符串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隐含域宽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chrcnt := chrcnt + fld[ir.y];  {*+</w:t>
      </w:r>
      <w:r w:rsidRPr="00F62482">
        <w:rPr>
          <w:rFonts w:ascii="宋体" w:hint="eastAsia"/>
          <w:szCs w:val="24"/>
        </w:rPr>
        <w:t>域宽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if chrcnt &gt; lineleng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ps := lngchk         {*</w:t>
      </w:r>
      <w:r w:rsidRPr="00F62482">
        <w:rPr>
          <w:rFonts w:ascii="宋体" w:hint="eastAsia"/>
          <w:szCs w:val="24"/>
        </w:rPr>
        <w:t>输出行溢出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else case ir.y of         {*</w:t>
      </w:r>
      <w:r w:rsidRPr="00F62482">
        <w:rPr>
          <w:rFonts w:ascii="宋体" w:hint="eastAsia"/>
          <w:szCs w:val="24"/>
        </w:rPr>
        <w:t>根据选定域的不同写字符串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1 : write(prr,s[t].i:fld[1]);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2 : write(prr,s[t].r:fld[2]);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3 : if s[t].b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then write('true')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else write('false');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4 : write(prr,chr(s[t].i));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                </w:t>
      </w:r>
      <w:r w:rsidRPr="00F62482">
        <w:rPr>
          <w:rFonts w:ascii="宋体"/>
          <w:szCs w:val="24"/>
          <w:lang w:val="da-DK"/>
        </w:rPr>
        <w:t>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t := t-1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end { case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</w:t>
      </w:r>
      <w:r w:rsidRPr="00F62482">
        <w:rPr>
          <w:rFonts w:ascii="宋体"/>
          <w:szCs w:val="24"/>
        </w:rPr>
        <w:t>end; { inter2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procedure inter3;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case ir.f of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30 : begin { write2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chrcnt := chrcnt+s[t].i;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if chrcnt &gt; lineleng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ps := lngchk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else case ir.y of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1 : write(prr,s[t-1].i:s[t].i);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2 : write(prr,s[t-1].r:s[t].i);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3 : if s[t-1].b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then write('true')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                      </w:t>
      </w:r>
      <w:r w:rsidRPr="00F62482">
        <w:rPr>
          <w:rFonts w:ascii="宋体"/>
          <w:szCs w:val="24"/>
          <w:lang w:val="da-DK"/>
        </w:rPr>
        <w:t>else write('false');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t := t-2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31 : ps := fin;  {*fin</w:t>
      </w:r>
      <w:r w:rsidRPr="00F62482">
        <w:rPr>
          <w:rFonts w:ascii="宋体" w:hint="eastAsia"/>
          <w:szCs w:val="24"/>
        </w:rPr>
        <w:t>表示停止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32 : begin  { exit procedure } {*</w:t>
      </w:r>
      <w:r w:rsidRPr="00F62482">
        <w:rPr>
          <w:rFonts w:ascii="宋体" w:hint="eastAsia"/>
          <w:szCs w:val="24"/>
        </w:rPr>
        <w:t>退出过程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t := b-1;    {*</w:t>
      </w:r>
      <w:r w:rsidRPr="00F62482">
        <w:rPr>
          <w:rFonts w:ascii="宋体" w:hint="eastAsia"/>
          <w:szCs w:val="24"/>
        </w:rPr>
        <w:t>表最后一项</w:t>
      </w:r>
      <w:r w:rsidRPr="00F62482">
        <w:rPr>
          <w:rFonts w:ascii="宋体"/>
          <w:szCs w:val="24"/>
          <w:lang w:val="da-DK"/>
        </w:rPr>
        <w:t xml:space="preserve"> </w:t>
      </w:r>
      <w:r w:rsidRPr="00F62482">
        <w:rPr>
          <w:rFonts w:ascii="宋体" w:hint="eastAsia"/>
          <w:szCs w:val="24"/>
        </w:rPr>
        <w:t>栈基地址</w:t>
      </w:r>
      <w:r w:rsidRPr="00F62482">
        <w:rPr>
          <w:rFonts w:ascii="宋体"/>
          <w:szCs w:val="24"/>
          <w:lang w:val="da-DK"/>
        </w:rPr>
        <w:t>-1*}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pc := s[b+1].i;  {*pc</w:t>
      </w:r>
      <w:r w:rsidRPr="00F62482">
        <w:rPr>
          <w:rFonts w:ascii="宋体" w:hint="eastAsia"/>
          <w:szCs w:val="24"/>
        </w:rPr>
        <w:t>记成上一层次基址出的值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b := s[b+3].i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33 : begin  { exit function }  {*</w:t>
      </w:r>
      <w:r w:rsidRPr="00F62482">
        <w:rPr>
          <w:rFonts w:ascii="宋体" w:hint="eastAsia"/>
          <w:szCs w:val="24"/>
        </w:rPr>
        <w:t>退出函数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           </w:t>
      </w:r>
      <w:r w:rsidRPr="00F62482">
        <w:rPr>
          <w:rFonts w:ascii="宋体"/>
          <w:szCs w:val="24"/>
        </w:rPr>
        <w:t>t := b;       {*</w:t>
      </w:r>
      <w:r w:rsidRPr="00F62482">
        <w:rPr>
          <w:rFonts w:ascii="宋体" w:hint="eastAsia"/>
          <w:szCs w:val="24"/>
        </w:rPr>
        <w:t>表最后项即是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运行栈基址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pc := s[b+1].i;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b := s[b+3].i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34 : s[t] := s[s[t].i];    {*</w:t>
      </w:r>
      <w:r w:rsidRPr="00F62482">
        <w:rPr>
          <w:rFonts w:ascii="宋体" w:hint="eastAsia"/>
          <w:szCs w:val="24"/>
        </w:rPr>
        <w:t>取栈顶元素为地址的内容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35 : s[t].b := not s[t].b;  {*</w:t>
      </w:r>
      <w:r w:rsidRPr="00F62482">
        <w:rPr>
          <w:rFonts w:ascii="宋体" w:hint="eastAsia"/>
          <w:szCs w:val="24"/>
        </w:rPr>
        <w:t>逻辑非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36 : s[t].i := -s[t].i;  {*</w:t>
      </w:r>
      <w:r w:rsidRPr="00F62482">
        <w:rPr>
          <w:rFonts w:ascii="宋体" w:hint="eastAsia"/>
          <w:szCs w:val="24"/>
        </w:rPr>
        <w:t>求负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37 :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chrcnt := chrcnt + s[t-1].i;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if chrcnt &gt; lineleng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ps := lngchk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else write(prr,s[t-2].r:s[t-1].i:s[t].i);  {*</w:t>
      </w:r>
      <w:r w:rsidRPr="00F62482">
        <w:rPr>
          <w:rFonts w:ascii="宋体" w:hint="eastAsia"/>
          <w:szCs w:val="24"/>
        </w:rPr>
        <w:t>写给定域宽实数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 := t-3  {*</w:t>
      </w:r>
      <w:r w:rsidRPr="00F62482">
        <w:rPr>
          <w:rFonts w:ascii="宋体" w:hint="eastAsia"/>
          <w:szCs w:val="24"/>
        </w:rPr>
        <w:t>处理了栈上面</w:t>
      </w:r>
      <w:r w:rsidRPr="00F62482">
        <w:rPr>
          <w:rFonts w:ascii="宋体"/>
          <w:szCs w:val="24"/>
        </w:rPr>
        <w:t>3</w:t>
      </w:r>
      <w:r w:rsidRPr="00F62482">
        <w:rPr>
          <w:rFonts w:ascii="宋体" w:hint="eastAsia"/>
          <w:szCs w:val="24"/>
        </w:rPr>
        <w:t>个单元向下移动</w:t>
      </w:r>
      <w:r w:rsidRPr="00F62482">
        <w:rPr>
          <w:rFonts w:ascii="宋体"/>
          <w:szCs w:val="24"/>
        </w:rPr>
        <w:t>3*}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38 : begin  { store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s[s[t-1].i] := s[t];     {*</w:t>
      </w:r>
      <w:r w:rsidRPr="00F62482">
        <w:rPr>
          <w:rFonts w:ascii="宋体" w:hint="eastAsia"/>
          <w:szCs w:val="24"/>
        </w:rPr>
        <w:t>栈顶元素存放到</w:t>
      </w:r>
      <w:r w:rsidRPr="00F62482">
        <w:rPr>
          <w:rFonts w:ascii="宋体"/>
          <w:szCs w:val="24"/>
        </w:rPr>
        <w:t>s[t-1]</w:t>
      </w:r>
      <w:r w:rsidRPr="00F62482">
        <w:rPr>
          <w:rFonts w:ascii="宋体" w:hint="eastAsia"/>
          <w:szCs w:val="24"/>
        </w:rPr>
        <w:t>中元素为地址的单元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 := t-2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39 :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 := t-1;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s[t].b := s[t].r=s[t+1].r 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         </w:t>
      </w:r>
      <w:r w:rsidRPr="00F62482">
        <w:rPr>
          <w:rFonts w:ascii="宋体"/>
          <w:szCs w:val="24"/>
          <w:lang w:val="da-DK"/>
        </w:rPr>
        <w:t>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end { case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end; { inter3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procedure inter4; {*</w:t>
      </w:r>
      <w:r w:rsidRPr="00F62482">
        <w:rPr>
          <w:rFonts w:ascii="宋体" w:hint="eastAsia"/>
          <w:szCs w:val="24"/>
        </w:rPr>
        <w:t>各种运算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case ir.f of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40 :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t := t-1;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s[t].b := s[t].r &lt;&gt; s[t+1].r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    </w:t>
      </w:r>
      <w:r w:rsidRPr="00F62482">
        <w:rPr>
          <w:rFonts w:ascii="宋体"/>
          <w:szCs w:val="24"/>
        </w:rPr>
        <w:t>41 :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 := t-1;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s[t].b := s[t].r &lt; s[t+1].r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42 :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 := t-1;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s[t].b := s[t].r &lt;= s[t+1].r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43 :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 := t-1;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s[t].b := s[t].r &gt; s[t+1].r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44 :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 := t-1;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s[t].b := s[t].r &gt;= s[t+1].r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45 :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 := t-1;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s[t].b := s[t].i = s[t+1].i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46 :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 := t-1;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s[t].b := s[t].i &lt;&gt; s[t+1].i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47 :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 := t-1;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s[t].b := s[t].i &lt; s[t+1].i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48 :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 := t-1;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s[t].b := s[t].i &lt;= s[t+1].i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49 :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 := t-1;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s[t].b := s[t].i &gt; s[t+1].i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         </w:t>
      </w:r>
      <w:r w:rsidRPr="00F62482">
        <w:rPr>
          <w:rFonts w:ascii="宋体"/>
          <w:szCs w:val="24"/>
          <w:lang w:val="da-DK"/>
        </w:rPr>
        <w:t>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end { case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end; { inter4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procedure inter5; {*</w:t>
      </w:r>
      <w:r w:rsidRPr="00F62482">
        <w:rPr>
          <w:rFonts w:ascii="宋体" w:hint="eastAsia"/>
          <w:szCs w:val="24"/>
        </w:rPr>
        <w:t>各种运算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case ir.f of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50 :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t := t-1;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s[t].b := s[t].i &gt;= s[t+1].i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    </w:t>
      </w:r>
      <w:r w:rsidRPr="00F62482">
        <w:rPr>
          <w:rFonts w:ascii="宋体"/>
          <w:szCs w:val="24"/>
        </w:rPr>
        <w:t>51 :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 := t-1;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s[t].b := s[t].b or s[t+1].b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52 :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 := t-1;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s[t].i := s[t].i+s[t+1].i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53 :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 := t-1;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s[t].i := s[t].i-s[t+1].i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54 :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 := t-1;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s[t].r := s[t].r+s[t+1].r;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55 :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 := t-1;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s[t].r := s[t].r-s[t+1].r;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56 :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 := t-1;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s[t].b := s[t].b and s[t+1].b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57 :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 := t-1;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s[t].i := s[t].i*s[t+1].i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58 :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 := t-1;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if s[t+1].i = 0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ps := divchk  {*</w:t>
      </w:r>
      <w:r w:rsidRPr="00F62482">
        <w:rPr>
          <w:rFonts w:ascii="宋体" w:hint="eastAsia"/>
          <w:szCs w:val="24"/>
        </w:rPr>
        <w:t>除零检查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else s[t].i := s[t].i div s[t+1].i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59 :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 := t-1;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if s[t+1].i = 0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ps := divchk  {*</w:t>
      </w:r>
      <w:r w:rsidRPr="00F62482">
        <w:rPr>
          <w:rFonts w:ascii="宋体" w:hint="eastAsia"/>
          <w:szCs w:val="24"/>
        </w:rPr>
        <w:t>除零检查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else s[t].i := s[t].i mod s[t+1].i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end { case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end; { inter5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procedure inter6;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case ir.f of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60 :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 := t-1;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s[t].r := s[t].r*s[t+1].r;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61 :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 := t-1;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s[t].r := s[t].r/s[t+1].r;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62 : if eof(prd)  {*</w:t>
      </w:r>
      <w:r w:rsidRPr="00F62482">
        <w:rPr>
          <w:rFonts w:ascii="宋体" w:hint="eastAsia"/>
          <w:szCs w:val="24"/>
        </w:rPr>
        <w:t>读完一行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then ps := redchk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else readln;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63 : begin           {*</w:t>
      </w:r>
      <w:r w:rsidRPr="00F62482">
        <w:rPr>
          <w:rFonts w:ascii="宋体" w:hint="eastAsia"/>
          <w:szCs w:val="24"/>
        </w:rPr>
        <w:t>换行写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writeln(prr);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lncnt := lncnt+1;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chrcnt := 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if lncnt &gt; linelimit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then ps := linchk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         </w:t>
      </w:r>
      <w:r w:rsidRPr="00F62482">
        <w:rPr>
          <w:rFonts w:ascii="宋体"/>
          <w:szCs w:val="24"/>
          <w:lang w:val="da-DK"/>
        </w:rPr>
        <w:t>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end { case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end; { inter6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begin { interpret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s[1].i := 0;      {*</w:t>
      </w:r>
      <w:r w:rsidRPr="00F62482">
        <w:rPr>
          <w:rFonts w:ascii="宋体" w:hint="eastAsia"/>
          <w:szCs w:val="24"/>
        </w:rPr>
        <w:t>解释程序一开始对运行栈进行的初始化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s[2].i := 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s[3].i := -1;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s[4].i := btab[1].last;    {*28*}  {*s[4].i?*}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display[0] := 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display[1] := 0;             {*</w:t>
      </w:r>
      <w:r w:rsidRPr="00F62482">
        <w:rPr>
          <w:rFonts w:ascii="宋体" w:hint="eastAsia"/>
          <w:szCs w:val="24"/>
        </w:rPr>
        <w:t>初始化</w:t>
      </w:r>
      <w:r w:rsidRPr="00F62482">
        <w:rPr>
          <w:rFonts w:ascii="宋体"/>
          <w:szCs w:val="24"/>
          <w:lang w:val="da-DK"/>
        </w:rPr>
        <w:t>display</w:t>
      </w:r>
      <w:r w:rsidRPr="00F62482">
        <w:rPr>
          <w:rFonts w:ascii="宋体" w:hint="eastAsia"/>
          <w:szCs w:val="24"/>
        </w:rPr>
        <w:t>表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t := btab[2].vsize-1;   {*</w:t>
      </w:r>
      <w:r w:rsidRPr="00F62482">
        <w:rPr>
          <w:rFonts w:ascii="宋体" w:hint="eastAsia"/>
          <w:szCs w:val="24"/>
        </w:rPr>
        <w:t>栈顶指针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b := 0;                 {*</w:t>
      </w:r>
      <w:r w:rsidRPr="00F62482">
        <w:rPr>
          <w:rFonts w:ascii="宋体" w:hint="eastAsia"/>
          <w:szCs w:val="24"/>
        </w:rPr>
        <w:t>基地址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pc := tab[s[4].i].adr;  {*pc*}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lncnt := 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ocnt := 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chrcnt := 0;      {*</w:t>
      </w:r>
      <w:r w:rsidRPr="00F62482">
        <w:rPr>
          <w:rFonts w:ascii="宋体" w:hint="eastAsia"/>
          <w:szCs w:val="24"/>
        </w:rPr>
        <w:t>初始化计数变量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ps := run;        {*program state </w:t>
      </w:r>
      <w:r w:rsidRPr="00F62482">
        <w:rPr>
          <w:rFonts w:ascii="宋体" w:hint="eastAsia"/>
          <w:szCs w:val="24"/>
        </w:rPr>
        <w:t>先置成运行</w:t>
      </w:r>
      <w:r w:rsidRPr="00F62482">
        <w:rPr>
          <w:rFonts w:ascii="宋体"/>
          <w:szCs w:val="24"/>
          <w:lang w:val="da-DK"/>
        </w:rPr>
        <w:t>run</w:t>
      </w:r>
      <w:r w:rsidRPr="00F62482">
        <w:rPr>
          <w:rFonts w:ascii="宋体" w:hint="eastAsia"/>
          <w:szCs w:val="24"/>
        </w:rPr>
        <w:t>状态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fld[1] := 10;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fld[2] := 22;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fld[3] := 10; 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fld[4] := 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repeat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ir := code[pc];  {*ir</w:t>
      </w:r>
      <w:r w:rsidRPr="00F62482">
        <w:rPr>
          <w:rFonts w:ascii="宋体" w:hint="eastAsia"/>
          <w:szCs w:val="24"/>
        </w:rPr>
        <w:t>为从</w:t>
      </w:r>
      <w:r w:rsidRPr="00F62482">
        <w:rPr>
          <w:rFonts w:ascii="宋体"/>
          <w:szCs w:val="24"/>
          <w:lang w:val="da-DK"/>
        </w:rPr>
        <w:t>code</w:t>
      </w:r>
      <w:r w:rsidRPr="00F62482">
        <w:rPr>
          <w:rFonts w:ascii="宋体" w:hint="eastAsia"/>
          <w:szCs w:val="24"/>
        </w:rPr>
        <w:t>集中取指令</w:t>
      </w:r>
      <w:r w:rsidRPr="00F62482">
        <w:rPr>
          <w:rFonts w:ascii="宋体"/>
          <w:szCs w:val="24"/>
          <w:lang w:val="da-DK"/>
        </w:rPr>
        <w:t xml:space="preserve"> code</w:t>
      </w:r>
      <w:r w:rsidRPr="00F62482">
        <w:rPr>
          <w:rFonts w:ascii="宋体" w:hint="eastAsia"/>
          <w:szCs w:val="24"/>
        </w:rPr>
        <w:t>类似于</w:t>
      </w:r>
      <w:r w:rsidRPr="00F62482">
        <w:rPr>
          <w:rFonts w:ascii="宋体"/>
          <w:szCs w:val="24"/>
          <w:lang w:val="da-DK"/>
        </w:rPr>
        <w:t>im*}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pc := pc+1;      {*pc++*}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ocnt := ocnt+1;  {*</w:t>
      </w:r>
      <w:r w:rsidRPr="00F62482">
        <w:rPr>
          <w:rFonts w:ascii="宋体" w:hint="eastAsia"/>
          <w:szCs w:val="24"/>
        </w:rPr>
        <w:t>指令总数</w:t>
      </w:r>
      <w:r w:rsidRPr="00F62482">
        <w:rPr>
          <w:rFonts w:ascii="宋体"/>
          <w:szCs w:val="24"/>
          <w:lang w:val="da-DK"/>
        </w:rPr>
        <w:t>++*}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case ir.f div 10 of  {*ir.f</w:t>
      </w:r>
      <w:r w:rsidRPr="00F62482">
        <w:rPr>
          <w:rFonts w:ascii="宋体" w:hint="eastAsia"/>
          <w:szCs w:val="24"/>
        </w:rPr>
        <w:t>为指令操作码这个域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0 : inter0;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1 : inter1;         {*</w:t>
      </w:r>
      <w:r w:rsidRPr="00F62482">
        <w:rPr>
          <w:rFonts w:ascii="宋体" w:hint="eastAsia"/>
          <w:szCs w:val="24"/>
        </w:rPr>
        <w:t>除以</w:t>
      </w:r>
      <w:r w:rsidRPr="00F62482">
        <w:rPr>
          <w:rFonts w:ascii="宋体"/>
          <w:szCs w:val="24"/>
          <w:lang w:val="da-DK"/>
        </w:rPr>
        <w:t>10</w:t>
      </w:r>
      <w:r w:rsidRPr="00F62482">
        <w:rPr>
          <w:rFonts w:ascii="宋体" w:hint="eastAsia"/>
          <w:szCs w:val="24"/>
        </w:rPr>
        <w:t>寻找处理子程序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2 : inter2;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3 : inter3;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4 : inter4;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5 : inter5;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6 : inter6;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end; { case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until ps &lt;&gt; run;  {*ps</w:t>
      </w:r>
      <w:r w:rsidRPr="00F62482">
        <w:rPr>
          <w:rFonts w:ascii="宋体" w:hint="eastAsia"/>
          <w:szCs w:val="24"/>
        </w:rPr>
        <w:t>是</w:t>
      </w:r>
      <w:r w:rsidRPr="00F62482">
        <w:rPr>
          <w:rFonts w:ascii="宋体"/>
          <w:szCs w:val="24"/>
          <w:lang w:val="da-DK"/>
        </w:rPr>
        <w:t>run</w:t>
      </w:r>
      <w:r w:rsidRPr="00F62482">
        <w:rPr>
          <w:rFonts w:ascii="宋体" w:hint="eastAsia"/>
          <w:szCs w:val="24"/>
        </w:rPr>
        <w:t>一直运行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</w:t>
      </w:r>
      <w:r w:rsidRPr="00F62482">
        <w:rPr>
          <w:rFonts w:ascii="宋体"/>
          <w:szCs w:val="24"/>
        </w:rPr>
        <w:t>if ps &lt;&gt; fin  {*</w:t>
      </w:r>
      <w:r w:rsidRPr="00F62482">
        <w:rPr>
          <w:rFonts w:ascii="宋体" w:hint="eastAsia"/>
          <w:szCs w:val="24"/>
        </w:rPr>
        <w:t>错误信息及出错时各种变量信息输出到文件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writeln(prr); {*</w:t>
      </w:r>
      <w:r w:rsidRPr="00F62482">
        <w:rPr>
          <w:rFonts w:ascii="宋体" w:hint="eastAsia"/>
          <w:szCs w:val="24"/>
        </w:rPr>
        <w:t>写运行错误讯息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write(prr, ' halt at', pc :5, ' because of ');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case ps of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caschk  : writeln(prr,'undefined case');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divchk  : writeln(prr,'division by 0');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inxchk  : writeln(prr,'invalid index');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         </w:t>
      </w:r>
      <w:r w:rsidRPr="00F62482">
        <w:rPr>
          <w:rFonts w:ascii="宋体"/>
          <w:szCs w:val="24"/>
          <w:lang w:val="da-DK"/>
        </w:rPr>
        <w:t>stkchk  : writeln(prr,'storage overflow');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         </w:t>
      </w:r>
      <w:r w:rsidRPr="00F62482">
        <w:rPr>
          <w:rFonts w:ascii="宋体"/>
          <w:szCs w:val="24"/>
        </w:rPr>
        <w:t>linchk  : writeln(prr,'too much output');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lngchk  : writeln(prr,'line too long');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redchk  : writeln(prr,'reading past end or file');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end;  {*</w:t>
      </w:r>
      <w:r w:rsidRPr="00F62482">
        <w:rPr>
          <w:rFonts w:ascii="宋体" w:hint="eastAsia"/>
          <w:szCs w:val="24"/>
        </w:rPr>
        <w:t>按错误类型输出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h1 := b;         {*</w:t>
      </w:r>
      <w:r w:rsidRPr="00F62482">
        <w:rPr>
          <w:rFonts w:ascii="宋体" w:hint="eastAsia"/>
          <w:szCs w:val="24"/>
        </w:rPr>
        <w:t>嵌套层数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基地址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blkcnt := 10;    { post mortem dump }  {*</w:t>
      </w:r>
      <w:r w:rsidRPr="00F62482">
        <w:rPr>
          <w:rFonts w:ascii="宋体" w:hint="eastAsia"/>
          <w:szCs w:val="24"/>
        </w:rPr>
        <w:t>层数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repeat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writeln( prr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blkcnt := blkcnt-1;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if blkcnt = 0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then h1 := 0;    {*</w:t>
      </w:r>
      <w:r w:rsidRPr="00F62482">
        <w:rPr>
          <w:rFonts w:ascii="宋体" w:hint="eastAsia"/>
          <w:szCs w:val="24"/>
        </w:rPr>
        <w:t>如果</w:t>
      </w:r>
      <w:r w:rsidRPr="00F62482">
        <w:rPr>
          <w:rFonts w:ascii="宋体"/>
          <w:szCs w:val="24"/>
        </w:rPr>
        <w:t>blkcnt</w:t>
      </w:r>
      <w:r w:rsidRPr="00F62482">
        <w:rPr>
          <w:rFonts w:ascii="宋体" w:hint="eastAsia"/>
          <w:szCs w:val="24"/>
        </w:rPr>
        <w:t>为</w:t>
      </w:r>
      <w:r w:rsidRPr="00F62482">
        <w:rPr>
          <w:rFonts w:ascii="宋体"/>
          <w:szCs w:val="24"/>
        </w:rPr>
        <w:t>0*}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h2 := s[h1+4].i; {*</w:t>
      </w:r>
      <w:r w:rsidRPr="00F62482">
        <w:rPr>
          <w:rFonts w:ascii="宋体" w:hint="eastAsia"/>
          <w:szCs w:val="24"/>
        </w:rPr>
        <w:t>获取过程或者函数名在</w:t>
      </w:r>
      <w:r w:rsidRPr="00F62482">
        <w:rPr>
          <w:rFonts w:ascii="宋体"/>
          <w:szCs w:val="24"/>
        </w:rPr>
        <w:t>tab</w:t>
      </w:r>
      <w:r w:rsidRPr="00F62482">
        <w:rPr>
          <w:rFonts w:ascii="宋体" w:hint="eastAsia"/>
          <w:szCs w:val="24"/>
        </w:rPr>
        <w:t>表中的位置</w:t>
      </w:r>
      <w:r w:rsidRPr="00F62482">
        <w:rPr>
          <w:rFonts w:ascii="宋体"/>
          <w:szCs w:val="24"/>
        </w:rPr>
        <w:t>*}{*+4</w:t>
      </w:r>
      <w:r w:rsidRPr="00F62482">
        <w:rPr>
          <w:rFonts w:ascii="宋体" w:hint="eastAsia"/>
          <w:szCs w:val="24"/>
        </w:rPr>
        <w:t>？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if h1 &lt;&gt; 0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then writeln( prr, '',tab[h2].name, 'called at', s[h1+1].i:5);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h2 := btab[tab[h2].ref].last;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{*</w:t>
      </w:r>
      <w:r w:rsidRPr="00F62482">
        <w:rPr>
          <w:rFonts w:ascii="宋体" w:hint="eastAsia"/>
          <w:szCs w:val="24"/>
        </w:rPr>
        <w:t>获取分程序中说明的最后一个标识符在</w:t>
      </w:r>
      <w:r w:rsidRPr="00F62482">
        <w:rPr>
          <w:rFonts w:ascii="宋体"/>
          <w:szCs w:val="24"/>
        </w:rPr>
        <w:t>tab</w:t>
      </w:r>
      <w:r w:rsidRPr="00F62482">
        <w:rPr>
          <w:rFonts w:ascii="宋体" w:hint="eastAsia"/>
          <w:szCs w:val="24"/>
        </w:rPr>
        <w:t>表中的位置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while h2 &lt;&gt; 0 do {*</w:t>
      </w:r>
      <w:r w:rsidRPr="00F62482">
        <w:rPr>
          <w:rFonts w:ascii="宋体" w:hint="eastAsia"/>
          <w:szCs w:val="24"/>
        </w:rPr>
        <w:t>循环处理分程序中的标识符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with tab[h2] do 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if obj = vvariable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then if typ in stantyps  {*</w:t>
      </w:r>
      <w:r w:rsidRPr="00F62482">
        <w:rPr>
          <w:rFonts w:ascii="宋体" w:hint="eastAsia"/>
          <w:szCs w:val="24"/>
        </w:rPr>
        <w:t>标准类型的标识符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then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write(prr,'',name,'=');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if normal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then h3 := h1+adr  {*</w:t>
      </w:r>
      <w:r w:rsidRPr="00F62482">
        <w:rPr>
          <w:rFonts w:ascii="宋体" w:hint="eastAsia"/>
          <w:szCs w:val="24"/>
        </w:rPr>
        <w:t>非变量形参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层数基地址</w:t>
      </w:r>
      <w:r w:rsidRPr="00F62482">
        <w:rPr>
          <w:rFonts w:ascii="宋体"/>
          <w:szCs w:val="24"/>
        </w:rPr>
        <w:t xml:space="preserve"> + </w:t>
      </w:r>
      <w:r w:rsidRPr="00F62482">
        <w:rPr>
          <w:rFonts w:ascii="宋体" w:hint="eastAsia"/>
          <w:szCs w:val="24"/>
        </w:rPr>
        <w:t>偏移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else h3 := s[h1+adr].i; {*</w:t>
      </w:r>
      <w:r w:rsidRPr="00F62482">
        <w:rPr>
          <w:rFonts w:ascii="宋体" w:hint="eastAsia"/>
          <w:szCs w:val="24"/>
        </w:rPr>
        <w:t>变量形参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读运行栈信息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case typ of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ints : writeln(prr,s[h3].i);  {*</w:t>
      </w:r>
      <w:r w:rsidRPr="00F62482">
        <w:rPr>
          <w:rFonts w:ascii="宋体" w:hint="eastAsia"/>
          <w:szCs w:val="24"/>
        </w:rPr>
        <w:t>输出错误信息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reals: writeln(prr,s[h3].r);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bools: if s[h3].b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then writeln(prr,'true')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     else writeln(prr,'false');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chars: writeln(prr,chr(s[h3].i mod 64 ))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                           </w:t>
      </w:r>
      <w:r w:rsidRPr="00F62482">
        <w:rPr>
          <w:rFonts w:ascii="宋体"/>
          <w:szCs w:val="24"/>
          <w:lang w:val="da-DK"/>
        </w:rPr>
        <w:t>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  h2 := link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  h1 := s[h1+3].i  {*</w:t>
      </w:r>
      <w:r w:rsidRPr="00F62482">
        <w:rPr>
          <w:rFonts w:ascii="宋体" w:hint="eastAsia"/>
          <w:szCs w:val="24"/>
        </w:rPr>
        <w:t>指向分程序的</w:t>
      </w:r>
      <w:r w:rsidRPr="00F62482">
        <w:rPr>
          <w:rFonts w:ascii="宋体"/>
          <w:szCs w:val="24"/>
          <w:lang w:val="da-DK"/>
        </w:rPr>
        <w:t>DL,</w:t>
      </w:r>
      <w:r w:rsidRPr="00F62482">
        <w:rPr>
          <w:rFonts w:ascii="宋体" w:hint="eastAsia"/>
          <w:szCs w:val="24"/>
        </w:rPr>
        <w:t>即上一层</w:t>
      </w:r>
      <w:r w:rsidRPr="00F62482">
        <w:rPr>
          <w:rFonts w:ascii="宋体"/>
          <w:szCs w:val="24"/>
          <w:lang w:val="da-DK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  until h1 &lt; 0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writeln(prr);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writeln(prr,ocnt,' steps');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end; { interpret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>procedure setup;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{*</w:t>
      </w:r>
      <w:r w:rsidRPr="00F62482">
        <w:rPr>
          <w:rFonts w:ascii="宋体" w:hint="eastAsia"/>
          <w:szCs w:val="24"/>
        </w:rPr>
        <w:t>建立保留字表和特定字符表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key[1] := 'and   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key[2] := 'array 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key[3] := 'begin 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key[4] := 'case  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key[5] := 'const 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key[6] := 'div   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key[7] := 'do    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key[8] := 'downto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key[9] := 'else  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key[10] := 'end   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key[11] := 'for   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key[12] := 'function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key[13] := 'if    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key[14] := 'mod   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key[15] := 'not   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key[16] := 'of    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key[17] := 'or    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key[18] := 'procedure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key[19] := 'program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key[20] := 'record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key[21] := 'repeat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key[22] := 'then  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key[23] := 'to    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key[24] := 'type  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key[25] := 'until 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key[26] := 'var   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key[27] := 'while     ';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ksy[1] := andsy;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ksy[2] := arraysy;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ksy[3] := beginsy;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ksy[4] := casesy;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ksy[5] := constsy;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ksy[6] := idiv;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ksy[7] := dosy;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ksy[8] := downtosy;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ksy[9] := elsesy;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ksy[10] := endsy;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ksy[11] := forsy;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ksy[12] := funcsy;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ksy[13] := ifsy;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ksy[14] := imod;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ksy[15] := notsy;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ksy[16] := ofsy;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ksy[17] := orsy;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ksy[18] := procsy;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ksy[19] := programsy;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ksy[20] := recordsy;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ksy[21] := repeatsy;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ksy[22] := thensy;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ksy[23] := tosy;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ksy[24] := typesy;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ksy[25] := untilsy;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ksy[26] := varsy;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ksy[27] := whilesy;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sps['+'] := plus;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sps['-'] := minus;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sps['*'] := times;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sps['/'] := rdiv;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sps['('] := lparent;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sps[')'] := rparent;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sps['='] := eql;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sps[','] := comma;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sps['['] := lbrack;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sps[']'] := rbrack;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sps[''''] := neq;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sps['!'] := andsy;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sps[';'] := semicolon;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end { setup };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procedure enterids;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{*</w:t>
      </w:r>
      <w:r w:rsidRPr="00F62482">
        <w:rPr>
          <w:rFonts w:ascii="宋体" w:hint="eastAsia"/>
          <w:szCs w:val="24"/>
        </w:rPr>
        <w:t>在符号表中登记标准类型、函数和过程的名字以及它们的相应信息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enter('          ',vvariable,notyp,0); { sentinel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enter('false     ',konstant,bools,0);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enter('true      ',konstant,bools,1);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enter('real      ',typel,reals,1);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enter('char      ',typel,chars,1);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enter('boolean   ',typel,bools,1);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</w:rPr>
        <w:t xml:space="preserve">    </w:t>
      </w:r>
      <w:r w:rsidRPr="00F62482">
        <w:rPr>
          <w:rFonts w:ascii="宋体"/>
          <w:szCs w:val="24"/>
          <w:lang w:val="da-DK"/>
        </w:rPr>
        <w:t>enter('integer   ',typel,ints,1);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enter('abs       ',funktion,reals,0);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enter('sqr       ',funktion,reals,2);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enter('odd       ',funktion,bools,4);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enter('chr       ',funktion,chars,5);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enter('ord       ',funktion,ints,6);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enter('succ      ',funktion,chars,7);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enter('pred      ',funktion,chars,8);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enter('round     ',funktion,ints,9);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enter('trunc     ',funktion,ints,10);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  <w:lang w:val="da-DK"/>
        </w:rPr>
      </w:pPr>
      <w:r w:rsidRPr="00F62482">
        <w:rPr>
          <w:rFonts w:ascii="宋体"/>
          <w:szCs w:val="24"/>
          <w:lang w:val="da-DK"/>
        </w:rPr>
        <w:t xml:space="preserve">    enter('sin       ',funktion,reals,11);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  <w:lang w:val="da-DK"/>
        </w:rPr>
        <w:t xml:space="preserve">    </w:t>
      </w:r>
      <w:r w:rsidRPr="00F62482">
        <w:rPr>
          <w:rFonts w:ascii="宋体"/>
          <w:szCs w:val="24"/>
        </w:rPr>
        <w:t>enter('cos       ',funktion,reals,12);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enter('exp       ',funktion,reals,13);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enter('ln        ',funktion,reals,14);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enter('sqrt      ',funktion,reals,15);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enter('arctan    ',funktion,reals,16);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enter('eof       ',funktion,bools,17);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enter('eoln      ',funktion,bools,18);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enter('read      ',prozedure,notyp,1);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enter('readln    ',prozedure,notyp,2);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enter('write     ',prozedure,notyp,3);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enter('writeln   ',prozedure,notyp,4);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enter('          ',prozedure,notyp,0);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begin  { main 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>{*</w:t>
      </w:r>
      <w:r w:rsidRPr="00F62482">
        <w:rPr>
          <w:rFonts w:ascii="宋体" w:hint="eastAsia"/>
          <w:szCs w:val="24"/>
        </w:rPr>
        <w:t>主程序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编译初始化</w:t>
      </w:r>
      <w:r w:rsidRPr="00F62482">
        <w:rPr>
          <w:rFonts w:ascii="宋体"/>
          <w:szCs w:val="24"/>
        </w:rPr>
        <w:t xml:space="preserve">*}    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setup;{*</w:t>
      </w:r>
      <w:r w:rsidRPr="00F62482">
        <w:rPr>
          <w:rFonts w:ascii="宋体" w:hint="eastAsia"/>
          <w:szCs w:val="24"/>
        </w:rPr>
        <w:t>建立保留字表和特定字符表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constbegsys := [ plus, minus, intcon, realcon, charcon, ident ];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</w:t>
      </w:r>
      <w:r w:rsidRPr="00F62482">
        <w:rPr>
          <w:rFonts w:ascii="宋体" w:hint="eastAsia"/>
          <w:szCs w:val="24"/>
        </w:rPr>
        <w:t>常量首符号集：</w:t>
      </w:r>
      <w:r w:rsidRPr="00F62482">
        <w:rPr>
          <w:rFonts w:ascii="宋体"/>
          <w:szCs w:val="24"/>
        </w:rPr>
        <w:t xml:space="preserve">+ - </w:t>
      </w:r>
      <w:r w:rsidRPr="00F62482">
        <w:rPr>
          <w:rFonts w:ascii="宋体" w:hint="eastAsia"/>
          <w:szCs w:val="24"/>
        </w:rPr>
        <w:t>整常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实常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字符常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标识符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typebegsys := [ ident, arraysy, recordsy ];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</w:t>
      </w:r>
      <w:r w:rsidRPr="00F62482">
        <w:rPr>
          <w:rFonts w:ascii="宋体" w:hint="eastAsia"/>
          <w:szCs w:val="24"/>
        </w:rPr>
        <w:t>类型首符号集：标识符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数组符号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记录符号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blockbegsys := [ constsy, typesy, varsy, procsy, funcsy, beginsy ];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</w:t>
      </w:r>
      <w:r w:rsidRPr="00F62482">
        <w:rPr>
          <w:rFonts w:ascii="宋体" w:hint="eastAsia"/>
          <w:szCs w:val="24"/>
        </w:rPr>
        <w:t>分程序首符号集：常量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类型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变量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过程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函数</w:t>
      </w:r>
      <w:r w:rsidRPr="00F62482">
        <w:rPr>
          <w:rFonts w:ascii="宋体"/>
          <w:szCs w:val="24"/>
        </w:rPr>
        <w:t xml:space="preserve"> begin*}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facbegsys := [ intcon, realcon, charcon, ident, lparent, notsy ];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</w:t>
      </w:r>
      <w:r w:rsidRPr="00F62482">
        <w:rPr>
          <w:rFonts w:ascii="宋体" w:hint="eastAsia"/>
          <w:szCs w:val="24"/>
        </w:rPr>
        <w:t>因子首符号集：常量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标识符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左括号</w:t>
      </w:r>
      <w:r w:rsidRPr="00F62482">
        <w:rPr>
          <w:rFonts w:ascii="宋体"/>
          <w:szCs w:val="24"/>
        </w:rPr>
        <w:t xml:space="preserve"> not*}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statbegsys := [ beginsy, ifsy, whilesy, repeatsy, forsy, casesy ];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</w:t>
      </w:r>
      <w:r w:rsidRPr="00F62482">
        <w:rPr>
          <w:rFonts w:ascii="宋体" w:hint="eastAsia"/>
          <w:szCs w:val="24"/>
        </w:rPr>
        <w:t>语句首符号集：</w:t>
      </w:r>
      <w:r w:rsidRPr="00F62482">
        <w:rPr>
          <w:rFonts w:ascii="宋体"/>
          <w:szCs w:val="24"/>
        </w:rPr>
        <w:t>begin if while repeat for case   ??</w:t>
      </w:r>
      <w:r w:rsidRPr="00F62482">
        <w:rPr>
          <w:rFonts w:ascii="宋体" w:hint="eastAsia"/>
          <w:szCs w:val="24"/>
        </w:rPr>
        <w:t>过程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函数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变量？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stantyps := [ notyp, ints, reals, bools, chars ];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</w:t>
      </w:r>
      <w:r w:rsidRPr="00F62482">
        <w:rPr>
          <w:rFonts w:ascii="宋体" w:hint="eastAsia"/>
          <w:szCs w:val="24"/>
        </w:rPr>
        <w:t>标准类型集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</w:t>
      </w:r>
      <w:r w:rsidRPr="00F62482">
        <w:rPr>
          <w:rFonts w:ascii="宋体" w:hint="eastAsia"/>
          <w:szCs w:val="24"/>
        </w:rPr>
        <w:t>以下为位置指针初始化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lc := 0;    {*</w:t>
      </w:r>
      <w:r w:rsidRPr="00F62482">
        <w:rPr>
          <w:rFonts w:ascii="宋体" w:hint="eastAsia"/>
          <w:szCs w:val="24"/>
        </w:rPr>
        <w:t>初始化</w:t>
      </w:r>
      <w:r w:rsidRPr="00F62482">
        <w:rPr>
          <w:rFonts w:ascii="宋体"/>
          <w:szCs w:val="24"/>
        </w:rPr>
        <w:t>PC*}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ll := 0;    {*</w:t>
      </w:r>
      <w:r w:rsidRPr="00F62482">
        <w:rPr>
          <w:rFonts w:ascii="宋体" w:hint="eastAsia"/>
          <w:szCs w:val="24"/>
        </w:rPr>
        <w:t>初始化当前行的长度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cc := 0;    {*</w:t>
      </w:r>
      <w:r w:rsidRPr="00F62482">
        <w:rPr>
          <w:rFonts w:ascii="宋体" w:hint="eastAsia"/>
          <w:szCs w:val="24"/>
        </w:rPr>
        <w:t>初始化当前行位置指针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ch := ' ';  {*</w:t>
      </w:r>
      <w:r w:rsidRPr="00F62482">
        <w:rPr>
          <w:rFonts w:ascii="宋体" w:hint="eastAsia"/>
          <w:szCs w:val="24"/>
        </w:rPr>
        <w:t>初始化当前符号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errpos := 0;{*</w:t>
      </w:r>
      <w:r w:rsidRPr="00F62482">
        <w:rPr>
          <w:rFonts w:ascii="宋体" w:hint="eastAsia"/>
          <w:szCs w:val="24"/>
        </w:rPr>
        <w:t>初始化错误位置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errs := []; {*</w:t>
      </w:r>
      <w:r w:rsidRPr="00F62482">
        <w:rPr>
          <w:rFonts w:ascii="宋体" w:hint="eastAsia"/>
          <w:szCs w:val="24"/>
        </w:rPr>
        <w:t>初始化错误集合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writeln( 'NOTE input/output for users program is console : '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</w:t>
      </w:r>
      <w:r w:rsidRPr="00F62482">
        <w:rPr>
          <w:rFonts w:ascii="宋体" w:hint="eastAsia"/>
          <w:szCs w:val="24"/>
        </w:rPr>
        <w:t>提示用户输入将要编译的源程序文件和编译输出文件的名字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writeln;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write( 'Source input file ?');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readln( inf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</w:t>
      </w:r>
      <w:r w:rsidRPr="00F62482">
        <w:rPr>
          <w:rFonts w:ascii="宋体" w:hint="eastAsia"/>
          <w:szCs w:val="24"/>
        </w:rPr>
        <w:t>用户键入编译源程序文件名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assign( psin, inf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reset( psin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write( 'Source listing file ?');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readln( outf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</w:t>
      </w:r>
      <w:r w:rsidRPr="00F62482">
        <w:rPr>
          <w:rFonts w:ascii="宋体" w:hint="eastAsia"/>
          <w:szCs w:val="24"/>
        </w:rPr>
        <w:t>用户键入编译输出程序文件名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assign( psout, outf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rewrite( psout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assign ( prd, 'con'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write( 'result file : '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readln( fprr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assign( prr, fprr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reset ( prd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rewrite( prr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</w:t>
      </w:r>
      <w:r w:rsidRPr="00F62482">
        <w:rPr>
          <w:rFonts w:ascii="宋体" w:hint="eastAsia"/>
          <w:szCs w:val="24"/>
        </w:rPr>
        <w:t>以下对声明的变量逐一进行初始化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t := -1;  {*</w:t>
      </w:r>
      <w:r w:rsidRPr="00F62482">
        <w:rPr>
          <w:rFonts w:ascii="宋体" w:hint="eastAsia"/>
          <w:szCs w:val="24"/>
        </w:rPr>
        <w:t>设置</w:t>
      </w:r>
      <w:r w:rsidRPr="00F62482">
        <w:rPr>
          <w:rFonts w:ascii="宋体"/>
          <w:szCs w:val="24"/>
        </w:rPr>
        <w:t>tab</w:t>
      </w:r>
      <w:r w:rsidRPr="00F62482">
        <w:rPr>
          <w:rFonts w:ascii="宋体" w:hint="eastAsia"/>
          <w:szCs w:val="24"/>
        </w:rPr>
        <w:t>表的栈顶初值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以下类似</w:t>
      </w:r>
      <w:r w:rsidRPr="00F62482">
        <w:rPr>
          <w:rFonts w:ascii="宋体"/>
          <w:szCs w:val="24"/>
        </w:rPr>
        <w:t xml:space="preserve">, </w:t>
      </w:r>
      <w:r w:rsidRPr="00F62482">
        <w:rPr>
          <w:rFonts w:ascii="宋体" w:hint="eastAsia"/>
          <w:szCs w:val="24"/>
        </w:rPr>
        <w:t>设置各自的索引变量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a := 0;   {*atab</w:t>
      </w:r>
      <w:r w:rsidRPr="00F62482">
        <w:rPr>
          <w:rFonts w:ascii="宋体" w:hint="eastAsia"/>
          <w:szCs w:val="24"/>
        </w:rPr>
        <w:t>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b := 1;   {*btab</w:t>
      </w:r>
      <w:r w:rsidRPr="00F62482">
        <w:rPr>
          <w:rFonts w:ascii="宋体" w:hint="eastAsia"/>
          <w:szCs w:val="24"/>
        </w:rPr>
        <w:t>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sx := 0;  {*stab</w:t>
      </w:r>
      <w:r w:rsidRPr="00F62482">
        <w:rPr>
          <w:rFonts w:ascii="宋体" w:hint="eastAsia"/>
          <w:szCs w:val="24"/>
        </w:rPr>
        <w:t>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c2 := 0;  {*rconst</w:t>
      </w:r>
      <w:r w:rsidRPr="00F62482">
        <w:rPr>
          <w:rFonts w:ascii="宋体" w:hint="eastAsia"/>
          <w:szCs w:val="24"/>
        </w:rPr>
        <w:t>表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display[0] := 1;  {*</w:t>
      </w:r>
      <w:r w:rsidRPr="00F62482">
        <w:rPr>
          <w:rFonts w:ascii="宋体" w:hint="eastAsia"/>
          <w:szCs w:val="24"/>
        </w:rPr>
        <w:t>设置</w:t>
      </w:r>
      <w:r w:rsidRPr="00F62482">
        <w:rPr>
          <w:rFonts w:ascii="宋体"/>
          <w:szCs w:val="24"/>
        </w:rPr>
        <w:t>display</w:t>
      </w:r>
      <w:r w:rsidRPr="00F62482">
        <w:rPr>
          <w:rFonts w:ascii="宋体" w:hint="eastAsia"/>
          <w:szCs w:val="24"/>
        </w:rPr>
        <w:t>的初值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第一层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iflag := false; {*</w:t>
      </w:r>
      <w:r w:rsidRPr="00F62482">
        <w:rPr>
          <w:rFonts w:ascii="宋体" w:hint="eastAsia"/>
          <w:szCs w:val="24"/>
        </w:rPr>
        <w:t>一系列</w:t>
      </w:r>
      <w:r w:rsidRPr="00F62482">
        <w:rPr>
          <w:rFonts w:ascii="宋体"/>
          <w:szCs w:val="24"/>
        </w:rPr>
        <w:t>flag</w:t>
      </w:r>
      <w:r w:rsidRPr="00F62482">
        <w:rPr>
          <w:rFonts w:ascii="宋体" w:hint="eastAsia"/>
          <w:szCs w:val="24"/>
        </w:rPr>
        <w:t>的初始化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oflag := false;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skipflag := false;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prtables := false;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stackdump := false;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insymbol;  {*</w:t>
      </w:r>
      <w:r w:rsidRPr="00F62482">
        <w:rPr>
          <w:rFonts w:ascii="宋体" w:hint="eastAsia"/>
          <w:szCs w:val="24"/>
        </w:rPr>
        <w:t>预读入一个符号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if sy &lt;&gt; programsy {*</w:t>
      </w:r>
      <w:r w:rsidRPr="00F62482">
        <w:rPr>
          <w:rFonts w:ascii="宋体" w:hint="eastAsia"/>
          <w:szCs w:val="24"/>
        </w:rPr>
        <w:t>不是以</w:t>
      </w:r>
      <w:r w:rsidRPr="00F62482">
        <w:rPr>
          <w:rFonts w:ascii="宋体"/>
          <w:szCs w:val="24"/>
        </w:rPr>
        <w:t>program</w:t>
      </w:r>
      <w:r w:rsidRPr="00F62482">
        <w:rPr>
          <w:rFonts w:ascii="宋体" w:hint="eastAsia"/>
          <w:szCs w:val="24"/>
        </w:rPr>
        <w:t>开始程序错误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then error(3)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insymbol;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if sy &lt;&gt; ident{*</w:t>
      </w:r>
      <w:r w:rsidRPr="00F62482">
        <w:rPr>
          <w:rFonts w:ascii="宋体" w:hint="eastAsia"/>
          <w:szCs w:val="24"/>
        </w:rPr>
        <w:t>不是标识符错误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then error(2)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progname := id; {*</w:t>
      </w:r>
      <w:r w:rsidRPr="00F62482">
        <w:rPr>
          <w:rFonts w:ascii="宋体" w:hint="eastAsia"/>
          <w:szCs w:val="24"/>
        </w:rPr>
        <w:t>记录当前符号为程序名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insymbol;     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if sy &lt;&gt; lparent{*</w:t>
      </w:r>
      <w:r w:rsidRPr="00F62482">
        <w:rPr>
          <w:rFonts w:ascii="宋体" w:hint="eastAsia"/>
          <w:szCs w:val="24"/>
        </w:rPr>
        <w:t>下一符号不是左括号错误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then error(9)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else repeat   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insymbol; {*</w:t>
      </w:r>
      <w:r w:rsidRPr="00F62482">
        <w:rPr>
          <w:rFonts w:ascii="宋体" w:hint="eastAsia"/>
          <w:szCs w:val="24"/>
        </w:rPr>
        <w:t>循环读符号直到不是，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if sy &lt;&gt; ident  {*</w:t>
      </w:r>
      <w:r w:rsidRPr="00F62482">
        <w:rPr>
          <w:rFonts w:ascii="宋体" w:hint="eastAsia"/>
          <w:szCs w:val="24"/>
        </w:rPr>
        <w:t>不是标识符错误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then error(2)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else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if id = 'input     '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then iflag := true         {*</w:t>
      </w:r>
      <w:r w:rsidRPr="00F62482">
        <w:rPr>
          <w:rFonts w:ascii="宋体" w:hint="eastAsia"/>
          <w:szCs w:val="24"/>
        </w:rPr>
        <w:t>读到</w:t>
      </w:r>
      <w:r w:rsidRPr="00F62482">
        <w:rPr>
          <w:rFonts w:ascii="宋体"/>
          <w:szCs w:val="24"/>
        </w:rPr>
        <w:t>INPUT*}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else if id = 'output    '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then oflag := true    {*</w:t>
      </w:r>
      <w:r w:rsidRPr="00F62482">
        <w:rPr>
          <w:rFonts w:ascii="宋体" w:hint="eastAsia"/>
          <w:szCs w:val="24"/>
        </w:rPr>
        <w:t>读到</w:t>
      </w:r>
      <w:r w:rsidRPr="00F62482">
        <w:rPr>
          <w:rFonts w:ascii="宋体"/>
          <w:szCs w:val="24"/>
        </w:rPr>
        <w:t>OUTPUT*}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     else error(0);        {*</w:t>
      </w:r>
      <w:r w:rsidRPr="00F62482">
        <w:rPr>
          <w:rFonts w:ascii="宋体" w:hint="eastAsia"/>
          <w:szCs w:val="24"/>
        </w:rPr>
        <w:t>标识符未定义错误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 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     until sy &lt;&gt; comma; {*</w:t>
      </w:r>
      <w:r w:rsidRPr="00F62482">
        <w:rPr>
          <w:rFonts w:ascii="宋体" w:hint="eastAsia"/>
          <w:szCs w:val="24"/>
        </w:rPr>
        <w:t>预读符号后不是‘，’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if sy = rparent   {*</w:t>
      </w:r>
      <w:r w:rsidRPr="00F62482">
        <w:rPr>
          <w:rFonts w:ascii="宋体" w:hint="eastAsia"/>
          <w:szCs w:val="24"/>
        </w:rPr>
        <w:t>是右括号则继续读符号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then insymbol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else error(4);    {*</w:t>
      </w:r>
      <w:r w:rsidRPr="00F62482">
        <w:rPr>
          <w:rFonts w:ascii="宋体" w:hint="eastAsia"/>
          <w:szCs w:val="24"/>
        </w:rPr>
        <w:t>右括号不匹配错误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  if not oflag then error(20) {*</w:t>
      </w:r>
      <w:r w:rsidRPr="00F62482">
        <w:rPr>
          <w:rFonts w:ascii="宋体" w:hint="eastAsia"/>
          <w:szCs w:val="24"/>
        </w:rPr>
        <w:t>程序缺少参数</w:t>
      </w:r>
      <w:r w:rsidRPr="00F62482">
        <w:rPr>
          <w:rFonts w:ascii="宋体"/>
          <w:szCs w:val="24"/>
        </w:rPr>
        <w:t>OUTPUT*}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     end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enterids; {*</w:t>
      </w:r>
      <w:r w:rsidRPr="00F62482">
        <w:rPr>
          <w:rFonts w:ascii="宋体" w:hint="eastAsia"/>
          <w:szCs w:val="24"/>
        </w:rPr>
        <w:t>在符号表中登记标准类型、函数和过程的名字以及它们的相应信息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with btab[1] do  {*</w:t>
      </w:r>
      <w:r w:rsidRPr="00F62482">
        <w:rPr>
          <w:rFonts w:ascii="宋体" w:hint="eastAsia"/>
          <w:szCs w:val="24"/>
        </w:rPr>
        <w:t>对分程序表中第一项的各个域进行初始化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begin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last := t;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lastpar := 1;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psize := 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vsize := 0;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block( blockbegsys + statbegsys, false, 1 );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</w:t>
      </w:r>
      <w:r w:rsidRPr="00F62482">
        <w:rPr>
          <w:rFonts w:ascii="宋体" w:hint="eastAsia"/>
          <w:szCs w:val="24"/>
        </w:rPr>
        <w:t>分析处理分程序</w:t>
      </w:r>
      <w:r w:rsidRPr="00F62482">
        <w:rPr>
          <w:rFonts w:ascii="宋体"/>
          <w:szCs w:val="24"/>
        </w:rPr>
        <w:t>,</w:t>
      </w:r>
      <w:r w:rsidRPr="00F62482">
        <w:rPr>
          <w:rFonts w:ascii="宋体" w:hint="eastAsia"/>
          <w:szCs w:val="24"/>
        </w:rPr>
        <w:t>进入</w:t>
      </w:r>
      <w:r w:rsidRPr="00F62482">
        <w:rPr>
          <w:rFonts w:ascii="宋体"/>
          <w:szCs w:val="24"/>
        </w:rPr>
        <w:t>block</w:t>
      </w:r>
      <w:r w:rsidRPr="00F62482">
        <w:rPr>
          <w:rFonts w:ascii="宋体" w:hint="eastAsia"/>
          <w:szCs w:val="24"/>
        </w:rPr>
        <w:t>分析</w:t>
      </w:r>
      <w:r w:rsidRPr="00F62482">
        <w:rPr>
          <w:rFonts w:ascii="宋体"/>
          <w:szCs w:val="24"/>
        </w:rPr>
        <w:t>(</w:t>
      </w:r>
      <w:r w:rsidRPr="00F62482">
        <w:rPr>
          <w:rFonts w:ascii="宋体" w:hint="eastAsia"/>
          <w:szCs w:val="24"/>
        </w:rPr>
        <w:t>最外层</w:t>
      </w:r>
      <w:r w:rsidRPr="00F62482">
        <w:rPr>
          <w:rFonts w:ascii="宋体"/>
          <w:szCs w:val="24"/>
        </w:rPr>
        <w:t>)*}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{*main</w:t>
      </w:r>
      <w:r w:rsidRPr="00F62482">
        <w:rPr>
          <w:rFonts w:ascii="宋体" w:hint="eastAsia"/>
          <w:szCs w:val="24"/>
        </w:rPr>
        <w:t>编译启动入口</w:t>
      </w:r>
      <w:r w:rsidRPr="00F62482">
        <w:rPr>
          <w:rFonts w:ascii="宋体"/>
          <w:szCs w:val="24"/>
        </w:rPr>
        <w:t xml:space="preserve"> </w:t>
      </w:r>
      <w:r w:rsidRPr="00F62482">
        <w:rPr>
          <w:rFonts w:ascii="宋体" w:hint="eastAsia"/>
          <w:szCs w:val="24"/>
        </w:rPr>
        <w:t>从最外层的</w:t>
      </w:r>
      <w:r w:rsidRPr="00F62482">
        <w:rPr>
          <w:rFonts w:ascii="宋体"/>
          <w:szCs w:val="24"/>
        </w:rPr>
        <w:t>block</w:t>
      </w:r>
      <w:r w:rsidRPr="00F62482">
        <w:rPr>
          <w:rFonts w:ascii="宋体" w:hint="eastAsia"/>
          <w:szCs w:val="24"/>
        </w:rPr>
        <w:t>开始分析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if sy &lt;&gt; period {*</w:t>
      </w:r>
      <w:r w:rsidRPr="00F62482">
        <w:rPr>
          <w:rFonts w:ascii="宋体" w:hint="eastAsia"/>
          <w:szCs w:val="24"/>
        </w:rPr>
        <w:t>符号不是标识符错误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then error(2);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emit(31);  { halt } {*</w:t>
      </w:r>
      <w:r w:rsidRPr="00F62482">
        <w:rPr>
          <w:rFonts w:ascii="宋体" w:hint="eastAsia"/>
          <w:szCs w:val="24"/>
        </w:rPr>
        <w:t>生成</w:t>
      </w:r>
      <w:r w:rsidRPr="00F62482">
        <w:rPr>
          <w:rFonts w:ascii="宋体"/>
          <w:szCs w:val="24"/>
        </w:rPr>
        <w:t xml:space="preserve">fct = 31 </w:t>
      </w:r>
      <w:r w:rsidRPr="00F62482">
        <w:rPr>
          <w:rFonts w:ascii="宋体" w:hint="eastAsia"/>
          <w:szCs w:val="24"/>
        </w:rPr>
        <w:t>的</w:t>
      </w:r>
      <w:r w:rsidRPr="00F62482">
        <w:rPr>
          <w:rFonts w:ascii="宋体"/>
          <w:szCs w:val="24"/>
        </w:rPr>
        <w:t xml:space="preserve"> P-code</w:t>
      </w:r>
      <w:r w:rsidRPr="00F62482">
        <w:rPr>
          <w:rFonts w:ascii="宋体" w:hint="eastAsia"/>
          <w:szCs w:val="24"/>
        </w:rPr>
        <w:t>指令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if prtables {*</w:t>
      </w:r>
      <w:r w:rsidRPr="00F62482">
        <w:rPr>
          <w:rFonts w:ascii="宋体" w:hint="eastAsia"/>
          <w:szCs w:val="24"/>
        </w:rPr>
        <w:t>如果打印表标志位为真则调用打印表子程序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then printtables;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if errs = []    {*</w:t>
      </w:r>
      <w:r w:rsidRPr="00F62482">
        <w:rPr>
          <w:rFonts w:ascii="宋体" w:hint="eastAsia"/>
          <w:szCs w:val="24"/>
        </w:rPr>
        <w:t>若错误表为空则调用解释执行程序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then interpret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else begin      {*</w:t>
      </w:r>
      <w:r w:rsidRPr="00F62482">
        <w:rPr>
          <w:rFonts w:ascii="宋体" w:hint="eastAsia"/>
          <w:szCs w:val="24"/>
        </w:rPr>
        <w:t>否则打印错误信息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writeln( psout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writeln( psout, 'compiled with errors'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writeln( psout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  errormsg;{*</w:t>
      </w:r>
      <w:r w:rsidRPr="00F62482">
        <w:rPr>
          <w:rFonts w:ascii="宋体" w:hint="eastAsia"/>
          <w:szCs w:val="24"/>
        </w:rPr>
        <w:t>打印错误信息</w:t>
      </w:r>
      <w:r w:rsidRPr="00F62482">
        <w:rPr>
          <w:rFonts w:ascii="宋体"/>
          <w:szCs w:val="24"/>
        </w:rPr>
        <w:t xml:space="preserve"> 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     end;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writeln( psout );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close( psout );  {*</w:t>
      </w:r>
      <w:r w:rsidRPr="00F62482">
        <w:rPr>
          <w:rFonts w:ascii="宋体" w:hint="eastAsia"/>
          <w:szCs w:val="24"/>
        </w:rPr>
        <w:t>关闭文件</w:t>
      </w:r>
      <w:r w:rsidRPr="00F62482">
        <w:rPr>
          <w:rFonts w:ascii="宋体"/>
          <w:szCs w:val="24"/>
        </w:rPr>
        <w:t>*}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  close( prr )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  <w:r w:rsidRPr="00F62482">
        <w:rPr>
          <w:rFonts w:ascii="宋体"/>
          <w:szCs w:val="24"/>
        </w:rPr>
        <w:t xml:space="preserve">end.                                              </w:t>
      </w:r>
    </w:p>
    <w:p w:rsidR="00365F44" w:rsidRPr="00F62482" w:rsidRDefault="00365F44" w:rsidP="00F62482">
      <w:pPr>
        <w:ind w:firstLineChars="0" w:firstLine="0"/>
        <w:rPr>
          <w:rFonts w:ascii="宋体"/>
          <w:szCs w:val="24"/>
        </w:rPr>
      </w:pPr>
    </w:p>
    <w:p w:rsidR="00365F44" w:rsidRDefault="00365F44" w:rsidP="00D664AA">
      <w:pPr>
        <w:pStyle w:val="Heading1"/>
        <w:spacing w:before="156" w:after="156"/>
      </w:pPr>
      <w:r>
        <w:rPr>
          <w:rFonts w:hint="eastAsia"/>
        </w:rPr>
        <w:t>体会与感想</w:t>
      </w:r>
      <w:bookmarkEnd w:id="2"/>
      <w:bookmarkEnd w:id="3"/>
    </w:p>
    <w:p w:rsidR="00365F44" w:rsidRPr="00D90D70" w:rsidRDefault="00365F44" w:rsidP="00D90D70">
      <w:pPr>
        <w:ind w:firstLine="480"/>
      </w:pPr>
      <w:r>
        <w:rPr>
          <w:rFonts w:hint="eastAsia"/>
        </w:rPr>
        <w:t>本次实验让我对未来我们即将实现的编译器有了进一步的了解，也加深了我对理论课所学习有关编译的技术的理解。同时通过为源代码编写注释的方式，让我对编译器设计的基本思想加深了印象。</w:t>
      </w:r>
    </w:p>
    <w:p w:rsidR="00365F44" w:rsidRDefault="00365F44" w:rsidP="00D90D70">
      <w:pPr>
        <w:ind w:firstLine="480"/>
      </w:pPr>
      <w:r>
        <w:rPr>
          <w:rFonts w:hint="eastAsia"/>
        </w:rPr>
        <w:t>本次实验共耗时在</w:t>
      </w:r>
      <w:r>
        <w:t>168</w:t>
      </w:r>
      <w:r>
        <w:rPr>
          <w:rFonts w:hint="eastAsia"/>
        </w:rPr>
        <w:t>小时以上，整体难度适中。课程提供了良好的指导，指导书相关要求与解释明确，起到了良好的引导作用。但本人仍经历了大量的摸索与尝试，经过数次尝试运行过程，最终才得以完成本次实验。</w:t>
      </w:r>
    </w:p>
    <w:p w:rsidR="00365F44" w:rsidRDefault="00365F44" w:rsidP="00D90D70">
      <w:pPr>
        <w:ind w:firstLine="480"/>
      </w:pPr>
      <w:r>
        <w:rPr>
          <w:rFonts w:hint="eastAsia"/>
        </w:rPr>
        <w:t>希望在后续的实验中能有更为清晰易懂的指导书和老师、助教的指导来指导我们更高效的完成实验，也希望理论课能增加相关与实验联系更为紧密的章节进行讲解说明。</w:t>
      </w:r>
    </w:p>
    <w:p w:rsidR="00365F44" w:rsidRDefault="00365F44" w:rsidP="006976D0">
      <w:pPr>
        <w:ind w:firstLineChars="0" w:firstLine="420"/>
      </w:pPr>
      <w:r>
        <w:rPr>
          <w:rFonts w:hint="eastAsia"/>
        </w:rPr>
        <w:t>另外，希望能够提供有关于实验题目和完成情况的反馈，以提高学习效果。</w:t>
      </w:r>
    </w:p>
    <w:p w:rsidR="00365F44" w:rsidRPr="00E71AD5" w:rsidRDefault="00365F44" w:rsidP="00E23C13">
      <w:pPr>
        <w:ind w:left="480" w:firstLineChars="0" w:firstLine="0"/>
        <w:rPr>
          <w:rFonts w:ascii="楷体" w:eastAsia="楷体" w:hAnsi="楷体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71AD5">
        <w:rPr>
          <w:rFonts w:ascii="楷体" w:eastAsia="楷体" w:hAnsi="楷体" w:hint="eastAsia"/>
          <w:b/>
          <w:sz w:val="28"/>
          <w:szCs w:val="28"/>
        </w:rPr>
        <w:t>陈麒先</w:t>
      </w:r>
    </w:p>
    <w:p w:rsidR="00365F44" w:rsidRPr="00E71AD5" w:rsidRDefault="00365F44" w:rsidP="00E23C13">
      <w:pPr>
        <w:ind w:left="4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2018/11/7</w:t>
      </w:r>
    </w:p>
    <w:sectPr w:rsidR="00365F44" w:rsidRPr="00E71AD5" w:rsidSect="009D26D6">
      <w:headerReference w:type="default" r:id="rId16"/>
      <w:footerReference w:type="default" r:id="rId17"/>
      <w:endnotePr>
        <w:numFmt w:val="decimal"/>
      </w:endnotePr>
      <w:pgSz w:w="11906" w:h="16838"/>
      <w:pgMar w:top="1418" w:right="1134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F44" w:rsidRDefault="00365F44" w:rsidP="00B115C9">
      <w:pPr>
        <w:spacing w:line="240" w:lineRule="auto"/>
        <w:ind w:firstLine="480"/>
      </w:pPr>
      <w:r>
        <w:separator/>
      </w:r>
    </w:p>
  </w:endnote>
  <w:endnote w:type="continuationSeparator" w:id="0">
    <w:p w:rsidR="00365F44" w:rsidRDefault="00365F44" w:rsidP="00B115C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altName w:val="微软雅黑"/>
    <w:panose1 w:val="00000000000000000000"/>
    <w:charset w:val="86"/>
    <w:family w:val="auto"/>
    <w:notTrueType/>
    <w:pitch w:val="variable"/>
    <w:sig w:usb0="00000287" w:usb1="080E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F44" w:rsidRDefault="00365F44" w:rsidP="006F2E56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F44" w:rsidRPr="005E23C5" w:rsidRDefault="00365F44" w:rsidP="005E23C5">
    <w:pPr>
      <w:pStyle w:val="Footer"/>
      <w:ind w:firstLineChars="0" w:firstLine="0"/>
      <w:jc w:val="center"/>
      <w:rPr>
        <w:sz w:val="21"/>
        <w:szCs w:val="2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F44" w:rsidRDefault="00365F44" w:rsidP="00B115C9">
    <w:pPr>
      <w:pStyle w:val="Footer"/>
      <w:ind w:firstLine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F44" w:rsidRPr="004C30D1" w:rsidRDefault="00365F44" w:rsidP="004C30D1">
    <w:pPr>
      <w:pStyle w:val="Footer"/>
      <w:ind w:firstLineChars="0" w:firstLine="0"/>
      <w:jc w:val="center"/>
      <w:rPr>
        <w:sz w:val="21"/>
        <w:szCs w:val="21"/>
      </w:rPr>
    </w:pPr>
    <w:r w:rsidRPr="004C30D1">
      <w:rPr>
        <w:sz w:val="21"/>
        <w:szCs w:val="21"/>
      </w:rPr>
      <w:fldChar w:fldCharType="begin"/>
    </w:r>
    <w:r w:rsidRPr="004C30D1">
      <w:rPr>
        <w:sz w:val="21"/>
        <w:szCs w:val="21"/>
      </w:rPr>
      <w:instrText>PAGE   \* MERGEFORMAT</w:instrText>
    </w:r>
    <w:r w:rsidRPr="004C30D1">
      <w:rPr>
        <w:sz w:val="21"/>
        <w:szCs w:val="21"/>
      </w:rPr>
      <w:fldChar w:fldCharType="separate"/>
    </w:r>
    <w:r w:rsidRPr="00F62482">
      <w:rPr>
        <w:noProof/>
        <w:sz w:val="21"/>
        <w:szCs w:val="21"/>
        <w:lang w:val="zh-CN"/>
      </w:rPr>
      <w:t>i</w:t>
    </w:r>
    <w:r w:rsidRPr="004C30D1">
      <w:rPr>
        <w:sz w:val="21"/>
        <w:szCs w:val="21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F44" w:rsidRPr="005E23C5" w:rsidRDefault="00365F44" w:rsidP="005E23C5">
    <w:pPr>
      <w:pStyle w:val="Footer"/>
      <w:ind w:firstLineChars="0" w:firstLine="0"/>
      <w:jc w:val="center"/>
      <w:rPr>
        <w:sz w:val="21"/>
        <w:szCs w:val="21"/>
      </w:rPr>
    </w:pPr>
    <w:r w:rsidRPr="005E23C5">
      <w:rPr>
        <w:sz w:val="21"/>
        <w:szCs w:val="21"/>
      </w:rPr>
      <w:fldChar w:fldCharType="begin"/>
    </w:r>
    <w:r w:rsidRPr="005E23C5">
      <w:rPr>
        <w:sz w:val="21"/>
        <w:szCs w:val="21"/>
      </w:rPr>
      <w:instrText>PAGE   \* MERGEFORMAT</w:instrText>
    </w:r>
    <w:r w:rsidRPr="005E23C5">
      <w:rPr>
        <w:sz w:val="21"/>
        <w:szCs w:val="21"/>
      </w:rPr>
      <w:fldChar w:fldCharType="separate"/>
    </w:r>
    <w:r w:rsidRPr="0006283F">
      <w:rPr>
        <w:noProof/>
        <w:sz w:val="21"/>
        <w:szCs w:val="21"/>
        <w:lang w:val="zh-CN"/>
      </w:rPr>
      <w:t>109</w:t>
    </w:r>
    <w:r w:rsidRPr="005E23C5">
      <w:rPr>
        <w:sz w:val="21"/>
        <w:szCs w:val="2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F44" w:rsidRDefault="00365F44" w:rsidP="00B115C9">
      <w:pPr>
        <w:spacing w:line="240" w:lineRule="auto"/>
        <w:ind w:firstLine="480"/>
      </w:pPr>
      <w:r>
        <w:separator/>
      </w:r>
    </w:p>
  </w:footnote>
  <w:footnote w:type="continuationSeparator" w:id="0">
    <w:p w:rsidR="00365F44" w:rsidRDefault="00365F44" w:rsidP="00B115C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F44" w:rsidRDefault="00365F44" w:rsidP="006F2E56">
    <w:pPr>
      <w:pStyle w:val="Header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F44" w:rsidRPr="005E23C5" w:rsidRDefault="00365F44" w:rsidP="006F2E56">
    <w:pPr>
      <w:ind w:firstLine="4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F44" w:rsidRDefault="00365F44" w:rsidP="00B115C9">
    <w:pPr>
      <w:pStyle w:val="Header"/>
      <w:ind w:firstLine="360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F44" w:rsidRDefault="00365F44" w:rsidP="00EC3AE4">
    <w:pPr>
      <w:pStyle w:val="Header"/>
      <w:spacing w:line="240" w:lineRule="auto"/>
      <w:ind w:firstLine="360"/>
    </w:pPr>
    <w:r>
      <w:rPr>
        <w:rFonts w:hint="eastAsia"/>
      </w:rPr>
      <w:t>编译技术实验报告</w:t>
    </w:r>
    <w:r>
      <w:t>—</w:t>
    </w:r>
    <w:r>
      <w:rPr>
        <w:rFonts w:hint="eastAsia"/>
      </w:rPr>
      <w:t>源代码阅读文档</w:t>
    </w:r>
  </w:p>
  <w:p w:rsidR="00365F44" w:rsidRPr="005E23C5" w:rsidRDefault="00365F44" w:rsidP="005E23C5">
    <w:pPr>
      <w:ind w:firstLineChars="0" w:firstLine="0"/>
      <w:jc w:val="center"/>
      <w:rPr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6A8601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6388BC9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E186956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04A0BF1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E2461F8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1A3E1B0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12C35F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DA62CA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99C4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9F2CC0E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0560C8B"/>
    <w:multiLevelType w:val="hybridMultilevel"/>
    <w:tmpl w:val="0B785E6A"/>
    <w:lvl w:ilvl="0" w:tplc="2E38799E">
      <w:start w:val="1"/>
      <w:numFmt w:val="japaneseCounting"/>
      <w:lvlText w:val="%1、"/>
      <w:lvlJc w:val="left"/>
      <w:pPr>
        <w:tabs>
          <w:tab w:val="num" w:pos="1035"/>
        </w:tabs>
        <w:ind w:left="103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abstractNum w:abstractNumId="11">
    <w:nsid w:val="03FF6D54"/>
    <w:multiLevelType w:val="hybridMultilevel"/>
    <w:tmpl w:val="A0128146"/>
    <w:lvl w:ilvl="0" w:tplc="6C0A4154">
      <w:start w:val="1"/>
      <w:numFmt w:val="japaneseCounting"/>
      <w:lvlText w:val="%1、"/>
      <w:lvlJc w:val="left"/>
      <w:pPr>
        <w:tabs>
          <w:tab w:val="num" w:pos="1035"/>
        </w:tabs>
        <w:ind w:left="1035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abstractNum w:abstractNumId="12">
    <w:nsid w:val="05733586"/>
    <w:multiLevelType w:val="hybridMultilevel"/>
    <w:tmpl w:val="4AE834B2"/>
    <w:lvl w:ilvl="0" w:tplc="4E3CE322">
      <w:start w:val="1"/>
      <w:numFmt w:val="chineseCountingThousand"/>
      <w:lvlText w:val="(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0FA276FD"/>
    <w:multiLevelType w:val="multilevel"/>
    <w:tmpl w:val="3354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DB611CF"/>
    <w:multiLevelType w:val="multilevel"/>
    <w:tmpl w:val="CCD2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2071D32"/>
    <w:multiLevelType w:val="hybridMultilevel"/>
    <w:tmpl w:val="895E5DDA"/>
    <w:lvl w:ilvl="0" w:tplc="377883EC">
      <w:start w:val="1"/>
      <w:numFmt w:val="japaneseCounting"/>
      <w:lvlText w:val="%1、"/>
      <w:lvlJc w:val="left"/>
      <w:pPr>
        <w:tabs>
          <w:tab w:val="num" w:pos="1560"/>
        </w:tabs>
        <w:ind w:left="156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cs="Times New Roman"/>
      </w:rPr>
    </w:lvl>
  </w:abstractNum>
  <w:abstractNum w:abstractNumId="16">
    <w:nsid w:val="24993CF2"/>
    <w:multiLevelType w:val="hybridMultilevel"/>
    <w:tmpl w:val="E5C8BF98"/>
    <w:lvl w:ilvl="0" w:tplc="D1D0B082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396816F6"/>
    <w:multiLevelType w:val="multilevel"/>
    <w:tmpl w:val="2928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3B5443DB"/>
    <w:multiLevelType w:val="multilevel"/>
    <w:tmpl w:val="C1A6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EDC3C62"/>
    <w:multiLevelType w:val="hybridMultilevel"/>
    <w:tmpl w:val="61AEC2B0"/>
    <w:lvl w:ilvl="0" w:tplc="A67EDE72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0">
    <w:nsid w:val="490B60AA"/>
    <w:multiLevelType w:val="hybridMultilevel"/>
    <w:tmpl w:val="C56EA4C0"/>
    <w:lvl w:ilvl="0" w:tplc="7F16CFCE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1">
    <w:nsid w:val="591D6FAE"/>
    <w:multiLevelType w:val="multilevel"/>
    <w:tmpl w:val="6692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9345864"/>
    <w:multiLevelType w:val="multilevel"/>
    <w:tmpl w:val="5FEA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1477636"/>
    <w:multiLevelType w:val="multilevel"/>
    <w:tmpl w:val="A52E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F0837E1"/>
    <w:multiLevelType w:val="multilevel"/>
    <w:tmpl w:val="BEA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6"/>
  </w:num>
  <w:num w:numId="5">
    <w:abstractNumId w:val="12"/>
    <w:lvlOverride w:ilvl="0">
      <w:startOverride w:val="1"/>
    </w:lvlOverride>
  </w:num>
  <w:num w:numId="6">
    <w:abstractNumId w:val="16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16"/>
    <w:lvlOverride w:ilvl="0">
      <w:startOverride w:val="1"/>
    </w:lvlOverride>
  </w:num>
  <w:num w:numId="10">
    <w:abstractNumId w:val="19"/>
  </w:num>
  <w:num w:numId="11">
    <w:abstractNumId w:val="19"/>
    <w:lvlOverride w:ilvl="0">
      <w:startOverride w:val="1"/>
    </w:lvlOverride>
  </w:num>
  <w:num w:numId="12">
    <w:abstractNumId w:val="19"/>
    <w:lvlOverride w:ilvl="0">
      <w:startOverride w:val="1"/>
    </w:lvlOverride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7"/>
  </w:num>
  <w:num w:numId="24">
    <w:abstractNumId w:val="23"/>
  </w:num>
  <w:num w:numId="25">
    <w:abstractNumId w:val="13"/>
  </w:num>
  <w:num w:numId="26">
    <w:abstractNumId w:val="24"/>
  </w:num>
  <w:num w:numId="27">
    <w:abstractNumId w:val="22"/>
  </w:num>
  <w:num w:numId="28">
    <w:abstractNumId w:val="18"/>
  </w:num>
  <w:num w:numId="29">
    <w:abstractNumId w:val="21"/>
  </w:num>
  <w:num w:numId="30">
    <w:abstractNumId w:val="14"/>
  </w:num>
  <w:num w:numId="31">
    <w:abstractNumId w:val="15"/>
  </w:num>
  <w:num w:numId="32">
    <w:abstractNumId w:val="11"/>
  </w:num>
  <w:num w:numId="3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3B7B"/>
    <w:rsid w:val="00003E46"/>
    <w:rsid w:val="000060EA"/>
    <w:rsid w:val="0000771B"/>
    <w:rsid w:val="00013365"/>
    <w:rsid w:val="00014383"/>
    <w:rsid w:val="00016446"/>
    <w:rsid w:val="000171F2"/>
    <w:rsid w:val="00023F57"/>
    <w:rsid w:val="0002715E"/>
    <w:rsid w:val="00027603"/>
    <w:rsid w:val="00035D4C"/>
    <w:rsid w:val="00045509"/>
    <w:rsid w:val="00053B82"/>
    <w:rsid w:val="00057C56"/>
    <w:rsid w:val="0006283F"/>
    <w:rsid w:val="000648AA"/>
    <w:rsid w:val="00067455"/>
    <w:rsid w:val="000765C8"/>
    <w:rsid w:val="00076B7D"/>
    <w:rsid w:val="00080721"/>
    <w:rsid w:val="000810F7"/>
    <w:rsid w:val="000817D8"/>
    <w:rsid w:val="00084D9C"/>
    <w:rsid w:val="00085861"/>
    <w:rsid w:val="00090937"/>
    <w:rsid w:val="000A14E7"/>
    <w:rsid w:val="000A71B5"/>
    <w:rsid w:val="000B102E"/>
    <w:rsid w:val="000B7C94"/>
    <w:rsid w:val="000C3A47"/>
    <w:rsid w:val="000C74B8"/>
    <w:rsid w:val="000C7A8B"/>
    <w:rsid w:val="000C7F07"/>
    <w:rsid w:val="000D1B84"/>
    <w:rsid w:val="000D2AA4"/>
    <w:rsid w:val="000E415F"/>
    <w:rsid w:val="000F22F8"/>
    <w:rsid w:val="000F75AE"/>
    <w:rsid w:val="001012D9"/>
    <w:rsid w:val="0010436C"/>
    <w:rsid w:val="001079F9"/>
    <w:rsid w:val="00110BB0"/>
    <w:rsid w:val="0011109F"/>
    <w:rsid w:val="00112975"/>
    <w:rsid w:val="00121C83"/>
    <w:rsid w:val="00133F9C"/>
    <w:rsid w:val="001340BE"/>
    <w:rsid w:val="00136D62"/>
    <w:rsid w:val="00144027"/>
    <w:rsid w:val="0015531C"/>
    <w:rsid w:val="001643C6"/>
    <w:rsid w:val="00166FA5"/>
    <w:rsid w:val="0017109B"/>
    <w:rsid w:val="001762A3"/>
    <w:rsid w:val="001A3041"/>
    <w:rsid w:val="001A6D27"/>
    <w:rsid w:val="001B242B"/>
    <w:rsid w:val="001B4525"/>
    <w:rsid w:val="001C0907"/>
    <w:rsid w:val="001C293E"/>
    <w:rsid w:val="001C753C"/>
    <w:rsid w:val="001C77B3"/>
    <w:rsid w:val="001D0873"/>
    <w:rsid w:val="001D1FF7"/>
    <w:rsid w:val="001D6777"/>
    <w:rsid w:val="001E02BC"/>
    <w:rsid w:val="001F04B2"/>
    <w:rsid w:val="001F7041"/>
    <w:rsid w:val="00202133"/>
    <w:rsid w:val="00205E8F"/>
    <w:rsid w:val="002106E2"/>
    <w:rsid w:val="002119D4"/>
    <w:rsid w:val="00223190"/>
    <w:rsid w:val="00225C42"/>
    <w:rsid w:val="00226187"/>
    <w:rsid w:val="00227CCB"/>
    <w:rsid w:val="00231D75"/>
    <w:rsid w:val="002338EE"/>
    <w:rsid w:val="0023594D"/>
    <w:rsid w:val="00241C50"/>
    <w:rsid w:val="00242FCF"/>
    <w:rsid w:val="00244245"/>
    <w:rsid w:val="0024457F"/>
    <w:rsid w:val="00246699"/>
    <w:rsid w:val="00250822"/>
    <w:rsid w:val="0025150A"/>
    <w:rsid w:val="0026096C"/>
    <w:rsid w:val="00266A12"/>
    <w:rsid w:val="002821DD"/>
    <w:rsid w:val="002912A8"/>
    <w:rsid w:val="00292C01"/>
    <w:rsid w:val="002A5ADA"/>
    <w:rsid w:val="002A6C12"/>
    <w:rsid w:val="002C2A28"/>
    <w:rsid w:val="002C7F18"/>
    <w:rsid w:val="002D0A56"/>
    <w:rsid w:val="002D6238"/>
    <w:rsid w:val="002F1A8D"/>
    <w:rsid w:val="002F7172"/>
    <w:rsid w:val="00302E89"/>
    <w:rsid w:val="00306F13"/>
    <w:rsid w:val="00313B7B"/>
    <w:rsid w:val="003178B6"/>
    <w:rsid w:val="00322DC7"/>
    <w:rsid w:val="00331487"/>
    <w:rsid w:val="00337E99"/>
    <w:rsid w:val="003404E1"/>
    <w:rsid w:val="003405EB"/>
    <w:rsid w:val="003437BD"/>
    <w:rsid w:val="00347E1C"/>
    <w:rsid w:val="003505C5"/>
    <w:rsid w:val="00354166"/>
    <w:rsid w:val="003548FD"/>
    <w:rsid w:val="00356740"/>
    <w:rsid w:val="00365F44"/>
    <w:rsid w:val="00370C33"/>
    <w:rsid w:val="003717AC"/>
    <w:rsid w:val="00383325"/>
    <w:rsid w:val="003910CD"/>
    <w:rsid w:val="003958A3"/>
    <w:rsid w:val="003B0E0B"/>
    <w:rsid w:val="003B3C71"/>
    <w:rsid w:val="003C2F3D"/>
    <w:rsid w:val="003E159D"/>
    <w:rsid w:val="003F10AB"/>
    <w:rsid w:val="003F3FBC"/>
    <w:rsid w:val="003F4018"/>
    <w:rsid w:val="003F4D1A"/>
    <w:rsid w:val="00430B96"/>
    <w:rsid w:val="00430D68"/>
    <w:rsid w:val="004356DB"/>
    <w:rsid w:val="00440223"/>
    <w:rsid w:val="0045267F"/>
    <w:rsid w:val="00463E48"/>
    <w:rsid w:val="0046759C"/>
    <w:rsid w:val="004710F9"/>
    <w:rsid w:val="00474025"/>
    <w:rsid w:val="00476D41"/>
    <w:rsid w:val="00493CD0"/>
    <w:rsid w:val="00497BD3"/>
    <w:rsid w:val="004A67E8"/>
    <w:rsid w:val="004A6B5F"/>
    <w:rsid w:val="004B3418"/>
    <w:rsid w:val="004B46EA"/>
    <w:rsid w:val="004C1E8D"/>
    <w:rsid w:val="004C30D1"/>
    <w:rsid w:val="004C397C"/>
    <w:rsid w:val="004C5A9C"/>
    <w:rsid w:val="004D619F"/>
    <w:rsid w:val="004D7734"/>
    <w:rsid w:val="004E2E64"/>
    <w:rsid w:val="004E30CC"/>
    <w:rsid w:val="004F034E"/>
    <w:rsid w:val="00502654"/>
    <w:rsid w:val="00502A5B"/>
    <w:rsid w:val="00513106"/>
    <w:rsid w:val="00513769"/>
    <w:rsid w:val="00515C87"/>
    <w:rsid w:val="00520AAC"/>
    <w:rsid w:val="00532AE2"/>
    <w:rsid w:val="00546BCC"/>
    <w:rsid w:val="0054788B"/>
    <w:rsid w:val="00564666"/>
    <w:rsid w:val="00567970"/>
    <w:rsid w:val="00576E77"/>
    <w:rsid w:val="00580BD2"/>
    <w:rsid w:val="00580FCD"/>
    <w:rsid w:val="00584998"/>
    <w:rsid w:val="005935A7"/>
    <w:rsid w:val="00596811"/>
    <w:rsid w:val="005A2CAF"/>
    <w:rsid w:val="005A3ABE"/>
    <w:rsid w:val="005C3C15"/>
    <w:rsid w:val="005D0C03"/>
    <w:rsid w:val="005D438E"/>
    <w:rsid w:val="005D5773"/>
    <w:rsid w:val="005D7268"/>
    <w:rsid w:val="005E1197"/>
    <w:rsid w:val="005E23C5"/>
    <w:rsid w:val="005E5799"/>
    <w:rsid w:val="005F084C"/>
    <w:rsid w:val="00615EB2"/>
    <w:rsid w:val="00625B81"/>
    <w:rsid w:val="0063076F"/>
    <w:rsid w:val="00636E4B"/>
    <w:rsid w:val="00645262"/>
    <w:rsid w:val="006503B2"/>
    <w:rsid w:val="00650C3F"/>
    <w:rsid w:val="006644CF"/>
    <w:rsid w:val="0067349D"/>
    <w:rsid w:val="0067512F"/>
    <w:rsid w:val="00690340"/>
    <w:rsid w:val="006976D0"/>
    <w:rsid w:val="006A3594"/>
    <w:rsid w:val="006B3535"/>
    <w:rsid w:val="006B39F2"/>
    <w:rsid w:val="006B69CC"/>
    <w:rsid w:val="006C3C48"/>
    <w:rsid w:val="006D24F9"/>
    <w:rsid w:val="006F2E56"/>
    <w:rsid w:val="0070307A"/>
    <w:rsid w:val="007036BD"/>
    <w:rsid w:val="00704929"/>
    <w:rsid w:val="007055E6"/>
    <w:rsid w:val="00710EFC"/>
    <w:rsid w:val="00710F17"/>
    <w:rsid w:val="00711D92"/>
    <w:rsid w:val="007152A8"/>
    <w:rsid w:val="00721C32"/>
    <w:rsid w:val="007222D1"/>
    <w:rsid w:val="00726A04"/>
    <w:rsid w:val="00735E5B"/>
    <w:rsid w:val="00742E47"/>
    <w:rsid w:val="00756B0A"/>
    <w:rsid w:val="007750F7"/>
    <w:rsid w:val="00780941"/>
    <w:rsid w:val="00786F3C"/>
    <w:rsid w:val="007A3B4C"/>
    <w:rsid w:val="007A619B"/>
    <w:rsid w:val="007B0A0A"/>
    <w:rsid w:val="007C0AFF"/>
    <w:rsid w:val="007C23DC"/>
    <w:rsid w:val="007C4322"/>
    <w:rsid w:val="007D1938"/>
    <w:rsid w:val="007D6A55"/>
    <w:rsid w:val="008053BC"/>
    <w:rsid w:val="00821199"/>
    <w:rsid w:val="008233F8"/>
    <w:rsid w:val="00827730"/>
    <w:rsid w:val="0083152C"/>
    <w:rsid w:val="0083597C"/>
    <w:rsid w:val="00837112"/>
    <w:rsid w:val="00855936"/>
    <w:rsid w:val="00871EC3"/>
    <w:rsid w:val="008876F6"/>
    <w:rsid w:val="0089375F"/>
    <w:rsid w:val="008A1453"/>
    <w:rsid w:val="008A5254"/>
    <w:rsid w:val="008B3063"/>
    <w:rsid w:val="008B46C9"/>
    <w:rsid w:val="008B5601"/>
    <w:rsid w:val="008C0268"/>
    <w:rsid w:val="008D08E5"/>
    <w:rsid w:val="008D286D"/>
    <w:rsid w:val="008D3CC1"/>
    <w:rsid w:val="008E05D3"/>
    <w:rsid w:val="008E07B2"/>
    <w:rsid w:val="008E737F"/>
    <w:rsid w:val="00912618"/>
    <w:rsid w:val="00920A3E"/>
    <w:rsid w:val="00930907"/>
    <w:rsid w:val="00933A98"/>
    <w:rsid w:val="00942553"/>
    <w:rsid w:val="0094402A"/>
    <w:rsid w:val="009448E8"/>
    <w:rsid w:val="009552A8"/>
    <w:rsid w:val="00965FEC"/>
    <w:rsid w:val="009822D9"/>
    <w:rsid w:val="00983947"/>
    <w:rsid w:val="00990714"/>
    <w:rsid w:val="0099418A"/>
    <w:rsid w:val="009953E5"/>
    <w:rsid w:val="00996623"/>
    <w:rsid w:val="009A1B24"/>
    <w:rsid w:val="009B21DC"/>
    <w:rsid w:val="009B25A5"/>
    <w:rsid w:val="009B6D3A"/>
    <w:rsid w:val="009C04FE"/>
    <w:rsid w:val="009C29AB"/>
    <w:rsid w:val="009C2D8A"/>
    <w:rsid w:val="009C4623"/>
    <w:rsid w:val="009C4E5A"/>
    <w:rsid w:val="009C7DDD"/>
    <w:rsid w:val="009D26D6"/>
    <w:rsid w:val="009D5227"/>
    <w:rsid w:val="009D78F7"/>
    <w:rsid w:val="00A01FDF"/>
    <w:rsid w:val="00A06B71"/>
    <w:rsid w:val="00A11803"/>
    <w:rsid w:val="00A22A94"/>
    <w:rsid w:val="00A26CE2"/>
    <w:rsid w:val="00A32AFE"/>
    <w:rsid w:val="00A4017D"/>
    <w:rsid w:val="00A41DC2"/>
    <w:rsid w:val="00A44C25"/>
    <w:rsid w:val="00A51E18"/>
    <w:rsid w:val="00A52645"/>
    <w:rsid w:val="00A54353"/>
    <w:rsid w:val="00A56655"/>
    <w:rsid w:val="00A6784F"/>
    <w:rsid w:val="00A84F24"/>
    <w:rsid w:val="00A87F06"/>
    <w:rsid w:val="00AA0604"/>
    <w:rsid w:val="00AB4FF2"/>
    <w:rsid w:val="00AC11F5"/>
    <w:rsid w:val="00AC410D"/>
    <w:rsid w:val="00AC66FE"/>
    <w:rsid w:val="00AD5C8A"/>
    <w:rsid w:val="00AD69E1"/>
    <w:rsid w:val="00AE37ED"/>
    <w:rsid w:val="00B03024"/>
    <w:rsid w:val="00B115C9"/>
    <w:rsid w:val="00B242DF"/>
    <w:rsid w:val="00B25624"/>
    <w:rsid w:val="00B35A99"/>
    <w:rsid w:val="00B35FE7"/>
    <w:rsid w:val="00B361EC"/>
    <w:rsid w:val="00B44739"/>
    <w:rsid w:val="00B50F34"/>
    <w:rsid w:val="00B53E47"/>
    <w:rsid w:val="00B547F5"/>
    <w:rsid w:val="00B60718"/>
    <w:rsid w:val="00B6209E"/>
    <w:rsid w:val="00B721D0"/>
    <w:rsid w:val="00B90C21"/>
    <w:rsid w:val="00B97321"/>
    <w:rsid w:val="00BA0C5D"/>
    <w:rsid w:val="00BA6300"/>
    <w:rsid w:val="00BB653B"/>
    <w:rsid w:val="00BC1CD4"/>
    <w:rsid w:val="00BD1E25"/>
    <w:rsid w:val="00BD3A94"/>
    <w:rsid w:val="00BE5276"/>
    <w:rsid w:val="00BE7C4D"/>
    <w:rsid w:val="00BF1839"/>
    <w:rsid w:val="00C0446A"/>
    <w:rsid w:val="00C07BB9"/>
    <w:rsid w:val="00C22D3D"/>
    <w:rsid w:val="00C236EC"/>
    <w:rsid w:val="00C34D76"/>
    <w:rsid w:val="00C35DE8"/>
    <w:rsid w:val="00C519E9"/>
    <w:rsid w:val="00C70BA5"/>
    <w:rsid w:val="00C83C99"/>
    <w:rsid w:val="00C8409E"/>
    <w:rsid w:val="00C92FFE"/>
    <w:rsid w:val="00CA0AF6"/>
    <w:rsid w:val="00CA6356"/>
    <w:rsid w:val="00CB0D9D"/>
    <w:rsid w:val="00CB5B5E"/>
    <w:rsid w:val="00CC6068"/>
    <w:rsid w:val="00CC6074"/>
    <w:rsid w:val="00CC7E3B"/>
    <w:rsid w:val="00CD5BCD"/>
    <w:rsid w:val="00CD7070"/>
    <w:rsid w:val="00CE1CF0"/>
    <w:rsid w:val="00CE24F3"/>
    <w:rsid w:val="00CE569F"/>
    <w:rsid w:val="00CE5C54"/>
    <w:rsid w:val="00CF291D"/>
    <w:rsid w:val="00CF55A5"/>
    <w:rsid w:val="00CF6412"/>
    <w:rsid w:val="00D044CC"/>
    <w:rsid w:val="00D05F48"/>
    <w:rsid w:val="00D26480"/>
    <w:rsid w:val="00D354E3"/>
    <w:rsid w:val="00D408EE"/>
    <w:rsid w:val="00D42707"/>
    <w:rsid w:val="00D4768E"/>
    <w:rsid w:val="00D5292A"/>
    <w:rsid w:val="00D54D6D"/>
    <w:rsid w:val="00D6348C"/>
    <w:rsid w:val="00D664AA"/>
    <w:rsid w:val="00D70C27"/>
    <w:rsid w:val="00D85302"/>
    <w:rsid w:val="00D90D70"/>
    <w:rsid w:val="00DA0A33"/>
    <w:rsid w:val="00DA1D4E"/>
    <w:rsid w:val="00DA355B"/>
    <w:rsid w:val="00DB7C4B"/>
    <w:rsid w:val="00DC007F"/>
    <w:rsid w:val="00DC1B9A"/>
    <w:rsid w:val="00DC7B80"/>
    <w:rsid w:val="00DD0CBD"/>
    <w:rsid w:val="00DD1AB7"/>
    <w:rsid w:val="00DD6C8B"/>
    <w:rsid w:val="00DE2A0B"/>
    <w:rsid w:val="00DF2259"/>
    <w:rsid w:val="00DF2583"/>
    <w:rsid w:val="00E1524D"/>
    <w:rsid w:val="00E15A68"/>
    <w:rsid w:val="00E2225C"/>
    <w:rsid w:val="00E23C13"/>
    <w:rsid w:val="00E243A6"/>
    <w:rsid w:val="00E355E7"/>
    <w:rsid w:val="00E47360"/>
    <w:rsid w:val="00E54E8C"/>
    <w:rsid w:val="00E55865"/>
    <w:rsid w:val="00E71A91"/>
    <w:rsid w:val="00E71AD5"/>
    <w:rsid w:val="00E75E44"/>
    <w:rsid w:val="00E92CC0"/>
    <w:rsid w:val="00EA50C0"/>
    <w:rsid w:val="00EA6EF8"/>
    <w:rsid w:val="00EB24A6"/>
    <w:rsid w:val="00EB48A8"/>
    <w:rsid w:val="00EC057A"/>
    <w:rsid w:val="00EC3AE4"/>
    <w:rsid w:val="00EC7A32"/>
    <w:rsid w:val="00ED3140"/>
    <w:rsid w:val="00ED5476"/>
    <w:rsid w:val="00EE0812"/>
    <w:rsid w:val="00EE1207"/>
    <w:rsid w:val="00EE4A88"/>
    <w:rsid w:val="00EF550C"/>
    <w:rsid w:val="00F01153"/>
    <w:rsid w:val="00F109BC"/>
    <w:rsid w:val="00F35963"/>
    <w:rsid w:val="00F41641"/>
    <w:rsid w:val="00F41A1F"/>
    <w:rsid w:val="00F46EFA"/>
    <w:rsid w:val="00F52A3E"/>
    <w:rsid w:val="00F62482"/>
    <w:rsid w:val="00F633FF"/>
    <w:rsid w:val="00F67643"/>
    <w:rsid w:val="00F762F8"/>
    <w:rsid w:val="00F7688A"/>
    <w:rsid w:val="00F82FD2"/>
    <w:rsid w:val="00F93650"/>
    <w:rsid w:val="00FA6A1C"/>
    <w:rsid w:val="00FC0F0D"/>
    <w:rsid w:val="00FC0FBF"/>
    <w:rsid w:val="00FC42AA"/>
    <w:rsid w:val="00FD36B1"/>
    <w:rsid w:val="00FD51BA"/>
    <w:rsid w:val="00FD5E75"/>
    <w:rsid w:val="00FD6290"/>
    <w:rsid w:val="00FD6FED"/>
    <w:rsid w:val="00FD7AB7"/>
    <w:rsid w:val="00FE5414"/>
    <w:rsid w:val="00FF2627"/>
    <w:rsid w:val="00FF3A0F"/>
    <w:rsid w:val="00FF4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115C9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章标题"/>
    <w:basedOn w:val="Normal"/>
    <w:next w:val="Normal"/>
    <w:link w:val="Heading1Char"/>
    <w:uiPriority w:val="99"/>
    <w:qFormat/>
    <w:rsid w:val="002821DD"/>
    <w:pPr>
      <w:widowControl/>
      <w:spacing w:beforeLines="50" w:afterLines="50" w:line="240" w:lineRule="auto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Heading2">
    <w:name w:val="heading 2"/>
    <w:aliases w:val="节标题"/>
    <w:basedOn w:val="Normal"/>
    <w:next w:val="Normal"/>
    <w:link w:val="Heading2Char"/>
    <w:uiPriority w:val="99"/>
    <w:qFormat/>
    <w:rsid w:val="008876F6"/>
    <w:pPr>
      <w:widowControl/>
      <w:spacing w:beforeLines="50" w:afterLines="50" w:line="240" w:lineRule="auto"/>
      <w:ind w:firstLineChars="0" w:firstLine="0"/>
      <w:jc w:val="left"/>
      <w:outlineLvl w:val="1"/>
    </w:pPr>
    <w:rPr>
      <w:rFonts w:eastAsia="黑体"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858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85861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章标题 Char"/>
    <w:basedOn w:val="DefaultParagraphFont"/>
    <w:link w:val="Heading1"/>
    <w:uiPriority w:val="99"/>
    <w:locked/>
    <w:rsid w:val="002821DD"/>
    <w:rPr>
      <w:rFonts w:ascii="Times New Roman" w:eastAsia="黑体" w:hAnsi="Times New Roman" w:cs="Times New Roman"/>
      <w:bCs/>
      <w:kern w:val="44"/>
      <w:sz w:val="44"/>
      <w:szCs w:val="44"/>
      <w:lang w:val="en-US" w:eastAsia="zh-CN" w:bidi="ar-SA"/>
    </w:rPr>
  </w:style>
  <w:style w:type="character" w:customStyle="1" w:styleId="Heading2Char">
    <w:name w:val="Heading 2 Char"/>
    <w:aliases w:val="节标题 Char"/>
    <w:basedOn w:val="DefaultParagraphFont"/>
    <w:link w:val="Heading2"/>
    <w:uiPriority w:val="99"/>
    <w:locked/>
    <w:rsid w:val="00AC410D"/>
    <w:rPr>
      <w:rFonts w:ascii="Times New Roman" w:eastAsia="黑体" w:hAnsi="Times New Roman" w:cs="Times New Roman"/>
      <w:bCs/>
      <w:kern w:val="2"/>
      <w:sz w:val="32"/>
      <w:szCs w:val="32"/>
      <w:lang w:val="en-US" w:eastAsia="zh-CN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8586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85861"/>
    <w:rPr>
      <w:rFonts w:ascii="Cambria" w:eastAsia="宋体" w:hAnsi="Cambria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FC0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FC0FB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FC0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FC0FBF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FC0FB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C0FBF"/>
    <w:rPr>
      <w:rFonts w:cs="Times New Roman"/>
      <w:sz w:val="18"/>
      <w:szCs w:val="18"/>
    </w:rPr>
  </w:style>
  <w:style w:type="paragraph" w:styleId="Title">
    <w:name w:val="Title"/>
    <w:aliases w:val="题目"/>
    <w:basedOn w:val="Normal"/>
    <w:next w:val="Normal"/>
    <w:link w:val="TitleChar"/>
    <w:uiPriority w:val="99"/>
    <w:qFormat/>
    <w:rsid w:val="00FC0FBF"/>
    <w:pPr>
      <w:widowControl/>
      <w:spacing w:before="240" w:after="60" w:line="240" w:lineRule="auto"/>
      <w:ind w:firstLineChars="0" w:firstLine="0"/>
      <w:jc w:val="center"/>
    </w:pPr>
    <w:rPr>
      <w:rFonts w:ascii="Cambria" w:eastAsia="华文中宋" w:hAnsi="Cambria"/>
      <w:b/>
      <w:bCs/>
      <w:sz w:val="44"/>
      <w:szCs w:val="32"/>
    </w:rPr>
  </w:style>
  <w:style w:type="character" w:customStyle="1" w:styleId="TitleChar">
    <w:name w:val="Title Char"/>
    <w:aliases w:val="题目 Char"/>
    <w:basedOn w:val="DefaultParagraphFont"/>
    <w:link w:val="Title"/>
    <w:uiPriority w:val="99"/>
    <w:locked/>
    <w:rsid w:val="00FC0FBF"/>
    <w:rPr>
      <w:rFonts w:ascii="Cambria" w:eastAsia="华文中宋" w:hAnsi="Cambria" w:cs="Times New Roman"/>
      <w:b/>
      <w:bCs/>
      <w:kern w:val="2"/>
      <w:sz w:val="32"/>
      <w:szCs w:val="32"/>
      <w:lang w:val="en-US" w:eastAsia="zh-CN" w:bidi="ar-SA"/>
    </w:rPr>
  </w:style>
  <w:style w:type="paragraph" w:customStyle="1" w:styleId="a">
    <w:name w:val="条标题"/>
    <w:next w:val="Normal"/>
    <w:link w:val="Char"/>
    <w:uiPriority w:val="99"/>
    <w:rsid w:val="00F7688A"/>
    <w:pPr>
      <w:spacing w:beforeLines="50" w:afterLines="50"/>
      <w:outlineLvl w:val="2"/>
    </w:pPr>
    <w:rPr>
      <w:rFonts w:ascii="Times New Roman" w:eastAsia="黑体" w:hAnsi="Times New Roman"/>
      <w:sz w:val="24"/>
    </w:rPr>
  </w:style>
  <w:style w:type="character" w:customStyle="1" w:styleId="Char">
    <w:name w:val="条标题 Char"/>
    <w:basedOn w:val="DefaultParagraphFont"/>
    <w:link w:val="a"/>
    <w:uiPriority w:val="99"/>
    <w:locked/>
    <w:rsid w:val="001B4525"/>
    <w:rPr>
      <w:rFonts w:ascii="Times New Roman" w:eastAsia="黑体" w:hAnsi="Times New Roman" w:cs="Times New Roman"/>
      <w:kern w:val="2"/>
      <w:sz w:val="22"/>
      <w:szCs w:val="22"/>
      <w:lang w:val="en-US" w:eastAsia="zh-CN" w:bidi="ar-SA"/>
    </w:rPr>
  </w:style>
  <w:style w:type="paragraph" w:customStyle="1" w:styleId="a0">
    <w:name w:val="无编号标题"/>
    <w:basedOn w:val="Heading1"/>
    <w:link w:val="Char0"/>
    <w:uiPriority w:val="99"/>
    <w:rsid w:val="00085861"/>
    <w:pPr>
      <w:spacing w:before="156" w:after="156"/>
    </w:pPr>
  </w:style>
  <w:style w:type="character" w:customStyle="1" w:styleId="Char0">
    <w:name w:val="无编号标题 Char"/>
    <w:basedOn w:val="Heading1Char"/>
    <w:link w:val="a0"/>
    <w:uiPriority w:val="99"/>
    <w:locked/>
    <w:rsid w:val="00085861"/>
  </w:style>
  <w:style w:type="paragraph" w:styleId="TOCHeading">
    <w:name w:val="TOC Heading"/>
    <w:basedOn w:val="Heading1"/>
    <w:next w:val="Normal"/>
    <w:uiPriority w:val="99"/>
    <w:qFormat/>
    <w:rsid w:val="00E55865"/>
    <w:pPr>
      <w:keepNext/>
      <w:keepLines/>
      <w:spacing w:beforeLines="0" w:afterLines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99"/>
    <w:rsid w:val="00110BB0"/>
    <w:pPr>
      <w:spacing w:before="120" w:after="120"/>
      <w:jc w:val="left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E55865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99"/>
    <w:rsid w:val="00076B7D"/>
    <w:pPr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rsid w:val="00076B7D"/>
    <w:pPr>
      <w:ind w:left="480"/>
      <w:jc w:val="left"/>
    </w:pPr>
    <w:rPr>
      <w:i/>
      <w:i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rsid w:val="007C4322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7C4322"/>
    <w:rPr>
      <w:rFonts w:ascii="Times New Roman" w:eastAsia="宋体" w:hAnsi="Times New Roman" w:cs="Times New Roman"/>
      <w:sz w:val="24"/>
    </w:rPr>
  </w:style>
  <w:style w:type="character" w:styleId="EndnoteReference">
    <w:name w:val="endnote reference"/>
    <w:basedOn w:val="DefaultParagraphFont"/>
    <w:uiPriority w:val="99"/>
    <w:semiHidden/>
    <w:rsid w:val="007C4322"/>
    <w:rPr>
      <w:rFonts w:cs="Times New Roman"/>
      <w:vertAlign w:val="superscript"/>
    </w:rPr>
  </w:style>
  <w:style w:type="paragraph" w:styleId="NormalIndent">
    <w:name w:val="Normal Indent"/>
    <w:aliases w:val="表正文,正文非缩进,段1,特点"/>
    <w:basedOn w:val="Normal"/>
    <w:link w:val="NormalIndentChar"/>
    <w:uiPriority w:val="99"/>
    <w:rsid w:val="00035D4C"/>
    <w:pPr>
      <w:spacing w:line="400" w:lineRule="exact"/>
      <w:ind w:firstLine="420"/>
    </w:pPr>
    <w:rPr>
      <w:kern w:val="0"/>
      <w:sz w:val="20"/>
      <w:szCs w:val="20"/>
    </w:rPr>
  </w:style>
  <w:style w:type="character" w:customStyle="1" w:styleId="NormalIndentChar">
    <w:name w:val="Normal Indent Char"/>
    <w:aliases w:val="表正文 Char,正文非缩进 Char,段1 Char,特点 Char"/>
    <w:link w:val="NormalIndent"/>
    <w:uiPriority w:val="99"/>
    <w:locked/>
    <w:rsid w:val="00035D4C"/>
    <w:rPr>
      <w:rFonts w:ascii="Times New Roman" w:eastAsia="宋体" w:hAnsi="Times New Roman"/>
      <w:sz w:val="20"/>
    </w:rPr>
  </w:style>
  <w:style w:type="paragraph" w:styleId="Caption">
    <w:name w:val="caption"/>
    <w:basedOn w:val="Normal"/>
    <w:next w:val="Normal"/>
    <w:uiPriority w:val="99"/>
    <w:qFormat/>
    <w:rsid w:val="00EA6EF8"/>
    <w:rPr>
      <w:rFonts w:ascii="Cambria" w:eastAsia="黑体" w:hAnsi="Cambria"/>
      <w:sz w:val="20"/>
      <w:szCs w:val="20"/>
    </w:rPr>
  </w:style>
  <w:style w:type="paragraph" w:styleId="TableofFigures">
    <w:name w:val="table of figures"/>
    <w:basedOn w:val="Normal"/>
    <w:next w:val="Normal"/>
    <w:uiPriority w:val="99"/>
    <w:rsid w:val="00F41A1F"/>
    <w:pPr>
      <w:ind w:leftChars="200" w:left="200" w:hangingChars="200" w:hanging="200"/>
    </w:pPr>
  </w:style>
  <w:style w:type="paragraph" w:styleId="DocumentMap">
    <w:name w:val="Document Map"/>
    <w:basedOn w:val="Normal"/>
    <w:link w:val="DocumentMapChar"/>
    <w:uiPriority w:val="99"/>
    <w:semiHidden/>
    <w:rsid w:val="00166FA5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166FA5"/>
    <w:rPr>
      <w:rFonts w:ascii="宋体" w:eastAsia="宋体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E159D"/>
    <w:rPr>
      <w:rFonts w:cs="Times New Roman"/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rsid w:val="003E159D"/>
    <w:pPr>
      <w:snapToGrid w:val="0"/>
      <w:ind w:firstLineChars="0" w:firstLine="0"/>
      <w:jc w:val="left"/>
    </w:pPr>
    <w:rPr>
      <w:rFonts w:cs="黑体"/>
      <w:kern w:val="0"/>
      <w:sz w:val="18"/>
      <w:szCs w:val="18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3E159D"/>
    <w:rPr>
      <w:rFonts w:ascii="Times New Roman" w:eastAsia="宋体" w:hAnsi="Times New Roman" w:cs="黑体"/>
      <w:kern w:val="0"/>
      <w:sz w:val="18"/>
      <w:szCs w:val="18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3E159D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D664A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Strong">
    <w:name w:val="Strong"/>
    <w:basedOn w:val="DefaultParagraphFont"/>
    <w:uiPriority w:val="99"/>
    <w:qFormat/>
    <w:locked/>
    <w:rsid w:val="00D664AA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E23C13"/>
    <w:rPr>
      <w:rFonts w:cs="Times New Roman"/>
    </w:rPr>
  </w:style>
  <w:style w:type="paragraph" w:styleId="TOC5">
    <w:name w:val="toc 5"/>
    <w:basedOn w:val="Normal"/>
    <w:next w:val="Normal"/>
    <w:autoRedefine/>
    <w:uiPriority w:val="99"/>
    <w:semiHidden/>
    <w:locked/>
    <w:rsid w:val="00110BB0"/>
    <w:pPr>
      <w:ind w:left="960"/>
      <w:jc w:val="left"/>
    </w:pPr>
    <w:rPr>
      <w:sz w:val="18"/>
      <w:szCs w:val="18"/>
    </w:rPr>
  </w:style>
  <w:style w:type="paragraph" w:styleId="TOC4">
    <w:name w:val="toc 4"/>
    <w:basedOn w:val="Normal"/>
    <w:next w:val="Normal"/>
    <w:autoRedefine/>
    <w:uiPriority w:val="99"/>
    <w:semiHidden/>
    <w:locked/>
    <w:rsid w:val="00110BB0"/>
    <w:pPr>
      <w:ind w:left="72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locked/>
    <w:rsid w:val="00110BB0"/>
    <w:pPr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locked/>
    <w:rsid w:val="00110BB0"/>
    <w:pPr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locked/>
    <w:rsid w:val="00110BB0"/>
    <w:pPr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locked/>
    <w:rsid w:val="00110BB0"/>
    <w:pPr>
      <w:ind w:left="1920"/>
      <w:jc w:val="left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rsid w:val="00E473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C293E"/>
    <w:rPr>
      <w:rFonts w:ascii="Courier New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uiPriority w:val="99"/>
    <w:rsid w:val="0046759C"/>
    <w:rPr>
      <w:rFonts w:ascii="Open Sans" w:hAnsi="Open Sans" w:cs="Times New Roman"/>
      <w:color w:val="333333"/>
      <w:sz w:val="20"/>
      <w:szCs w:val="20"/>
    </w:rPr>
  </w:style>
  <w:style w:type="character" w:customStyle="1" w:styleId="fontstyle11">
    <w:name w:val="fontstyle11"/>
    <w:basedOn w:val="DefaultParagraphFont"/>
    <w:uiPriority w:val="99"/>
    <w:rsid w:val="0046759C"/>
    <w:rPr>
      <w:rFonts w:ascii="Microsoft YaHei" w:hAnsi="Microsoft YaHei" w:cs="Times New Roman"/>
      <w:color w:val="333333"/>
      <w:sz w:val="20"/>
      <w:szCs w:val="20"/>
    </w:rPr>
  </w:style>
  <w:style w:type="character" w:customStyle="1" w:styleId="fontstyle21">
    <w:name w:val="fontstyle21"/>
    <w:basedOn w:val="DefaultParagraphFont"/>
    <w:uiPriority w:val="99"/>
    <w:rsid w:val="00E243A6"/>
    <w:rPr>
      <w:rFonts w:ascii="Wingdings-Regular" w:hAnsi="Wingdings-Regular" w:cs="Times New Roman"/>
      <w:color w:val="000000"/>
      <w:sz w:val="22"/>
      <w:szCs w:val="22"/>
    </w:rPr>
  </w:style>
  <w:style w:type="character" w:customStyle="1" w:styleId="description">
    <w:name w:val="description"/>
    <w:basedOn w:val="DefaultParagraphFont"/>
    <w:uiPriority w:val="99"/>
    <w:rsid w:val="00CE5C54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398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98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98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98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98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98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98044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8045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8046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8047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98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98051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98054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98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98055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98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98057"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98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8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980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980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98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98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8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98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9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80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8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98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98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8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8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8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8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8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98076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2011398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98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80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8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98084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2011398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8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8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98071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2011398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8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8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8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2284</TotalTime>
  <Pages>111</Pages>
  <Words>31489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cqx</cp:lastModifiedBy>
  <cp:revision>243</cp:revision>
  <cp:lastPrinted>2018-04-22T14:38:00Z</cp:lastPrinted>
  <dcterms:created xsi:type="dcterms:W3CDTF">2014-03-30T15:51:00Z</dcterms:created>
  <dcterms:modified xsi:type="dcterms:W3CDTF">2018-11-07T13:09:00Z</dcterms:modified>
</cp:coreProperties>
</file>