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3CC" w:rsidRDefault="00B973CC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B973CC" w:rsidRDefault="00B973CC" w:rsidP="00502A5B">
      <w:pPr>
        <w:ind w:firstLine="480"/>
      </w:pPr>
    </w:p>
    <w:p w:rsidR="00B973CC" w:rsidRDefault="00B973CC" w:rsidP="00502A5B">
      <w:pPr>
        <w:ind w:firstLine="480"/>
      </w:pPr>
    </w:p>
    <w:p w:rsidR="00B973CC" w:rsidRPr="00502A5B" w:rsidRDefault="00B973CC" w:rsidP="00502A5B">
      <w:pPr>
        <w:ind w:firstLineChars="0" w:firstLine="0"/>
        <w:jc w:val="center"/>
      </w:pPr>
      <w:r w:rsidRPr="00A80BCE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B973CC" w:rsidRDefault="00B973CC" w:rsidP="005A2CAF">
      <w:pPr>
        <w:ind w:firstLine="480"/>
      </w:pPr>
    </w:p>
    <w:p w:rsidR="00B973CC" w:rsidRDefault="00B973CC" w:rsidP="00502A5B">
      <w:pPr>
        <w:ind w:firstLine="480"/>
      </w:pPr>
    </w:p>
    <w:p w:rsidR="00B973CC" w:rsidRPr="00912618" w:rsidRDefault="00B973CC" w:rsidP="005A2CAF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编译原理课程设计</w:t>
      </w:r>
    </w:p>
    <w:p w:rsidR="00B973CC" w:rsidRPr="005A2CAF" w:rsidRDefault="00B973CC" w:rsidP="00502A5B">
      <w:pPr>
        <w:ind w:firstLine="480"/>
      </w:pPr>
    </w:p>
    <w:p w:rsidR="00B973CC" w:rsidRPr="00463E48" w:rsidRDefault="00B973CC" w:rsidP="00322DC7">
      <w:pPr>
        <w:pStyle w:val="Title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实验报告</w:t>
      </w:r>
    </w:p>
    <w:p w:rsidR="00B973CC" w:rsidRDefault="00B973CC" w:rsidP="00322DC7">
      <w:pPr>
        <w:ind w:firstLine="480"/>
      </w:pPr>
    </w:p>
    <w:p w:rsidR="00B973CC" w:rsidRDefault="00B973CC" w:rsidP="00322DC7">
      <w:pPr>
        <w:ind w:firstLine="480"/>
      </w:pPr>
    </w:p>
    <w:p w:rsidR="00B973CC" w:rsidRDefault="00B973CC" w:rsidP="00322DC7">
      <w:pPr>
        <w:ind w:firstLine="480"/>
      </w:pPr>
    </w:p>
    <w:p w:rsidR="00B973CC" w:rsidRPr="00D664AA" w:rsidRDefault="00B973CC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北京航空航天大学</w:t>
      </w:r>
    </w:p>
    <w:p w:rsidR="00B973CC" w:rsidRPr="00D664AA" w:rsidRDefault="00B973CC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计算机学院</w:t>
      </w:r>
    </w:p>
    <w:p w:rsidR="00B973CC" w:rsidRDefault="00B973CC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陈麒先</w:t>
      </w:r>
    </w:p>
    <w:p w:rsidR="00B973CC" w:rsidRDefault="00B973CC" w:rsidP="00D664AA">
      <w:pPr>
        <w:ind w:firstLineChars="0" w:firstLine="0"/>
        <w:jc w:val="center"/>
      </w:pPr>
      <w:r>
        <w:t>16061160</w:t>
      </w:r>
    </w:p>
    <w:p w:rsidR="00B973CC" w:rsidRDefault="00B973CC" w:rsidP="00322DC7">
      <w:pPr>
        <w:ind w:firstLine="480"/>
      </w:pPr>
    </w:p>
    <w:p w:rsidR="00B973CC" w:rsidRDefault="00B973CC" w:rsidP="00322DC7">
      <w:pPr>
        <w:ind w:firstLine="480"/>
      </w:pPr>
    </w:p>
    <w:p w:rsidR="00B973CC" w:rsidRDefault="00B973CC" w:rsidP="00322DC7">
      <w:pPr>
        <w:ind w:firstLine="480"/>
      </w:pPr>
    </w:p>
    <w:p w:rsidR="00B973CC" w:rsidRDefault="00B973CC" w:rsidP="00322DC7">
      <w:pPr>
        <w:ind w:firstLine="480"/>
      </w:pPr>
    </w:p>
    <w:p w:rsidR="00B973CC" w:rsidRDefault="00B973CC" w:rsidP="00322DC7">
      <w:pPr>
        <w:ind w:firstLine="480"/>
      </w:pPr>
    </w:p>
    <w:p w:rsidR="00B973CC" w:rsidRPr="00322DC7" w:rsidRDefault="00B973CC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B973CC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八年十一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B973CC" w:rsidRPr="002D0A56" w:rsidRDefault="00B973CC" w:rsidP="00D664AA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B973CC" w:rsidRDefault="00B973CC" w:rsidP="00D664AA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B973CC" w:rsidRDefault="00B973CC" w:rsidP="00E243A6">
      <w:pPr>
        <w:ind w:firstLine="482"/>
        <w:rPr>
          <w:rFonts w:ascii="楷体" w:eastAsia="楷体" w:hAnsi="楷体"/>
          <w:b/>
          <w:bCs/>
          <w:szCs w:val="24"/>
        </w:rPr>
      </w:pPr>
      <w:r>
        <w:rPr>
          <w:rFonts w:ascii="楷体" w:eastAsia="楷体" w:hAnsi="楷体" w:hint="eastAsia"/>
          <w:b/>
          <w:bCs/>
          <w:szCs w:val="24"/>
        </w:rPr>
        <w:t>本实验报告中</w:t>
      </w:r>
      <w:r w:rsidRPr="00027603">
        <w:rPr>
          <w:rFonts w:ascii="楷体" w:eastAsia="楷体" w:hAnsi="楷体" w:hint="eastAsia"/>
          <w:b/>
          <w:bCs/>
          <w:szCs w:val="24"/>
        </w:rPr>
        <w:t>参考了</w:t>
      </w:r>
      <w:r>
        <w:rPr>
          <w:rFonts w:ascii="楷体" w:eastAsia="楷体" w:hAnsi="楷体" w:hint="eastAsia"/>
          <w:b/>
          <w:bCs/>
          <w:szCs w:val="24"/>
        </w:rPr>
        <w:t>文献或</w:t>
      </w:r>
      <w:r w:rsidRPr="00027603">
        <w:rPr>
          <w:rFonts w:ascii="楷体" w:eastAsia="楷体" w:hAnsi="楷体" w:hint="eastAsia"/>
          <w:b/>
          <w:bCs/>
          <w:szCs w:val="24"/>
        </w:rPr>
        <w:t>互联网资料</w:t>
      </w:r>
      <w:r>
        <w:rPr>
          <w:rFonts w:ascii="楷体" w:eastAsia="楷体" w:hAnsi="楷体" w:hint="eastAsia"/>
          <w:b/>
          <w:bCs/>
          <w:szCs w:val="24"/>
        </w:rPr>
        <w:t>的部分均有引用标注</w:t>
      </w:r>
      <w:r w:rsidRPr="00027603">
        <w:rPr>
          <w:rFonts w:ascii="楷体" w:eastAsia="楷体" w:hAnsi="楷体" w:hint="eastAsia"/>
          <w:b/>
          <w:bCs/>
          <w:szCs w:val="24"/>
        </w:rPr>
        <w:t>，</w:t>
      </w:r>
      <w:r>
        <w:rPr>
          <w:rFonts w:ascii="楷体" w:eastAsia="楷体" w:hAnsi="楷体" w:hint="eastAsia"/>
          <w:b/>
          <w:bCs/>
          <w:szCs w:val="24"/>
        </w:rPr>
        <w:t>另有</w:t>
      </w:r>
      <w:r w:rsidRPr="00027603">
        <w:rPr>
          <w:rFonts w:ascii="楷体" w:eastAsia="楷体" w:hAnsi="楷体" w:hint="eastAsia"/>
          <w:b/>
          <w:bCs/>
          <w:szCs w:val="24"/>
        </w:rPr>
        <w:t>与</w:t>
      </w:r>
      <w:r>
        <w:rPr>
          <w:rFonts w:ascii="楷体" w:eastAsia="楷体" w:hAnsi="楷体" w:hint="eastAsia"/>
          <w:b/>
          <w:bCs/>
          <w:szCs w:val="24"/>
        </w:rPr>
        <w:t>老师或同学研究后的成果引用将在特别致谢中说明，其余部分</w:t>
      </w:r>
      <w:r w:rsidRPr="00027603">
        <w:rPr>
          <w:rFonts w:ascii="楷体" w:eastAsia="楷体" w:hAnsi="楷体" w:hint="eastAsia"/>
          <w:b/>
          <w:bCs/>
          <w:szCs w:val="24"/>
        </w:rPr>
        <w:t>均为</w:t>
      </w:r>
      <w:r>
        <w:rPr>
          <w:rFonts w:ascii="楷体" w:eastAsia="楷体" w:hAnsi="楷体" w:hint="eastAsia"/>
          <w:b/>
          <w:bCs/>
          <w:szCs w:val="24"/>
        </w:rPr>
        <w:t>本人通过查</w:t>
      </w:r>
      <w:r w:rsidRPr="00027603">
        <w:rPr>
          <w:rFonts w:ascii="楷体" w:eastAsia="楷体" w:hAnsi="楷体" w:hint="eastAsia"/>
          <w:b/>
          <w:bCs/>
          <w:szCs w:val="24"/>
        </w:rPr>
        <w:t>阅课件、课堂笔记和教材后独立思考的结果。</w:t>
      </w:r>
      <w:r>
        <w:rPr>
          <w:rFonts w:ascii="楷体" w:eastAsia="楷体" w:hAnsi="楷体" w:hint="eastAsia"/>
          <w:b/>
          <w:bCs/>
          <w:szCs w:val="24"/>
        </w:rPr>
        <w:t>另，实验报告撰写仓促，如有错误，在所难免，欢迎批评指正！</w:t>
      </w:r>
      <w:r w:rsidRPr="00027603">
        <w:rPr>
          <w:rFonts w:ascii="楷体" w:eastAsia="楷体" w:hAnsi="楷体" w:hint="eastAsia"/>
          <w:b/>
          <w:bCs/>
          <w:szCs w:val="24"/>
        </w:rPr>
        <w:t>特此声明。</w:t>
      </w:r>
    </w:p>
    <w:p w:rsidR="00B973CC" w:rsidRPr="00E243A6" w:rsidRDefault="00B973CC" w:rsidP="00E243A6">
      <w:pPr>
        <w:ind w:firstLine="482"/>
        <w:rPr>
          <w:rFonts w:ascii="楷体" w:eastAsia="楷体" w:hAnsi="楷体"/>
          <w:b/>
          <w:bCs/>
          <w:szCs w:val="24"/>
        </w:rPr>
      </w:pPr>
    </w:p>
    <w:p w:rsidR="00B973CC" w:rsidRPr="00D85302" w:rsidRDefault="00B973CC" w:rsidP="008A5254">
      <w:pPr>
        <w:pStyle w:val="a0"/>
        <w:jc w:val="left"/>
        <w:outlineLvl w:val="9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bookmarkStart w:id="0" w:name="_Toc497990954"/>
      <w:bookmarkStart w:id="1" w:name="_Toc497991431"/>
      <w:r>
        <w:rPr>
          <w:rFonts w:ascii="楷体" w:eastAsia="楷体" w:hAnsi="楷体"/>
          <w:b/>
          <w:bCs w:val="0"/>
          <w:sz w:val="28"/>
          <w:szCs w:val="28"/>
        </w:rPr>
        <w:t xml:space="preserve">       </w:t>
      </w:r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</w:p>
    <w:p w:rsidR="00B973CC" w:rsidRPr="00D85302" w:rsidRDefault="00B973CC" w:rsidP="00D664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B973CC" w:rsidRDefault="00B973CC" w:rsidP="00D664AA">
      <w:pPr>
        <w:ind w:firstLine="482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本实验报告未注释部分内容由作者原创。抄袭行为在任何情况下都是不能容忍的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  <w:r w:rsidRPr="004A6B5F">
        <w:rPr>
          <w:rFonts w:ascii="楷体" w:eastAsia="楷体" w:hAnsi="楷体" w:hint="eastAsia"/>
          <w:b/>
          <w:color w:val="FF0000"/>
        </w:rPr>
        <w:t>勿谓言之不预！</w:t>
      </w:r>
    </w:p>
    <w:p w:rsidR="00B973CC" w:rsidRDefault="00B973CC" w:rsidP="00EA50C0">
      <w:pPr>
        <w:ind w:firstLineChars="71" w:firstLine="170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pict>
          <v:shape id="图片 1" o:spid="_x0000_s1026" type="#_x0000_t75" style="position:absolute;left:0;text-align:left;margin-left:68.25pt;margin-top:46.8pt;width:262.5pt;height:262.5pt;z-index:251658240;visibility:visible">
            <v:imagedata r:id="rId7" o:title=""/>
            <w10:wrap type="topAndBottom"/>
          </v:shape>
        </w:pict>
      </w:r>
      <w:r>
        <w:t xml:space="preserve">                                          </w:t>
      </w:r>
      <w:r>
        <w:tab/>
      </w:r>
      <w:r>
        <w:tab/>
        <w:t xml:space="preserve">        </w:t>
      </w:r>
      <w:r w:rsidRPr="008A5254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B973CC" w:rsidRPr="00EA50C0" w:rsidRDefault="00B973CC" w:rsidP="00E243A6">
      <w:pPr>
        <w:ind w:firstLineChars="71"/>
        <w:rPr>
          <w:rFonts w:ascii="楷体" w:eastAsia="楷体" w:hAnsi="楷体"/>
          <w:b/>
          <w:sz w:val="28"/>
          <w:szCs w:val="28"/>
        </w:rPr>
      </w:pPr>
    </w:p>
    <w:p w:rsidR="00B973CC" w:rsidRDefault="00B973CC" w:rsidP="00110BB0">
      <w:pPr>
        <w:spacing w:line="240" w:lineRule="auto"/>
        <w:ind w:firstLine="480"/>
        <w:sectPr w:rsidR="00B973CC" w:rsidSect="004C30D1">
          <w:footerReference w:type="default" r:id="rId15"/>
          <w:endnotePr>
            <w:numFmt w:val="decimal"/>
          </w:endnotePr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B973CC" w:rsidRDefault="00B973CC" w:rsidP="00D664AA">
      <w:pPr>
        <w:pStyle w:val="Heading1"/>
        <w:spacing w:before="156" w:after="156"/>
      </w:pPr>
      <w:bookmarkStart w:id="2" w:name="_Toc509155141"/>
      <w:bookmarkStart w:id="3" w:name="_Toc509763148"/>
      <w:r>
        <w:rPr>
          <w:rFonts w:hint="eastAsia"/>
        </w:rPr>
        <w:t>文法解读文档</w:t>
      </w:r>
    </w:p>
    <w:p w:rsidR="00B973CC" w:rsidRDefault="00B973CC" w:rsidP="0058597A">
      <w:pPr>
        <w:ind w:firstLine="480"/>
      </w:pPr>
      <w:r>
        <w:t>1.</w:t>
      </w:r>
    </w:p>
    <w:p w:rsidR="00B973CC" w:rsidRDefault="00B973CC" w:rsidP="0058597A">
      <w:pPr>
        <w:ind w:firstLine="480"/>
      </w:pPr>
      <w:r>
        <w:rPr>
          <w:rFonts w:hint="eastAsia"/>
        </w:rPr>
        <w:t>＜程序＞</w:t>
      </w:r>
      <w:r>
        <w:t xml:space="preserve">  ::= </w:t>
      </w:r>
      <w:r>
        <w:rPr>
          <w:rFonts w:hint="eastAsia"/>
        </w:rPr>
        <w:t>［＜常量说明＞］［＜变量说明＞］</w:t>
      </w:r>
      <w:r>
        <w:t>{</w:t>
      </w:r>
      <w:r>
        <w:rPr>
          <w:rFonts w:hint="eastAsia"/>
        </w:rPr>
        <w:t>＜有返回值函数定义＞</w:t>
      </w:r>
      <w:r>
        <w:t>|</w:t>
      </w:r>
      <w:r>
        <w:rPr>
          <w:rFonts w:hint="eastAsia"/>
        </w:rPr>
        <w:t>＜无返回值函数定义＞</w:t>
      </w:r>
      <w:r>
        <w:t>}</w:t>
      </w:r>
      <w:r>
        <w:rPr>
          <w:rFonts w:hint="eastAsia"/>
        </w:rPr>
        <w:t>＜主函数＞</w:t>
      </w:r>
    </w:p>
    <w:p w:rsidR="00B973CC" w:rsidRDefault="00B973CC" w:rsidP="0058597A">
      <w:pPr>
        <w:ind w:firstLine="480"/>
      </w:pPr>
      <w:r>
        <w:rPr>
          <w:rFonts w:hint="eastAsia"/>
        </w:rPr>
        <w:t>＜常量说明＞</w:t>
      </w:r>
      <w:r>
        <w:t xml:space="preserve"> ::=  const</w:t>
      </w:r>
      <w:r>
        <w:rPr>
          <w:rFonts w:hint="eastAsia"/>
        </w:rPr>
        <w:t>＜常量定义＞</w:t>
      </w:r>
      <w:r>
        <w:t>;{ const</w:t>
      </w:r>
      <w:r>
        <w:rPr>
          <w:rFonts w:hint="eastAsia"/>
        </w:rPr>
        <w:t>＜常量定义＞</w:t>
      </w:r>
      <w:r>
        <w:t>;}</w:t>
      </w:r>
    </w:p>
    <w:p w:rsidR="00B973CC" w:rsidRDefault="00B973CC" w:rsidP="0058597A">
      <w:pPr>
        <w:ind w:firstLine="480"/>
      </w:pPr>
      <w:r>
        <w:rPr>
          <w:rFonts w:hint="eastAsia"/>
        </w:rPr>
        <w:t>＜变量说明＞</w:t>
      </w:r>
      <w:r>
        <w:t xml:space="preserve">  ::= </w:t>
      </w:r>
      <w:r>
        <w:rPr>
          <w:rFonts w:hint="eastAsia"/>
        </w:rPr>
        <w:t>＜变量定义＞</w:t>
      </w:r>
      <w:r>
        <w:t>;{</w:t>
      </w:r>
      <w:r>
        <w:rPr>
          <w:rFonts w:hint="eastAsia"/>
        </w:rPr>
        <w:t>＜变量定义＞</w:t>
      </w:r>
      <w:r>
        <w:t>;}</w:t>
      </w:r>
    </w:p>
    <w:p w:rsidR="00B973CC" w:rsidRDefault="00B973CC" w:rsidP="0058597A">
      <w:pPr>
        <w:ind w:firstLine="480"/>
      </w:pPr>
      <w:r>
        <w:rPr>
          <w:rFonts w:hint="eastAsia"/>
        </w:rPr>
        <w:t>＜有返回值函数定义＞</w:t>
      </w:r>
      <w:r>
        <w:t xml:space="preserve">  ::=  </w:t>
      </w:r>
      <w:r>
        <w:rPr>
          <w:rFonts w:hint="eastAsia"/>
        </w:rPr>
        <w:t>＜声明头部＞</w:t>
      </w:r>
      <w:r>
        <w:t>'('</w:t>
      </w:r>
      <w:r>
        <w:rPr>
          <w:rFonts w:hint="eastAsia"/>
        </w:rPr>
        <w:t>＜参数表＞</w:t>
      </w:r>
      <w:r>
        <w:t>')' '{'</w:t>
      </w:r>
      <w:r>
        <w:rPr>
          <w:rFonts w:hint="eastAsia"/>
        </w:rPr>
        <w:t>＜复合语句＞</w:t>
      </w:r>
      <w:r>
        <w:t>'}'</w:t>
      </w:r>
    </w:p>
    <w:p w:rsidR="00B973CC" w:rsidRDefault="00B973CC" w:rsidP="0058597A">
      <w:pPr>
        <w:ind w:firstLine="480"/>
      </w:pPr>
      <w:r>
        <w:rPr>
          <w:rFonts w:hint="eastAsia"/>
        </w:rPr>
        <w:t>＜无返回值函数定义＞</w:t>
      </w:r>
      <w:r>
        <w:t xml:space="preserve">  ::= void</w:t>
      </w:r>
      <w:r>
        <w:rPr>
          <w:rFonts w:hint="eastAsia"/>
        </w:rPr>
        <w:t>＜标识符＞</w:t>
      </w:r>
      <w:r>
        <w:t>'('</w:t>
      </w:r>
      <w:r>
        <w:rPr>
          <w:rFonts w:hint="eastAsia"/>
        </w:rPr>
        <w:t>＜参数表＞</w:t>
      </w:r>
      <w:r>
        <w:t>')''{'</w:t>
      </w:r>
      <w:r>
        <w:rPr>
          <w:rFonts w:hint="eastAsia"/>
        </w:rPr>
        <w:t>＜复合语句＞</w:t>
      </w:r>
      <w:r>
        <w:t>'}'</w:t>
      </w:r>
    </w:p>
    <w:p w:rsidR="00B973CC" w:rsidRDefault="00B973CC" w:rsidP="0058597A">
      <w:pPr>
        <w:ind w:firstLine="480"/>
      </w:pPr>
      <w:r>
        <w:rPr>
          <w:rFonts w:hint="eastAsia"/>
        </w:rPr>
        <w:t>＜主函数＞</w:t>
      </w:r>
      <w:r>
        <w:t xml:space="preserve">  ::= void main'('')''{'</w:t>
      </w:r>
      <w:r>
        <w:rPr>
          <w:rFonts w:hint="eastAsia"/>
        </w:rPr>
        <w:t>＜复合语句＞</w:t>
      </w:r>
      <w:r>
        <w:t>'}'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 xml:space="preserve">const int a = 1;  // </w:t>
      </w:r>
      <w:r>
        <w:rPr>
          <w:rFonts w:hint="eastAsia"/>
        </w:rPr>
        <w:t>常量说明</w:t>
      </w:r>
    </w:p>
    <w:p w:rsidR="00B973CC" w:rsidRDefault="00B973CC" w:rsidP="0058597A">
      <w:pPr>
        <w:ind w:firstLine="480"/>
      </w:pPr>
      <w:r>
        <w:t xml:space="preserve">int b;    // </w:t>
      </w:r>
      <w:r>
        <w:rPr>
          <w:rFonts w:hint="eastAsia"/>
        </w:rPr>
        <w:t>变量说明</w:t>
      </w:r>
    </w:p>
    <w:p w:rsidR="00B973CC" w:rsidRDefault="00B973CC" w:rsidP="0058597A">
      <w:pPr>
        <w:ind w:firstLine="480"/>
      </w:pPr>
      <w:r>
        <w:t>int add(int x,int y){ //</w:t>
      </w:r>
      <w:r>
        <w:rPr>
          <w:rFonts w:hint="eastAsia"/>
        </w:rPr>
        <w:t>有返回值函数定义</w:t>
      </w:r>
    </w:p>
    <w:p w:rsidR="00B973CC" w:rsidRDefault="00B973CC" w:rsidP="0058597A">
      <w:pPr>
        <w:ind w:firstLine="480"/>
      </w:pPr>
      <w:r>
        <w:tab/>
        <w:t xml:space="preserve">return x + y;  </w:t>
      </w:r>
    </w:p>
    <w:p w:rsidR="00B973CC" w:rsidRDefault="00B973CC" w:rsidP="0058597A">
      <w:pPr>
        <w:ind w:firstLine="480"/>
      </w:pPr>
      <w:r>
        <w:t>}</w:t>
      </w:r>
    </w:p>
    <w:p w:rsidR="00B973CC" w:rsidRDefault="00B973CC" w:rsidP="0058597A">
      <w:pPr>
        <w:ind w:firstLine="480"/>
      </w:pPr>
      <w:r>
        <w:t>void print(){  //</w:t>
      </w:r>
      <w:r>
        <w:rPr>
          <w:rFonts w:hint="eastAsia"/>
        </w:rPr>
        <w:t>无返回值函数定义</w:t>
      </w:r>
    </w:p>
    <w:p w:rsidR="00B973CC" w:rsidRDefault="00B973CC" w:rsidP="0058597A">
      <w:pPr>
        <w:ind w:firstLine="480"/>
      </w:pPr>
      <w:r>
        <w:tab/>
        <w:t>printf("helloworld");</w:t>
      </w:r>
    </w:p>
    <w:p w:rsidR="00B973CC" w:rsidRDefault="00B973CC" w:rsidP="0058597A">
      <w:pPr>
        <w:ind w:firstLine="480"/>
      </w:pPr>
      <w:r>
        <w:t>}</w:t>
      </w:r>
    </w:p>
    <w:p w:rsidR="00B973CC" w:rsidRDefault="00B973CC" w:rsidP="0058597A">
      <w:pPr>
        <w:ind w:firstLine="480"/>
      </w:pPr>
      <w:r>
        <w:t>void main(){  //</w:t>
      </w:r>
      <w:r>
        <w:rPr>
          <w:rFonts w:hint="eastAsia"/>
        </w:rPr>
        <w:t>主函数</w:t>
      </w:r>
    </w:p>
    <w:p w:rsidR="00B973CC" w:rsidRDefault="00B973CC" w:rsidP="0058597A">
      <w:pPr>
        <w:ind w:firstLine="480"/>
      </w:pPr>
      <w:r>
        <w:tab/>
        <w:t>int c;</w:t>
      </w:r>
    </w:p>
    <w:p w:rsidR="00B973CC" w:rsidRDefault="00B973CC" w:rsidP="0058597A">
      <w:pPr>
        <w:ind w:firstLine="480"/>
      </w:pPr>
      <w:r>
        <w:tab/>
        <w:t>b = 1;</w:t>
      </w:r>
    </w:p>
    <w:p w:rsidR="00B973CC" w:rsidRDefault="00B973CC" w:rsidP="0058597A">
      <w:pPr>
        <w:ind w:firstLine="480"/>
      </w:pPr>
      <w:r>
        <w:tab/>
        <w:t>c = add(a,b);</w:t>
      </w:r>
    </w:p>
    <w:p w:rsidR="00B973CC" w:rsidRDefault="00B973CC" w:rsidP="0058597A">
      <w:pPr>
        <w:ind w:firstLine="480"/>
      </w:pPr>
      <w:r>
        <w:tab/>
        <w:t>print();</w:t>
      </w:r>
    </w:p>
    <w:p w:rsidR="00B973CC" w:rsidRDefault="00B973CC" w:rsidP="0058597A">
      <w:pPr>
        <w:ind w:firstLine="480"/>
      </w:pPr>
      <w:r>
        <w:t>}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根据程序的文法可知，程序各个组成成分的顺序已经被限定好了，不能随便更改顺序，如“</w:t>
      </w:r>
      <w:r>
        <w:t>int a,b; const x=10;</w:t>
      </w:r>
      <w:r>
        <w:rPr>
          <w:rFonts w:hint="eastAsia"/>
        </w:rPr>
        <w:t>”此种顺序是不允许的。</w:t>
      </w:r>
    </w:p>
    <w:p w:rsidR="00B973CC" w:rsidRDefault="00B973CC" w:rsidP="0058597A">
      <w:pPr>
        <w:ind w:firstLine="480"/>
      </w:pP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每一个程序按顺序由常量说明部分，变量说明部分，有无返回值函数定义部分，以及主函数组成。其中常量，变量，过程及函数说明说明，复合语句之间有严格的先后顺序，不能打乱。而相连的有无返回值的函数说明部分则可以随意改变顺序。变量说明，常量说明，过程及函数说明对于一个分程序来说均为可有可无的部分，有无返回值的函数定义可以有零到多个。只有最后的主函数是必须存在的。</w:t>
      </w:r>
    </w:p>
    <w:p w:rsidR="00B973CC" w:rsidRDefault="00B973CC" w:rsidP="0058597A">
      <w:pPr>
        <w:ind w:firstLine="480"/>
      </w:pPr>
    </w:p>
    <w:p w:rsidR="00B973CC" w:rsidRDefault="00B973CC" w:rsidP="0058597A">
      <w:pPr>
        <w:ind w:firstLine="480"/>
      </w:pPr>
      <w:r>
        <w:t>2.</w:t>
      </w:r>
    </w:p>
    <w:p w:rsidR="00B973CC" w:rsidRDefault="00B973CC" w:rsidP="0058597A">
      <w:pPr>
        <w:ind w:firstLine="480"/>
      </w:pPr>
      <w:r>
        <w:rPr>
          <w:rFonts w:hint="eastAsia"/>
        </w:rPr>
        <w:t>＜常量说明＞</w:t>
      </w:r>
      <w:r>
        <w:t xml:space="preserve"> ::=  const</w:t>
      </w:r>
      <w:r>
        <w:rPr>
          <w:rFonts w:hint="eastAsia"/>
        </w:rPr>
        <w:t>＜常量定义＞</w:t>
      </w:r>
      <w:r>
        <w:t>;{ const</w:t>
      </w:r>
      <w:r>
        <w:rPr>
          <w:rFonts w:hint="eastAsia"/>
        </w:rPr>
        <w:t>＜常量定义＞</w:t>
      </w:r>
      <w:r>
        <w:t>;}</w:t>
      </w:r>
    </w:p>
    <w:p w:rsidR="00B973CC" w:rsidRDefault="00B973CC" w:rsidP="0058597A">
      <w:pPr>
        <w:ind w:firstLine="480"/>
      </w:pPr>
      <w:r>
        <w:rPr>
          <w:rFonts w:hint="eastAsia"/>
        </w:rPr>
        <w:t>＜常量定义＞</w:t>
      </w:r>
      <w:r>
        <w:t xml:space="preserve">   ::=   int</w:t>
      </w:r>
      <w:r>
        <w:rPr>
          <w:rFonts w:hint="eastAsia"/>
        </w:rPr>
        <w:t>＜标识符＞＝＜整数＞</w:t>
      </w:r>
      <w:r>
        <w:t>{,</w:t>
      </w:r>
      <w:r>
        <w:rPr>
          <w:rFonts w:hint="eastAsia"/>
        </w:rPr>
        <w:t>＜标识符＞＝＜整数＞</w:t>
      </w:r>
      <w:r>
        <w:t>}</w:t>
      </w:r>
    </w:p>
    <w:p w:rsidR="00B973CC" w:rsidRDefault="00B973CC" w:rsidP="0058597A">
      <w:pPr>
        <w:ind w:firstLine="480"/>
      </w:pPr>
      <w:r>
        <w:tab/>
      </w:r>
      <w:r>
        <w:tab/>
      </w:r>
      <w:r>
        <w:tab/>
      </w:r>
      <w:r>
        <w:tab/>
        <w:t xml:space="preserve">  | char</w:t>
      </w:r>
      <w:r>
        <w:rPr>
          <w:rFonts w:hint="eastAsia"/>
        </w:rPr>
        <w:t>＜标识符＞＝＜字符＞</w:t>
      </w:r>
      <w:r>
        <w:t>{,</w:t>
      </w:r>
      <w:r>
        <w:rPr>
          <w:rFonts w:hint="eastAsia"/>
        </w:rPr>
        <w:t>＜标识符＞＝＜字符＞</w:t>
      </w:r>
      <w:r>
        <w:t>}</w:t>
      </w:r>
    </w:p>
    <w:p w:rsidR="00B973CC" w:rsidRDefault="00B973CC" w:rsidP="0058597A">
      <w:pPr>
        <w:ind w:firstLine="480"/>
      </w:pPr>
      <w:r>
        <w:rPr>
          <w:rFonts w:hint="eastAsia"/>
        </w:rPr>
        <w:t>＜标识符＞</w:t>
      </w:r>
      <w:r>
        <w:t xml:space="preserve">    ::=  </w:t>
      </w:r>
      <w:r>
        <w:rPr>
          <w:rFonts w:hint="eastAsia"/>
        </w:rPr>
        <w:t>＜字母＞｛＜字母＞｜＜数字＞｝</w:t>
      </w:r>
    </w:p>
    <w:p w:rsidR="00B973CC" w:rsidRDefault="00B973CC" w:rsidP="0058597A">
      <w:pPr>
        <w:ind w:firstLine="480"/>
      </w:pPr>
      <w:r>
        <w:rPr>
          <w:rFonts w:hint="eastAsia"/>
        </w:rPr>
        <w:t>＜字符＞</w:t>
      </w:r>
      <w:r>
        <w:t xml:space="preserve">    ::=  '</w:t>
      </w:r>
      <w:r>
        <w:rPr>
          <w:rFonts w:hint="eastAsia"/>
        </w:rPr>
        <w:t>＜加法运算符＞</w:t>
      </w:r>
      <w:r>
        <w:t>'</w:t>
      </w:r>
      <w:r>
        <w:rPr>
          <w:rFonts w:hint="eastAsia"/>
        </w:rPr>
        <w:t>｜</w:t>
      </w:r>
      <w:r>
        <w:t>'</w:t>
      </w:r>
      <w:r>
        <w:rPr>
          <w:rFonts w:hint="eastAsia"/>
        </w:rPr>
        <w:t>＜乘法运算符＞</w:t>
      </w:r>
      <w:r>
        <w:t>'</w:t>
      </w:r>
      <w:r>
        <w:rPr>
          <w:rFonts w:hint="eastAsia"/>
        </w:rPr>
        <w:t>｜</w:t>
      </w:r>
      <w:r>
        <w:t>'</w:t>
      </w:r>
      <w:r>
        <w:rPr>
          <w:rFonts w:hint="eastAsia"/>
        </w:rPr>
        <w:t>＜字母＞</w:t>
      </w:r>
      <w:r>
        <w:t>'</w:t>
      </w:r>
      <w:r>
        <w:rPr>
          <w:rFonts w:hint="eastAsia"/>
        </w:rPr>
        <w:t>｜</w:t>
      </w:r>
      <w:r>
        <w:t>'</w:t>
      </w:r>
      <w:r>
        <w:rPr>
          <w:rFonts w:hint="eastAsia"/>
        </w:rPr>
        <w:t>＜数字＞</w:t>
      </w:r>
      <w:r>
        <w:t>'</w:t>
      </w:r>
    </w:p>
    <w:p w:rsidR="00B973CC" w:rsidRDefault="00B973CC" w:rsidP="0058597A">
      <w:pPr>
        <w:ind w:firstLine="480"/>
      </w:pPr>
      <w:r>
        <w:rPr>
          <w:rFonts w:hint="eastAsia"/>
        </w:rPr>
        <w:t>＜无符号整数＞</w:t>
      </w:r>
      <w:r>
        <w:t xml:space="preserve">  ::= </w:t>
      </w:r>
      <w:r>
        <w:rPr>
          <w:rFonts w:hint="eastAsia"/>
        </w:rPr>
        <w:t>＜非零数字＞｛＜数字＞｝</w:t>
      </w:r>
      <w:r>
        <w:t>| 0</w:t>
      </w:r>
    </w:p>
    <w:p w:rsidR="00B973CC" w:rsidRDefault="00B973CC" w:rsidP="0058597A">
      <w:pPr>
        <w:ind w:firstLine="480"/>
      </w:pPr>
      <w:r>
        <w:rPr>
          <w:rFonts w:hint="eastAsia"/>
        </w:rPr>
        <w:t>＜整数＞</w:t>
      </w:r>
      <w:r>
        <w:t xml:space="preserve">        ::= </w:t>
      </w:r>
      <w:r>
        <w:rPr>
          <w:rFonts w:hint="eastAsia"/>
        </w:rPr>
        <w:t>［＋｜－］＜无符号整数＞</w:t>
      </w:r>
    </w:p>
    <w:p w:rsidR="00B973CC" w:rsidRDefault="00B973CC" w:rsidP="0058597A">
      <w:pPr>
        <w:ind w:firstLine="480"/>
      </w:pPr>
      <w:r>
        <w:rPr>
          <w:rFonts w:hint="eastAsia"/>
        </w:rPr>
        <w:t>＜数字＞</w:t>
      </w:r>
      <w:r>
        <w:t xml:space="preserve">   ::= </w:t>
      </w:r>
      <w:r>
        <w:rPr>
          <w:rFonts w:hint="eastAsia"/>
        </w:rPr>
        <w:t>０｜＜非零数字＞</w:t>
      </w:r>
    </w:p>
    <w:p w:rsidR="00B973CC" w:rsidRDefault="00B973CC" w:rsidP="0058597A">
      <w:pPr>
        <w:ind w:firstLine="480"/>
      </w:pPr>
      <w:r>
        <w:rPr>
          <w:rFonts w:hint="eastAsia"/>
        </w:rPr>
        <w:t>＜非零数字＞</w:t>
      </w:r>
      <w:r>
        <w:t xml:space="preserve">  ::= </w:t>
      </w:r>
      <w:r>
        <w:rPr>
          <w:rFonts w:hint="eastAsia"/>
        </w:rPr>
        <w:t>１｜．．．｜９</w:t>
      </w:r>
    </w:p>
    <w:p w:rsidR="00B973CC" w:rsidRDefault="00B973CC" w:rsidP="0058597A">
      <w:pPr>
        <w:ind w:firstLine="480"/>
      </w:pPr>
      <w:r>
        <w:rPr>
          <w:rFonts w:hint="eastAsia"/>
        </w:rPr>
        <w:t>＜字母＞</w:t>
      </w:r>
      <w:r>
        <w:t xml:space="preserve">   ::= </w:t>
      </w:r>
      <w:r>
        <w:rPr>
          <w:rFonts w:hint="eastAsia"/>
        </w:rPr>
        <w:t>＿｜</w:t>
      </w:r>
      <w:r>
        <w:t>a</w:t>
      </w:r>
      <w:r>
        <w:rPr>
          <w:rFonts w:hint="eastAsia"/>
        </w:rPr>
        <w:t>｜．．．｜</w:t>
      </w:r>
      <w:r>
        <w:t>z</w:t>
      </w:r>
      <w:r>
        <w:rPr>
          <w:rFonts w:hint="eastAsia"/>
        </w:rPr>
        <w:t>｜</w:t>
      </w:r>
      <w:r>
        <w:t>A</w:t>
      </w:r>
      <w:r>
        <w:rPr>
          <w:rFonts w:hint="eastAsia"/>
        </w:rPr>
        <w:t>｜．．．｜</w:t>
      </w:r>
      <w:r>
        <w:t>Z</w:t>
      </w:r>
    </w:p>
    <w:p w:rsidR="00B973CC" w:rsidRDefault="00B973CC" w:rsidP="0058597A">
      <w:pPr>
        <w:ind w:firstLine="480"/>
      </w:pPr>
      <w:r>
        <w:rPr>
          <w:rFonts w:hint="eastAsia"/>
        </w:rPr>
        <w:t>＜加法运算符＞</w:t>
      </w:r>
      <w:r>
        <w:t xml:space="preserve"> ::= +</w:t>
      </w:r>
      <w:r>
        <w:rPr>
          <w:rFonts w:hint="eastAsia"/>
        </w:rPr>
        <w:t>｜</w:t>
      </w:r>
      <w:r>
        <w:t>-</w:t>
      </w:r>
    </w:p>
    <w:p w:rsidR="00B973CC" w:rsidRDefault="00B973CC" w:rsidP="0058597A">
      <w:pPr>
        <w:ind w:firstLine="480"/>
      </w:pPr>
      <w:r>
        <w:rPr>
          <w:rFonts w:hint="eastAsia"/>
        </w:rPr>
        <w:t>＜乘法运算符＞</w:t>
      </w:r>
      <w:r>
        <w:t xml:space="preserve">  ::= *</w:t>
      </w:r>
      <w:r>
        <w:rPr>
          <w:rFonts w:hint="eastAsia"/>
        </w:rPr>
        <w:t>｜</w:t>
      </w:r>
      <w:r>
        <w:t>/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  <w:r>
        <w:t xml:space="preserve"> </w:t>
      </w:r>
    </w:p>
    <w:p w:rsidR="00B973CC" w:rsidRDefault="00B973CC" w:rsidP="0058597A">
      <w:pPr>
        <w:ind w:firstLine="480"/>
      </w:pPr>
      <w:r>
        <w:t>const int _aA = 0;    //int</w:t>
      </w:r>
      <w:r>
        <w:rPr>
          <w:rFonts w:hint="eastAsia"/>
        </w:rPr>
        <w:t>常量</w:t>
      </w:r>
    </w:p>
    <w:p w:rsidR="00B973CC" w:rsidRDefault="00B973CC" w:rsidP="0058597A">
      <w:pPr>
        <w:ind w:firstLine="480"/>
      </w:pPr>
      <w:r>
        <w:t>const char Ch = '+';  //char</w:t>
      </w:r>
      <w:r>
        <w:rPr>
          <w:rFonts w:hint="eastAsia"/>
        </w:rPr>
        <w:t>常量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常量说明部分可以说明一至多个常量，每条定义必须有</w:t>
      </w:r>
      <w:r>
        <w:t>const</w:t>
      </w:r>
      <w:r>
        <w:rPr>
          <w:rFonts w:hint="eastAsia"/>
        </w:rPr>
        <w:t>开始，以分号结束，中间是常量定义。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常量定义可以是</w:t>
      </w:r>
      <w:r>
        <w:t>int</w:t>
      </w:r>
      <w:r>
        <w:rPr>
          <w:rFonts w:hint="eastAsia"/>
        </w:rPr>
        <w:t>也可以是</w:t>
      </w:r>
      <w:r>
        <w:t>char</w:t>
      </w:r>
      <w:r>
        <w:rPr>
          <w:rFonts w:hint="eastAsia"/>
        </w:rPr>
        <w:t>，对统一类型可定义多个常量，以逗号分隔，定义由等号连接，左边必须为标识符。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标识符必须以字母开头，有字母数字组成。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字母包含大小写和下划线，程序对大小写敏感。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整数的开头为可选的</w:t>
      </w:r>
      <w:r>
        <w:t>+-</w:t>
      </w:r>
      <w:r>
        <w:rPr>
          <w:rFonts w:hint="eastAsia"/>
        </w:rPr>
        <w:t>加上无符号整数。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无符号整数可以是</w:t>
      </w:r>
      <w:r>
        <w:t>0</w:t>
      </w:r>
      <w:r>
        <w:rPr>
          <w:rFonts w:hint="eastAsia"/>
        </w:rPr>
        <w:t>或者不允许前</w:t>
      </w:r>
      <w:r>
        <w:t>0</w:t>
      </w:r>
      <w:r>
        <w:rPr>
          <w:rFonts w:hint="eastAsia"/>
        </w:rPr>
        <w:t>的其他数字。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字符是能是</w:t>
      </w:r>
      <w:r>
        <w:t>+-*/_</w:t>
      </w:r>
      <w:r>
        <w:rPr>
          <w:rFonts w:hint="eastAsia"/>
        </w:rPr>
        <w:t>大小写字母和数字。</w:t>
      </w:r>
    </w:p>
    <w:p w:rsidR="00B973CC" w:rsidRDefault="00B973CC" w:rsidP="0058597A">
      <w:pPr>
        <w:ind w:firstLine="480"/>
      </w:pPr>
    </w:p>
    <w:p w:rsidR="00B973CC" w:rsidRDefault="00B973CC" w:rsidP="0058597A">
      <w:pPr>
        <w:ind w:firstLine="480"/>
      </w:pPr>
      <w:r>
        <w:t>3.</w:t>
      </w:r>
    </w:p>
    <w:p w:rsidR="00B973CC" w:rsidRDefault="00B973CC" w:rsidP="0058597A">
      <w:pPr>
        <w:ind w:firstLine="480"/>
      </w:pPr>
      <w:r>
        <w:rPr>
          <w:rFonts w:hint="eastAsia"/>
        </w:rPr>
        <w:t>＜变量说明＞</w:t>
      </w:r>
      <w:r>
        <w:t xml:space="preserve">  ::= </w:t>
      </w:r>
      <w:r>
        <w:rPr>
          <w:rFonts w:hint="eastAsia"/>
        </w:rPr>
        <w:t>＜变量定义＞</w:t>
      </w:r>
      <w:r>
        <w:t>;{</w:t>
      </w:r>
      <w:r>
        <w:rPr>
          <w:rFonts w:hint="eastAsia"/>
        </w:rPr>
        <w:t>＜变量定义＞</w:t>
      </w:r>
      <w:r>
        <w:t>;}</w:t>
      </w:r>
    </w:p>
    <w:p w:rsidR="00B973CC" w:rsidRDefault="00B973CC" w:rsidP="0058597A">
      <w:pPr>
        <w:ind w:firstLine="480"/>
      </w:pPr>
      <w:r>
        <w:rPr>
          <w:rFonts w:hint="eastAsia"/>
        </w:rPr>
        <w:t>＜变量定义＞</w:t>
      </w:r>
      <w:r>
        <w:t xml:space="preserve">  ::= </w:t>
      </w:r>
      <w:r>
        <w:rPr>
          <w:rFonts w:hint="eastAsia"/>
        </w:rPr>
        <w:t>＜类型标识符＞</w:t>
      </w:r>
      <w:r>
        <w:t>(</w:t>
      </w:r>
      <w:r>
        <w:rPr>
          <w:rFonts w:hint="eastAsia"/>
        </w:rPr>
        <w:t>＜标识符＞</w:t>
      </w:r>
      <w:r>
        <w:t>|</w:t>
      </w:r>
      <w:r>
        <w:rPr>
          <w:rFonts w:hint="eastAsia"/>
        </w:rPr>
        <w:t>＜标识符＞</w:t>
      </w:r>
      <w:r>
        <w:t>'['</w:t>
      </w:r>
      <w:r>
        <w:rPr>
          <w:rFonts w:hint="eastAsia"/>
        </w:rPr>
        <w:t>＜无符号整数＞</w:t>
      </w:r>
      <w:r>
        <w:t>']'){,(</w:t>
      </w:r>
      <w:r>
        <w:rPr>
          <w:rFonts w:hint="eastAsia"/>
        </w:rPr>
        <w:t>＜标识符＞</w:t>
      </w:r>
      <w:r>
        <w:t>|</w:t>
      </w:r>
      <w:r>
        <w:rPr>
          <w:rFonts w:hint="eastAsia"/>
        </w:rPr>
        <w:t>＜标识符＞</w:t>
      </w:r>
      <w:r>
        <w:t>'['</w:t>
      </w:r>
      <w:r>
        <w:rPr>
          <w:rFonts w:hint="eastAsia"/>
        </w:rPr>
        <w:t>＜无符号整数＞</w:t>
      </w:r>
      <w:r>
        <w:t>']' )}</w:t>
      </w:r>
    </w:p>
    <w:p w:rsidR="00B973CC" w:rsidRDefault="00B973CC" w:rsidP="0058597A">
      <w:pPr>
        <w:ind w:firstLine="480"/>
      </w:pPr>
      <w:r>
        <w:rPr>
          <w:rFonts w:hint="eastAsia"/>
        </w:rPr>
        <w:t>＜类型标识符＞</w:t>
      </w:r>
      <w:r>
        <w:t xml:space="preserve"> ::=  int | char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 xml:space="preserve">int a;       // </w:t>
      </w:r>
      <w:r>
        <w:rPr>
          <w:rFonts w:hint="eastAsia"/>
        </w:rPr>
        <w:t>声明</w:t>
      </w:r>
      <w:r>
        <w:t>int</w:t>
      </w:r>
      <w:r>
        <w:rPr>
          <w:rFonts w:hint="eastAsia"/>
        </w:rPr>
        <w:t>变量</w:t>
      </w:r>
    </w:p>
    <w:p w:rsidR="00B973CC" w:rsidRDefault="00B973CC" w:rsidP="0058597A">
      <w:pPr>
        <w:ind w:firstLine="480"/>
      </w:pPr>
      <w:r>
        <w:t xml:space="preserve">char b[100]; // </w:t>
      </w:r>
      <w:r>
        <w:rPr>
          <w:rFonts w:hint="eastAsia"/>
        </w:rPr>
        <w:t>声明长</w:t>
      </w:r>
      <w:r>
        <w:t>100</w:t>
      </w:r>
      <w:r>
        <w:rPr>
          <w:rFonts w:hint="eastAsia"/>
        </w:rPr>
        <w:t>字符数组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变量定义不支持在定义时直接赋值，如不允许‘</w:t>
      </w:r>
      <w:r>
        <w:t>int a = 1;</w:t>
      </w:r>
      <w:r>
        <w:rPr>
          <w:rFonts w:hint="eastAsia"/>
        </w:rPr>
        <w:t>’。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类型标识符包括</w:t>
      </w:r>
      <w:r>
        <w:t>2</w:t>
      </w:r>
      <w:r>
        <w:rPr>
          <w:rFonts w:hint="eastAsia"/>
        </w:rPr>
        <w:t>种，</w:t>
      </w:r>
      <w:r>
        <w:t>int</w:t>
      </w:r>
      <w:r>
        <w:rPr>
          <w:rFonts w:hint="eastAsia"/>
        </w:rPr>
        <w:t>和</w:t>
      </w:r>
      <w:r>
        <w:t>char</w:t>
      </w:r>
      <w:r>
        <w:rPr>
          <w:rFonts w:hint="eastAsia"/>
        </w:rPr>
        <w:t>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变量定义包括变量和数组定义</w:t>
      </w:r>
      <w:r>
        <w:t>,</w:t>
      </w:r>
      <w:r>
        <w:rPr>
          <w:rFonts w:hint="eastAsia"/>
        </w:rPr>
        <w:t>数组定义中无符号整数值表示数组长度，值大于</w:t>
      </w:r>
      <w:r>
        <w:t>0</w:t>
      </w:r>
      <w:r>
        <w:rPr>
          <w:rFonts w:hint="eastAsia"/>
        </w:rPr>
        <w:t>。</w:t>
      </w:r>
    </w:p>
    <w:p w:rsidR="00B973CC" w:rsidRDefault="00B973CC" w:rsidP="0058597A">
      <w:pPr>
        <w:ind w:firstLine="480"/>
      </w:pPr>
      <w:r>
        <w:t>- char</w:t>
      </w:r>
      <w:r>
        <w:rPr>
          <w:rFonts w:hint="eastAsia"/>
        </w:rPr>
        <w:t>类型的变量或常量，用字符的</w:t>
      </w:r>
      <w:r>
        <w:t>ASCII</w:t>
      </w:r>
      <w:r>
        <w:rPr>
          <w:rFonts w:hint="eastAsia"/>
        </w:rPr>
        <w:t>码对应的整数参加运算。</w:t>
      </w:r>
    </w:p>
    <w:p w:rsidR="00B973CC" w:rsidRDefault="00B973CC" w:rsidP="0058597A">
      <w:pPr>
        <w:ind w:firstLine="480"/>
      </w:pPr>
    </w:p>
    <w:p w:rsidR="00B973CC" w:rsidRDefault="00B973CC" w:rsidP="0058597A">
      <w:pPr>
        <w:ind w:firstLine="480"/>
      </w:pPr>
      <w:r>
        <w:t>4.</w:t>
      </w:r>
    </w:p>
    <w:p w:rsidR="00B973CC" w:rsidRDefault="00B973CC" w:rsidP="0058597A">
      <w:pPr>
        <w:ind w:firstLine="480"/>
      </w:pPr>
      <w:r>
        <w:rPr>
          <w:rFonts w:hint="eastAsia"/>
        </w:rPr>
        <w:t>＜有返回值函数定义＞</w:t>
      </w:r>
      <w:r>
        <w:t xml:space="preserve">  ::=  </w:t>
      </w:r>
      <w:r>
        <w:rPr>
          <w:rFonts w:hint="eastAsia"/>
        </w:rPr>
        <w:t>＜声明头部＞</w:t>
      </w:r>
      <w:r>
        <w:t>'('</w:t>
      </w:r>
      <w:r>
        <w:rPr>
          <w:rFonts w:hint="eastAsia"/>
        </w:rPr>
        <w:t>＜参数表＞</w:t>
      </w:r>
      <w:r>
        <w:t>')' '{'</w:t>
      </w:r>
      <w:r>
        <w:rPr>
          <w:rFonts w:hint="eastAsia"/>
        </w:rPr>
        <w:t>＜复合语句＞</w:t>
      </w:r>
      <w:r>
        <w:t>'}'</w:t>
      </w:r>
    </w:p>
    <w:p w:rsidR="00B973CC" w:rsidRDefault="00B973CC" w:rsidP="0058597A">
      <w:pPr>
        <w:ind w:firstLine="480"/>
      </w:pPr>
      <w:r>
        <w:rPr>
          <w:rFonts w:hint="eastAsia"/>
        </w:rPr>
        <w:t>＜声明头部＞</w:t>
      </w:r>
      <w:r>
        <w:t xml:space="preserve">   ::=  int</w:t>
      </w:r>
      <w:r>
        <w:rPr>
          <w:rFonts w:hint="eastAsia"/>
        </w:rPr>
        <w:t>＜标识符＞</w:t>
      </w:r>
      <w:r>
        <w:t xml:space="preserve"> |char</w:t>
      </w:r>
      <w:r>
        <w:rPr>
          <w:rFonts w:hint="eastAsia"/>
        </w:rPr>
        <w:t>＜标识符＞</w:t>
      </w:r>
    </w:p>
    <w:p w:rsidR="00B973CC" w:rsidRDefault="00B973CC" w:rsidP="0058597A">
      <w:pPr>
        <w:ind w:firstLine="480"/>
      </w:pPr>
      <w:r>
        <w:rPr>
          <w:rFonts w:hint="eastAsia"/>
        </w:rPr>
        <w:t>＜参数表＞</w:t>
      </w:r>
      <w:r>
        <w:t xml:space="preserve">    ::= </w:t>
      </w:r>
      <w:r>
        <w:rPr>
          <w:rFonts w:hint="eastAsia"/>
        </w:rPr>
        <w:t>＜参数＞</w:t>
      </w:r>
      <w:r>
        <w:t>{,</w:t>
      </w:r>
      <w:r>
        <w:rPr>
          <w:rFonts w:hint="eastAsia"/>
        </w:rPr>
        <w:t>＜参数＞</w:t>
      </w:r>
      <w:r>
        <w:t xml:space="preserve">}| </w:t>
      </w:r>
      <w:r>
        <w:rPr>
          <w:rFonts w:hint="eastAsia"/>
        </w:rPr>
        <w:t>＜空</w:t>
      </w:r>
      <w:r>
        <w:t>&gt;</w:t>
      </w:r>
    </w:p>
    <w:p w:rsidR="00B973CC" w:rsidRDefault="00B973CC" w:rsidP="0058597A">
      <w:pPr>
        <w:ind w:firstLine="480"/>
      </w:pPr>
      <w:r>
        <w:rPr>
          <w:rFonts w:hint="eastAsia"/>
        </w:rPr>
        <w:t>＜参数＞</w:t>
      </w:r>
      <w:r>
        <w:t xml:space="preserve">    ::=  </w:t>
      </w:r>
      <w:r>
        <w:rPr>
          <w:rFonts w:hint="eastAsia"/>
        </w:rPr>
        <w:t>＜类型标识符＞＜标识符＞</w:t>
      </w:r>
    </w:p>
    <w:p w:rsidR="00B973CC" w:rsidRDefault="00B973CC" w:rsidP="0058597A">
      <w:pPr>
        <w:ind w:firstLine="480"/>
      </w:pPr>
      <w:r>
        <w:rPr>
          <w:rFonts w:hint="eastAsia"/>
        </w:rPr>
        <w:t>＜复合语句＞</w:t>
      </w:r>
      <w:r>
        <w:t xml:space="preserve">   ::=  </w:t>
      </w:r>
      <w:r>
        <w:rPr>
          <w:rFonts w:hint="eastAsia"/>
        </w:rPr>
        <w:t>［＜常量说明＞］［＜变量说明＞］＜语句列＞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>int add_1(int x,int y){ //</w:t>
      </w:r>
      <w:r>
        <w:rPr>
          <w:rFonts w:hint="eastAsia"/>
        </w:rPr>
        <w:t>声明头部</w:t>
      </w:r>
      <w:r>
        <w:t xml:space="preserve"> </w:t>
      </w:r>
      <w:r>
        <w:rPr>
          <w:rFonts w:hint="eastAsia"/>
        </w:rPr>
        <w:t>参数表</w:t>
      </w:r>
      <w:r>
        <w:t xml:space="preserve"> </w:t>
      </w:r>
      <w:r>
        <w:rPr>
          <w:rFonts w:hint="eastAsia"/>
        </w:rPr>
        <w:t>复合语句</w:t>
      </w:r>
    </w:p>
    <w:p w:rsidR="00B973CC" w:rsidRDefault="00B973CC" w:rsidP="0058597A">
      <w:pPr>
        <w:ind w:firstLine="480"/>
      </w:pPr>
      <w:r>
        <w:tab/>
        <w:t xml:space="preserve">const int a = 1; //  </w:t>
      </w:r>
      <w:r>
        <w:rPr>
          <w:rFonts w:hint="eastAsia"/>
        </w:rPr>
        <w:t>常量说明</w:t>
      </w:r>
      <w:r>
        <w:t xml:space="preserve"> </w:t>
      </w:r>
    </w:p>
    <w:p w:rsidR="00B973CC" w:rsidRDefault="00B973CC" w:rsidP="0058597A">
      <w:pPr>
        <w:ind w:firstLine="480"/>
      </w:pPr>
      <w:r>
        <w:tab/>
        <w:t xml:space="preserve">int result;      // </w:t>
      </w:r>
      <w:r>
        <w:rPr>
          <w:rFonts w:hint="eastAsia"/>
        </w:rPr>
        <w:t>变量说明</w:t>
      </w:r>
    </w:p>
    <w:p w:rsidR="00B973CC" w:rsidRDefault="00B973CC" w:rsidP="0058597A">
      <w:pPr>
        <w:ind w:firstLine="480"/>
      </w:pPr>
      <w:r>
        <w:tab/>
        <w:t xml:space="preserve">result = x + y + a; // </w:t>
      </w:r>
      <w:r>
        <w:rPr>
          <w:rFonts w:hint="eastAsia"/>
        </w:rPr>
        <w:t>语句列</w:t>
      </w:r>
    </w:p>
    <w:p w:rsidR="00B973CC" w:rsidRDefault="00B973CC" w:rsidP="0058597A">
      <w:pPr>
        <w:ind w:firstLine="480"/>
      </w:pPr>
      <w:r>
        <w:tab/>
        <w:t>return result;</w:t>
      </w:r>
    </w:p>
    <w:p w:rsidR="00B973CC" w:rsidRDefault="00B973CC" w:rsidP="0058597A">
      <w:pPr>
        <w:ind w:firstLine="480"/>
      </w:pPr>
      <w:r>
        <w:t>}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有返回值函数定义有声明头部（参数表）</w:t>
      </w:r>
      <w:r>
        <w:t>{</w:t>
      </w:r>
      <w:r>
        <w:rPr>
          <w:rFonts w:hint="eastAsia"/>
        </w:rPr>
        <w:t>复合语句</w:t>
      </w:r>
      <w:r>
        <w:t>}</w:t>
      </w:r>
      <w:r>
        <w:rPr>
          <w:rFonts w:hint="eastAsia"/>
        </w:rPr>
        <w:t>组成，顺序不得更改，三者不可缺省，（）</w:t>
      </w:r>
      <w:r>
        <w:t>{}</w:t>
      </w:r>
      <w:r>
        <w:rPr>
          <w:rFonts w:hint="eastAsia"/>
        </w:rPr>
        <w:t>为必有字符。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声明头部由</w:t>
      </w:r>
      <w:r>
        <w:t>int,char+</w:t>
      </w:r>
      <w:r>
        <w:rPr>
          <w:rFonts w:hint="eastAsia"/>
        </w:rPr>
        <w:t>标识符组成，表示声明的函数返回值类型，二者只能选择其一进行声明。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参数表由零至多个参数，传入参数可以为空。各个参数之间由逗号分隔。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参数为一个类型标识符加一个标识符组成，不允许多个标识符的情况出现在参数中，如不允许‘</w:t>
      </w:r>
      <w:r>
        <w:t>int a,b</w:t>
      </w:r>
      <w:r>
        <w:rPr>
          <w:rFonts w:hint="eastAsia"/>
        </w:rPr>
        <w:t>’。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复合语句由常量、变量说明和语句列组成，顺序不可调换，常量、变量为可选项，必须有语句列。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有返回值的函数定义文法上允许无返回值，但是不符合语义需要报错。</w:t>
      </w:r>
    </w:p>
    <w:p w:rsidR="00B973CC" w:rsidRDefault="00B973CC" w:rsidP="0058597A">
      <w:pPr>
        <w:ind w:firstLine="480"/>
      </w:pPr>
      <w:r>
        <w:t>5.</w:t>
      </w:r>
    </w:p>
    <w:p w:rsidR="00B973CC" w:rsidRDefault="00B973CC" w:rsidP="0058597A">
      <w:pPr>
        <w:ind w:firstLine="480"/>
      </w:pPr>
      <w:r>
        <w:rPr>
          <w:rFonts w:hint="eastAsia"/>
        </w:rPr>
        <w:t>＜无返回值函数定义＞</w:t>
      </w:r>
      <w:r>
        <w:t xml:space="preserve">  ::= void</w:t>
      </w:r>
      <w:r>
        <w:rPr>
          <w:rFonts w:hint="eastAsia"/>
        </w:rPr>
        <w:t>＜标识符＞</w:t>
      </w:r>
      <w:r>
        <w:t>'('</w:t>
      </w:r>
      <w:r>
        <w:rPr>
          <w:rFonts w:hint="eastAsia"/>
        </w:rPr>
        <w:t>＜参数表＞</w:t>
      </w:r>
      <w:r>
        <w:t>')''{'</w:t>
      </w:r>
      <w:r>
        <w:rPr>
          <w:rFonts w:hint="eastAsia"/>
        </w:rPr>
        <w:t>＜复合语句＞</w:t>
      </w:r>
      <w:r>
        <w:t>'}'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>void hello(){        //</w:t>
      </w:r>
      <w:r>
        <w:rPr>
          <w:rFonts w:hint="eastAsia"/>
        </w:rPr>
        <w:t>标识符</w:t>
      </w:r>
      <w:r>
        <w:t xml:space="preserve"> </w:t>
      </w:r>
      <w:r>
        <w:rPr>
          <w:rFonts w:hint="eastAsia"/>
        </w:rPr>
        <w:t>参数表</w:t>
      </w:r>
      <w:r>
        <w:t xml:space="preserve"> </w:t>
      </w:r>
      <w:r>
        <w:rPr>
          <w:rFonts w:hint="eastAsia"/>
        </w:rPr>
        <w:t>复合语句</w:t>
      </w:r>
    </w:p>
    <w:p w:rsidR="00B973CC" w:rsidRDefault="00B973CC" w:rsidP="0058597A">
      <w:pPr>
        <w:ind w:firstLine="480"/>
      </w:pPr>
      <w:r>
        <w:tab/>
        <w:t xml:space="preserve">printf("hello world!"); </w:t>
      </w:r>
    </w:p>
    <w:p w:rsidR="00B973CC" w:rsidRDefault="00B973CC" w:rsidP="0058597A">
      <w:pPr>
        <w:ind w:firstLine="480"/>
      </w:pPr>
      <w:r>
        <w:t>}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无返回值即</w:t>
      </w:r>
      <w:r>
        <w:t xml:space="preserve">void </w:t>
      </w:r>
      <w:r>
        <w:rPr>
          <w:rFonts w:hint="eastAsia"/>
        </w:rPr>
        <w:t>标识符为函数名，其余部分均与有返回值函数定义相同。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此处范例给出了参数表空的情况。</w:t>
      </w:r>
    </w:p>
    <w:p w:rsidR="00B973CC" w:rsidRDefault="00B973CC" w:rsidP="0058597A">
      <w:pPr>
        <w:ind w:firstLine="480"/>
      </w:pPr>
      <w:r>
        <w:t>- return();</w:t>
      </w:r>
      <w:r>
        <w:rPr>
          <w:rFonts w:hint="eastAsia"/>
        </w:rPr>
        <w:t>是不合法的。</w:t>
      </w:r>
    </w:p>
    <w:p w:rsidR="00B973CC" w:rsidRDefault="00B973CC" w:rsidP="0058597A">
      <w:pPr>
        <w:ind w:firstLine="480"/>
      </w:pPr>
      <w:r>
        <w:t>6.</w:t>
      </w:r>
    </w:p>
    <w:p w:rsidR="00B973CC" w:rsidRDefault="00B973CC" w:rsidP="0058597A">
      <w:pPr>
        <w:ind w:firstLine="480"/>
      </w:pPr>
      <w:r>
        <w:rPr>
          <w:rFonts w:hint="eastAsia"/>
        </w:rPr>
        <w:t>＜主函数＞</w:t>
      </w:r>
      <w:r>
        <w:t xml:space="preserve">    ::= void main'('')''{'</w:t>
      </w:r>
      <w:r>
        <w:rPr>
          <w:rFonts w:hint="eastAsia"/>
        </w:rPr>
        <w:t>＜复合语句＞</w:t>
      </w:r>
      <w:r>
        <w:t>'}'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>void main(){</w:t>
      </w:r>
    </w:p>
    <w:p w:rsidR="00B973CC" w:rsidRDefault="00B973CC" w:rsidP="0058597A">
      <w:pPr>
        <w:ind w:firstLine="480"/>
      </w:pPr>
      <w:r>
        <w:tab/>
        <w:t>printf("hello world!");</w:t>
      </w:r>
    </w:p>
    <w:p w:rsidR="00B973CC" w:rsidRDefault="00B973CC" w:rsidP="0058597A">
      <w:pPr>
        <w:ind w:firstLine="480"/>
      </w:pPr>
      <w:r>
        <w:t>}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主函数中的各个成分是确定的</w:t>
      </w:r>
      <w:r>
        <w:t xml:space="preserve">void main(){ </w:t>
      </w:r>
      <w:r>
        <w:rPr>
          <w:rFonts w:hint="eastAsia"/>
        </w:rPr>
        <w:t>中间为复合语句块</w:t>
      </w:r>
      <w:r>
        <w:t xml:space="preserve"> </w:t>
      </w:r>
      <w:r>
        <w:rPr>
          <w:rFonts w:hint="eastAsia"/>
        </w:rPr>
        <w:t>最后以</w:t>
      </w:r>
      <w:r>
        <w:t>}</w:t>
      </w:r>
      <w:r>
        <w:rPr>
          <w:rFonts w:hint="eastAsia"/>
        </w:rPr>
        <w:t>结尾。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无返回值的函数可以有</w:t>
      </w:r>
      <w:r>
        <w:t>return</w:t>
      </w:r>
      <w:r>
        <w:rPr>
          <w:rFonts w:hint="eastAsia"/>
        </w:rPr>
        <w:t>语句，有返回值可以没有</w:t>
      </w:r>
      <w:r>
        <w:t>return</w:t>
      </w:r>
      <w:r>
        <w:rPr>
          <w:rFonts w:hint="eastAsia"/>
        </w:rPr>
        <w:t>语句。</w:t>
      </w:r>
    </w:p>
    <w:p w:rsidR="00B973CC" w:rsidRDefault="00B973CC" w:rsidP="0058597A">
      <w:pPr>
        <w:ind w:firstLine="480"/>
      </w:pPr>
      <w:r>
        <w:t>7.</w:t>
      </w:r>
    </w:p>
    <w:p w:rsidR="00B973CC" w:rsidRDefault="00B973CC" w:rsidP="0058597A">
      <w:pPr>
        <w:ind w:firstLine="480"/>
      </w:pPr>
      <w:r>
        <w:rPr>
          <w:rFonts w:hint="eastAsia"/>
        </w:rPr>
        <w:t>＜表达式＞</w:t>
      </w:r>
      <w:r>
        <w:t xml:space="preserve"> ::= </w:t>
      </w:r>
      <w:r>
        <w:rPr>
          <w:rFonts w:hint="eastAsia"/>
        </w:rPr>
        <w:t>［＋｜－］＜项＞</w:t>
      </w:r>
      <w:r>
        <w:t>{</w:t>
      </w:r>
      <w:r>
        <w:rPr>
          <w:rFonts w:hint="eastAsia"/>
        </w:rPr>
        <w:t>＜加法运算符＞＜项＞</w:t>
      </w:r>
      <w:r>
        <w:t xml:space="preserve">}  </w:t>
      </w:r>
    </w:p>
    <w:p w:rsidR="00B973CC" w:rsidRDefault="00B973CC" w:rsidP="0058597A">
      <w:pPr>
        <w:ind w:firstLine="480"/>
      </w:pPr>
      <w:r>
        <w:rPr>
          <w:rFonts w:hint="eastAsia"/>
        </w:rPr>
        <w:t>＜项＞</w:t>
      </w:r>
      <w:r>
        <w:t xml:space="preserve">     ::= </w:t>
      </w:r>
      <w:r>
        <w:rPr>
          <w:rFonts w:hint="eastAsia"/>
        </w:rPr>
        <w:t>＜因子＞</w:t>
      </w:r>
      <w:r>
        <w:t>{</w:t>
      </w:r>
      <w:r>
        <w:rPr>
          <w:rFonts w:hint="eastAsia"/>
        </w:rPr>
        <w:t>＜乘法运算符＞＜因子＞</w:t>
      </w:r>
      <w:r>
        <w:t>}</w:t>
      </w:r>
    </w:p>
    <w:p w:rsidR="00B973CC" w:rsidRDefault="00B973CC" w:rsidP="0058597A">
      <w:pPr>
        <w:ind w:firstLine="480"/>
      </w:pPr>
      <w:r>
        <w:rPr>
          <w:rFonts w:hint="eastAsia"/>
        </w:rPr>
        <w:t>＜因子＞</w:t>
      </w:r>
      <w:r>
        <w:t xml:space="preserve">   ::= </w:t>
      </w:r>
      <w:r>
        <w:rPr>
          <w:rFonts w:hint="eastAsia"/>
        </w:rPr>
        <w:t>＜标识符＞｜＜标识符＞</w:t>
      </w:r>
      <w:r>
        <w:t>'['</w:t>
      </w:r>
      <w:r>
        <w:rPr>
          <w:rFonts w:hint="eastAsia"/>
        </w:rPr>
        <w:t>＜表达式＞</w:t>
      </w:r>
      <w:r>
        <w:t>']'|'('</w:t>
      </w:r>
      <w:r>
        <w:rPr>
          <w:rFonts w:hint="eastAsia"/>
        </w:rPr>
        <w:t>＜表达式＞</w:t>
      </w:r>
      <w:r>
        <w:t>')'</w:t>
      </w:r>
      <w:r>
        <w:rPr>
          <w:rFonts w:hint="eastAsia"/>
        </w:rPr>
        <w:t>｜＜整数＞</w:t>
      </w:r>
      <w:r>
        <w:t>|</w:t>
      </w:r>
      <w:r>
        <w:rPr>
          <w:rFonts w:hint="eastAsia"/>
        </w:rPr>
        <w:t>＜字符＞｜＜有返回值函数调用语句＞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rPr>
          <w:rFonts w:hint="eastAsia"/>
        </w:rPr>
        <w:t>①</w:t>
      </w:r>
      <w:r>
        <w:t xml:space="preserve"> a + b</w:t>
      </w:r>
    </w:p>
    <w:p w:rsidR="00B973CC" w:rsidRDefault="00B973CC" w:rsidP="0058597A">
      <w:pPr>
        <w:ind w:firstLine="480"/>
      </w:pPr>
      <w:r>
        <w:rPr>
          <w:rFonts w:hint="eastAsia"/>
        </w:rPr>
        <w:t>②</w:t>
      </w:r>
      <w:r>
        <w:t xml:space="preserve"> a[i] * b + (c[j + k] + d * e)</w:t>
      </w:r>
    </w:p>
    <w:p w:rsidR="00B973CC" w:rsidRDefault="00B973CC" w:rsidP="0058597A">
      <w:pPr>
        <w:ind w:firstLine="480"/>
      </w:pPr>
      <w:r>
        <w:rPr>
          <w:rFonts w:hint="eastAsia"/>
        </w:rPr>
        <w:t>③</w:t>
      </w:r>
      <w:r>
        <w:t xml:space="preserve"> a * 4 - 'a'/add(x,y)</w:t>
      </w:r>
    </w:p>
    <w:p w:rsidR="00B973CC" w:rsidRDefault="00B973CC" w:rsidP="0058597A">
      <w:pPr>
        <w:ind w:firstLine="480"/>
      </w:pPr>
      <w:r>
        <w:rPr>
          <w:rFonts w:hint="eastAsia"/>
        </w:rPr>
        <w:t>④</w:t>
      </w:r>
      <w:r>
        <w:t xml:space="preserve"> - a[i * 4 + base] + c/(d * e[j])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表达式有一至多个项组成，每个项之间有加法运算符链接，</w:t>
      </w:r>
      <w:r>
        <w:t>[+|-]</w:t>
      </w:r>
      <w:r>
        <w:rPr>
          <w:rFonts w:hint="eastAsia"/>
        </w:rPr>
        <w:t>只作用于第一个项，即第一项之前也可有加法算符。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项由一至多个因子组成，因子之间由乘法运算符连接。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因子可以是一个标识符，即常量或者变量；或是＜标识符＞</w:t>
      </w:r>
      <w:r>
        <w:t>'['</w:t>
      </w:r>
      <w:r>
        <w:rPr>
          <w:rFonts w:hint="eastAsia"/>
        </w:rPr>
        <w:t>＜表达式＞</w:t>
      </w:r>
      <w:r>
        <w:t>']'</w:t>
      </w:r>
      <w:r>
        <w:rPr>
          <w:rFonts w:hint="eastAsia"/>
        </w:rPr>
        <w:t>，即一个数组，数组下标为【】中的内容，也可以通过一个表达式进行计算；或是</w:t>
      </w:r>
      <w:r>
        <w:t>'('</w:t>
      </w:r>
      <w:r>
        <w:rPr>
          <w:rFonts w:hint="eastAsia"/>
        </w:rPr>
        <w:t>＜表达式＞</w:t>
      </w:r>
      <w:r>
        <w:t>')'</w:t>
      </w:r>
      <w:r>
        <w:rPr>
          <w:rFonts w:hint="eastAsia"/>
        </w:rPr>
        <w:t>由（）包含的部分整体为一个表达式的求值语句；或是一个带返回值的函数调用，通过函数获取数值；或是整数、字符。综上所述，因子应该得到一个数值带回到项中进行计算。</w:t>
      </w:r>
    </w:p>
    <w:p w:rsidR="00B973CC" w:rsidRDefault="00B973CC" w:rsidP="0058597A">
      <w:pPr>
        <w:ind w:firstLine="480"/>
      </w:pPr>
    </w:p>
    <w:p w:rsidR="00B973CC" w:rsidRDefault="00B973CC" w:rsidP="0058597A">
      <w:pPr>
        <w:ind w:firstLine="480"/>
      </w:pPr>
      <w:r>
        <w:t>8.</w:t>
      </w:r>
    </w:p>
    <w:p w:rsidR="00B973CC" w:rsidRDefault="00B973CC" w:rsidP="0058597A">
      <w:pPr>
        <w:ind w:firstLine="480"/>
      </w:pPr>
      <w:r>
        <w:rPr>
          <w:rFonts w:hint="eastAsia"/>
        </w:rPr>
        <w:t>＜语句＞</w:t>
      </w:r>
      <w:r>
        <w:t xml:space="preserve">    ::= </w:t>
      </w:r>
      <w:r>
        <w:rPr>
          <w:rFonts w:hint="eastAsia"/>
        </w:rPr>
        <w:t>＜条件语句＞｜＜循环语句＞</w:t>
      </w:r>
      <w:r>
        <w:t>| '{'</w:t>
      </w:r>
      <w:r>
        <w:rPr>
          <w:rFonts w:hint="eastAsia"/>
        </w:rPr>
        <w:t>＜语句列＞</w:t>
      </w:r>
      <w:r>
        <w:t xml:space="preserve">'}'| </w:t>
      </w:r>
      <w:r>
        <w:rPr>
          <w:rFonts w:hint="eastAsia"/>
        </w:rPr>
        <w:t>＜有返回值函数调用语句＞</w:t>
      </w:r>
      <w:r>
        <w:t xml:space="preserve">; </w:t>
      </w:r>
    </w:p>
    <w:p w:rsidR="00B973CC" w:rsidRDefault="00B973CC" w:rsidP="0058597A">
      <w:pPr>
        <w:ind w:firstLine="480"/>
      </w:pPr>
      <w:r>
        <w:t xml:space="preserve">                           |</w:t>
      </w:r>
      <w:r>
        <w:rPr>
          <w:rFonts w:hint="eastAsia"/>
        </w:rPr>
        <w:t>＜无返回值函数调用语句＞</w:t>
      </w:r>
      <w:r>
        <w:t>;</w:t>
      </w:r>
      <w:r>
        <w:rPr>
          <w:rFonts w:hint="eastAsia"/>
        </w:rPr>
        <w:t>｜＜赋值语句＞</w:t>
      </w:r>
      <w:r>
        <w:t>;</w:t>
      </w:r>
      <w:r>
        <w:rPr>
          <w:rFonts w:hint="eastAsia"/>
        </w:rPr>
        <w:t>｜＜读语句＞</w:t>
      </w:r>
      <w:r>
        <w:t>;</w:t>
      </w:r>
      <w:r>
        <w:rPr>
          <w:rFonts w:hint="eastAsia"/>
        </w:rPr>
        <w:t>｜＜写语句＞</w:t>
      </w:r>
      <w:r>
        <w:t>;</w:t>
      </w:r>
      <w:r>
        <w:rPr>
          <w:rFonts w:hint="eastAsia"/>
        </w:rPr>
        <w:t>｜＜空＞</w:t>
      </w:r>
      <w:r>
        <w:t>;|</w:t>
      </w:r>
      <w:r>
        <w:rPr>
          <w:rFonts w:hint="eastAsia"/>
        </w:rPr>
        <w:t>＜情况语句＞｜＜返回语句＞</w:t>
      </w:r>
      <w:r>
        <w:t>;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rPr>
          <w:rFonts w:hint="eastAsia"/>
        </w:rPr>
        <w:t>有关语句的范例将通过每个语句语法成分分别给出，敬请期待。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语句的定义比较易于理解，即是各种不同的语句类型的集合。其中要注意有分号结尾的情况，除了条件、循环、情况语句和</w:t>
      </w:r>
      <w:r>
        <w:t>'{'</w:t>
      </w:r>
      <w:r>
        <w:rPr>
          <w:rFonts w:hint="eastAsia"/>
        </w:rPr>
        <w:t>＜语句列＞</w:t>
      </w:r>
      <w:r>
        <w:t>'}'</w:t>
      </w:r>
      <w:r>
        <w:rPr>
          <w:rFonts w:hint="eastAsia"/>
        </w:rPr>
        <w:t>之外，都有分号结尾。注意空语句直接只有一个分号。</w:t>
      </w:r>
    </w:p>
    <w:p w:rsidR="00B973CC" w:rsidRDefault="00B973CC" w:rsidP="0058597A">
      <w:pPr>
        <w:ind w:firstLine="480"/>
      </w:pPr>
    </w:p>
    <w:p w:rsidR="00B973CC" w:rsidRDefault="00B973CC" w:rsidP="0058597A">
      <w:pPr>
        <w:ind w:firstLine="480"/>
      </w:pPr>
      <w:r>
        <w:t>9.</w:t>
      </w:r>
    </w:p>
    <w:p w:rsidR="00B973CC" w:rsidRDefault="00B973CC" w:rsidP="0058597A">
      <w:pPr>
        <w:ind w:firstLine="480"/>
      </w:pPr>
      <w:r>
        <w:rPr>
          <w:rFonts w:hint="eastAsia"/>
        </w:rPr>
        <w:t>＜条件语句＞</w:t>
      </w:r>
      <w:r>
        <w:t xml:space="preserve"> ::=  if '('</w:t>
      </w:r>
      <w:r>
        <w:rPr>
          <w:rFonts w:hint="eastAsia"/>
        </w:rPr>
        <w:t>＜条件＞</w:t>
      </w:r>
      <w:r>
        <w:t>')'</w:t>
      </w:r>
      <w:r>
        <w:rPr>
          <w:rFonts w:hint="eastAsia"/>
        </w:rPr>
        <w:t>＜语句＞</w:t>
      </w:r>
    </w:p>
    <w:p w:rsidR="00B973CC" w:rsidRDefault="00B973CC" w:rsidP="0058597A">
      <w:pPr>
        <w:ind w:firstLine="480"/>
      </w:pPr>
      <w:r>
        <w:rPr>
          <w:rFonts w:hint="eastAsia"/>
        </w:rPr>
        <w:t>＜条件＞</w:t>
      </w:r>
      <w:r>
        <w:t xml:space="preserve">    ::=  </w:t>
      </w:r>
      <w:r>
        <w:rPr>
          <w:rFonts w:hint="eastAsia"/>
        </w:rPr>
        <w:t>＜表达式＞＜关系运算符＞＜表达式＞｜＜表达式＞</w:t>
      </w:r>
      <w:r>
        <w:t xml:space="preserve"> </w:t>
      </w:r>
    </w:p>
    <w:p w:rsidR="00B973CC" w:rsidRDefault="00B973CC" w:rsidP="0058597A">
      <w:pPr>
        <w:ind w:firstLine="480"/>
      </w:pPr>
      <w:r>
        <w:rPr>
          <w:rFonts w:hint="eastAsia"/>
        </w:rPr>
        <w:t>＜关系运算符＞</w:t>
      </w:r>
      <w:r>
        <w:t xml:space="preserve">  ::=  &lt;</w:t>
      </w:r>
      <w:r>
        <w:rPr>
          <w:rFonts w:hint="eastAsia"/>
        </w:rPr>
        <w:t>｜</w:t>
      </w:r>
      <w:r>
        <w:t>&lt;=</w:t>
      </w:r>
      <w:r>
        <w:rPr>
          <w:rFonts w:hint="eastAsia"/>
        </w:rPr>
        <w:t>｜</w:t>
      </w:r>
      <w:r>
        <w:t>&gt;</w:t>
      </w:r>
      <w:r>
        <w:rPr>
          <w:rFonts w:hint="eastAsia"/>
        </w:rPr>
        <w:t>｜</w:t>
      </w:r>
      <w:r>
        <w:t>&gt;=</w:t>
      </w:r>
      <w:r>
        <w:rPr>
          <w:rFonts w:hint="eastAsia"/>
        </w:rPr>
        <w:t>｜</w:t>
      </w:r>
      <w:r>
        <w:t>!=</w:t>
      </w:r>
      <w:r>
        <w:rPr>
          <w:rFonts w:hint="eastAsia"/>
        </w:rPr>
        <w:t>｜</w:t>
      </w:r>
      <w:r>
        <w:t>==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>if(a == b){</w:t>
      </w:r>
    </w:p>
    <w:p w:rsidR="00B973CC" w:rsidRDefault="00B973CC" w:rsidP="0058597A">
      <w:pPr>
        <w:ind w:firstLine="480"/>
      </w:pPr>
      <w:r>
        <w:tab/>
        <w:t>printf("hello world");</w:t>
      </w:r>
    </w:p>
    <w:p w:rsidR="00B973CC" w:rsidRDefault="00B973CC" w:rsidP="0058597A">
      <w:pPr>
        <w:ind w:firstLine="480"/>
      </w:pPr>
      <w:r>
        <w:t>}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条件语句由关键字</w:t>
      </w:r>
      <w:r>
        <w:t>if</w:t>
      </w:r>
      <w:r>
        <w:rPr>
          <w:rFonts w:hint="eastAsia"/>
        </w:rPr>
        <w:t>引导，根据（）中的条件进行跳转，若条件为真则执行语句否则不执行。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条件分两种，一种是由有关系运算符连接的两个表达式形成的判断条件，另一种是单表达式形成的判断条件。由前文分析可知，表达式会返回数值，表达式为</w:t>
      </w:r>
      <w:r>
        <w:t>0</w:t>
      </w:r>
      <w:r>
        <w:rPr>
          <w:rFonts w:hint="eastAsia"/>
        </w:rPr>
        <w:t>条件为假，否则为真；而由关系运算符连接的两个数值运算结果将返回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，其中</w:t>
      </w:r>
      <w:r>
        <w:t>0</w:t>
      </w:r>
      <w:r>
        <w:rPr>
          <w:rFonts w:hint="eastAsia"/>
        </w:rPr>
        <w:t>为假，</w:t>
      </w:r>
      <w:r>
        <w:t>1</w:t>
      </w:r>
      <w:r>
        <w:rPr>
          <w:rFonts w:hint="eastAsia"/>
        </w:rPr>
        <w:t>为真。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关系运算符为数值比较运算，返回真值。</w:t>
      </w:r>
    </w:p>
    <w:p w:rsidR="00B973CC" w:rsidRDefault="00B973CC" w:rsidP="0058597A">
      <w:pPr>
        <w:ind w:firstLine="480"/>
      </w:pPr>
    </w:p>
    <w:p w:rsidR="00B973CC" w:rsidRDefault="00B973CC" w:rsidP="0058597A">
      <w:pPr>
        <w:ind w:firstLine="480"/>
      </w:pPr>
      <w:r>
        <w:t>10.</w:t>
      </w:r>
    </w:p>
    <w:p w:rsidR="00B973CC" w:rsidRDefault="00B973CC" w:rsidP="0058597A">
      <w:pPr>
        <w:ind w:firstLine="480"/>
      </w:pPr>
      <w:r>
        <w:rPr>
          <w:rFonts w:hint="eastAsia"/>
        </w:rPr>
        <w:t>＜循环语句＞</w:t>
      </w:r>
      <w:r>
        <w:t xml:space="preserve">   ::=  while '('</w:t>
      </w:r>
      <w:r>
        <w:rPr>
          <w:rFonts w:hint="eastAsia"/>
        </w:rPr>
        <w:t>＜条件＞</w:t>
      </w:r>
      <w:r>
        <w:t>')'</w:t>
      </w:r>
      <w:r>
        <w:rPr>
          <w:rFonts w:hint="eastAsia"/>
        </w:rPr>
        <w:t>＜语句＞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>while(i &lt; n){</w:t>
      </w:r>
    </w:p>
    <w:p w:rsidR="00B973CC" w:rsidRPr="0058597A" w:rsidRDefault="00B973CC" w:rsidP="0058597A">
      <w:pPr>
        <w:ind w:firstLine="480"/>
        <w:rPr>
          <w:lang w:val="da-DK"/>
        </w:rPr>
      </w:pPr>
      <w:r>
        <w:tab/>
      </w:r>
      <w:r w:rsidRPr="0058597A">
        <w:rPr>
          <w:lang w:val="da-DK"/>
        </w:rPr>
        <w:t>printf(i);</w:t>
      </w:r>
    </w:p>
    <w:p w:rsidR="00B973CC" w:rsidRPr="0058597A" w:rsidRDefault="00B973CC" w:rsidP="0058597A">
      <w:pPr>
        <w:ind w:firstLine="480"/>
        <w:rPr>
          <w:lang w:val="da-DK"/>
        </w:rPr>
      </w:pPr>
      <w:r w:rsidRPr="0058597A">
        <w:rPr>
          <w:lang w:val="da-DK"/>
        </w:rPr>
        <w:tab/>
        <w:t>i ++;</w:t>
      </w:r>
    </w:p>
    <w:p w:rsidR="00B973CC" w:rsidRPr="0058597A" w:rsidRDefault="00B973CC" w:rsidP="0058597A">
      <w:pPr>
        <w:ind w:firstLine="480"/>
        <w:rPr>
          <w:lang w:val="da-DK"/>
        </w:rPr>
      </w:pPr>
      <w:r w:rsidRPr="0058597A">
        <w:rPr>
          <w:lang w:val="da-DK"/>
        </w:rPr>
        <w:t>}</w:t>
      </w:r>
    </w:p>
    <w:p w:rsidR="00B973CC" w:rsidRPr="0058597A" w:rsidRDefault="00B973CC" w:rsidP="0058597A">
      <w:pPr>
        <w:ind w:firstLine="480"/>
        <w:rPr>
          <w:lang w:val="da-DK"/>
        </w:rPr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关键字</w:t>
      </w:r>
      <w:r>
        <w:t xml:space="preserve">while </w:t>
      </w:r>
      <w:r>
        <w:rPr>
          <w:rFonts w:hint="eastAsia"/>
        </w:rPr>
        <w:t>，条件为上文分析过的，如果条件值为真，则执行语句，直到不满足条件退出循环。</w:t>
      </w:r>
    </w:p>
    <w:p w:rsidR="00B973CC" w:rsidRDefault="00B973CC" w:rsidP="0058597A">
      <w:pPr>
        <w:ind w:firstLine="480"/>
      </w:pPr>
      <w:r>
        <w:t>11.</w:t>
      </w:r>
    </w:p>
    <w:p w:rsidR="00B973CC" w:rsidRDefault="00B973CC" w:rsidP="0058597A">
      <w:pPr>
        <w:ind w:firstLine="480"/>
      </w:pPr>
      <w:r>
        <w:rPr>
          <w:rFonts w:hint="eastAsia"/>
        </w:rPr>
        <w:t>＜语句列＞</w:t>
      </w:r>
      <w:r>
        <w:t xml:space="preserve">  ::= </w:t>
      </w:r>
      <w:r>
        <w:rPr>
          <w:rFonts w:hint="eastAsia"/>
        </w:rPr>
        <w:t>｛＜语句＞｝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>a = 1 + 1;</w:t>
      </w:r>
    </w:p>
    <w:p w:rsidR="00B973CC" w:rsidRDefault="00B973CC" w:rsidP="0058597A">
      <w:pPr>
        <w:ind w:firstLine="480"/>
      </w:pPr>
      <w:r>
        <w:t>b[9] = a;</w:t>
      </w:r>
    </w:p>
    <w:p w:rsidR="00B973CC" w:rsidRDefault="00B973CC" w:rsidP="0058597A">
      <w:pPr>
        <w:ind w:firstLine="480"/>
      </w:pPr>
      <w:r>
        <w:t>c = b[9] * 6;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语句列即一组语句的序列集合，由零到多个语句构成。</w:t>
      </w:r>
    </w:p>
    <w:p w:rsidR="00B973CC" w:rsidRDefault="00B973CC" w:rsidP="0058597A">
      <w:pPr>
        <w:ind w:firstLine="480"/>
      </w:pPr>
      <w:r>
        <w:t>12.</w:t>
      </w:r>
    </w:p>
    <w:p w:rsidR="00B973CC" w:rsidRDefault="00B973CC" w:rsidP="0058597A">
      <w:pPr>
        <w:ind w:firstLine="480"/>
      </w:pPr>
      <w:r>
        <w:rPr>
          <w:rFonts w:hint="eastAsia"/>
        </w:rPr>
        <w:t>＜有返回值函数调用语句＞</w:t>
      </w:r>
      <w:r>
        <w:t xml:space="preserve"> ::= </w:t>
      </w:r>
      <w:r>
        <w:rPr>
          <w:rFonts w:hint="eastAsia"/>
        </w:rPr>
        <w:t>＜标识符＞</w:t>
      </w:r>
      <w:r>
        <w:t>'('</w:t>
      </w:r>
      <w:r>
        <w:rPr>
          <w:rFonts w:hint="eastAsia"/>
        </w:rPr>
        <w:t>＜值参数表＞</w:t>
      </w:r>
      <w:r>
        <w:t>')'</w:t>
      </w:r>
    </w:p>
    <w:p w:rsidR="00B973CC" w:rsidRDefault="00B973CC" w:rsidP="0058597A">
      <w:pPr>
        <w:ind w:firstLine="480"/>
      </w:pPr>
      <w:r>
        <w:rPr>
          <w:rFonts w:hint="eastAsia"/>
        </w:rPr>
        <w:t>＜值参数表＞</w:t>
      </w:r>
      <w:r>
        <w:t xml:space="preserve">   ::= </w:t>
      </w:r>
      <w:r>
        <w:rPr>
          <w:rFonts w:hint="eastAsia"/>
        </w:rPr>
        <w:t>＜表达式＞</w:t>
      </w:r>
      <w:r>
        <w:t>{,</w:t>
      </w:r>
      <w:r>
        <w:rPr>
          <w:rFonts w:hint="eastAsia"/>
        </w:rPr>
        <w:t>＜表达式＞</w:t>
      </w:r>
      <w:r>
        <w:t>}</w:t>
      </w:r>
      <w:r>
        <w:rPr>
          <w:rFonts w:hint="eastAsia"/>
        </w:rPr>
        <w:t>｜＜空＞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  <w:r>
        <w:t xml:space="preserve"> </w:t>
      </w:r>
    </w:p>
    <w:p w:rsidR="00B973CC" w:rsidRDefault="00B973CC" w:rsidP="0058597A">
      <w:pPr>
        <w:ind w:firstLine="480"/>
      </w:pPr>
      <w:r>
        <w:t>add(x,y)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注意有返回值函数调用语句在语句定义中，其应有的分号在语句定义中体现。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注意各个成分不得缺省和调换顺序，标识符为调用的函数名。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值参数表为传入的实参列表，必须与函数定义的形参相对应，每个相应位置都应该出现数值，可通过表达式求得。</w:t>
      </w:r>
    </w:p>
    <w:p w:rsidR="00B973CC" w:rsidRDefault="00B973CC" w:rsidP="0058597A">
      <w:pPr>
        <w:ind w:firstLineChars="182" w:firstLine="437"/>
      </w:pPr>
      <w:r>
        <w:t>13.</w:t>
      </w:r>
    </w:p>
    <w:p w:rsidR="00B973CC" w:rsidRDefault="00B973CC" w:rsidP="0058597A">
      <w:pPr>
        <w:ind w:firstLine="480"/>
      </w:pPr>
      <w:r>
        <w:rPr>
          <w:rFonts w:hint="eastAsia"/>
        </w:rPr>
        <w:t>＜无返回值函数调用语句＞</w:t>
      </w:r>
      <w:r>
        <w:t xml:space="preserve"> ::= </w:t>
      </w:r>
      <w:r>
        <w:rPr>
          <w:rFonts w:hint="eastAsia"/>
        </w:rPr>
        <w:t>＜标识符＞</w:t>
      </w:r>
      <w:r>
        <w:t>'('</w:t>
      </w:r>
      <w:r>
        <w:rPr>
          <w:rFonts w:hint="eastAsia"/>
        </w:rPr>
        <w:t>＜值参数表＞</w:t>
      </w:r>
      <w:r>
        <w:t>')'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>print()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比有返回值的函数调用简单，标识符为函数名，由（）包含参数列表，这里的范例给出值参数表为空的情况。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同样分号是定义在语句中的。</w:t>
      </w:r>
    </w:p>
    <w:p w:rsidR="00B973CC" w:rsidRDefault="00B973CC" w:rsidP="0058597A">
      <w:pPr>
        <w:ind w:firstLine="480"/>
      </w:pPr>
      <w:r>
        <w:t>14.</w:t>
      </w:r>
    </w:p>
    <w:p w:rsidR="00B973CC" w:rsidRDefault="00B973CC" w:rsidP="0058597A">
      <w:pPr>
        <w:ind w:firstLine="480"/>
      </w:pPr>
      <w:r>
        <w:rPr>
          <w:rFonts w:hint="eastAsia"/>
        </w:rPr>
        <w:t>＜赋值语句＞</w:t>
      </w:r>
      <w:r>
        <w:t xml:space="preserve">   ::=  </w:t>
      </w:r>
      <w:r>
        <w:rPr>
          <w:rFonts w:hint="eastAsia"/>
        </w:rPr>
        <w:t>＜标识符＞＝＜表达式＞</w:t>
      </w:r>
      <w:r>
        <w:t>|</w:t>
      </w:r>
      <w:r>
        <w:rPr>
          <w:rFonts w:hint="eastAsia"/>
        </w:rPr>
        <w:t>＜标识符＞</w:t>
      </w:r>
      <w:r>
        <w:t>'['</w:t>
      </w:r>
      <w:r>
        <w:rPr>
          <w:rFonts w:hint="eastAsia"/>
        </w:rPr>
        <w:t>＜表达式＞</w:t>
      </w:r>
      <w:r>
        <w:t>']'=</w:t>
      </w:r>
      <w:r>
        <w:rPr>
          <w:rFonts w:hint="eastAsia"/>
        </w:rPr>
        <w:t>＜表达式＞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rPr>
          <w:rFonts w:hint="eastAsia"/>
        </w:rPr>
        <w:t>①</w:t>
      </w:r>
      <w:r>
        <w:t xml:space="preserve"> a = 1</w:t>
      </w:r>
    </w:p>
    <w:p w:rsidR="00B973CC" w:rsidRDefault="00B973CC" w:rsidP="0058597A">
      <w:pPr>
        <w:ind w:firstLine="480"/>
      </w:pPr>
      <w:r>
        <w:rPr>
          <w:rFonts w:hint="eastAsia"/>
        </w:rPr>
        <w:t>②</w:t>
      </w:r>
      <w:r>
        <w:t xml:space="preserve"> b[0] = 1</w:t>
      </w:r>
    </w:p>
    <w:p w:rsidR="00B973CC" w:rsidRDefault="00B973CC" w:rsidP="0058597A">
      <w:pPr>
        <w:ind w:firstLine="480"/>
      </w:pPr>
      <w:r>
        <w:rPr>
          <w:rFonts w:hint="eastAsia"/>
        </w:rPr>
        <w:t>③</w:t>
      </w:r>
      <w:r>
        <w:t xml:space="preserve"> c[i * 4 + base] = 1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赋值可以为变量或数组中的某一个元素赋值，有</w:t>
      </w:r>
      <w:r>
        <w:t>=</w:t>
      </w:r>
      <w:r>
        <w:rPr>
          <w:rFonts w:hint="eastAsia"/>
        </w:rPr>
        <w:t>连接。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所有形如＜标识符＞</w:t>
      </w:r>
      <w:r>
        <w:t>'['</w:t>
      </w:r>
      <w:r>
        <w:rPr>
          <w:rFonts w:hint="eastAsia"/>
        </w:rPr>
        <w:t>＜表达式＞</w:t>
      </w:r>
      <w:r>
        <w:t>']'</w:t>
      </w:r>
      <w:r>
        <w:rPr>
          <w:rFonts w:hint="eastAsia"/>
        </w:rPr>
        <w:t>均表示一个数组，表达式中计算数组索引值，数组的下标从</w:t>
      </w:r>
      <w:r>
        <w:t>0</w:t>
      </w:r>
      <w:r>
        <w:rPr>
          <w:rFonts w:hint="eastAsia"/>
        </w:rPr>
        <w:t>开始。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赋值语句等号右边不能是比较表达式。</w:t>
      </w:r>
    </w:p>
    <w:p w:rsidR="00B973CC" w:rsidRDefault="00B973CC" w:rsidP="0058597A">
      <w:pPr>
        <w:ind w:firstLine="480"/>
      </w:pPr>
      <w:r>
        <w:t>15.</w:t>
      </w:r>
    </w:p>
    <w:p w:rsidR="00B973CC" w:rsidRDefault="00B973CC" w:rsidP="0058597A">
      <w:pPr>
        <w:ind w:firstLine="480"/>
      </w:pPr>
      <w:r>
        <w:rPr>
          <w:rFonts w:hint="eastAsia"/>
        </w:rPr>
        <w:t>＜读语句＞</w:t>
      </w:r>
      <w:r>
        <w:t xml:space="preserve">  ::=  scanf '('</w:t>
      </w:r>
      <w:r>
        <w:rPr>
          <w:rFonts w:hint="eastAsia"/>
        </w:rPr>
        <w:t>＜标识符＞</w:t>
      </w:r>
      <w:r>
        <w:t>{,</w:t>
      </w:r>
      <w:r>
        <w:rPr>
          <w:rFonts w:hint="eastAsia"/>
        </w:rPr>
        <w:t>＜标识符＞</w:t>
      </w:r>
      <w:r>
        <w:t>}')'</w:t>
      </w:r>
    </w:p>
    <w:p w:rsidR="00B973CC" w:rsidRDefault="00B973CC" w:rsidP="0058597A">
      <w:pPr>
        <w:ind w:firstLine="480"/>
      </w:pPr>
      <w:r>
        <w:rPr>
          <w:rFonts w:hint="eastAsia"/>
        </w:rPr>
        <w:t>＜写语句＞</w:t>
      </w:r>
      <w:r>
        <w:t xml:space="preserve">  ::= printf '(' </w:t>
      </w:r>
      <w:r>
        <w:rPr>
          <w:rFonts w:hint="eastAsia"/>
        </w:rPr>
        <w:t>＜字符串＞</w:t>
      </w:r>
      <w:r>
        <w:t>,</w:t>
      </w:r>
      <w:r>
        <w:rPr>
          <w:rFonts w:hint="eastAsia"/>
        </w:rPr>
        <w:t>＜表达式＞</w:t>
      </w:r>
      <w:r>
        <w:t xml:space="preserve"> ')'| printf '('</w:t>
      </w:r>
      <w:r>
        <w:rPr>
          <w:rFonts w:hint="eastAsia"/>
        </w:rPr>
        <w:t>＜字符串＞</w:t>
      </w:r>
      <w:r>
        <w:t xml:space="preserve"> ')'| printf '('</w:t>
      </w:r>
      <w:r>
        <w:rPr>
          <w:rFonts w:hint="eastAsia"/>
        </w:rPr>
        <w:t>＜表达式＞</w:t>
      </w:r>
      <w:r>
        <w:t>')'</w:t>
      </w:r>
    </w:p>
    <w:p w:rsidR="00B973CC" w:rsidRDefault="00B973CC" w:rsidP="0058597A">
      <w:pPr>
        <w:ind w:firstLine="480"/>
      </w:pPr>
      <w:r>
        <w:rPr>
          <w:rFonts w:hint="eastAsia"/>
        </w:rPr>
        <w:t>＜返回语句＞</w:t>
      </w:r>
      <w:r>
        <w:t>::=  return['('</w:t>
      </w:r>
      <w:r>
        <w:rPr>
          <w:rFonts w:hint="eastAsia"/>
        </w:rPr>
        <w:t>＜表达式＞</w:t>
      </w:r>
      <w:r>
        <w:t xml:space="preserve">')'] 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rPr>
          <w:rFonts w:hint="eastAsia"/>
        </w:rPr>
        <w:t>①</w:t>
      </w:r>
      <w:r>
        <w:t xml:space="preserve"> scanf(a)</w:t>
      </w:r>
    </w:p>
    <w:p w:rsidR="00B973CC" w:rsidRDefault="00B973CC" w:rsidP="0058597A">
      <w:pPr>
        <w:ind w:firstLine="480"/>
      </w:pPr>
      <w:r>
        <w:rPr>
          <w:rFonts w:hint="eastAsia"/>
        </w:rPr>
        <w:t>②</w:t>
      </w:r>
      <w:r>
        <w:t xml:space="preserve"> printf("hello world",a + b)</w:t>
      </w:r>
    </w:p>
    <w:p w:rsidR="00B973CC" w:rsidRDefault="00B973CC" w:rsidP="0058597A">
      <w:pPr>
        <w:ind w:firstLine="480"/>
      </w:pPr>
      <w:r>
        <w:rPr>
          <w:rFonts w:hint="eastAsia"/>
        </w:rPr>
        <w:t>③</w:t>
      </w:r>
      <w:r>
        <w:t xml:space="preserve"> return </w:t>
      </w:r>
      <w:r>
        <w:rPr>
          <w:rFonts w:hint="eastAsia"/>
        </w:rPr>
        <w:t>（</w:t>
      </w:r>
      <w:r>
        <w:t>a + b</w:t>
      </w:r>
      <w:r>
        <w:rPr>
          <w:rFonts w:hint="eastAsia"/>
        </w:rPr>
        <w:t>）</w:t>
      </w:r>
      <w:r>
        <w:t>;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读写语句关键词和（，）不可缺少，按顺序排列。标识符为变量名或数组名。</w:t>
      </w:r>
    </w:p>
    <w:p w:rsidR="00B973CC" w:rsidRPr="007E72AB" w:rsidRDefault="00B973CC" w:rsidP="0058597A">
      <w:pPr>
        <w:ind w:firstLine="480"/>
      </w:pPr>
      <w:r>
        <w:t xml:space="preserve">- </w:t>
      </w:r>
      <w:r>
        <w:rPr>
          <w:rFonts w:hint="eastAsia"/>
        </w:rPr>
        <w:t>写语句分三种，可以写字符串也可写表达式，也可同时写。字符输出</w:t>
      </w:r>
      <w:r>
        <w:t>char</w:t>
      </w:r>
      <w:r>
        <w:rPr>
          <w:rFonts w:hint="eastAsia"/>
        </w:rPr>
        <w:t>，其余情况输出整数。不能</w:t>
      </w:r>
      <w:r>
        <w:t>printf(),</w:t>
      </w:r>
      <w:r>
        <w:rPr>
          <w:rFonts w:hint="eastAsia"/>
        </w:rPr>
        <w:t>字符串中不允许双引号（</w:t>
      </w:r>
      <w:r>
        <w:t>34</w:t>
      </w:r>
      <w:r>
        <w:rPr>
          <w:rFonts w:hint="eastAsia"/>
        </w:rPr>
        <w:t>号字符）。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返回语句由关键字</w:t>
      </w:r>
      <w:r>
        <w:t>return</w:t>
      </w:r>
      <w:r>
        <w:rPr>
          <w:rFonts w:hint="eastAsia"/>
        </w:rPr>
        <w:t>起始，后边的返回值为可选项。对于无返回值的函数定义直接</w:t>
      </w:r>
      <w:r>
        <w:t>return</w:t>
      </w:r>
      <w:r>
        <w:rPr>
          <w:rFonts w:hint="eastAsia"/>
        </w:rPr>
        <w:t>即可，若有返回值则必须在表达式外加上（）。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写语句中，字符串原样输出，单个</w:t>
      </w:r>
      <w:r>
        <w:t>char</w:t>
      </w:r>
      <w:r>
        <w:rPr>
          <w:rFonts w:hint="eastAsia"/>
        </w:rPr>
        <w:t>类型的变量或常量输出字符，其他表达式按整型输出，写语句自带换行。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读语句和变量类型有关，</w:t>
      </w:r>
      <w:r>
        <w:t>char</w:t>
      </w:r>
      <w:r>
        <w:rPr>
          <w:rFonts w:hint="eastAsia"/>
        </w:rPr>
        <w:t>读入字符，</w:t>
      </w:r>
      <w:r>
        <w:t>int</w:t>
      </w:r>
      <w:r>
        <w:rPr>
          <w:rFonts w:hint="eastAsia"/>
        </w:rPr>
        <w:t>读整数或字符的</w:t>
      </w:r>
      <w:r>
        <w:t>ascii</w:t>
      </w:r>
      <w:r>
        <w:rPr>
          <w:rFonts w:hint="eastAsia"/>
        </w:rPr>
        <w:t>码。</w:t>
      </w:r>
    </w:p>
    <w:p w:rsidR="00B973CC" w:rsidRDefault="00B973CC" w:rsidP="0058597A">
      <w:pPr>
        <w:ind w:firstLine="480"/>
      </w:pPr>
      <w:r>
        <w:t>16.</w:t>
      </w:r>
    </w:p>
    <w:p w:rsidR="00B973CC" w:rsidRDefault="00B973CC" w:rsidP="0058597A">
      <w:pPr>
        <w:ind w:firstLine="480"/>
      </w:pPr>
      <w:r>
        <w:rPr>
          <w:rFonts w:hint="eastAsia"/>
        </w:rPr>
        <w:t>＜情况语句＞</w:t>
      </w:r>
      <w:r>
        <w:t xml:space="preserve">  ::=  switch '('</w:t>
      </w:r>
      <w:r>
        <w:rPr>
          <w:rFonts w:hint="eastAsia"/>
        </w:rPr>
        <w:t>＜表达式＞</w:t>
      </w:r>
      <w:r>
        <w:t>')' '{'</w:t>
      </w:r>
      <w:r>
        <w:rPr>
          <w:rFonts w:hint="eastAsia"/>
        </w:rPr>
        <w:t>＜情况表＞＜缺省＞</w:t>
      </w:r>
      <w:r>
        <w:t xml:space="preserve"> '}'</w:t>
      </w:r>
    </w:p>
    <w:p w:rsidR="00B973CC" w:rsidRDefault="00B973CC" w:rsidP="0058597A">
      <w:pPr>
        <w:ind w:firstLine="480"/>
      </w:pPr>
      <w:r>
        <w:rPr>
          <w:rFonts w:hint="eastAsia"/>
        </w:rPr>
        <w:t>＜情况表＞</w:t>
      </w:r>
      <w:r>
        <w:t xml:space="preserve">   ::=  </w:t>
      </w:r>
      <w:r>
        <w:rPr>
          <w:rFonts w:hint="eastAsia"/>
        </w:rPr>
        <w:t>＜情况子语句＞</w:t>
      </w:r>
      <w:r>
        <w:t>{</w:t>
      </w:r>
      <w:r>
        <w:rPr>
          <w:rFonts w:hint="eastAsia"/>
        </w:rPr>
        <w:t>＜情况子语句＞</w:t>
      </w:r>
      <w:r>
        <w:t>}</w:t>
      </w:r>
    </w:p>
    <w:p w:rsidR="00B973CC" w:rsidRDefault="00B973CC" w:rsidP="0058597A">
      <w:pPr>
        <w:ind w:firstLine="480"/>
      </w:pPr>
      <w:r>
        <w:rPr>
          <w:rFonts w:hint="eastAsia"/>
        </w:rPr>
        <w:t>＜情况子语句＞</w:t>
      </w:r>
      <w:r>
        <w:t xml:space="preserve">  ::=  case</w:t>
      </w:r>
      <w:r>
        <w:rPr>
          <w:rFonts w:hint="eastAsia"/>
        </w:rPr>
        <w:t>＜常量＞：＜语句＞</w:t>
      </w:r>
    </w:p>
    <w:p w:rsidR="00B973CC" w:rsidRDefault="00B973CC" w:rsidP="0058597A">
      <w:pPr>
        <w:ind w:firstLine="480"/>
      </w:pPr>
      <w:r>
        <w:rPr>
          <w:rFonts w:hint="eastAsia"/>
        </w:rPr>
        <w:t>＜缺省＞</w:t>
      </w:r>
      <w:r>
        <w:t xml:space="preserve">   ::=  default : </w:t>
      </w:r>
      <w:r>
        <w:rPr>
          <w:rFonts w:hint="eastAsia"/>
        </w:rPr>
        <w:t>＜语句＞</w:t>
      </w:r>
      <w:r>
        <w:t>|</w:t>
      </w:r>
      <w:r>
        <w:rPr>
          <w:rFonts w:hint="eastAsia"/>
        </w:rPr>
        <w:t>＜空＞</w:t>
      </w:r>
    </w:p>
    <w:p w:rsidR="00B973CC" w:rsidRDefault="00B973CC" w:rsidP="0058597A">
      <w:pPr>
        <w:ind w:firstLine="480"/>
      </w:pPr>
      <w:r>
        <w:rPr>
          <w:rFonts w:hint="eastAsia"/>
        </w:rPr>
        <w:t>【范例】</w:t>
      </w:r>
    </w:p>
    <w:p w:rsidR="00B973CC" w:rsidRDefault="00B973CC" w:rsidP="0058597A">
      <w:pPr>
        <w:ind w:firstLine="480"/>
      </w:pPr>
      <w:r>
        <w:t>switch(state){</w:t>
      </w:r>
    </w:p>
    <w:p w:rsidR="00B973CC" w:rsidRDefault="00B973CC" w:rsidP="0058597A">
      <w:pPr>
        <w:ind w:firstLine="480"/>
      </w:pPr>
      <w:r>
        <w:tab/>
        <w:t xml:space="preserve">case 0:{      // </w:t>
      </w:r>
      <w:r>
        <w:rPr>
          <w:rFonts w:hint="eastAsia"/>
        </w:rPr>
        <w:t>情况表</w:t>
      </w:r>
    </w:p>
    <w:p w:rsidR="00B973CC" w:rsidRDefault="00B973CC" w:rsidP="0058597A">
      <w:pPr>
        <w:ind w:firstLine="480"/>
      </w:pPr>
      <w:r>
        <w:tab/>
      </w:r>
      <w:r>
        <w:tab/>
        <w:t xml:space="preserve">a = 0; </w:t>
      </w:r>
    </w:p>
    <w:p w:rsidR="00B973CC" w:rsidRDefault="00B973CC" w:rsidP="0058597A">
      <w:pPr>
        <w:ind w:firstLine="480"/>
      </w:pPr>
      <w:r>
        <w:tab/>
      </w:r>
      <w:r>
        <w:tab/>
        <w:t>b = 1;</w:t>
      </w:r>
    </w:p>
    <w:p w:rsidR="00B973CC" w:rsidRDefault="00B973CC" w:rsidP="0058597A">
      <w:pPr>
        <w:ind w:firstLine="480"/>
      </w:pPr>
      <w:r>
        <w:tab/>
        <w:t>}</w:t>
      </w:r>
    </w:p>
    <w:p w:rsidR="00B973CC" w:rsidRDefault="00B973CC" w:rsidP="0058597A">
      <w:pPr>
        <w:ind w:firstLine="480"/>
      </w:pPr>
      <w:r>
        <w:tab/>
        <w:t>case 1 : a = 1;</w:t>
      </w:r>
    </w:p>
    <w:p w:rsidR="00B973CC" w:rsidRDefault="00B973CC" w:rsidP="0058597A">
      <w:pPr>
        <w:ind w:firstLine="480"/>
      </w:pPr>
      <w:r>
        <w:tab/>
        <w:t xml:space="preserve">default: a = 10; // </w:t>
      </w:r>
      <w:r>
        <w:rPr>
          <w:rFonts w:hint="eastAsia"/>
        </w:rPr>
        <w:t>缺省</w:t>
      </w:r>
    </w:p>
    <w:p w:rsidR="00B973CC" w:rsidRDefault="00B973CC" w:rsidP="0058597A">
      <w:pPr>
        <w:ind w:firstLine="480"/>
      </w:pPr>
      <w:r>
        <w:t>}</w:t>
      </w:r>
    </w:p>
    <w:p w:rsidR="00B973CC" w:rsidRDefault="00B973CC" w:rsidP="0058597A">
      <w:pPr>
        <w:ind w:firstLine="480"/>
      </w:pPr>
      <w:r>
        <w:rPr>
          <w:rFonts w:hint="eastAsia"/>
        </w:rPr>
        <w:t>【分析】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情况语句由关键字</w:t>
      </w:r>
      <w:r>
        <w:t>switch(){}</w:t>
      </w:r>
      <w:r>
        <w:rPr>
          <w:rFonts w:hint="eastAsia"/>
        </w:rPr>
        <w:t>引导，（）中的表达式为待判断的数量，由</w:t>
      </w:r>
      <w:r>
        <w:t>{}</w:t>
      </w:r>
      <w:r>
        <w:rPr>
          <w:rFonts w:hint="eastAsia"/>
        </w:rPr>
        <w:t>包含情况表</w:t>
      </w:r>
      <w:r>
        <w:t>case</w:t>
      </w:r>
      <w:r>
        <w:rPr>
          <w:rFonts w:hint="eastAsia"/>
        </w:rPr>
        <w:t>和缺省情况</w:t>
      </w:r>
      <w:r>
        <w:t>default</w:t>
      </w:r>
      <w:r>
        <w:rPr>
          <w:rFonts w:hint="eastAsia"/>
        </w:rPr>
        <w:t>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情况表有一至多个情况子语句构成。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每个情况子语句由</w:t>
      </w:r>
      <w:r>
        <w:t>case</w:t>
      </w:r>
      <w:r>
        <w:rPr>
          <w:rFonts w:hint="eastAsia"/>
        </w:rPr>
        <w:t>引导，后面的常量为判断条件，若与表达式的值相等则执行冒号后面的语句。范例中给出了两种可能的语句情况。</w:t>
      </w:r>
    </w:p>
    <w:p w:rsidR="00B973CC" w:rsidRDefault="00B973CC" w:rsidP="0058597A">
      <w:pPr>
        <w:ind w:firstLine="480"/>
      </w:pPr>
      <w:r>
        <w:t xml:space="preserve">- </w:t>
      </w:r>
      <w:r>
        <w:rPr>
          <w:rFonts w:hint="eastAsia"/>
        </w:rPr>
        <w:t>缺省有</w:t>
      </w:r>
      <w:r>
        <w:t>default:</w:t>
      </w:r>
      <w:r>
        <w:rPr>
          <w:rFonts w:hint="eastAsia"/>
        </w:rPr>
        <w:t>引导，当前面没有一个</w:t>
      </w:r>
      <w:r>
        <w:t>case</w:t>
      </w:r>
      <w:r>
        <w:rPr>
          <w:rFonts w:hint="eastAsia"/>
        </w:rPr>
        <w:t>生效的时候执行</w:t>
      </w:r>
      <w:r>
        <w:t>default</w:t>
      </w:r>
      <w:r>
        <w:rPr>
          <w:rFonts w:hint="eastAsia"/>
        </w:rPr>
        <w:t>后面的语句，缺省情况可以为空。</w:t>
      </w:r>
    </w:p>
    <w:p w:rsidR="00B973CC" w:rsidRDefault="00B973CC" w:rsidP="0058597A">
      <w:pPr>
        <w:ind w:firstLine="480"/>
      </w:pPr>
      <w:r>
        <w:t>- &lt;</w:t>
      </w:r>
      <w:r>
        <w:rPr>
          <w:rFonts w:hint="eastAsia"/>
        </w:rPr>
        <w:t>空</w:t>
      </w:r>
      <w:r>
        <w:t>&gt;</w:t>
      </w:r>
      <w:r>
        <w:rPr>
          <w:rFonts w:hint="eastAsia"/>
        </w:rPr>
        <w:t>是一个特殊的符号，他是一个终结符号ε。</w:t>
      </w:r>
    </w:p>
    <w:p w:rsidR="00B973CC" w:rsidRPr="0058597A" w:rsidRDefault="00B973CC" w:rsidP="0058597A">
      <w:pPr>
        <w:ind w:firstLine="480"/>
      </w:pPr>
      <w:r>
        <w:t xml:space="preserve">- </w:t>
      </w:r>
      <w:r>
        <w:rPr>
          <w:rFonts w:hint="eastAsia"/>
        </w:rPr>
        <w:t>情况语句中，</w:t>
      </w:r>
      <w:r>
        <w:t>switch</w:t>
      </w:r>
      <w:r>
        <w:rPr>
          <w:rFonts w:hint="eastAsia"/>
        </w:rPr>
        <w:t>后面的表达式和</w:t>
      </w:r>
      <w:r>
        <w:t>case</w:t>
      </w:r>
      <w:r>
        <w:rPr>
          <w:rFonts w:hint="eastAsia"/>
        </w:rPr>
        <w:t>后面的常量只允许出现</w:t>
      </w:r>
      <w:r>
        <w:t>int</w:t>
      </w:r>
      <w:r>
        <w:rPr>
          <w:rFonts w:hint="eastAsia"/>
        </w:rPr>
        <w:t>和</w:t>
      </w:r>
      <w:r>
        <w:t>char</w:t>
      </w:r>
      <w:r>
        <w:rPr>
          <w:rFonts w:hint="eastAsia"/>
        </w:rPr>
        <w:t>类型；每个情况子语句执行完毕后，不继续执行后面的情况子语句。</w:t>
      </w:r>
    </w:p>
    <w:p w:rsidR="00B973CC" w:rsidRDefault="00B973CC" w:rsidP="00D664AA">
      <w:pPr>
        <w:pStyle w:val="Heading1"/>
        <w:spacing w:before="156" w:after="156"/>
      </w:pPr>
      <w:r>
        <w:rPr>
          <w:rFonts w:hint="eastAsia"/>
        </w:rPr>
        <w:t>体会与感想</w:t>
      </w:r>
      <w:bookmarkEnd w:id="2"/>
      <w:bookmarkEnd w:id="3"/>
    </w:p>
    <w:p w:rsidR="00B973CC" w:rsidRDefault="00B973CC" w:rsidP="00D90D70">
      <w:pPr>
        <w:ind w:firstLine="480"/>
      </w:pPr>
      <w:r>
        <w:rPr>
          <w:rFonts w:hint="eastAsia"/>
        </w:rPr>
        <w:t>本次实验让我对本次编译技术课程设计的文法有了进一步的了解。本次实验共耗时在</w:t>
      </w:r>
      <w:r>
        <w:t>8</w:t>
      </w:r>
      <w:r>
        <w:rPr>
          <w:rFonts w:hint="eastAsia"/>
        </w:rPr>
        <w:t>小时左右，整体难度适中。但课程提供的指导过于简略，指导书相关要求与解释较为模糊，不能起到良好的引导作用。</w:t>
      </w:r>
    </w:p>
    <w:p w:rsidR="00B973CC" w:rsidRDefault="00B973CC" w:rsidP="00D90D70">
      <w:pPr>
        <w:ind w:firstLine="480"/>
      </w:pPr>
      <w:r>
        <w:rPr>
          <w:rFonts w:hint="eastAsia"/>
        </w:rPr>
        <w:t>希望能有更为清晰易懂的题目要求和老师、助教的指导来指导我们更高效的完成实验，也希望理论课能增加相关与实验联系更为紧密的章节进行讲解说明。</w:t>
      </w:r>
    </w:p>
    <w:p w:rsidR="00B973CC" w:rsidRPr="00E71AD5" w:rsidRDefault="00B973CC" w:rsidP="00E23C13">
      <w:pPr>
        <w:ind w:left="480" w:firstLineChars="0" w:firstLine="0"/>
        <w:rPr>
          <w:rFonts w:ascii="楷体" w:eastAsia="楷体" w:hAnsi="楷体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1AD5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B973CC" w:rsidRPr="00E71AD5" w:rsidRDefault="00B973CC" w:rsidP="00E23C13">
      <w:pPr>
        <w:ind w:left="4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11"/>
          <w:attr w:name="Year" w:val="2018"/>
        </w:smartTagPr>
        <w:r>
          <w:t>2018/11/10</w:t>
        </w:r>
      </w:smartTag>
    </w:p>
    <w:sectPr w:rsidR="00B973CC" w:rsidRPr="00E71AD5" w:rsidSect="009D26D6">
      <w:headerReference w:type="default" r:id="rId16"/>
      <w:footerReference w:type="default" r:id="rId17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3CC" w:rsidRDefault="00B973CC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B973CC" w:rsidRDefault="00B973CC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CC" w:rsidRDefault="00B973CC" w:rsidP="004B1F72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CC" w:rsidRPr="005E23C5" w:rsidRDefault="00B973CC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CC" w:rsidRDefault="00B973CC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CC" w:rsidRPr="004C30D1" w:rsidRDefault="00B973CC" w:rsidP="004C30D1">
    <w:pPr>
      <w:pStyle w:val="Footer"/>
      <w:ind w:firstLineChars="0" w:firstLine="0"/>
      <w:jc w:val="center"/>
      <w:rPr>
        <w:sz w:val="21"/>
        <w:szCs w:val="21"/>
      </w:rPr>
    </w:pPr>
    <w:r w:rsidRPr="004C30D1">
      <w:rPr>
        <w:sz w:val="21"/>
        <w:szCs w:val="21"/>
      </w:rPr>
      <w:fldChar w:fldCharType="begin"/>
    </w:r>
    <w:r w:rsidRPr="004C30D1">
      <w:rPr>
        <w:sz w:val="21"/>
        <w:szCs w:val="21"/>
      </w:rPr>
      <w:instrText>PAGE   \* MERGEFORMAT</w:instrText>
    </w:r>
    <w:r w:rsidRPr="004C30D1">
      <w:rPr>
        <w:sz w:val="21"/>
        <w:szCs w:val="21"/>
      </w:rPr>
      <w:fldChar w:fldCharType="separate"/>
    </w:r>
    <w:r w:rsidRPr="001E6F05">
      <w:rPr>
        <w:noProof/>
        <w:sz w:val="21"/>
        <w:szCs w:val="21"/>
        <w:lang w:val="zh-CN"/>
      </w:rPr>
      <w:t>i</w:t>
    </w:r>
    <w:r w:rsidRPr="004C30D1">
      <w:rPr>
        <w:sz w:val="21"/>
        <w:szCs w:val="21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CC" w:rsidRPr="005E23C5" w:rsidRDefault="00B973CC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1E6F05">
      <w:rPr>
        <w:noProof/>
        <w:sz w:val="21"/>
        <w:szCs w:val="21"/>
        <w:lang w:val="zh-CN"/>
      </w:rPr>
      <w:t>4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3CC" w:rsidRDefault="00B973CC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B973CC" w:rsidRDefault="00B973CC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CC" w:rsidRDefault="00B973CC" w:rsidP="004B1F72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CC" w:rsidRPr="005E23C5" w:rsidRDefault="00B973CC" w:rsidP="004B1F72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CC" w:rsidRDefault="00B973CC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CC" w:rsidRPr="00941AB0" w:rsidRDefault="00B973CC" w:rsidP="00EC3AE4">
    <w:pPr>
      <w:pStyle w:val="Header"/>
      <w:spacing w:line="240" w:lineRule="auto"/>
      <w:ind w:firstLine="360"/>
    </w:pPr>
    <w:r>
      <w:rPr>
        <w:rFonts w:hint="eastAsia"/>
      </w:rPr>
      <w:t>编译原理课程设计实验报告</w:t>
    </w:r>
    <w:r>
      <w:t>-</w:t>
    </w:r>
    <w:r>
      <w:rPr>
        <w:rFonts w:hint="eastAsia"/>
      </w:rPr>
      <w:t>文法解读文档</w:t>
    </w:r>
  </w:p>
  <w:p w:rsidR="00B973CC" w:rsidRPr="005E23C5" w:rsidRDefault="00B973CC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A8601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388BC9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18695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4A0BF1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2461F8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A3E1B0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12C35F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DA62CA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9C4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F2CC0E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560C8B"/>
    <w:multiLevelType w:val="hybridMultilevel"/>
    <w:tmpl w:val="0B785E6A"/>
    <w:lvl w:ilvl="0" w:tplc="2E38799E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1">
    <w:nsid w:val="03FF6D54"/>
    <w:multiLevelType w:val="hybridMultilevel"/>
    <w:tmpl w:val="A0128146"/>
    <w:lvl w:ilvl="0" w:tplc="6C0A4154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2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FA276FD"/>
    <w:multiLevelType w:val="multilevel"/>
    <w:tmpl w:val="3354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B611CF"/>
    <w:multiLevelType w:val="multilevel"/>
    <w:tmpl w:val="CCD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071D32"/>
    <w:multiLevelType w:val="hybridMultilevel"/>
    <w:tmpl w:val="895E5DDA"/>
    <w:lvl w:ilvl="0" w:tplc="377883EC">
      <w:start w:val="1"/>
      <w:numFmt w:val="japaneseCounting"/>
      <w:lvlText w:val="%1、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6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96816F6"/>
    <w:multiLevelType w:val="multilevel"/>
    <w:tmpl w:val="2928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B5443DB"/>
    <w:multiLevelType w:val="multilevel"/>
    <w:tmpl w:val="C1A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91D6FAE"/>
    <w:multiLevelType w:val="multilevel"/>
    <w:tmpl w:val="669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345864"/>
    <w:multiLevelType w:val="multilevel"/>
    <w:tmpl w:val="5FE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477636"/>
    <w:multiLevelType w:val="multilevel"/>
    <w:tmpl w:val="A52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F0837E1"/>
    <w:multiLevelType w:val="multilevel"/>
    <w:tmpl w:val="BE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12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9"/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7"/>
  </w:num>
  <w:num w:numId="24">
    <w:abstractNumId w:val="23"/>
  </w:num>
  <w:num w:numId="25">
    <w:abstractNumId w:val="13"/>
  </w:num>
  <w:num w:numId="26">
    <w:abstractNumId w:val="24"/>
  </w:num>
  <w:num w:numId="27">
    <w:abstractNumId w:val="22"/>
  </w:num>
  <w:num w:numId="28">
    <w:abstractNumId w:val="18"/>
  </w:num>
  <w:num w:numId="29">
    <w:abstractNumId w:val="21"/>
  </w:num>
  <w:num w:numId="30">
    <w:abstractNumId w:val="14"/>
  </w:num>
  <w:num w:numId="31">
    <w:abstractNumId w:val="15"/>
  </w:num>
  <w:num w:numId="32">
    <w:abstractNumId w:val="11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3E46"/>
    <w:rsid w:val="000060EA"/>
    <w:rsid w:val="0000771B"/>
    <w:rsid w:val="00013365"/>
    <w:rsid w:val="00016446"/>
    <w:rsid w:val="000171F2"/>
    <w:rsid w:val="00023F57"/>
    <w:rsid w:val="0002715E"/>
    <w:rsid w:val="00027603"/>
    <w:rsid w:val="00033ACD"/>
    <w:rsid w:val="00035D4C"/>
    <w:rsid w:val="00045509"/>
    <w:rsid w:val="00053B82"/>
    <w:rsid w:val="00057C56"/>
    <w:rsid w:val="000648AA"/>
    <w:rsid w:val="00067455"/>
    <w:rsid w:val="000765C8"/>
    <w:rsid w:val="00076B7D"/>
    <w:rsid w:val="00080721"/>
    <w:rsid w:val="000810F7"/>
    <w:rsid w:val="000817D8"/>
    <w:rsid w:val="00082016"/>
    <w:rsid w:val="00084D9C"/>
    <w:rsid w:val="00085861"/>
    <w:rsid w:val="00090937"/>
    <w:rsid w:val="000A14E7"/>
    <w:rsid w:val="000A71B5"/>
    <w:rsid w:val="000B102E"/>
    <w:rsid w:val="000B7C94"/>
    <w:rsid w:val="000C3A47"/>
    <w:rsid w:val="000C74B8"/>
    <w:rsid w:val="000C7A8B"/>
    <w:rsid w:val="000C7F07"/>
    <w:rsid w:val="000D1B84"/>
    <w:rsid w:val="000D2AA4"/>
    <w:rsid w:val="000E415F"/>
    <w:rsid w:val="000E5759"/>
    <w:rsid w:val="000F22F8"/>
    <w:rsid w:val="000F75AE"/>
    <w:rsid w:val="001012D9"/>
    <w:rsid w:val="0010436C"/>
    <w:rsid w:val="00110BB0"/>
    <w:rsid w:val="0011109F"/>
    <w:rsid w:val="00112975"/>
    <w:rsid w:val="00121C83"/>
    <w:rsid w:val="00121D70"/>
    <w:rsid w:val="00133F9C"/>
    <w:rsid w:val="001340BE"/>
    <w:rsid w:val="00136D62"/>
    <w:rsid w:val="00144027"/>
    <w:rsid w:val="0015531C"/>
    <w:rsid w:val="00156A94"/>
    <w:rsid w:val="0015773F"/>
    <w:rsid w:val="001643C6"/>
    <w:rsid w:val="00166FA5"/>
    <w:rsid w:val="0017109B"/>
    <w:rsid w:val="001762A3"/>
    <w:rsid w:val="001A3041"/>
    <w:rsid w:val="001A6D27"/>
    <w:rsid w:val="001B242B"/>
    <w:rsid w:val="001B4525"/>
    <w:rsid w:val="001C0907"/>
    <w:rsid w:val="001C753C"/>
    <w:rsid w:val="001C77B3"/>
    <w:rsid w:val="001D0873"/>
    <w:rsid w:val="001D1FF7"/>
    <w:rsid w:val="001D6777"/>
    <w:rsid w:val="001E02BC"/>
    <w:rsid w:val="001E650D"/>
    <w:rsid w:val="001E6F05"/>
    <w:rsid w:val="001F04B2"/>
    <w:rsid w:val="001F7041"/>
    <w:rsid w:val="00202133"/>
    <w:rsid w:val="00205E8F"/>
    <w:rsid w:val="002106E2"/>
    <w:rsid w:val="002119D4"/>
    <w:rsid w:val="00223190"/>
    <w:rsid w:val="00225C42"/>
    <w:rsid w:val="00226187"/>
    <w:rsid w:val="00227CCB"/>
    <w:rsid w:val="00231D75"/>
    <w:rsid w:val="002338EE"/>
    <w:rsid w:val="0023594D"/>
    <w:rsid w:val="00241C50"/>
    <w:rsid w:val="00242FCF"/>
    <w:rsid w:val="00244245"/>
    <w:rsid w:val="0024457F"/>
    <w:rsid w:val="00246699"/>
    <w:rsid w:val="00250822"/>
    <w:rsid w:val="0025150A"/>
    <w:rsid w:val="0026096C"/>
    <w:rsid w:val="00266A12"/>
    <w:rsid w:val="002821DD"/>
    <w:rsid w:val="00285128"/>
    <w:rsid w:val="00287DD5"/>
    <w:rsid w:val="002912A8"/>
    <w:rsid w:val="00292C01"/>
    <w:rsid w:val="002950D9"/>
    <w:rsid w:val="002A5ADA"/>
    <w:rsid w:val="002A6C12"/>
    <w:rsid w:val="002C2A28"/>
    <w:rsid w:val="002C7F18"/>
    <w:rsid w:val="002D0A56"/>
    <w:rsid w:val="002D6238"/>
    <w:rsid w:val="002D708D"/>
    <w:rsid w:val="002F1A8D"/>
    <w:rsid w:val="002F7172"/>
    <w:rsid w:val="00302E89"/>
    <w:rsid w:val="00306F13"/>
    <w:rsid w:val="00313B7B"/>
    <w:rsid w:val="003178B6"/>
    <w:rsid w:val="00322DC7"/>
    <w:rsid w:val="00331487"/>
    <w:rsid w:val="00337E99"/>
    <w:rsid w:val="003404E1"/>
    <w:rsid w:val="003405EB"/>
    <w:rsid w:val="003437BD"/>
    <w:rsid w:val="00347E1C"/>
    <w:rsid w:val="003505C5"/>
    <w:rsid w:val="00354166"/>
    <w:rsid w:val="003548FD"/>
    <w:rsid w:val="00356740"/>
    <w:rsid w:val="00357757"/>
    <w:rsid w:val="00370C33"/>
    <w:rsid w:val="003717AC"/>
    <w:rsid w:val="00383325"/>
    <w:rsid w:val="003910CD"/>
    <w:rsid w:val="003958A3"/>
    <w:rsid w:val="003B0E0B"/>
    <w:rsid w:val="003B3C71"/>
    <w:rsid w:val="003C2F3D"/>
    <w:rsid w:val="003E159D"/>
    <w:rsid w:val="003F10AB"/>
    <w:rsid w:val="003F4018"/>
    <w:rsid w:val="003F4D1A"/>
    <w:rsid w:val="00430B96"/>
    <w:rsid w:val="00430D68"/>
    <w:rsid w:val="004356DB"/>
    <w:rsid w:val="00440223"/>
    <w:rsid w:val="00451A1F"/>
    <w:rsid w:val="0045267F"/>
    <w:rsid w:val="00463E48"/>
    <w:rsid w:val="0046759C"/>
    <w:rsid w:val="00474025"/>
    <w:rsid w:val="00476D41"/>
    <w:rsid w:val="00493CD0"/>
    <w:rsid w:val="00497BD3"/>
    <w:rsid w:val="004A67E8"/>
    <w:rsid w:val="004A6B5F"/>
    <w:rsid w:val="004B1F72"/>
    <w:rsid w:val="004B3418"/>
    <w:rsid w:val="004B46EA"/>
    <w:rsid w:val="004C1E8D"/>
    <w:rsid w:val="004C30D1"/>
    <w:rsid w:val="004C397C"/>
    <w:rsid w:val="004C5A9C"/>
    <w:rsid w:val="004D619F"/>
    <w:rsid w:val="004D7734"/>
    <w:rsid w:val="004E2E64"/>
    <w:rsid w:val="004E30CC"/>
    <w:rsid w:val="004F034E"/>
    <w:rsid w:val="00502654"/>
    <w:rsid w:val="00502A5B"/>
    <w:rsid w:val="00513106"/>
    <w:rsid w:val="00513769"/>
    <w:rsid w:val="00515C87"/>
    <w:rsid w:val="00520827"/>
    <w:rsid w:val="00520AAC"/>
    <w:rsid w:val="00532AE2"/>
    <w:rsid w:val="00546BCC"/>
    <w:rsid w:val="0054788B"/>
    <w:rsid w:val="00564666"/>
    <w:rsid w:val="00566BC0"/>
    <w:rsid w:val="00576E77"/>
    <w:rsid w:val="00580BD2"/>
    <w:rsid w:val="00580FCD"/>
    <w:rsid w:val="00584998"/>
    <w:rsid w:val="00585321"/>
    <w:rsid w:val="0058597A"/>
    <w:rsid w:val="005935A7"/>
    <w:rsid w:val="00596811"/>
    <w:rsid w:val="005A2CAF"/>
    <w:rsid w:val="005A3ABE"/>
    <w:rsid w:val="005C3C15"/>
    <w:rsid w:val="005D0C03"/>
    <w:rsid w:val="005D438E"/>
    <w:rsid w:val="005D5773"/>
    <w:rsid w:val="005D7268"/>
    <w:rsid w:val="005E1197"/>
    <w:rsid w:val="005E23C5"/>
    <w:rsid w:val="005E5799"/>
    <w:rsid w:val="005E594B"/>
    <w:rsid w:val="005F084C"/>
    <w:rsid w:val="005F0898"/>
    <w:rsid w:val="006039FF"/>
    <w:rsid w:val="00615EB2"/>
    <w:rsid w:val="00625B81"/>
    <w:rsid w:val="0063076F"/>
    <w:rsid w:val="00636E4B"/>
    <w:rsid w:val="00645262"/>
    <w:rsid w:val="00646078"/>
    <w:rsid w:val="006503B2"/>
    <w:rsid w:val="006644CF"/>
    <w:rsid w:val="0067349D"/>
    <w:rsid w:val="0067512F"/>
    <w:rsid w:val="00690340"/>
    <w:rsid w:val="006976D0"/>
    <w:rsid w:val="006A3594"/>
    <w:rsid w:val="006A5E88"/>
    <w:rsid w:val="006B3535"/>
    <w:rsid w:val="006B39F2"/>
    <w:rsid w:val="006B4696"/>
    <w:rsid w:val="006B69CC"/>
    <w:rsid w:val="006C3C48"/>
    <w:rsid w:val="006D24F9"/>
    <w:rsid w:val="006E10C7"/>
    <w:rsid w:val="0070307A"/>
    <w:rsid w:val="007036BD"/>
    <w:rsid w:val="00704929"/>
    <w:rsid w:val="007055E6"/>
    <w:rsid w:val="00710EFC"/>
    <w:rsid w:val="00710F17"/>
    <w:rsid w:val="00711D92"/>
    <w:rsid w:val="007152A8"/>
    <w:rsid w:val="00721C32"/>
    <w:rsid w:val="007222D1"/>
    <w:rsid w:val="00726A04"/>
    <w:rsid w:val="00735E5B"/>
    <w:rsid w:val="00742E47"/>
    <w:rsid w:val="00756B0A"/>
    <w:rsid w:val="007750F7"/>
    <w:rsid w:val="00780941"/>
    <w:rsid w:val="00786F3C"/>
    <w:rsid w:val="007A3B4C"/>
    <w:rsid w:val="007A619B"/>
    <w:rsid w:val="007B0A0A"/>
    <w:rsid w:val="007C0AFF"/>
    <w:rsid w:val="007C23DC"/>
    <w:rsid w:val="007C4322"/>
    <w:rsid w:val="007C5D6F"/>
    <w:rsid w:val="007D1938"/>
    <w:rsid w:val="007D6A55"/>
    <w:rsid w:val="007E72AB"/>
    <w:rsid w:val="008053BC"/>
    <w:rsid w:val="00821199"/>
    <w:rsid w:val="008233F8"/>
    <w:rsid w:val="00827730"/>
    <w:rsid w:val="0083152C"/>
    <w:rsid w:val="00831E01"/>
    <w:rsid w:val="0083597C"/>
    <w:rsid w:val="00837112"/>
    <w:rsid w:val="00855936"/>
    <w:rsid w:val="00871EC3"/>
    <w:rsid w:val="008876F6"/>
    <w:rsid w:val="0089375F"/>
    <w:rsid w:val="008A1453"/>
    <w:rsid w:val="008A5254"/>
    <w:rsid w:val="008B3063"/>
    <w:rsid w:val="008B46C9"/>
    <w:rsid w:val="008B5601"/>
    <w:rsid w:val="008C0268"/>
    <w:rsid w:val="008D08E5"/>
    <w:rsid w:val="008D286D"/>
    <w:rsid w:val="008D3CC1"/>
    <w:rsid w:val="008E05D3"/>
    <w:rsid w:val="008E07B2"/>
    <w:rsid w:val="008E737F"/>
    <w:rsid w:val="009125FA"/>
    <w:rsid w:val="00912618"/>
    <w:rsid w:val="00920A3E"/>
    <w:rsid w:val="00930907"/>
    <w:rsid w:val="00933A98"/>
    <w:rsid w:val="00941AB0"/>
    <w:rsid w:val="00942553"/>
    <w:rsid w:val="0094402A"/>
    <w:rsid w:val="009448E8"/>
    <w:rsid w:val="009552A8"/>
    <w:rsid w:val="0095652E"/>
    <w:rsid w:val="009822D9"/>
    <w:rsid w:val="00983947"/>
    <w:rsid w:val="00990714"/>
    <w:rsid w:val="0099418A"/>
    <w:rsid w:val="009953E5"/>
    <w:rsid w:val="00996623"/>
    <w:rsid w:val="009A1B24"/>
    <w:rsid w:val="009B21DC"/>
    <w:rsid w:val="009B25A5"/>
    <w:rsid w:val="009B6D3A"/>
    <w:rsid w:val="009C04FE"/>
    <w:rsid w:val="009C2D8A"/>
    <w:rsid w:val="009C4623"/>
    <w:rsid w:val="009C4E5A"/>
    <w:rsid w:val="009C7DDD"/>
    <w:rsid w:val="009D24B3"/>
    <w:rsid w:val="009D26D6"/>
    <w:rsid w:val="009D397B"/>
    <w:rsid w:val="009D5227"/>
    <w:rsid w:val="009D78F7"/>
    <w:rsid w:val="00A00E16"/>
    <w:rsid w:val="00A01FDF"/>
    <w:rsid w:val="00A06B71"/>
    <w:rsid w:val="00A22A94"/>
    <w:rsid w:val="00A26CE2"/>
    <w:rsid w:val="00A32AFE"/>
    <w:rsid w:val="00A4017D"/>
    <w:rsid w:val="00A41DC2"/>
    <w:rsid w:val="00A44C25"/>
    <w:rsid w:val="00A51E18"/>
    <w:rsid w:val="00A52645"/>
    <w:rsid w:val="00A54353"/>
    <w:rsid w:val="00A5546B"/>
    <w:rsid w:val="00A56655"/>
    <w:rsid w:val="00A6784F"/>
    <w:rsid w:val="00A80BCE"/>
    <w:rsid w:val="00A84F24"/>
    <w:rsid w:val="00A87F06"/>
    <w:rsid w:val="00AA0604"/>
    <w:rsid w:val="00AB4837"/>
    <w:rsid w:val="00AB4FF2"/>
    <w:rsid w:val="00AC11F5"/>
    <w:rsid w:val="00AC410D"/>
    <w:rsid w:val="00AC66FE"/>
    <w:rsid w:val="00AD5C8A"/>
    <w:rsid w:val="00AD69E1"/>
    <w:rsid w:val="00AE37ED"/>
    <w:rsid w:val="00B03024"/>
    <w:rsid w:val="00B115C9"/>
    <w:rsid w:val="00B242DF"/>
    <w:rsid w:val="00B25624"/>
    <w:rsid w:val="00B35A99"/>
    <w:rsid w:val="00B35FE7"/>
    <w:rsid w:val="00B361EC"/>
    <w:rsid w:val="00B44739"/>
    <w:rsid w:val="00B50F34"/>
    <w:rsid w:val="00B53E47"/>
    <w:rsid w:val="00B547F5"/>
    <w:rsid w:val="00B57D4F"/>
    <w:rsid w:val="00B60718"/>
    <w:rsid w:val="00B6209E"/>
    <w:rsid w:val="00B721D0"/>
    <w:rsid w:val="00B90C21"/>
    <w:rsid w:val="00B97321"/>
    <w:rsid w:val="00B973CC"/>
    <w:rsid w:val="00BA0C5D"/>
    <w:rsid w:val="00BA6300"/>
    <w:rsid w:val="00BB653B"/>
    <w:rsid w:val="00BC0BCA"/>
    <w:rsid w:val="00BC1CD4"/>
    <w:rsid w:val="00BD1E25"/>
    <w:rsid w:val="00BD3A94"/>
    <w:rsid w:val="00BE5276"/>
    <w:rsid w:val="00BE7C4D"/>
    <w:rsid w:val="00BF1839"/>
    <w:rsid w:val="00C0446A"/>
    <w:rsid w:val="00C07BB9"/>
    <w:rsid w:val="00C22D3D"/>
    <w:rsid w:val="00C236EC"/>
    <w:rsid w:val="00C34D76"/>
    <w:rsid w:val="00C35DE8"/>
    <w:rsid w:val="00C519E9"/>
    <w:rsid w:val="00C70BA5"/>
    <w:rsid w:val="00C83C99"/>
    <w:rsid w:val="00C8409E"/>
    <w:rsid w:val="00C87216"/>
    <w:rsid w:val="00C92FFE"/>
    <w:rsid w:val="00C97BD0"/>
    <w:rsid w:val="00CA0AF6"/>
    <w:rsid w:val="00CA6356"/>
    <w:rsid w:val="00CB0D9D"/>
    <w:rsid w:val="00CB5B5E"/>
    <w:rsid w:val="00CC6068"/>
    <w:rsid w:val="00CC6074"/>
    <w:rsid w:val="00CC7E3B"/>
    <w:rsid w:val="00CD5BCD"/>
    <w:rsid w:val="00CD7070"/>
    <w:rsid w:val="00CE1CF0"/>
    <w:rsid w:val="00CE24F3"/>
    <w:rsid w:val="00CE569F"/>
    <w:rsid w:val="00CE5C54"/>
    <w:rsid w:val="00CF291D"/>
    <w:rsid w:val="00CF55A5"/>
    <w:rsid w:val="00CF6412"/>
    <w:rsid w:val="00D044CC"/>
    <w:rsid w:val="00D05F48"/>
    <w:rsid w:val="00D26480"/>
    <w:rsid w:val="00D354E3"/>
    <w:rsid w:val="00D408EE"/>
    <w:rsid w:val="00D42707"/>
    <w:rsid w:val="00D4768E"/>
    <w:rsid w:val="00D5292A"/>
    <w:rsid w:val="00D54D6D"/>
    <w:rsid w:val="00D6348C"/>
    <w:rsid w:val="00D664AA"/>
    <w:rsid w:val="00D70C27"/>
    <w:rsid w:val="00D85302"/>
    <w:rsid w:val="00D90D70"/>
    <w:rsid w:val="00DA0A33"/>
    <w:rsid w:val="00DA1D4E"/>
    <w:rsid w:val="00DA1FAC"/>
    <w:rsid w:val="00DA355B"/>
    <w:rsid w:val="00DB7C4B"/>
    <w:rsid w:val="00DC007F"/>
    <w:rsid w:val="00DC1B9A"/>
    <w:rsid w:val="00DC7B80"/>
    <w:rsid w:val="00DD0CBD"/>
    <w:rsid w:val="00DD1AB7"/>
    <w:rsid w:val="00DD6C8B"/>
    <w:rsid w:val="00DE2A0B"/>
    <w:rsid w:val="00DF2259"/>
    <w:rsid w:val="00DF2583"/>
    <w:rsid w:val="00E1524D"/>
    <w:rsid w:val="00E15A68"/>
    <w:rsid w:val="00E2225C"/>
    <w:rsid w:val="00E23C13"/>
    <w:rsid w:val="00E243A6"/>
    <w:rsid w:val="00E355E7"/>
    <w:rsid w:val="00E47360"/>
    <w:rsid w:val="00E51F01"/>
    <w:rsid w:val="00E54E8C"/>
    <w:rsid w:val="00E55865"/>
    <w:rsid w:val="00E71A91"/>
    <w:rsid w:val="00E71AD5"/>
    <w:rsid w:val="00E75E44"/>
    <w:rsid w:val="00E86E80"/>
    <w:rsid w:val="00E92CC0"/>
    <w:rsid w:val="00EA50C0"/>
    <w:rsid w:val="00EA6EF8"/>
    <w:rsid w:val="00EB24A6"/>
    <w:rsid w:val="00EB48A8"/>
    <w:rsid w:val="00EC057A"/>
    <w:rsid w:val="00EC3AE4"/>
    <w:rsid w:val="00EC7A32"/>
    <w:rsid w:val="00ED3140"/>
    <w:rsid w:val="00ED5476"/>
    <w:rsid w:val="00EE0812"/>
    <w:rsid w:val="00EE1207"/>
    <w:rsid w:val="00EE4A88"/>
    <w:rsid w:val="00EF550C"/>
    <w:rsid w:val="00F01153"/>
    <w:rsid w:val="00F109BC"/>
    <w:rsid w:val="00F268B3"/>
    <w:rsid w:val="00F41641"/>
    <w:rsid w:val="00F41A1F"/>
    <w:rsid w:val="00F43986"/>
    <w:rsid w:val="00F46EFA"/>
    <w:rsid w:val="00F52A3E"/>
    <w:rsid w:val="00F633FF"/>
    <w:rsid w:val="00F67643"/>
    <w:rsid w:val="00F762F8"/>
    <w:rsid w:val="00F7688A"/>
    <w:rsid w:val="00F82FD2"/>
    <w:rsid w:val="00F93650"/>
    <w:rsid w:val="00FC0F0D"/>
    <w:rsid w:val="00FC0FBF"/>
    <w:rsid w:val="00FC42AA"/>
    <w:rsid w:val="00FD36B1"/>
    <w:rsid w:val="00FD51BA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110BB0"/>
    <w:pPr>
      <w:spacing w:before="120" w:after="120"/>
      <w:jc w:val="left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076B7D"/>
    <w:pPr>
      <w:ind w:left="480"/>
      <w:jc w:val="left"/>
    </w:pPr>
    <w:rPr>
      <w:i/>
      <w:i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664A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Strong">
    <w:name w:val="Strong"/>
    <w:basedOn w:val="DefaultParagraphFont"/>
    <w:uiPriority w:val="99"/>
    <w:qFormat/>
    <w:locked/>
    <w:rsid w:val="00D664AA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E23C13"/>
    <w:rPr>
      <w:rFonts w:cs="Times New Roman"/>
    </w:rPr>
  </w:style>
  <w:style w:type="paragraph" w:styleId="TOC5">
    <w:name w:val="toc 5"/>
    <w:basedOn w:val="Normal"/>
    <w:next w:val="Normal"/>
    <w:autoRedefine/>
    <w:uiPriority w:val="99"/>
    <w:semiHidden/>
    <w:locked/>
    <w:rsid w:val="00110BB0"/>
    <w:pPr>
      <w:ind w:left="960"/>
      <w:jc w:val="left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99"/>
    <w:semiHidden/>
    <w:locked/>
    <w:rsid w:val="00110BB0"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locked/>
    <w:rsid w:val="00110BB0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locked/>
    <w:rsid w:val="00110BB0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locked/>
    <w:rsid w:val="00110BB0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locked/>
    <w:rsid w:val="00110BB0"/>
    <w:pPr>
      <w:ind w:left="1920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E47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A5E88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uiPriority w:val="99"/>
    <w:rsid w:val="0046759C"/>
    <w:rPr>
      <w:rFonts w:ascii="Open Sans" w:hAnsi="Open Sans" w:cs="Times New Roman"/>
      <w:color w:val="333333"/>
      <w:sz w:val="20"/>
      <w:szCs w:val="20"/>
    </w:rPr>
  </w:style>
  <w:style w:type="character" w:customStyle="1" w:styleId="fontstyle11">
    <w:name w:val="fontstyle11"/>
    <w:basedOn w:val="DefaultParagraphFont"/>
    <w:uiPriority w:val="99"/>
    <w:rsid w:val="0046759C"/>
    <w:rPr>
      <w:rFonts w:ascii="Microsoft YaHei" w:hAnsi="Microsoft YaHei" w:cs="Times New Roman"/>
      <w:color w:val="333333"/>
      <w:sz w:val="20"/>
      <w:szCs w:val="20"/>
    </w:rPr>
  </w:style>
  <w:style w:type="character" w:customStyle="1" w:styleId="fontstyle21">
    <w:name w:val="fontstyle21"/>
    <w:basedOn w:val="DefaultParagraphFont"/>
    <w:uiPriority w:val="99"/>
    <w:rsid w:val="00E243A6"/>
    <w:rPr>
      <w:rFonts w:ascii="Wingdings-Regular" w:hAnsi="Wingdings-Regular" w:cs="Times New Roman"/>
      <w:color w:val="000000"/>
      <w:sz w:val="22"/>
      <w:szCs w:val="22"/>
    </w:rPr>
  </w:style>
  <w:style w:type="character" w:customStyle="1" w:styleId="description">
    <w:name w:val="description"/>
    <w:basedOn w:val="DefaultParagraphFont"/>
    <w:uiPriority w:val="99"/>
    <w:rsid w:val="00CE5C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22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26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27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28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29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33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36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37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39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2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25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85422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26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54225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25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5422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2355</TotalTime>
  <Pages>11</Pages>
  <Words>937</Words>
  <Characters>5342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253</cp:revision>
  <cp:lastPrinted>2018-04-22T14:38:00Z</cp:lastPrinted>
  <dcterms:created xsi:type="dcterms:W3CDTF">2014-03-30T15:51:00Z</dcterms:created>
  <dcterms:modified xsi:type="dcterms:W3CDTF">2018-11-11T12:28:00Z</dcterms:modified>
</cp:coreProperties>
</file>