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47" w:rsidRDefault="00E95647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E95647" w:rsidRDefault="00E95647" w:rsidP="00502A5B">
      <w:pPr>
        <w:ind w:firstLine="480"/>
      </w:pPr>
    </w:p>
    <w:p w:rsidR="00E95647" w:rsidRDefault="00E95647" w:rsidP="00502A5B">
      <w:pPr>
        <w:ind w:firstLine="480"/>
      </w:pPr>
    </w:p>
    <w:p w:rsidR="00E95647" w:rsidRPr="00502A5B" w:rsidRDefault="00E95647" w:rsidP="00502A5B">
      <w:pPr>
        <w:ind w:firstLineChars="0" w:firstLine="0"/>
        <w:jc w:val="center"/>
      </w:pPr>
      <w:r w:rsidRPr="00CC0161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E95647" w:rsidRDefault="00E95647" w:rsidP="005A2CAF">
      <w:pPr>
        <w:ind w:firstLine="480"/>
      </w:pPr>
    </w:p>
    <w:p w:rsidR="00E95647" w:rsidRDefault="00E95647" w:rsidP="00502A5B">
      <w:pPr>
        <w:ind w:firstLine="480"/>
      </w:pPr>
    </w:p>
    <w:p w:rsidR="00E95647" w:rsidRPr="00912618" w:rsidRDefault="00E95647" w:rsidP="005A2CAF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编译原理课程设计</w:t>
      </w:r>
    </w:p>
    <w:p w:rsidR="00E95647" w:rsidRPr="005A2CAF" w:rsidRDefault="00E95647" w:rsidP="00502A5B">
      <w:pPr>
        <w:ind w:firstLine="480"/>
      </w:pPr>
    </w:p>
    <w:p w:rsidR="00E95647" w:rsidRPr="00463E48" w:rsidRDefault="00E95647" w:rsidP="00322DC7">
      <w:pPr>
        <w:pStyle w:val="Title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设计文档</w:t>
      </w:r>
    </w:p>
    <w:p w:rsidR="00E95647" w:rsidRDefault="00E95647" w:rsidP="00322DC7">
      <w:pPr>
        <w:ind w:firstLine="480"/>
      </w:pPr>
    </w:p>
    <w:p w:rsidR="00E95647" w:rsidRDefault="00E95647" w:rsidP="00322DC7">
      <w:pPr>
        <w:ind w:firstLine="480"/>
      </w:pPr>
    </w:p>
    <w:p w:rsidR="00E95647" w:rsidRDefault="00E95647" w:rsidP="00322DC7">
      <w:pPr>
        <w:ind w:firstLine="480"/>
      </w:pPr>
    </w:p>
    <w:p w:rsidR="00E95647" w:rsidRPr="00D664AA" w:rsidRDefault="00E95647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北京航空航天大学</w:t>
      </w:r>
    </w:p>
    <w:p w:rsidR="00E95647" w:rsidRPr="00D664AA" w:rsidRDefault="00E95647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计算机学院</w:t>
      </w:r>
    </w:p>
    <w:p w:rsidR="00E95647" w:rsidRDefault="00E95647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陈麒先</w:t>
      </w:r>
    </w:p>
    <w:p w:rsidR="00E95647" w:rsidRDefault="00E95647" w:rsidP="00D664AA">
      <w:pPr>
        <w:ind w:firstLineChars="0" w:firstLine="0"/>
        <w:jc w:val="center"/>
      </w:pPr>
      <w:r>
        <w:t>16061160</w:t>
      </w:r>
    </w:p>
    <w:p w:rsidR="00E95647" w:rsidRDefault="00E95647" w:rsidP="00322DC7">
      <w:pPr>
        <w:ind w:firstLine="480"/>
      </w:pPr>
    </w:p>
    <w:p w:rsidR="00E95647" w:rsidRDefault="00E95647" w:rsidP="00322DC7">
      <w:pPr>
        <w:ind w:firstLine="480"/>
      </w:pPr>
    </w:p>
    <w:p w:rsidR="00E95647" w:rsidRDefault="00E95647" w:rsidP="00322DC7">
      <w:pPr>
        <w:ind w:firstLine="480"/>
      </w:pPr>
    </w:p>
    <w:p w:rsidR="00E95647" w:rsidRDefault="00E95647" w:rsidP="00322DC7">
      <w:pPr>
        <w:ind w:firstLine="480"/>
      </w:pPr>
    </w:p>
    <w:p w:rsidR="00E95647" w:rsidRDefault="00E95647" w:rsidP="00322DC7">
      <w:pPr>
        <w:ind w:firstLine="480"/>
      </w:pPr>
    </w:p>
    <w:p w:rsidR="00E95647" w:rsidRPr="00322DC7" w:rsidRDefault="00E95647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E95647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八年十一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E95647" w:rsidRPr="002D0A56" w:rsidRDefault="00E95647" w:rsidP="00D664AA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E95647" w:rsidRDefault="00E95647" w:rsidP="00D664AA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E95647" w:rsidRDefault="00E95647" w:rsidP="00E243A6">
      <w:pPr>
        <w:ind w:firstLine="482"/>
        <w:rPr>
          <w:rFonts w:ascii="楷体" w:eastAsia="楷体" w:hAnsi="楷体"/>
          <w:b/>
          <w:bCs/>
          <w:szCs w:val="24"/>
        </w:rPr>
      </w:pPr>
      <w:r>
        <w:rPr>
          <w:rFonts w:ascii="楷体" w:eastAsia="楷体" w:hAnsi="楷体" w:hint="eastAsia"/>
          <w:b/>
          <w:bCs/>
          <w:szCs w:val="24"/>
        </w:rPr>
        <w:t>设计文档中</w:t>
      </w:r>
      <w:r w:rsidRPr="00027603">
        <w:rPr>
          <w:rFonts w:ascii="楷体" w:eastAsia="楷体" w:hAnsi="楷体" w:hint="eastAsia"/>
          <w:b/>
          <w:bCs/>
          <w:szCs w:val="24"/>
        </w:rPr>
        <w:t>参考了</w:t>
      </w:r>
      <w:r>
        <w:rPr>
          <w:rFonts w:ascii="楷体" w:eastAsia="楷体" w:hAnsi="楷体" w:hint="eastAsia"/>
          <w:b/>
          <w:bCs/>
          <w:szCs w:val="24"/>
        </w:rPr>
        <w:t>文献或</w:t>
      </w:r>
      <w:r w:rsidRPr="00027603">
        <w:rPr>
          <w:rFonts w:ascii="楷体" w:eastAsia="楷体" w:hAnsi="楷体" w:hint="eastAsia"/>
          <w:b/>
          <w:bCs/>
          <w:szCs w:val="24"/>
        </w:rPr>
        <w:t>互联网资料</w:t>
      </w:r>
      <w:r>
        <w:rPr>
          <w:rFonts w:ascii="楷体" w:eastAsia="楷体" w:hAnsi="楷体" w:hint="eastAsia"/>
          <w:b/>
          <w:bCs/>
          <w:szCs w:val="24"/>
        </w:rPr>
        <w:t>的部分均有引用标注</w:t>
      </w:r>
      <w:r w:rsidRPr="00027603">
        <w:rPr>
          <w:rFonts w:ascii="楷体" w:eastAsia="楷体" w:hAnsi="楷体" w:hint="eastAsia"/>
          <w:b/>
          <w:bCs/>
          <w:szCs w:val="24"/>
        </w:rPr>
        <w:t>，</w:t>
      </w:r>
      <w:r>
        <w:rPr>
          <w:rFonts w:ascii="楷体" w:eastAsia="楷体" w:hAnsi="楷体" w:hint="eastAsia"/>
          <w:b/>
          <w:bCs/>
          <w:szCs w:val="24"/>
        </w:rPr>
        <w:t>另有</w:t>
      </w:r>
      <w:r w:rsidRPr="00027603">
        <w:rPr>
          <w:rFonts w:ascii="楷体" w:eastAsia="楷体" w:hAnsi="楷体" w:hint="eastAsia"/>
          <w:b/>
          <w:bCs/>
          <w:szCs w:val="24"/>
        </w:rPr>
        <w:t>与</w:t>
      </w:r>
      <w:r>
        <w:rPr>
          <w:rFonts w:ascii="楷体" w:eastAsia="楷体" w:hAnsi="楷体" w:hint="eastAsia"/>
          <w:b/>
          <w:bCs/>
          <w:szCs w:val="24"/>
        </w:rPr>
        <w:t>老师或同学研究后的成果引用将在特别致谢中说明，其余部分</w:t>
      </w:r>
      <w:r w:rsidRPr="00027603">
        <w:rPr>
          <w:rFonts w:ascii="楷体" w:eastAsia="楷体" w:hAnsi="楷体" w:hint="eastAsia"/>
          <w:b/>
          <w:bCs/>
          <w:szCs w:val="24"/>
        </w:rPr>
        <w:t>均为</w:t>
      </w:r>
      <w:r>
        <w:rPr>
          <w:rFonts w:ascii="楷体" w:eastAsia="楷体" w:hAnsi="楷体" w:hint="eastAsia"/>
          <w:b/>
          <w:bCs/>
          <w:szCs w:val="24"/>
        </w:rPr>
        <w:t>本人通过查</w:t>
      </w:r>
      <w:r w:rsidRPr="00027603">
        <w:rPr>
          <w:rFonts w:ascii="楷体" w:eastAsia="楷体" w:hAnsi="楷体" w:hint="eastAsia"/>
          <w:b/>
          <w:bCs/>
          <w:szCs w:val="24"/>
        </w:rPr>
        <w:t>阅课件、课堂笔记和教材后独立思考的结果。</w:t>
      </w:r>
      <w:r>
        <w:rPr>
          <w:rFonts w:ascii="楷体" w:eastAsia="楷体" w:hAnsi="楷体" w:hint="eastAsia"/>
          <w:b/>
          <w:bCs/>
          <w:szCs w:val="24"/>
        </w:rPr>
        <w:t>另，实验报告撰写仓促，如有错误，在所难免，欢迎批评指正！</w:t>
      </w:r>
      <w:r w:rsidRPr="00027603">
        <w:rPr>
          <w:rFonts w:ascii="楷体" w:eastAsia="楷体" w:hAnsi="楷体" w:hint="eastAsia"/>
          <w:b/>
          <w:bCs/>
          <w:szCs w:val="24"/>
        </w:rPr>
        <w:t>特此声明。</w:t>
      </w:r>
    </w:p>
    <w:p w:rsidR="00E95647" w:rsidRPr="00E243A6" w:rsidRDefault="00E95647" w:rsidP="00E243A6">
      <w:pPr>
        <w:ind w:firstLine="482"/>
        <w:rPr>
          <w:rFonts w:ascii="楷体" w:eastAsia="楷体" w:hAnsi="楷体"/>
          <w:b/>
          <w:bCs/>
          <w:szCs w:val="24"/>
        </w:rPr>
      </w:pPr>
    </w:p>
    <w:p w:rsidR="00E95647" w:rsidRPr="00D85302" w:rsidRDefault="00E95647" w:rsidP="008A5254">
      <w:pPr>
        <w:pStyle w:val="a0"/>
        <w:jc w:val="left"/>
        <w:outlineLvl w:val="9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bookmarkStart w:id="0" w:name="_Toc497990954"/>
      <w:bookmarkStart w:id="1" w:name="_Toc497991431"/>
      <w:r>
        <w:rPr>
          <w:rFonts w:ascii="楷体" w:eastAsia="楷体" w:hAnsi="楷体"/>
          <w:b/>
          <w:bCs w:val="0"/>
          <w:sz w:val="28"/>
          <w:szCs w:val="28"/>
        </w:rPr>
        <w:t xml:space="preserve">       </w:t>
      </w:r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</w:p>
    <w:p w:rsidR="00E95647" w:rsidRPr="00D85302" w:rsidRDefault="00E95647" w:rsidP="00D664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E95647" w:rsidRDefault="00E95647" w:rsidP="00D664AA">
      <w:pPr>
        <w:ind w:firstLine="482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设计文档中未注释部分内容由作者原创。抄袭行为在任何情况下都是不能容忍的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  <w:r w:rsidRPr="004A6B5F">
        <w:rPr>
          <w:rFonts w:ascii="楷体" w:eastAsia="楷体" w:hAnsi="楷体" w:hint="eastAsia"/>
          <w:b/>
          <w:color w:val="FF0000"/>
        </w:rPr>
        <w:t>勿谓言之不预！</w:t>
      </w:r>
    </w:p>
    <w:p w:rsidR="00E95647" w:rsidRDefault="00E95647" w:rsidP="00EA50C0">
      <w:pPr>
        <w:ind w:firstLineChars="71" w:firstLine="170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pict>
          <v:shape id="图片 1" o:spid="_x0000_s1026" type="#_x0000_t75" style="position:absolute;left:0;text-align:left;margin-left:68.25pt;margin-top:46.8pt;width:262.5pt;height:262.5pt;z-index:251658240;visibility:visible">
            <v:imagedata r:id="rId7" o:title=""/>
            <w10:wrap type="topAndBottom"/>
          </v:shape>
        </w:pict>
      </w:r>
      <w:r>
        <w:t xml:space="preserve">                                          </w:t>
      </w:r>
      <w:r>
        <w:tab/>
      </w:r>
      <w:r>
        <w:tab/>
        <w:t xml:space="preserve">        </w:t>
      </w:r>
      <w:r w:rsidRPr="008A5254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E95647" w:rsidRPr="00EA50C0" w:rsidRDefault="00E95647" w:rsidP="00E243A6">
      <w:pPr>
        <w:ind w:firstLineChars="71"/>
        <w:rPr>
          <w:rFonts w:ascii="楷体" w:eastAsia="楷体" w:hAnsi="楷体"/>
          <w:b/>
          <w:sz w:val="28"/>
          <w:szCs w:val="28"/>
        </w:rPr>
      </w:pPr>
    </w:p>
    <w:p w:rsidR="00E95647" w:rsidRDefault="00E95647" w:rsidP="00110BB0">
      <w:pPr>
        <w:spacing w:line="240" w:lineRule="auto"/>
        <w:ind w:firstLine="480"/>
        <w:sectPr w:rsidR="00E95647" w:rsidSect="004C30D1">
          <w:footerReference w:type="default" r:id="rId15"/>
          <w:endnotePr>
            <w:numFmt w:val="decimal"/>
          </w:endnotePr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E95647" w:rsidRDefault="00E95647" w:rsidP="00D664AA">
      <w:pPr>
        <w:pStyle w:val="Heading1"/>
        <w:spacing w:before="156" w:after="156"/>
      </w:pPr>
      <w:bookmarkStart w:id="2" w:name="_Toc509155141"/>
      <w:bookmarkStart w:id="3" w:name="_Toc509763148"/>
      <w:r>
        <w:rPr>
          <w:rFonts w:hint="eastAsia"/>
        </w:rPr>
        <w:t>编译器设计文档</w:t>
      </w:r>
    </w:p>
    <w:p w:rsidR="00E95647" w:rsidRPr="00C10EEC" w:rsidRDefault="00E95647" w:rsidP="003B6176">
      <w:pPr>
        <w:ind w:firstLineChars="0" w:firstLine="0"/>
        <w:rPr>
          <w:rFonts w:ascii="黑体" w:eastAsia="黑体" w:hAnsi="黑体"/>
          <w:sz w:val="32"/>
          <w:szCs w:val="32"/>
        </w:rPr>
      </w:pPr>
      <w:r w:rsidRPr="00C10EEC">
        <w:rPr>
          <w:rFonts w:ascii="黑体" w:eastAsia="黑体" w:hAnsi="黑体" w:hint="eastAsia"/>
          <w:sz w:val="32"/>
          <w:szCs w:val="32"/>
        </w:rPr>
        <w:t>一、需求分析</w:t>
      </w:r>
    </w:p>
    <w:p w:rsidR="00E95647" w:rsidRPr="003B6176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t>1</w:t>
      </w:r>
      <w:r w:rsidRPr="00BE3691">
        <w:rPr>
          <w:rFonts w:hint="eastAsia"/>
        </w:rPr>
        <w:t>．</w:t>
      </w:r>
      <w:r>
        <w:rPr>
          <w:rFonts w:hint="eastAsia"/>
        </w:rPr>
        <w:t>文法说明</w:t>
      </w:r>
    </w:p>
    <w:p w:rsidR="00E95647" w:rsidRDefault="00E95647" w:rsidP="0058597A">
      <w:pPr>
        <w:ind w:firstLine="480"/>
      </w:pPr>
      <w:r>
        <w:t>1.</w:t>
      </w:r>
    </w:p>
    <w:p w:rsidR="00E95647" w:rsidRDefault="00E95647" w:rsidP="0058597A">
      <w:pPr>
        <w:ind w:firstLine="480"/>
      </w:pPr>
      <w:r>
        <w:rPr>
          <w:rFonts w:hint="eastAsia"/>
        </w:rPr>
        <w:t>＜程序＞</w:t>
      </w:r>
      <w:r>
        <w:t xml:space="preserve">  ::= </w:t>
      </w:r>
      <w:r>
        <w:rPr>
          <w:rFonts w:hint="eastAsia"/>
        </w:rPr>
        <w:t>［＜常量说明＞］［＜变量说明＞］</w:t>
      </w:r>
      <w:r>
        <w:t>{</w:t>
      </w:r>
      <w:r>
        <w:rPr>
          <w:rFonts w:hint="eastAsia"/>
        </w:rPr>
        <w:t>＜有返回值函数定义＞</w:t>
      </w:r>
      <w:r>
        <w:t>|</w:t>
      </w:r>
      <w:r>
        <w:rPr>
          <w:rFonts w:hint="eastAsia"/>
        </w:rPr>
        <w:t>＜无返回值函数定义＞</w:t>
      </w:r>
      <w:r>
        <w:t>}</w:t>
      </w:r>
      <w:r>
        <w:rPr>
          <w:rFonts w:hint="eastAsia"/>
        </w:rPr>
        <w:t>＜主函数＞</w:t>
      </w:r>
    </w:p>
    <w:p w:rsidR="00E95647" w:rsidRDefault="00E95647" w:rsidP="0058597A">
      <w:pPr>
        <w:ind w:firstLine="480"/>
      </w:pPr>
      <w:r>
        <w:rPr>
          <w:rFonts w:hint="eastAsia"/>
        </w:rPr>
        <w:t>＜常量说明＞</w:t>
      </w:r>
      <w:r>
        <w:t xml:space="preserve"> ::=  const</w:t>
      </w:r>
      <w:r>
        <w:rPr>
          <w:rFonts w:hint="eastAsia"/>
        </w:rPr>
        <w:t>＜常量定义＞</w:t>
      </w:r>
      <w:r>
        <w:t>;{ const</w:t>
      </w:r>
      <w:r>
        <w:rPr>
          <w:rFonts w:hint="eastAsia"/>
        </w:rPr>
        <w:t>＜常量定义＞</w:t>
      </w:r>
      <w:r>
        <w:t>;}</w:t>
      </w:r>
    </w:p>
    <w:p w:rsidR="00E95647" w:rsidRDefault="00E95647" w:rsidP="0058597A">
      <w:pPr>
        <w:ind w:firstLine="480"/>
      </w:pPr>
      <w:r>
        <w:rPr>
          <w:rFonts w:hint="eastAsia"/>
        </w:rPr>
        <w:t>＜变量说明＞</w:t>
      </w:r>
      <w:r>
        <w:t xml:space="preserve">  ::= </w:t>
      </w:r>
      <w:r>
        <w:rPr>
          <w:rFonts w:hint="eastAsia"/>
        </w:rPr>
        <w:t>＜变量定义＞</w:t>
      </w:r>
      <w:r>
        <w:t>;{</w:t>
      </w:r>
      <w:r>
        <w:rPr>
          <w:rFonts w:hint="eastAsia"/>
        </w:rPr>
        <w:t>＜变量定义＞</w:t>
      </w:r>
      <w:r>
        <w:t>;}</w:t>
      </w:r>
    </w:p>
    <w:p w:rsidR="00E95647" w:rsidRDefault="00E95647" w:rsidP="0058597A">
      <w:pPr>
        <w:ind w:firstLine="480"/>
      </w:pPr>
      <w:r>
        <w:rPr>
          <w:rFonts w:hint="eastAsia"/>
        </w:rPr>
        <w:t>＜有返回值函数定义＞</w:t>
      </w:r>
      <w:r>
        <w:t xml:space="preserve">  ::=  </w:t>
      </w:r>
      <w:r>
        <w:rPr>
          <w:rFonts w:hint="eastAsia"/>
        </w:rPr>
        <w:t>＜声明头部＞</w:t>
      </w:r>
      <w:r>
        <w:t>'('</w:t>
      </w:r>
      <w:r>
        <w:rPr>
          <w:rFonts w:hint="eastAsia"/>
        </w:rPr>
        <w:t>＜参数表＞</w:t>
      </w:r>
      <w:r>
        <w:t>')' '{'</w:t>
      </w:r>
      <w:r>
        <w:rPr>
          <w:rFonts w:hint="eastAsia"/>
        </w:rPr>
        <w:t>＜复合语句＞</w:t>
      </w:r>
      <w:r>
        <w:t>'}'</w:t>
      </w:r>
    </w:p>
    <w:p w:rsidR="00E95647" w:rsidRDefault="00E95647" w:rsidP="0058597A">
      <w:pPr>
        <w:ind w:firstLine="480"/>
      </w:pPr>
      <w:r>
        <w:rPr>
          <w:rFonts w:hint="eastAsia"/>
        </w:rPr>
        <w:t>＜无返回值函数定义＞</w:t>
      </w:r>
      <w:r>
        <w:t xml:space="preserve">  ::= void</w:t>
      </w:r>
      <w:r>
        <w:rPr>
          <w:rFonts w:hint="eastAsia"/>
        </w:rPr>
        <w:t>＜标识符＞</w:t>
      </w:r>
      <w:r>
        <w:t>'('</w:t>
      </w:r>
      <w:r>
        <w:rPr>
          <w:rFonts w:hint="eastAsia"/>
        </w:rPr>
        <w:t>＜参数表＞</w:t>
      </w:r>
      <w:r>
        <w:t>')''{'</w:t>
      </w:r>
      <w:r>
        <w:rPr>
          <w:rFonts w:hint="eastAsia"/>
        </w:rPr>
        <w:t>＜复合语句＞</w:t>
      </w:r>
      <w:r>
        <w:t>'}'</w:t>
      </w:r>
    </w:p>
    <w:p w:rsidR="00E95647" w:rsidRDefault="00E95647" w:rsidP="0058597A">
      <w:pPr>
        <w:ind w:firstLine="480"/>
      </w:pPr>
      <w:r>
        <w:rPr>
          <w:rFonts w:hint="eastAsia"/>
        </w:rPr>
        <w:t>＜主函数＞</w:t>
      </w:r>
      <w:r>
        <w:t xml:space="preserve">  ::= void main'('')''{'</w:t>
      </w:r>
      <w:r>
        <w:rPr>
          <w:rFonts w:hint="eastAsia"/>
        </w:rPr>
        <w:t>＜复合语句＞</w:t>
      </w:r>
      <w:r>
        <w:t>'}'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 xml:space="preserve">const int a = 1;  // </w:t>
      </w:r>
      <w:r>
        <w:rPr>
          <w:rFonts w:hint="eastAsia"/>
        </w:rPr>
        <w:t>常量说明</w:t>
      </w:r>
    </w:p>
    <w:p w:rsidR="00E95647" w:rsidRDefault="00E95647" w:rsidP="0058597A">
      <w:pPr>
        <w:ind w:firstLine="480"/>
      </w:pPr>
      <w:r>
        <w:t xml:space="preserve">int b;    // </w:t>
      </w:r>
      <w:r>
        <w:rPr>
          <w:rFonts w:hint="eastAsia"/>
        </w:rPr>
        <w:t>变量说明</w:t>
      </w:r>
    </w:p>
    <w:p w:rsidR="00E95647" w:rsidRDefault="00E95647" w:rsidP="0058597A">
      <w:pPr>
        <w:ind w:firstLine="480"/>
      </w:pPr>
      <w:r>
        <w:t>int add(int x,int y){ //</w:t>
      </w:r>
      <w:r>
        <w:rPr>
          <w:rFonts w:hint="eastAsia"/>
        </w:rPr>
        <w:t>有返回值函数定义</w:t>
      </w:r>
    </w:p>
    <w:p w:rsidR="00E95647" w:rsidRDefault="00E95647" w:rsidP="0058597A">
      <w:pPr>
        <w:ind w:firstLine="480"/>
      </w:pPr>
      <w:r>
        <w:tab/>
        <w:t xml:space="preserve">return x + y;  </w:t>
      </w:r>
    </w:p>
    <w:p w:rsidR="00E95647" w:rsidRDefault="00E95647" w:rsidP="0058597A">
      <w:pPr>
        <w:ind w:firstLine="480"/>
      </w:pPr>
      <w:r>
        <w:t>}</w:t>
      </w:r>
    </w:p>
    <w:p w:rsidR="00E95647" w:rsidRDefault="00E95647" w:rsidP="0058597A">
      <w:pPr>
        <w:ind w:firstLine="480"/>
      </w:pPr>
      <w:r>
        <w:t>void print(){  //</w:t>
      </w:r>
      <w:r>
        <w:rPr>
          <w:rFonts w:hint="eastAsia"/>
        </w:rPr>
        <w:t>无返回值函数定义</w:t>
      </w:r>
    </w:p>
    <w:p w:rsidR="00E95647" w:rsidRDefault="00E95647" w:rsidP="0058597A">
      <w:pPr>
        <w:ind w:firstLine="480"/>
      </w:pPr>
      <w:r>
        <w:tab/>
        <w:t>printf("helloworld");</w:t>
      </w:r>
    </w:p>
    <w:p w:rsidR="00E95647" w:rsidRDefault="00E95647" w:rsidP="0058597A">
      <w:pPr>
        <w:ind w:firstLine="480"/>
      </w:pPr>
      <w:r>
        <w:t>}</w:t>
      </w:r>
    </w:p>
    <w:p w:rsidR="00E95647" w:rsidRDefault="00E95647" w:rsidP="0058597A">
      <w:pPr>
        <w:ind w:firstLine="480"/>
      </w:pPr>
      <w:r>
        <w:t>void main(){  //</w:t>
      </w:r>
      <w:r>
        <w:rPr>
          <w:rFonts w:hint="eastAsia"/>
        </w:rPr>
        <w:t>主函数</w:t>
      </w:r>
    </w:p>
    <w:p w:rsidR="00E95647" w:rsidRDefault="00E95647" w:rsidP="0058597A">
      <w:pPr>
        <w:ind w:firstLine="480"/>
      </w:pPr>
      <w:r>
        <w:tab/>
        <w:t>int c;</w:t>
      </w:r>
    </w:p>
    <w:p w:rsidR="00E95647" w:rsidRDefault="00E95647" w:rsidP="0058597A">
      <w:pPr>
        <w:ind w:firstLine="480"/>
      </w:pPr>
      <w:r>
        <w:tab/>
        <w:t>b = 1;</w:t>
      </w:r>
    </w:p>
    <w:p w:rsidR="00E95647" w:rsidRDefault="00E95647" w:rsidP="0058597A">
      <w:pPr>
        <w:ind w:firstLine="480"/>
      </w:pPr>
      <w:r>
        <w:tab/>
        <w:t>c = add(a,b);</w:t>
      </w:r>
    </w:p>
    <w:p w:rsidR="00E95647" w:rsidRDefault="00E95647" w:rsidP="0058597A">
      <w:pPr>
        <w:ind w:firstLine="480"/>
      </w:pPr>
      <w:r>
        <w:tab/>
        <w:t>print();</w:t>
      </w:r>
    </w:p>
    <w:p w:rsidR="00E95647" w:rsidRDefault="00E95647" w:rsidP="0058597A">
      <w:pPr>
        <w:ind w:firstLine="480"/>
      </w:pPr>
      <w:r>
        <w:t>}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根据程序的文法可知，程序各个组成成分的顺序已经被限定好了，不能随便更改顺序，如“</w:t>
      </w:r>
      <w:r>
        <w:t>int a,b; const x=10;</w:t>
      </w:r>
      <w:r>
        <w:rPr>
          <w:rFonts w:hint="eastAsia"/>
        </w:rPr>
        <w:t>”此种顺序是不允许的。</w:t>
      </w:r>
    </w:p>
    <w:p w:rsidR="00E95647" w:rsidRDefault="00E95647" w:rsidP="0058597A">
      <w:pPr>
        <w:ind w:firstLine="480"/>
      </w:pP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每一个程序按顺序由常量说明部分，变量说明部分，有无返回值函数定义部分，以及主函数组成。其中常量，变量，过程及函数说明说明，复合语句之间有严格的先后顺序，不能打乱。而相连的有无返回值的函数说明部分则可以随意改变顺序。变量说明，常量说明，过程及函数说明对于一个分程序来说均为可有可无的部分，有无返回值的函数定义可以有零到多个。只有最后的主函数是必须存在的。</w:t>
      </w:r>
    </w:p>
    <w:p w:rsidR="00E95647" w:rsidRDefault="00E95647" w:rsidP="0058597A">
      <w:pPr>
        <w:ind w:firstLine="480"/>
      </w:pPr>
    </w:p>
    <w:p w:rsidR="00E95647" w:rsidRDefault="00E95647" w:rsidP="0058597A">
      <w:pPr>
        <w:ind w:firstLine="480"/>
      </w:pPr>
      <w:r>
        <w:t>2.</w:t>
      </w:r>
    </w:p>
    <w:p w:rsidR="00E95647" w:rsidRDefault="00E95647" w:rsidP="0058597A">
      <w:pPr>
        <w:ind w:firstLine="480"/>
      </w:pPr>
      <w:r>
        <w:rPr>
          <w:rFonts w:hint="eastAsia"/>
        </w:rPr>
        <w:t>＜常量说明＞</w:t>
      </w:r>
      <w:r>
        <w:t xml:space="preserve"> ::=  const</w:t>
      </w:r>
      <w:r>
        <w:rPr>
          <w:rFonts w:hint="eastAsia"/>
        </w:rPr>
        <w:t>＜常量定义＞</w:t>
      </w:r>
      <w:r>
        <w:t>;{ const</w:t>
      </w:r>
      <w:r>
        <w:rPr>
          <w:rFonts w:hint="eastAsia"/>
        </w:rPr>
        <w:t>＜常量定义＞</w:t>
      </w:r>
      <w:r>
        <w:t>;}</w:t>
      </w:r>
    </w:p>
    <w:p w:rsidR="00E95647" w:rsidRDefault="00E95647" w:rsidP="0058597A">
      <w:pPr>
        <w:ind w:firstLine="480"/>
      </w:pPr>
      <w:r>
        <w:rPr>
          <w:rFonts w:hint="eastAsia"/>
        </w:rPr>
        <w:t>＜常量定义＞</w:t>
      </w:r>
      <w:r>
        <w:t xml:space="preserve">   ::=   int</w:t>
      </w:r>
      <w:r>
        <w:rPr>
          <w:rFonts w:hint="eastAsia"/>
        </w:rPr>
        <w:t>＜标识符＞＝＜整数＞</w:t>
      </w:r>
      <w:r>
        <w:t>{,</w:t>
      </w:r>
      <w:r>
        <w:rPr>
          <w:rFonts w:hint="eastAsia"/>
        </w:rPr>
        <w:t>＜标识符＞＝＜整数＞</w:t>
      </w:r>
      <w:r>
        <w:t>}</w:t>
      </w:r>
    </w:p>
    <w:p w:rsidR="00E95647" w:rsidRDefault="00E95647" w:rsidP="0058597A">
      <w:pPr>
        <w:ind w:firstLine="480"/>
      </w:pPr>
      <w:r>
        <w:tab/>
      </w:r>
      <w:r>
        <w:tab/>
      </w:r>
      <w:r>
        <w:tab/>
      </w:r>
      <w:r>
        <w:tab/>
        <w:t xml:space="preserve">  | char</w:t>
      </w:r>
      <w:r>
        <w:rPr>
          <w:rFonts w:hint="eastAsia"/>
        </w:rPr>
        <w:t>＜标识符＞＝＜字符＞</w:t>
      </w:r>
      <w:r>
        <w:t>{,</w:t>
      </w:r>
      <w:r>
        <w:rPr>
          <w:rFonts w:hint="eastAsia"/>
        </w:rPr>
        <w:t>＜标识符＞＝＜字符＞</w:t>
      </w:r>
      <w:r>
        <w:t>}</w:t>
      </w:r>
    </w:p>
    <w:p w:rsidR="00E95647" w:rsidRDefault="00E95647" w:rsidP="0058597A">
      <w:pPr>
        <w:ind w:firstLine="480"/>
      </w:pPr>
      <w:r>
        <w:rPr>
          <w:rFonts w:hint="eastAsia"/>
        </w:rPr>
        <w:t>＜标识符＞</w:t>
      </w:r>
      <w:r>
        <w:t xml:space="preserve">    ::=  </w:t>
      </w:r>
      <w:r>
        <w:rPr>
          <w:rFonts w:hint="eastAsia"/>
        </w:rPr>
        <w:t>＜字母＞｛＜字母＞｜＜数字＞｝</w:t>
      </w:r>
    </w:p>
    <w:p w:rsidR="00E95647" w:rsidRDefault="00E95647" w:rsidP="0058597A">
      <w:pPr>
        <w:ind w:firstLine="480"/>
      </w:pPr>
      <w:r>
        <w:rPr>
          <w:rFonts w:hint="eastAsia"/>
        </w:rPr>
        <w:t>＜字符＞</w:t>
      </w:r>
      <w:r>
        <w:t xml:space="preserve">    ::=  '</w:t>
      </w:r>
      <w:r>
        <w:rPr>
          <w:rFonts w:hint="eastAsia"/>
        </w:rPr>
        <w:t>＜加法运算符＞</w:t>
      </w:r>
      <w:r>
        <w:t>'</w:t>
      </w:r>
      <w:r>
        <w:rPr>
          <w:rFonts w:hint="eastAsia"/>
        </w:rPr>
        <w:t>｜</w:t>
      </w:r>
      <w:r>
        <w:t>'</w:t>
      </w:r>
      <w:r>
        <w:rPr>
          <w:rFonts w:hint="eastAsia"/>
        </w:rPr>
        <w:t>＜乘法运算符＞</w:t>
      </w:r>
      <w:r>
        <w:t>'</w:t>
      </w:r>
      <w:r>
        <w:rPr>
          <w:rFonts w:hint="eastAsia"/>
        </w:rPr>
        <w:t>｜</w:t>
      </w:r>
      <w:r>
        <w:t>'</w:t>
      </w:r>
      <w:r>
        <w:rPr>
          <w:rFonts w:hint="eastAsia"/>
        </w:rPr>
        <w:t>＜字母＞</w:t>
      </w:r>
      <w:r>
        <w:t>'</w:t>
      </w:r>
      <w:r>
        <w:rPr>
          <w:rFonts w:hint="eastAsia"/>
        </w:rPr>
        <w:t>｜</w:t>
      </w:r>
      <w:r>
        <w:t>'</w:t>
      </w:r>
      <w:r>
        <w:rPr>
          <w:rFonts w:hint="eastAsia"/>
        </w:rPr>
        <w:t>＜数字＞</w:t>
      </w:r>
      <w:r>
        <w:t>'</w:t>
      </w:r>
    </w:p>
    <w:p w:rsidR="00E95647" w:rsidRDefault="00E95647" w:rsidP="0058597A">
      <w:pPr>
        <w:ind w:firstLine="480"/>
      </w:pPr>
      <w:r>
        <w:rPr>
          <w:rFonts w:hint="eastAsia"/>
        </w:rPr>
        <w:t>＜无符号整数＞</w:t>
      </w:r>
      <w:r>
        <w:t xml:space="preserve">  ::= </w:t>
      </w:r>
      <w:r>
        <w:rPr>
          <w:rFonts w:hint="eastAsia"/>
        </w:rPr>
        <w:t>＜非零数字＞｛＜数字＞｝</w:t>
      </w:r>
      <w:r>
        <w:t>| 0</w:t>
      </w:r>
    </w:p>
    <w:p w:rsidR="00E95647" w:rsidRDefault="00E95647" w:rsidP="0058597A">
      <w:pPr>
        <w:ind w:firstLine="480"/>
      </w:pPr>
      <w:r>
        <w:rPr>
          <w:rFonts w:hint="eastAsia"/>
        </w:rPr>
        <w:t>＜整数＞</w:t>
      </w:r>
      <w:r>
        <w:t xml:space="preserve">        ::= </w:t>
      </w:r>
      <w:r>
        <w:rPr>
          <w:rFonts w:hint="eastAsia"/>
        </w:rPr>
        <w:t>［＋｜－］＜无符号整数＞</w:t>
      </w:r>
    </w:p>
    <w:p w:rsidR="00E95647" w:rsidRDefault="00E95647" w:rsidP="0058597A">
      <w:pPr>
        <w:ind w:firstLine="480"/>
      </w:pPr>
      <w:r>
        <w:rPr>
          <w:rFonts w:hint="eastAsia"/>
        </w:rPr>
        <w:t>＜数字＞</w:t>
      </w:r>
      <w:r>
        <w:t xml:space="preserve">   ::= </w:t>
      </w:r>
      <w:r>
        <w:rPr>
          <w:rFonts w:hint="eastAsia"/>
        </w:rPr>
        <w:t>０｜＜非零数字＞</w:t>
      </w:r>
    </w:p>
    <w:p w:rsidR="00E95647" w:rsidRDefault="00E95647" w:rsidP="0058597A">
      <w:pPr>
        <w:ind w:firstLine="480"/>
      </w:pPr>
      <w:r>
        <w:rPr>
          <w:rFonts w:hint="eastAsia"/>
        </w:rPr>
        <w:t>＜非零数字＞</w:t>
      </w:r>
      <w:r>
        <w:t xml:space="preserve">  ::= </w:t>
      </w:r>
      <w:r>
        <w:rPr>
          <w:rFonts w:hint="eastAsia"/>
        </w:rPr>
        <w:t>１｜．．．｜９</w:t>
      </w:r>
    </w:p>
    <w:p w:rsidR="00E95647" w:rsidRDefault="00E95647" w:rsidP="0058597A">
      <w:pPr>
        <w:ind w:firstLine="480"/>
      </w:pPr>
      <w:r>
        <w:rPr>
          <w:rFonts w:hint="eastAsia"/>
        </w:rPr>
        <w:t>＜字母＞</w:t>
      </w:r>
      <w:r>
        <w:t xml:space="preserve">   ::= </w:t>
      </w:r>
      <w:r>
        <w:rPr>
          <w:rFonts w:hint="eastAsia"/>
        </w:rPr>
        <w:t>＿｜</w:t>
      </w:r>
      <w:r>
        <w:t>a</w:t>
      </w:r>
      <w:r>
        <w:rPr>
          <w:rFonts w:hint="eastAsia"/>
        </w:rPr>
        <w:t>｜．．．｜</w:t>
      </w:r>
      <w:r>
        <w:t>z</w:t>
      </w:r>
      <w:r>
        <w:rPr>
          <w:rFonts w:hint="eastAsia"/>
        </w:rPr>
        <w:t>｜</w:t>
      </w:r>
      <w:r>
        <w:t>A</w:t>
      </w:r>
      <w:r>
        <w:rPr>
          <w:rFonts w:hint="eastAsia"/>
        </w:rPr>
        <w:t>｜．．．｜</w:t>
      </w:r>
      <w:r>
        <w:t>Z</w:t>
      </w:r>
    </w:p>
    <w:p w:rsidR="00E95647" w:rsidRDefault="00E95647" w:rsidP="0058597A">
      <w:pPr>
        <w:ind w:firstLine="480"/>
      </w:pPr>
      <w:r>
        <w:rPr>
          <w:rFonts w:hint="eastAsia"/>
        </w:rPr>
        <w:t>＜加法运算符＞</w:t>
      </w:r>
      <w:r>
        <w:t xml:space="preserve"> ::= +</w:t>
      </w:r>
      <w:r>
        <w:rPr>
          <w:rFonts w:hint="eastAsia"/>
        </w:rPr>
        <w:t>｜</w:t>
      </w:r>
      <w:r>
        <w:t>-</w:t>
      </w:r>
    </w:p>
    <w:p w:rsidR="00E95647" w:rsidRDefault="00E95647" w:rsidP="0058597A">
      <w:pPr>
        <w:ind w:firstLine="480"/>
      </w:pPr>
      <w:r>
        <w:rPr>
          <w:rFonts w:hint="eastAsia"/>
        </w:rPr>
        <w:t>＜乘法运算符＞</w:t>
      </w:r>
      <w:r>
        <w:t xml:space="preserve">  ::= *</w:t>
      </w:r>
      <w:r>
        <w:rPr>
          <w:rFonts w:hint="eastAsia"/>
        </w:rPr>
        <w:t>｜</w:t>
      </w:r>
      <w:r>
        <w:t>/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  <w:r>
        <w:t xml:space="preserve"> </w:t>
      </w:r>
    </w:p>
    <w:p w:rsidR="00E95647" w:rsidRDefault="00E95647" w:rsidP="0058597A">
      <w:pPr>
        <w:ind w:firstLine="480"/>
      </w:pPr>
      <w:r>
        <w:t>const int _aA = 0;    //int</w:t>
      </w:r>
      <w:r>
        <w:rPr>
          <w:rFonts w:hint="eastAsia"/>
        </w:rPr>
        <w:t>常量</w:t>
      </w:r>
    </w:p>
    <w:p w:rsidR="00E95647" w:rsidRDefault="00E95647" w:rsidP="0058597A">
      <w:pPr>
        <w:ind w:firstLine="480"/>
      </w:pPr>
      <w:r>
        <w:t>const char Ch = '+';  //char</w:t>
      </w:r>
      <w:r>
        <w:rPr>
          <w:rFonts w:hint="eastAsia"/>
        </w:rPr>
        <w:t>常量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常量说明部分可以说明一至多个常量，每条定义必须有</w:t>
      </w:r>
      <w:r>
        <w:t>const</w:t>
      </w:r>
      <w:r>
        <w:rPr>
          <w:rFonts w:hint="eastAsia"/>
        </w:rPr>
        <w:t>开始，以分号结束，中间是常量定义。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常量定义可以是</w:t>
      </w:r>
      <w:r>
        <w:t>int</w:t>
      </w:r>
      <w:r>
        <w:rPr>
          <w:rFonts w:hint="eastAsia"/>
        </w:rPr>
        <w:t>也可以是</w:t>
      </w:r>
      <w:r>
        <w:t>char</w:t>
      </w:r>
      <w:r>
        <w:rPr>
          <w:rFonts w:hint="eastAsia"/>
        </w:rPr>
        <w:t>，对统一类型可定义多个常量，以逗号分隔，定义由等号连接，左边必须为标识符。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标识符必须以字母开头，有字母数字组成。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字母包含大小写和下划线，程序对大小写敏感。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整数的开头为可选的</w:t>
      </w:r>
      <w:r>
        <w:t>+-</w:t>
      </w:r>
      <w:r>
        <w:rPr>
          <w:rFonts w:hint="eastAsia"/>
        </w:rPr>
        <w:t>加上无符号整数。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无符号整数可以是</w:t>
      </w:r>
      <w:r>
        <w:t>0</w:t>
      </w:r>
      <w:r>
        <w:rPr>
          <w:rFonts w:hint="eastAsia"/>
        </w:rPr>
        <w:t>或者不允许前</w:t>
      </w:r>
      <w:r>
        <w:t>0</w:t>
      </w:r>
      <w:r>
        <w:rPr>
          <w:rFonts w:hint="eastAsia"/>
        </w:rPr>
        <w:t>的其他数字。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字符是能是</w:t>
      </w:r>
      <w:r>
        <w:t>+-*/_</w:t>
      </w:r>
      <w:r>
        <w:rPr>
          <w:rFonts w:hint="eastAsia"/>
        </w:rPr>
        <w:t>大小写字母和数字。</w:t>
      </w:r>
    </w:p>
    <w:p w:rsidR="00E95647" w:rsidRDefault="00E95647" w:rsidP="0058597A">
      <w:pPr>
        <w:ind w:firstLine="480"/>
      </w:pPr>
    </w:p>
    <w:p w:rsidR="00E95647" w:rsidRDefault="00E95647" w:rsidP="0058597A">
      <w:pPr>
        <w:ind w:firstLine="480"/>
      </w:pPr>
      <w:r>
        <w:t>3.</w:t>
      </w:r>
    </w:p>
    <w:p w:rsidR="00E95647" w:rsidRDefault="00E95647" w:rsidP="0058597A">
      <w:pPr>
        <w:ind w:firstLine="480"/>
      </w:pPr>
      <w:r>
        <w:rPr>
          <w:rFonts w:hint="eastAsia"/>
        </w:rPr>
        <w:t>＜变量说明＞</w:t>
      </w:r>
      <w:r>
        <w:t xml:space="preserve">  ::= </w:t>
      </w:r>
      <w:r>
        <w:rPr>
          <w:rFonts w:hint="eastAsia"/>
        </w:rPr>
        <w:t>＜变量定义＞</w:t>
      </w:r>
      <w:r>
        <w:t>;{</w:t>
      </w:r>
      <w:r>
        <w:rPr>
          <w:rFonts w:hint="eastAsia"/>
        </w:rPr>
        <w:t>＜变量定义＞</w:t>
      </w:r>
      <w:r>
        <w:t>;}</w:t>
      </w:r>
    </w:p>
    <w:p w:rsidR="00E95647" w:rsidRDefault="00E95647" w:rsidP="0058597A">
      <w:pPr>
        <w:ind w:firstLine="480"/>
      </w:pPr>
      <w:r>
        <w:rPr>
          <w:rFonts w:hint="eastAsia"/>
        </w:rPr>
        <w:t>＜变量定义＞</w:t>
      </w:r>
      <w:r>
        <w:t xml:space="preserve">  ::= </w:t>
      </w:r>
      <w:r>
        <w:rPr>
          <w:rFonts w:hint="eastAsia"/>
        </w:rPr>
        <w:t>＜类型标识符＞</w:t>
      </w:r>
      <w:r>
        <w:t>(</w:t>
      </w:r>
      <w:r>
        <w:rPr>
          <w:rFonts w:hint="eastAsia"/>
        </w:rPr>
        <w:t>＜标识符＞</w:t>
      </w:r>
      <w:r>
        <w:t>|</w:t>
      </w:r>
      <w:r>
        <w:rPr>
          <w:rFonts w:hint="eastAsia"/>
        </w:rPr>
        <w:t>＜标识符＞</w:t>
      </w:r>
      <w:r>
        <w:t>'['</w:t>
      </w:r>
      <w:r>
        <w:rPr>
          <w:rFonts w:hint="eastAsia"/>
        </w:rPr>
        <w:t>＜无符号整数＞</w:t>
      </w:r>
      <w:r>
        <w:t>']'){,(</w:t>
      </w:r>
      <w:r>
        <w:rPr>
          <w:rFonts w:hint="eastAsia"/>
        </w:rPr>
        <w:t>＜标识符＞</w:t>
      </w:r>
      <w:r>
        <w:t>|</w:t>
      </w:r>
      <w:r>
        <w:rPr>
          <w:rFonts w:hint="eastAsia"/>
        </w:rPr>
        <w:t>＜标识符＞</w:t>
      </w:r>
      <w:r>
        <w:t>'['</w:t>
      </w:r>
      <w:r>
        <w:rPr>
          <w:rFonts w:hint="eastAsia"/>
        </w:rPr>
        <w:t>＜无符号整数＞</w:t>
      </w:r>
      <w:r>
        <w:t>']' )}</w:t>
      </w:r>
    </w:p>
    <w:p w:rsidR="00E95647" w:rsidRDefault="00E95647" w:rsidP="0058597A">
      <w:pPr>
        <w:ind w:firstLine="480"/>
      </w:pPr>
      <w:r>
        <w:rPr>
          <w:rFonts w:hint="eastAsia"/>
        </w:rPr>
        <w:t>＜类型标识符＞</w:t>
      </w:r>
      <w:r>
        <w:t xml:space="preserve"> ::=  int | char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 xml:space="preserve">int a;       // </w:t>
      </w:r>
      <w:r>
        <w:rPr>
          <w:rFonts w:hint="eastAsia"/>
        </w:rPr>
        <w:t>声明</w:t>
      </w:r>
      <w:r>
        <w:t>int</w:t>
      </w:r>
      <w:r>
        <w:rPr>
          <w:rFonts w:hint="eastAsia"/>
        </w:rPr>
        <w:t>变量</w:t>
      </w:r>
    </w:p>
    <w:p w:rsidR="00E95647" w:rsidRDefault="00E95647" w:rsidP="0058597A">
      <w:pPr>
        <w:ind w:firstLine="480"/>
      </w:pPr>
      <w:r>
        <w:t xml:space="preserve">char b[100]; // </w:t>
      </w:r>
      <w:r>
        <w:rPr>
          <w:rFonts w:hint="eastAsia"/>
        </w:rPr>
        <w:t>声明长</w:t>
      </w:r>
      <w:r>
        <w:t>100</w:t>
      </w:r>
      <w:r>
        <w:rPr>
          <w:rFonts w:hint="eastAsia"/>
        </w:rPr>
        <w:t>字符数组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变量定义不支持在定义时直接赋值，如不允许‘</w:t>
      </w:r>
      <w:r>
        <w:t>int a = 1;</w:t>
      </w:r>
      <w:r>
        <w:rPr>
          <w:rFonts w:hint="eastAsia"/>
        </w:rPr>
        <w:t>’。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类型标识符包括</w:t>
      </w:r>
      <w:r>
        <w:t>2</w:t>
      </w:r>
      <w:r>
        <w:rPr>
          <w:rFonts w:hint="eastAsia"/>
        </w:rPr>
        <w:t>种，</w:t>
      </w:r>
      <w:r>
        <w:t>int</w:t>
      </w:r>
      <w:r>
        <w:rPr>
          <w:rFonts w:hint="eastAsia"/>
        </w:rPr>
        <w:t>和</w:t>
      </w:r>
      <w:r>
        <w:t>char</w:t>
      </w:r>
      <w:r>
        <w:rPr>
          <w:rFonts w:hint="eastAsia"/>
        </w:rPr>
        <w:t>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变量定义包括变量和数组定义</w:t>
      </w:r>
      <w:r>
        <w:t>,</w:t>
      </w:r>
      <w:r>
        <w:rPr>
          <w:rFonts w:hint="eastAsia"/>
        </w:rPr>
        <w:t>数组定义中无符号整数值表示数组长度，值大于</w:t>
      </w:r>
      <w:r>
        <w:t>0</w:t>
      </w:r>
      <w:r>
        <w:rPr>
          <w:rFonts w:hint="eastAsia"/>
        </w:rPr>
        <w:t>。</w:t>
      </w:r>
    </w:p>
    <w:p w:rsidR="00E95647" w:rsidRDefault="00E95647" w:rsidP="0058597A">
      <w:pPr>
        <w:ind w:firstLine="480"/>
      </w:pPr>
      <w:r>
        <w:t>- char</w:t>
      </w:r>
      <w:r>
        <w:rPr>
          <w:rFonts w:hint="eastAsia"/>
        </w:rPr>
        <w:t>类型的变量或常量，用字符的</w:t>
      </w:r>
      <w:r>
        <w:t>ASCII</w:t>
      </w:r>
      <w:r>
        <w:rPr>
          <w:rFonts w:hint="eastAsia"/>
        </w:rPr>
        <w:t>码对应的整数参加运算。</w:t>
      </w:r>
    </w:p>
    <w:p w:rsidR="00E95647" w:rsidRDefault="00E95647" w:rsidP="0058597A">
      <w:pPr>
        <w:ind w:firstLine="480"/>
      </w:pPr>
    </w:p>
    <w:p w:rsidR="00E95647" w:rsidRDefault="00E95647" w:rsidP="0058597A">
      <w:pPr>
        <w:ind w:firstLine="480"/>
      </w:pPr>
      <w:r>
        <w:t>4.</w:t>
      </w:r>
    </w:p>
    <w:p w:rsidR="00E95647" w:rsidRDefault="00E95647" w:rsidP="0058597A">
      <w:pPr>
        <w:ind w:firstLine="480"/>
      </w:pPr>
      <w:r>
        <w:rPr>
          <w:rFonts w:hint="eastAsia"/>
        </w:rPr>
        <w:t>＜有返回值函数定义＞</w:t>
      </w:r>
      <w:r>
        <w:t xml:space="preserve">  ::=  </w:t>
      </w:r>
      <w:r>
        <w:rPr>
          <w:rFonts w:hint="eastAsia"/>
        </w:rPr>
        <w:t>＜声明头部＞</w:t>
      </w:r>
      <w:r>
        <w:t>'('</w:t>
      </w:r>
      <w:r>
        <w:rPr>
          <w:rFonts w:hint="eastAsia"/>
        </w:rPr>
        <w:t>＜参数表＞</w:t>
      </w:r>
      <w:r>
        <w:t>')' '{'</w:t>
      </w:r>
      <w:r>
        <w:rPr>
          <w:rFonts w:hint="eastAsia"/>
        </w:rPr>
        <w:t>＜复合语句＞</w:t>
      </w:r>
      <w:r>
        <w:t>'}'</w:t>
      </w:r>
    </w:p>
    <w:p w:rsidR="00E95647" w:rsidRDefault="00E95647" w:rsidP="0058597A">
      <w:pPr>
        <w:ind w:firstLine="480"/>
      </w:pPr>
      <w:r>
        <w:rPr>
          <w:rFonts w:hint="eastAsia"/>
        </w:rPr>
        <w:t>＜声明头部＞</w:t>
      </w:r>
      <w:r>
        <w:t xml:space="preserve">   ::=  int</w:t>
      </w:r>
      <w:r>
        <w:rPr>
          <w:rFonts w:hint="eastAsia"/>
        </w:rPr>
        <w:t>＜标识符＞</w:t>
      </w:r>
      <w:r>
        <w:t xml:space="preserve"> |char</w:t>
      </w:r>
      <w:r>
        <w:rPr>
          <w:rFonts w:hint="eastAsia"/>
        </w:rPr>
        <w:t>＜标识符＞</w:t>
      </w:r>
    </w:p>
    <w:p w:rsidR="00E95647" w:rsidRDefault="00E95647" w:rsidP="0058597A">
      <w:pPr>
        <w:ind w:firstLine="480"/>
      </w:pPr>
      <w:r>
        <w:rPr>
          <w:rFonts w:hint="eastAsia"/>
        </w:rPr>
        <w:t>＜参数表＞</w:t>
      </w:r>
      <w:r>
        <w:t xml:space="preserve">    ::= </w:t>
      </w:r>
      <w:r>
        <w:rPr>
          <w:rFonts w:hint="eastAsia"/>
        </w:rPr>
        <w:t>＜参数＞</w:t>
      </w:r>
      <w:r>
        <w:t>{,</w:t>
      </w:r>
      <w:r>
        <w:rPr>
          <w:rFonts w:hint="eastAsia"/>
        </w:rPr>
        <w:t>＜参数＞</w:t>
      </w:r>
      <w:r>
        <w:t xml:space="preserve">}| </w:t>
      </w:r>
      <w:r>
        <w:rPr>
          <w:rFonts w:hint="eastAsia"/>
        </w:rPr>
        <w:t>＜空</w:t>
      </w:r>
      <w:r>
        <w:t>&gt;</w:t>
      </w:r>
    </w:p>
    <w:p w:rsidR="00E95647" w:rsidRDefault="00E95647" w:rsidP="0058597A">
      <w:pPr>
        <w:ind w:firstLine="480"/>
      </w:pPr>
      <w:r>
        <w:rPr>
          <w:rFonts w:hint="eastAsia"/>
        </w:rPr>
        <w:t>＜参数＞</w:t>
      </w:r>
      <w:r>
        <w:t xml:space="preserve">    ::=  </w:t>
      </w:r>
      <w:r>
        <w:rPr>
          <w:rFonts w:hint="eastAsia"/>
        </w:rPr>
        <w:t>＜类型标识符＞＜标识符＞</w:t>
      </w:r>
    </w:p>
    <w:p w:rsidR="00E95647" w:rsidRDefault="00E95647" w:rsidP="0058597A">
      <w:pPr>
        <w:ind w:firstLine="480"/>
      </w:pPr>
      <w:r>
        <w:rPr>
          <w:rFonts w:hint="eastAsia"/>
        </w:rPr>
        <w:t>＜复合语句＞</w:t>
      </w:r>
      <w:r>
        <w:t xml:space="preserve">   ::=  </w:t>
      </w:r>
      <w:r>
        <w:rPr>
          <w:rFonts w:hint="eastAsia"/>
        </w:rPr>
        <w:t>［＜常量说明＞］［＜变量说明＞］＜语句列＞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>int add_1(int x,int y){ //</w:t>
      </w:r>
      <w:r>
        <w:rPr>
          <w:rFonts w:hint="eastAsia"/>
        </w:rPr>
        <w:t>声明头部</w:t>
      </w:r>
      <w:r>
        <w:t xml:space="preserve"> </w:t>
      </w:r>
      <w:r>
        <w:rPr>
          <w:rFonts w:hint="eastAsia"/>
        </w:rPr>
        <w:t>参数表</w:t>
      </w:r>
      <w:r>
        <w:t xml:space="preserve"> </w:t>
      </w:r>
      <w:r>
        <w:rPr>
          <w:rFonts w:hint="eastAsia"/>
        </w:rPr>
        <w:t>复合语句</w:t>
      </w:r>
    </w:p>
    <w:p w:rsidR="00E95647" w:rsidRDefault="00E95647" w:rsidP="0058597A">
      <w:pPr>
        <w:ind w:firstLine="480"/>
      </w:pPr>
      <w:r>
        <w:tab/>
        <w:t xml:space="preserve">const int a = 1; //  </w:t>
      </w:r>
      <w:r>
        <w:rPr>
          <w:rFonts w:hint="eastAsia"/>
        </w:rPr>
        <w:t>常量说明</w:t>
      </w:r>
      <w:r>
        <w:t xml:space="preserve"> </w:t>
      </w:r>
    </w:p>
    <w:p w:rsidR="00E95647" w:rsidRDefault="00E95647" w:rsidP="0058597A">
      <w:pPr>
        <w:ind w:firstLine="480"/>
      </w:pPr>
      <w:r>
        <w:tab/>
        <w:t xml:space="preserve">int result;      // </w:t>
      </w:r>
      <w:r>
        <w:rPr>
          <w:rFonts w:hint="eastAsia"/>
        </w:rPr>
        <w:t>变量说明</w:t>
      </w:r>
    </w:p>
    <w:p w:rsidR="00E95647" w:rsidRDefault="00E95647" w:rsidP="0058597A">
      <w:pPr>
        <w:ind w:firstLine="480"/>
      </w:pPr>
      <w:r>
        <w:tab/>
        <w:t xml:space="preserve">result = x + y + a; // </w:t>
      </w:r>
      <w:r>
        <w:rPr>
          <w:rFonts w:hint="eastAsia"/>
        </w:rPr>
        <w:t>语句列</w:t>
      </w:r>
    </w:p>
    <w:p w:rsidR="00E95647" w:rsidRDefault="00E95647" w:rsidP="0058597A">
      <w:pPr>
        <w:ind w:firstLine="480"/>
      </w:pPr>
      <w:r>
        <w:tab/>
        <w:t>return result;</w:t>
      </w:r>
    </w:p>
    <w:p w:rsidR="00E95647" w:rsidRDefault="00E95647" w:rsidP="0058597A">
      <w:pPr>
        <w:ind w:firstLine="480"/>
      </w:pPr>
      <w:r>
        <w:t>}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有返回值函数定义有声明头部（参数表）</w:t>
      </w:r>
      <w:r>
        <w:t>{</w:t>
      </w:r>
      <w:r>
        <w:rPr>
          <w:rFonts w:hint="eastAsia"/>
        </w:rPr>
        <w:t>复合语句</w:t>
      </w:r>
      <w:r>
        <w:t>}</w:t>
      </w:r>
      <w:r>
        <w:rPr>
          <w:rFonts w:hint="eastAsia"/>
        </w:rPr>
        <w:t>组成，顺序不得更改，三者不可缺省，（）</w:t>
      </w:r>
      <w:r>
        <w:t>{}</w:t>
      </w:r>
      <w:r>
        <w:rPr>
          <w:rFonts w:hint="eastAsia"/>
        </w:rPr>
        <w:t>为必有字符。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声明头部由</w:t>
      </w:r>
      <w:r>
        <w:t>int,char+</w:t>
      </w:r>
      <w:r>
        <w:rPr>
          <w:rFonts w:hint="eastAsia"/>
        </w:rPr>
        <w:t>标识符组成，表示声明的函数返回值类型，二者只能选择其一进行声明。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参数表由零至多个参数，传入参数可以为空。各个参数之间由逗号分隔。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参数为一个类型标识符加一个标识符组成，不允许多个标识符的情况出现在参数中，如不允许‘</w:t>
      </w:r>
      <w:r>
        <w:t>int a,b</w:t>
      </w:r>
      <w:r>
        <w:rPr>
          <w:rFonts w:hint="eastAsia"/>
        </w:rPr>
        <w:t>’。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复合语句由常量、变量说明和语句列组成，顺序不可调换，常量、变量为可选项，必须有语句列。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有返回值的函数定义文法上允许无返回值，但是不符合语义需要报错。</w:t>
      </w:r>
    </w:p>
    <w:p w:rsidR="00E95647" w:rsidRDefault="00E95647" w:rsidP="0058597A">
      <w:pPr>
        <w:ind w:firstLine="480"/>
      </w:pPr>
      <w:r>
        <w:t>5.</w:t>
      </w:r>
    </w:p>
    <w:p w:rsidR="00E95647" w:rsidRDefault="00E95647" w:rsidP="0058597A">
      <w:pPr>
        <w:ind w:firstLine="480"/>
      </w:pPr>
      <w:r>
        <w:rPr>
          <w:rFonts w:hint="eastAsia"/>
        </w:rPr>
        <w:t>＜无返回值函数定义＞</w:t>
      </w:r>
      <w:r>
        <w:t xml:space="preserve">  ::= void</w:t>
      </w:r>
      <w:r>
        <w:rPr>
          <w:rFonts w:hint="eastAsia"/>
        </w:rPr>
        <w:t>＜标识符＞</w:t>
      </w:r>
      <w:r>
        <w:t>'('</w:t>
      </w:r>
      <w:r>
        <w:rPr>
          <w:rFonts w:hint="eastAsia"/>
        </w:rPr>
        <w:t>＜参数表＞</w:t>
      </w:r>
      <w:r>
        <w:t>')''{'</w:t>
      </w:r>
      <w:r>
        <w:rPr>
          <w:rFonts w:hint="eastAsia"/>
        </w:rPr>
        <w:t>＜复合语句＞</w:t>
      </w:r>
      <w:r>
        <w:t>'}'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>void hello(){        //</w:t>
      </w:r>
      <w:r>
        <w:rPr>
          <w:rFonts w:hint="eastAsia"/>
        </w:rPr>
        <w:t>标识符</w:t>
      </w:r>
      <w:r>
        <w:t xml:space="preserve"> </w:t>
      </w:r>
      <w:r>
        <w:rPr>
          <w:rFonts w:hint="eastAsia"/>
        </w:rPr>
        <w:t>参数表</w:t>
      </w:r>
      <w:r>
        <w:t xml:space="preserve"> </w:t>
      </w:r>
      <w:r>
        <w:rPr>
          <w:rFonts w:hint="eastAsia"/>
        </w:rPr>
        <w:t>复合语句</w:t>
      </w:r>
    </w:p>
    <w:p w:rsidR="00E95647" w:rsidRDefault="00E95647" w:rsidP="0058597A">
      <w:pPr>
        <w:ind w:firstLine="480"/>
      </w:pPr>
      <w:r>
        <w:tab/>
        <w:t xml:space="preserve">printf("hello world!"); </w:t>
      </w:r>
    </w:p>
    <w:p w:rsidR="00E95647" w:rsidRDefault="00E95647" w:rsidP="0058597A">
      <w:pPr>
        <w:ind w:firstLine="480"/>
      </w:pPr>
      <w:r>
        <w:t>}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无返回值即</w:t>
      </w:r>
      <w:r>
        <w:t xml:space="preserve">void </w:t>
      </w:r>
      <w:r>
        <w:rPr>
          <w:rFonts w:hint="eastAsia"/>
        </w:rPr>
        <w:t>标识符为函数名，其余部分均与有返回值函数定义相同。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此处范例给出了参数表空的情况。</w:t>
      </w:r>
    </w:p>
    <w:p w:rsidR="00E95647" w:rsidRDefault="00E95647" w:rsidP="0058597A">
      <w:pPr>
        <w:ind w:firstLine="480"/>
      </w:pPr>
      <w:r>
        <w:t>- return();</w:t>
      </w:r>
      <w:r>
        <w:rPr>
          <w:rFonts w:hint="eastAsia"/>
        </w:rPr>
        <w:t>是不合法的。</w:t>
      </w:r>
    </w:p>
    <w:p w:rsidR="00E95647" w:rsidRDefault="00E95647" w:rsidP="0058597A">
      <w:pPr>
        <w:ind w:firstLine="480"/>
      </w:pPr>
      <w:r>
        <w:t>6.</w:t>
      </w:r>
    </w:p>
    <w:p w:rsidR="00E95647" w:rsidRDefault="00E95647" w:rsidP="0058597A">
      <w:pPr>
        <w:ind w:firstLine="480"/>
      </w:pPr>
      <w:r>
        <w:rPr>
          <w:rFonts w:hint="eastAsia"/>
        </w:rPr>
        <w:t>＜主函数＞</w:t>
      </w:r>
      <w:r>
        <w:t xml:space="preserve">    ::= void main'('')''{'</w:t>
      </w:r>
      <w:r>
        <w:rPr>
          <w:rFonts w:hint="eastAsia"/>
        </w:rPr>
        <w:t>＜复合语句＞</w:t>
      </w:r>
      <w:r>
        <w:t>'}'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>void main(){</w:t>
      </w:r>
    </w:p>
    <w:p w:rsidR="00E95647" w:rsidRDefault="00E95647" w:rsidP="0058597A">
      <w:pPr>
        <w:ind w:firstLine="480"/>
      </w:pPr>
      <w:r>
        <w:tab/>
        <w:t>printf("hello world!");</w:t>
      </w:r>
    </w:p>
    <w:p w:rsidR="00E95647" w:rsidRDefault="00E95647" w:rsidP="0058597A">
      <w:pPr>
        <w:ind w:firstLine="480"/>
      </w:pPr>
      <w:r>
        <w:t>}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主函数中的各个成分是确定的</w:t>
      </w:r>
      <w:r>
        <w:t xml:space="preserve">void main(){ </w:t>
      </w:r>
      <w:r>
        <w:rPr>
          <w:rFonts w:hint="eastAsia"/>
        </w:rPr>
        <w:t>中间为复合语句块</w:t>
      </w:r>
      <w:r>
        <w:t xml:space="preserve"> </w:t>
      </w:r>
      <w:r>
        <w:rPr>
          <w:rFonts w:hint="eastAsia"/>
        </w:rPr>
        <w:t>最后以</w:t>
      </w:r>
      <w:r>
        <w:t>}</w:t>
      </w:r>
      <w:r>
        <w:rPr>
          <w:rFonts w:hint="eastAsia"/>
        </w:rPr>
        <w:t>结尾。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无返回值的函数可以有</w:t>
      </w:r>
      <w:r>
        <w:t>return</w:t>
      </w:r>
      <w:r>
        <w:rPr>
          <w:rFonts w:hint="eastAsia"/>
        </w:rPr>
        <w:t>语句，有返回值可以没有</w:t>
      </w:r>
      <w:r>
        <w:t>return</w:t>
      </w:r>
      <w:r>
        <w:rPr>
          <w:rFonts w:hint="eastAsia"/>
        </w:rPr>
        <w:t>语句。</w:t>
      </w:r>
    </w:p>
    <w:p w:rsidR="00E95647" w:rsidRDefault="00E95647" w:rsidP="0058597A">
      <w:pPr>
        <w:ind w:firstLine="480"/>
      </w:pPr>
      <w:r>
        <w:t>7.</w:t>
      </w:r>
    </w:p>
    <w:p w:rsidR="00E95647" w:rsidRDefault="00E95647" w:rsidP="0058597A">
      <w:pPr>
        <w:ind w:firstLine="480"/>
      </w:pPr>
      <w:r>
        <w:rPr>
          <w:rFonts w:hint="eastAsia"/>
        </w:rPr>
        <w:t>＜表达式＞</w:t>
      </w:r>
      <w:r>
        <w:t xml:space="preserve"> ::= </w:t>
      </w:r>
      <w:r>
        <w:rPr>
          <w:rFonts w:hint="eastAsia"/>
        </w:rPr>
        <w:t>［＋｜－］＜项＞</w:t>
      </w:r>
      <w:r>
        <w:t>{</w:t>
      </w:r>
      <w:r>
        <w:rPr>
          <w:rFonts w:hint="eastAsia"/>
        </w:rPr>
        <w:t>＜加法运算符＞＜项＞</w:t>
      </w:r>
      <w:r>
        <w:t xml:space="preserve">}  </w:t>
      </w:r>
    </w:p>
    <w:p w:rsidR="00E95647" w:rsidRDefault="00E95647" w:rsidP="0058597A">
      <w:pPr>
        <w:ind w:firstLine="480"/>
      </w:pPr>
      <w:r>
        <w:rPr>
          <w:rFonts w:hint="eastAsia"/>
        </w:rPr>
        <w:t>＜项＞</w:t>
      </w:r>
      <w:r>
        <w:t xml:space="preserve">     ::= </w:t>
      </w:r>
      <w:r>
        <w:rPr>
          <w:rFonts w:hint="eastAsia"/>
        </w:rPr>
        <w:t>＜因子＞</w:t>
      </w:r>
      <w:r>
        <w:t>{</w:t>
      </w:r>
      <w:r>
        <w:rPr>
          <w:rFonts w:hint="eastAsia"/>
        </w:rPr>
        <w:t>＜乘法运算符＞＜因子＞</w:t>
      </w:r>
      <w:r>
        <w:t>}</w:t>
      </w:r>
    </w:p>
    <w:p w:rsidR="00E95647" w:rsidRDefault="00E95647" w:rsidP="0058597A">
      <w:pPr>
        <w:ind w:firstLine="480"/>
      </w:pPr>
      <w:r>
        <w:rPr>
          <w:rFonts w:hint="eastAsia"/>
        </w:rPr>
        <w:t>＜因子＞</w:t>
      </w:r>
      <w:r>
        <w:t xml:space="preserve">   ::= </w:t>
      </w:r>
      <w:r>
        <w:rPr>
          <w:rFonts w:hint="eastAsia"/>
        </w:rPr>
        <w:t>＜标识符＞｜＜标识符＞</w:t>
      </w:r>
      <w:r>
        <w:t>'['</w:t>
      </w:r>
      <w:r>
        <w:rPr>
          <w:rFonts w:hint="eastAsia"/>
        </w:rPr>
        <w:t>＜表达式＞</w:t>
      </w:r>
      <w:r>
        <w:t>']'|'('</w:t>
      </w:r>
      <w:r>
        <w:rPr>
          <w:rFonts w:hint="eastAsia"/>
        </w:rPr>
        <w:t>＜表达式＞</w:t>
      </w:r>
      <w:r>
        <w:t>')'</w:t>
      </w:r>
      <w:r>
        <w:rPr>
          <w:rFonts w:hint="eastAsia"/>
        </w:rPr>
        <w:t>｜＜整数＞</w:t>
      </w:r>
      <w:r>
        <w:t>|</w:t>
      </w:r>
      <w:r>
        <w:rPr>
          <w:rFonts w:hint="eastAsia"/>
        </w:rPr>
        <w:t>＜字符＞｜＜有返回值函数调用语句＞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rPr>
          <w:rFonts w:hint="eastAsia"/>
        </w:rPr>
        <w:t>①</w:t>
      </w:r>
      <w:r>
        <w:t xml:space="preserve"> a + b</w:t>
      </w:r>
    </w:p>
    <w:p w:rsidR="00E95647" w:rsidRDefault="00E95647" w:rsidP="0058597A">
      <w:pPr>
        <w:ind w:firstLine="480"/>
      </w:pPr>
      <w:r>
        <w:rPr>
          <w:rFonts w:hint="eastAsia"/>
        </w:rPr>
        <w:t>②</w:t>
      </w:r>
      <w:r>
        <w:t xml:space="preserve"> a[i] * b + (c[j + k] + d * e)</w:t>
      </w:r>
    </w:p>
    <w:p w:rsidR="00E95647" w:rsidRDefault="00E95647" w:rsidP="0058597A">
      <w:pPr>
        <w:ind w:firstLine="480"/>
      </w:pPr>
      <w:r>
        <w:rPr>
          <w:rFonts w:hint="eastAsia"/>
        </w:rPr>
        <w:t>③</w:t>
      </w:r>
      <w:r>
        <w:t xml:space="preserve"> a * 4 - 'a'/add(x,y)</w:t>
      </w:r>
    </w:p>
    <w:p w:rsidR="00E95647" w:rsidRDefault="00E95647" w:rsidP="0058597A">
      <w:pPr>
        <w:ind w:firstLine="480"/>
      </w:pPr>
      <w:r>
        <w:rPr>
          <w:rFonts w:hint="eastAsia"/>
        </w:rPr>
        <w:t>④</w:t>
      </w:r>
      <w:r>
        <w:t xml:space="preserve"> - a[i * 4 + base] + c/(d * e[j])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表达式有一至多个项组成，每个项之间有加法运算符链接，</w:t>
      </w:r>
      <w:r>
        <w:t>[+|-]</w:t>
      </w:r>
      <w:r>
        <w:rPr>
          <w:rFonts w:hint="eastAsia"/>
        </w:rPr>
        <w:t>只作用于第一个项，即第一项之前也可有加法算符。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项由一至多个因子组成，因子之间由乘法运算符连接。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因子可以是一个标识符，即常量或者变量；或是＜标识符＞</w:t>
      </w:r>
      <w:r>
        <w:t>'['</w:t>
      </w:r>
      <w:r>
        <w:rPr>
          <w:rFonts w:hint="eastAsia"/>
        </w:rPr>
        <w:t>＜表达式＞</w:t>
      </w:r>
      <w:r>
        <w:t>']'</w:t>
      </w:r>
      <w:r>
        <w:rPr>
          <w:rFonts w:hint="eastAsia"/>
        </w:rPr>
        <w:t>，即一个数组，数组下标为【】中的内容，也可以通过一个表达式进行计算；或是</w:t>
      </w:r>
      <w:r>
        <w:t>'('</w:t>
      </w:r>
      <w:r>
        <w:rPr>
          <w:rFonts w:hint="eastAsia"/>
        </w:rPr>
        <w:t>＜表达式＞</w:t>
      </w:r>
      <w:r>
        <w:t>')'</w:t>
      </w:r>
      <w:r>
        <w:rPr>
          <w:rFonts w:hint="eastAsia"/>
        </w:rPr>
        <w:t>由（）包含的部分整体为一个表达式的求值语句；或是一个带返回值的函数调用，通过函数获取数值；或是整数、字符。综上所述，因子应该得到一个数值带回到项中进行计算。</w:t>
      </w:r>
    </w:p>
    <w:p w:rsidR="00E95647" w:rsidRDefault="00E95647" w:rsidP="0058597A">
      <w:pPr>
        <w:ind w:firstLine="480"/>
      </w:pPr>
    </w:p>
    <w:p w:rsidR="00E95647" w:rsidRDefault="00E95647" w:rsidP="0058597A">
      <w:pPr>
        <w:ind w:firstLine="480"/>
      </w:pPr>
      <w:r>
        <w:t>8.</w:t>
      </w:r>
    </w:p>
    <w:p w:rsidR="00E95647" w:rsidRDefault="00E95647" w:rsidP="0058597A">
      <w:pPr>
        <w:ind w:firstLine="480"/>
      </w:pPr>
      <w:r>
        <w:rPr>
          <w:rFonts w:hint="eastAsia"/>
        </w:rPr>
        <w:t>＜语句＞</w:t>
      </w:r>
      <w:r>
        <w:t xml:space="preserve">    ::= </w:t>
      </w:r>
      <w:r>
        <w:rPr>
          <w:rFonts w:hint="eastAsia"/>
        </w:rPr>
        <w:t>＜条件语句＞｜＜循环语句＞</w:t>
      </w:r>
      <w:r>
        <w:t>| '{'</w:t>
      </w:r>
      <w:r>
        <w:rPr>
          <w:rFonts w:hint="eastAsia"/>
        </w:rPr>
        <w:t>＜语句列＞</w:t>
      </w:r>
      <w:r>
        <w:t xml:space="preserve">'}'| </w:t>
      </w:r>
      <w:r>
        <w:rPr>
          <w:rFonts w:hint="eastAsia"/>
        </w:rPr>
        <w:t>＜有返回值函数调用语句＞</w:t>
      </w:r>
      <w:r>
        <w:t xml:space="preserve">; </w:t>
      </w:r>
    </w:p>
    <w:p w:rsidR="00E95647" w:rsidRDefault="00E95647" w:rsidP="0058597A">
      <w:pPr>
        <w:ind w:firstLine="480"/>
      </w:pPr>
      <w:r>
        <w:t xml:space="preserve">                           |</w:t>
      </w:r>
      <w:r>
        <w:rPr>
          <w:rFonts w:hint="eastAsia"/>
        </w:rPr>
        <w:t>＜无返回值函数调用语句＞</w:t>
      </w:r>
      <w:r>
        <w:t>;</w:t>
      </w:r>
      <w:r>
        <w:rPr>
          <w:rFonts w:hint="eastAsia"/>
        </w:rPr>
        <w:t>｜＜赋值语句＞</w:t>
      </w:r>
      <w:r>
        <w:t>;</w:t>
      </w:r>
      <w:r>
        <w:rPr>
          <w:rFonts w:hint="eastAsia"/>
        </w:rPr>
        <w:t>｜＜读语句＞</w:t>
      </w:r>
      <w:r>
        <w:t>;</w:t>
      </w:r>
      <w:r>
        <w:rPr>
          <w:rFonts w:hint="eastAsia"/>
        </w:rPr>
        <w:t>｜＜写语句＞</w:t>
      </w:r>
      <w:r>
        <w:t>;</w:t>
      </w:r>
      <w:r>
        <w:rPr>
          <w:rFonts w:hint="eastAsia"/>
        </w:rPr>
        <w:t>｜＜空＞</w:t>
      </w:r>
      <w:r>
        <w:t>;|</w:t>
      </w:r>
      <w:r>
        <w:rPr>
          <w:rFonts w:hint="eastAsia"/>
        </w:rPr>
        <w:t>＜情况语句＞｜＜返回语句＞</w:t>
      </w:r>
      <w:r>
        <w:t>;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rPr>
          <w:rFonts w:hint="eastAsia"/>
        </w:rPr>
        <w:t>有关语句的范例将通过每个语句语法成分分别给出，敬请期待。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语句的定义比较易于理解，即是各种不同的语句类型的集合。其中要注意有分号结尾的情况，除了条件、循环、情况语句和</w:t>
      </w:r>
      <w:r>
        <w:t>'{'</w:t>
      </w:r>
      <w:r>
        <w:rPr>
          <w:rFonts w:hint="eastAsia"/>
        </w:rPr>
        <w:t>＜语句列＞</w:t>
      </w:r>
      <w:r>
        <w:t>'}'</w:t>
      </w:r>
      <w:r>
        <w:rPr>
          <w:rFonts w:hint="eastAsia"/>
        </w:rPr>
        <w:t>之外，都有分号结尾。注意空语句直接只有一个分号。</w:t>
      </w:r>
    </w:p>
    <w:p w:rsidR="00E95647" w:rsidRDefault="00E95647" w:rsidP="0058597A">
      <w:pPr>
        <w:ind w:firstLine="480"/>
      </w:pPr>
    </w:p>
    <w:p w:rsidR="00E95647" w:rsidRDefault="00E95647" w:rsidP="0058597A">
      <w:pPr>
        <w:ind w:firstLine="480"/>
      </w:pPr>
      <w:r>
        <w:t>9.</w:t>
      </w:r>
    </w:p>
    <w:p w:rsidR="00E95647" w:rsidRDefault="00E95647" w:rsidP="0058597A">
      <w:pPr>
        <w:ind w:firstLine="480"/>
      </w:pPr>
      <w:r>
        <w:rPr>
          <w:rFonts w:hint="eastAsia"/>
        </w:rPr>
        <w:t>＜条件语句＞</w:t>
      </w:r>
      <w:r>
        <w:t xml:space="preserve"> ::=  if '('</w:t>
      </w:r>
      <w:r>
        <w:rPr>
          <w:rFonts w:hint="eastAsia"/>
        </w:rPr>
        <w:t>＜条件＞</w:t>
      </w:r>
      <w:r>
        <w:t>')'</w:t>
      </w:r>
      <w:r>
        <w:rPr>
          <w:rFonts w:hint="eastAsia"/>
        </w:rPr>
        <w:t>＜语句＞</w:t>
      </w:r>
    </w:p>
    <w:p w:rsidR="00E95647" w:rsidRDefault="00E95647" w:rsidP="0058597A">
      <w:pPr>
        <w:ind w:firstLine="480"/>
      </w:pPr>
      <w:r>
        <w:rPr>
          <w:rFonts w:hint="eastAsia"/>
        </w:rPr>
        <w:t>＜条件＞</w:t>
      </w:r>
      <w:r>
        <w:t xml:space="preserve">    ::=  </w:t>
      </w:r>
      <w:r>
        <w:rPr>
          <w:rFonts w:hint="eastAsia"/>
        </w:rPr>
        <w:t>＜表达式＞＜关系运算符＞＜表达式＞｜＜表达式＞</w:t>
      </w:r>
      <w:r>
        <w:t xml:space="preserve"> </w:t>
      </w:r>
    </w:p>
    <w:p w:rsidR="00E95647" w:rsidRDefault="00E95647" w:rsidP="0058597A">
      <w:pPr>
        <w:ind w:firstLine="480"/>
      </w:pPr>
      <w:r>
        <w:rPr>
          <w:rFonts w:hint="eastAsia"/>
        </w:rPr>
        <w:t>＜关系运算符＞</w:t>
      </w:r>
      <w:r>
        <w:t xml:space="preserve">  ::=  &lt;</w:t>
      </w:r>
      <w:r>
        <w:rPr>
          <w:rFonts w:hint="eastAsia"/>
        </w:rPr>
        <w:t>｜</w:t>
      </w:r>
      <w:r>
        <w:t>&lt;=</w:t>
      </w:r>
      <w:r>
        <w:rPr>
          <w:rFonts w:hint="eastAsia"/>
        </w:rPr>
        <w:t>｜</w:t>
      </w:r>
      <w:r>
        <w:t>&gt;</w:t>
      </w:r>
      <w:r>
        <w:rPr>
          <w:rFonts w:hint="eastAsia"/>
        </w:rPr>
        <w:t>｜</w:t>
      </w:r>
      <w:r>
        <w:t>&gt;=</w:t>
      </w:r>
      <w:r>
        <w:rPr>
          <w:rFonts w:hint="eastAsia"/>
        </w:rPr>
        <w:t>｜</w:t>
      </w:r>
      <w:r>
        <w:t>!=</w:t>
      </w:r>
      <w:r>
        <w:rPr>
          <w:rFonts w:hint="eastAsia"/>
        </w:rPr>
        <w:t>｜</w:t>
      </w:r>
      <w:r>
        <w:t>==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>if(a == b){</w:t>
      </w:r>
    </w:p>
    <w:p w:rsidR="00E95647" w:rsidRDefault="00E95647" w:rsidP="0058597A">
      <w:pPr>
        <w:ind w:firstLine="480"/>
      </w:pPr>
      <w:r>
        <w:tab/>
        <w:t>printf("hello world");</w:t>
      </w:r>
    </w:p>
    <w:p w:rsidR="00E95647" w:rsidRDefault="00E95647" w:rsidP="0058597A">
      <w:pPr>
        <w:ind w:firstLine="480"/>
      </w:pPr>
      <w:r>
        <w:t>}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条件语句由关键字</w:t>
      </w:r>
      <w:r>
        <w:t>if</w:t>
      </w:r>
      <w:r>
        <w:rPr>
          <w:rFonts w:hint="eastAsia"/>
        </w:rPr>
        <w:t>引导，根据（）中的条件进行跳转，若条件为真则执行语句否则不执行。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条件分两种，一种是由有关系运算符连接的两个表达式形成的判断条件，另一种是单表达式形成的判断条件。由前文分析可知，表达式会返回数值，表达式为</w:t>
      </w:r>
      <w:r>
        <w:t>0</w:t>
      </w:r>
      <w:r>
        <w:rPr>
          <w:rFonts w:hint="eastAsia"/>
        </w:rPr>
        <w:t>条件为假，否则为真；而由关系运算符连接的两个数值运算结果将返回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，其中</w:t>
      </w:r>
      <w:r>
        <w:t>0</w:t>
      </w:r>
      <w:r>
        <w:rPr>
          <w:rFonts w:hint="eastAsia"/>
        </w:rPr>
        <w:t>为假，</w:t>
      </w:r>
      <w:r>
        <w:t>1</w:t>
      </w:r>
      <w:r>
        <w:rPr>
          <w:rFonts w:hint="eastAsia"/>
        </w:rPr>
        <w:t>为真。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关系运算符为数值比较运算，返回真值。</w:t>
      </w:r>
    </w:p>
    <w:p w:rsidR="00E95647" w:rsidRDefault="00E95647" w:rsidP="0058597A">
      <w:pPr>
        <w:ind w:firstLine="480"/>
      </w:pPr>
    </w:p>
    <w:p w:rsidR="00E95647" w:rsidRDefault="00E95647" w:rsidP="0058597A">
      <w:pPr>
        <w:ind w:firstLine="480"/>
      </w:pPr>
      <w:r>
        <w:t>10.</w:t>
      </w:r>
    </w:p>
    <w:p w:rsidR="00E95647" w:rsidRDefault="00E95647" w:rsidP="0058597A">
      <w:pPr>
        <w:ind w:firstLine="480"/>
      </w:pPr>
      <w:r>
        <w:rPr>
          <w:rFonts w:hint="eastAsia"/>
        </w:rPr>
        <w:t>＜循环语句＞</w:t>
      </w:r>
      <w:r>
        <w:t xml:space="preserve">   ::=  while '('</w:t>
      </w:r>
      <w:r>
        <w:rPr>
          <w:rFonts w:hint="eastAsia"/>
        </w:rPr>
        <w:t>＜条件＞</w:t>
      </w:r>
      <w:r>
        <w:t>')'</w:t>
      </w:r>
      <w:r>
        <w:rPr>
          <w:rFonts w:hint="eastAsia"/>
        </w:rPr>
        <w:t>＜语句＞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>while(i &lt; n){</w:t>
      </w:r>
    </w:p>
    <w:p w:rsidR="00E95647" w:rsidRPr="0058597A" w:rsidRDefault="00E95647" w:rsidP="0058597A">
      <w:pPr>
        <w:ind w:firstLine="480"/>
        <w:rPr>
          <w:lang w:val="da-DK"/>
        </w:rPr>
      </w:pPr>
      <w:r>
        <w:tab/>
      </w:r>
      <w:r w:rsidRPr="0058597A">
        <w:rPr>
          <w:lang w:val="da-DK"/>
        </w:rPr>
        <w:t>printf(i);</w:t>
      </w:r>
    </w:p>
    <w:p w:rsidR="00E95647" w:rsidRPr="0058597A" w:rsidRDefault="00E95647" w:rsidP="0058597A">
      <w:pPr>
        <w:ind w:firstLine="480"/>
        <w:rPr>
          <w:lang w:val="da-DK"/>
        </w:rPr>
      </w:pPr>
      <w:r w:rsidRPr="0058597A">
        <w:rPr>
          <w:lang w:val="da-DK"/>
        </w:rPr>
        <w:tab/>
        <w:t>i ++;</w:t>
      </w:r>
    </w:p>
    <w:p w:rsidR="00E95647" w:rsidRPr="0058597A" w:rsidRDefault="00E95647" w:rsidP="0058597A">
      <w:pPr>
        <w:ind w:firstLine="480"/>
        <w:rPr>
          <w:lang w:val="da-DK"/>
        </w:rPr>
      </w:pPr>
      <w:r w:rsidRPr="0058597A">
        <w:rPr>
          <w:lang w:val="da-DK"/>
        </w:rPr>
        <w:t>}</w:t>
      </w:r>
    </w:p>
    <w:p w:rsidR="00E95647" w:rsidRPr="0058597A" w:rsidRDefault="00E95647" w:rsidP="0058597A">
      <w:pPr>
        <w:ind w:firstLine="480"/>
        <w:rPr>
          <w:lang w:val="da-DK"/>
        </w:rPr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关键字</w:t>
      </w:r>
      <w:r>
        <w:t xml:space="preserve">while </w:t>
      </w:r>
      <w:r>
        <w:rPr>
          <w:rFonts w:hint="eastAsia"/>
        </w:rPr>
        <w:t>，条件为上文分析过的，如果条件值为真，则执行语句，直到不满足条件退出循环。</w:t>
      </w:r>
    </w:p>
    <w:p w:rsidR="00E95647" w:rsidRDefault="00E95647" w:rsidP="0058597A">
      <w:pPr>
        <w:ind w:firstLine="480"/>
      </w:pPr>
      <w:r>
        <w:t>11.</w:t>
      </w:r>
    </w:p>
    <w:p w:rsidR="00E95647" w:rsidRDefault="00E95647" w:rsidP="0058597A">
      <w:pPr>
        <w:ind w:firstLine="480"/>
      </w:pPr>
      <w:r>
        <w:rPr>
          <w:rFonts w:hint="eastAsia"/>
        </w:rPr>
        <w:t>＜语句列＞</w:t>
      </w:r>
      <w:r>
        <w:t xml:space="preserve">  ::= </w:t>
      </w:r>
      <w:r>
        <w:rPr>
          <w:rFonts w:hint="eastAsia"/>
        </w:rPr>
        <w:t>｛＜语句＞｝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>a = 1 + 1;</w:t>
      </w:r>
    </w:p>
    <w:p w:rsidR="00E95647" w:rsidRDefault="00E95647" w:rsidP="0058597A">
      <w:pPr>
        <w:ind w:firstLine="480"/>
      </w:pPr>
      <w:r>
        <w:t>b[9] = a;</w:t>
      </w:r>
    </w:p>
    <w:p w:rsidR="00E95647" w:rsidRDefault="00E95647" w:rsidP="0058597A">
      <w:pPr>
        <w:ind w:firstLine="480"/>
      </w:pPr>
      <w:r>
        <w:t>c = b[9] * 6;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语句列即一组语句的序列集合，由零到多个语句构成。</w:t>
      </w:r>
    </w:p>
    <w:p w:rsidR="00E95647" w:rsidRDefault="00E95647" w:rsidP="0058597A">
      <w:pPr>
        <w:ind w:firstLine="480"/>
      </w:pPr>
      <w:r>
        <w:t>12.</w:t>
      </w:r>
    </w:p>
    <w:p w:rsidR="00E95647" w:rsidRDefault="00E95647" w:rsidP="0058597A">
      <w:pPr>
        <w:ind w:firstLine="480"/>
      </w:pPr>
      <w:r>
        <w:rPr>
          <w:rFonts w:hint="eastAsia"/>
        </w:rPr>
        <w:t>＜有返回值函数调用语句＞</w:t>
      </w:r>
      <w:r>
        <w:t xml:space="preserve"> ::= </w:t>
      </w:r>
      <w:r>
        <w:rPr>
          <w:rFonts w:hint="eastAsia"/>
        </w:rPr>
        <w:t>＜标识符＞</w:t>
      </w:r>
      <w:r>
        <w:t>'('</w:t>
      </w:r>
      <w:r>
        <w:rPr>
          <w:rFonts w:hint="eastAsia"/>
        </w:rPr>
        <w:t>＜值参数表＞</w:t>
      </w:r>
      <w:r>
        <w:t>')'</w:t>
      </w:r>
    </w:p>
    <w:p w:rsidR="00E95647" w:rsidRDefault="00E95647" w:rsidP="0058597A">
      <w:pPr>
        <w:ind w:firstLine="480"/>
      </w:pPr>
      <w:r>
        <w:rPr>
          <w:rFonts w:hint="eastAsia"/>
        </w:rPr>
        <w:t>＜值参数表＞</w:t>
      </w:r>
      <w:r>
        <w:t xml:space="preserve">   ::= </w:t>
      </w:r>
      <w:r>
        <w:rPr>
          <w:rFonts w:hint="eastAsia"/>
        </w:rPr>
        <w:t>＜表达式＞</w:t>
      </w:r>
      <w:r>
        <w:t>{,</w:t>
      </w:r>
      <w:r>
        <w:rPr>
          <w:rFonts w:hint="eastAsia"/>
        </w:rPr>
        <w:t>＜表达式＞</w:t>
      </w:r>
      <w:r>
        <w:t>}</w:t>
      </w:r>
      <w:r>
        <w:rPr>
          <w:rFonts w:hint="eastAsia"/>
        </w:rPr>
        <w:t>｜＜空＞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  <w:r>
        <w:t xml:space="preserve"> </w:t>
      </w:r>
    </w:p>
    <w:p w:rsidR="00E95647" w:rsidRDefault="00E95647" w:rsidP="0058597A">
      <w:pPr>
        <w:ind w:firstLine="480"/>
      </w:pPr>
      <w:r>
        <w:t>add(x,y)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注意有返回值函数调用语句在语句定义中，其应有的分号在语句定义中体现。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注意各个成分不得缺省和调换顺序，标识符为调用的函数名。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值参数表为传入的实参列表，必须与函数定义的形参相对应，每个相应位置都应该出现数值，可通过表达式求得。</w:t>
      </w:r>
    </w:p>
    <w:p w:rsidR="00E95647" w:rsidRDefault="00E95647" w:rsidP="0058597A">
      <w:pPr>
        <w:ind w:firstLineChars="182" w:firstLine="437"/>
      </w:pPr>
      <w:r>
        <w:t>13.</w:t>
      </w:r>
    </w:p>
    <w:p w:rsidR="00E95647" w:rsidRDefault="00E95647" w:rsidP="0058597A">
      <w:pPr>
        <w:ind w:firstLine="480"/>
      </w:pPr>
      <w:r>
        <w:rPr>
          <w:rFonts w:hint="eastAsia"/>
        </w:rPr>
        <w:t>＜无返回值函数调用语句＞</w:t>
      </w:r>
      <w:r>
        <w:t xml:space="preserve"> ::= </w:t>
      </w:r>
      <w:r>
        <w:rPr>
          <w:rFonts w:hint="eastAsia"/>
        </w:rPr>
        <w:t>＜标识符＞</w:t>
      </w:r>
      <w:r>
        <w:t>'('</w:t>
      </w:r>
      <w:r>
        <w:rPr>
          <w:rFonts w:hint="eastAsia"/>
        </w:rPr>
        <w:t>＜值参数表＞</w:t>
      </w:r>
      <w:r>
        <w:t>')'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>print()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比有返回值的函数调用简单，标识符为函数名，由（）包含参数列表，这里的范例给出值参数表为空的情况。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同样分号是定义在语句中的。</w:t>
      </w:r>
    </w:p>
    <w:p w:rsidR="00E95647" w:rsidRDefault="00E95647" w:rsidP="0058597A">
      <w:pPr>
        <w:ind w:firstLine="480"/>
      </w:pPr>
      <w:r>
        <w:t>14.</w:t>
      </w:r>
    </w:p>
    <w:p w:rsidR="00E95647" w:rsidRDefault="00E95647" w:rsidP="0058597A">
      <w:pPr>
        <w:ind w:firstLine="480"/>
      </w:pPr>
      <w:r>
        <w:rPr>
          <w:rFonts w:hint="eastAsia"/>
        </w:rPr>
        <w:t>＜赋值语句＞</w:t>
      </w:r>
      <w:r>
        <w:t xml:space="preserve">   ::=  </w:t>
      </w:r>
      <w:r>
        <w:rPr>
          <w:rFonts w:hint="eastAsia"/>
        </w:rPr>
        <w:t>＜标识符＞＝＜表达式＞</w:t>
      </w:r>
      <w:r>
        <w:t>|</w:t>
      </w:r>
      <w:r>
        <w:rPr>
          <w:rFonts w:hint="eastAsia"/>
        </w:rPr>
        <w:t>＜标识符＞</w:t>
      </w:r>
      <w:r>
        <w:t>'['</w:t>
      </w:r>
      <w:r>
        <w:rPr>
          <w:rFonts w:hint="eastAsia"/>
        </w:rPr>
        <w:t>＜表达式＞</w:t>
      </w:r>
      <w:r>
        <w:t>']'=</w:t>
      </w:r>
      <w:r>
        <w:rPr>
          <w:rFonts w:hint="eastAsia"/>
        </w:rPr>
        <w:t>＜表达式＞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rPr>
          <w:rFonts w:hint="eastAsia"/>
        </w:rPr>
        <w:t>①</w:t>
      </w:r>
      <w:r>
        <w:t xml:space="preserve"> a = 1</w:t>
      </w:r>
    </w:p>
    <w:p w:rsidR="00E95647" w:rsidRDefault="00E95647" w:rsidP="0058597A">
      <w:pPr>
        <w:ind w:firstLine="480"/>
      </w:pPr>
      <w:r>
        <w:rPr>
          <w:rFonts w:hint="eastAsia"/>
        </w:rPr>
        <w:t>②</w:t>
      </w:r>
      <w:r>
        <w:t xml:space="preserve"> b[0] = 1</w:t>
      </w:r>
    </w:p>
    <w:p w:rsidR="00E95647" w:rsidRDefault="00E95647" w:rsidP="0058597A">
      <w:pPr>
        <w:ind w:firstLine="480"/>
      </w:pPr>
      <w:r>
        <w:rPr>
          <w:rFonts w:hint="eastAsia"/>
        </w:rPr>
        <w:t>③</w:t>
      </w:r>
      <w:r>
        <w:t xml:space="preserve"> c[i * 4 + base] = 1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赋值可以为变量或数组中的某一个元素赋值，有</w:t>
      </w:r>
      <w:r>
        <w:t>=</w:t>
      </w:r>
      <w:r>
        <w:rPr>
          <w:rFonts w:hint="eastAsia"/>
        </w:rPr>
        <w:t>连接。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所有形如＜标识符＞</w:t>
      </w:r>
      <w:r>
        <w:t>'['</w:t>
      </w:r>
      <w:r>
        <w:rPr>
          <w:rFonts w:hint="eastAsia"/>
        </w:rPr>
        <w:t>＜表达式＞</w:t>
      </w:r>
      <w:r>
        <w:t>']'</w:t>
      </w:r>
      <w:r>
        <w:rPr>
          <w:rFonts w:hint="eastAsia"/>
        </w:rPr>
        <w:t>均表示一个数组，表达式中计算数组索引值，数组的下标从</w:t>
      </w:r>
      <w:r>
        <w:t>0</w:t>
      </w:r>
      <w:r>
        <w:rPr>
          <w:rFonts w:hint="eastAsia"/>
        </w:rPr>
        <w:t>开始。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赋值语句等号右边不能是比较表达式。</w:t>
      </w:r>
    </w:p>
    <w:p w:rsidR="00E95647" w:rsidRDefault="00E95647" w:rsidP="0058597A">
      <w:pPr>
        <w:ind w:firstLine="480"/>
      </w:pPr>
      <w:r>
        <w:t>15.</w:t>
      </w:r>
    </w:p>
    <w:p w:rsidR="00E95647" w:rsidRDefault="00E95647" w:rsidP="0058597A">
      <w:pPr>
        <w:ind w:firstLine="480"/>
      </w:pPr>
      <w:r>
        <w:rPr>
          <w:rFonts w:hint="eastAsia"/>
        </w:rPr>
        <w:t>＜读语句＞</w:t>
      </w:r>
      <w:r>
        <w:t xml:space="preserve">  ::=  scanf '('</w:t>
      </w:r>
      <w:r>
        <w:rPr>
          <w:rFonts w:hint="eastAsia"/>
        </w:rPr>
        <w:t>＜标识符＞</w:t>
      </w:r>
      <w:r>
        <w:t>{,</w:t>
      </w:r>
      <w:r>
        <w:rPr>
          <w:rFonts w:hint="eastAsia"/>
        </w:rPr>
        <w:t>＜标识符＞</w:t>
      </w:r>
      <w:r>
        <w:t>}')'</w:t>
      </w:r>
    </w:p>
    <w:p w:rsidR="00E95647" w:rsidRDefault="00E95647" w:rsidP="0058597A">
      <w:pPr>
        <w:ind w:firstLine="480"/>
      </w:pPr>
      <w:r>
        <w:rPr>
          <w:rFonts w:hint="eastAsia"/>
        </w:rPr>
        <w:t>＜写语句＞</w:t>
      </w:r>
      <w:r>
        <w:t xml:space="preserve">  ::= printf '(' </w:t>
      </w:r>
      <w:r>
        <w:rPr>
          <w:rFonts w:hint="eastAsia"/>
        </w:rPr>
        <w:t>＜字符串＞</w:t>
      </w:r>
      <w:r>
        <w:t>,</w:t>
      </w:r>
      <w:r>
        <w:rPr>
          <w:rFonts w:hint="eastAsia"/>
        </w:rPr>
        <w:t>＜表达式＞</w:t>
      </w:r>
      <w:r>
        <w:t xml:space="preserve"> ')'| printf '('</w:t>
      </w:r>
      <w:r>
        <w:rPr>
          <w:rFonts w:hint="eastAsia"/>
        </w:rPr>
        <w:t>＜字符串＞</w:t>
      </w:r>
      <w:r>
        <w:t xml:space="preserve"> ')'| printf '('</w:t>
      </w:r>
      <w:r>
        <w:rPr>
          <w:rFonts w:hint="eastAsia"/>
        </w:rPr>
        <w:t>＜表达式＞</w:t>
      </w:r>
      <w:r>
        <w:t>')'</w:t>
      </w:r>
    </w:p>
    <w:p w:rsidR="00E95647" w:rsidRDefault="00E95647" w:rsidP="0058597A">
      <w:pPr>
        <w:ind w:firstLine="480"/>
      </w:pPr>
      <w:r>
        <w:rPr>
          <w:rFonts w:hint="eastAsia"/>
        </w:rPr>
        <w:t>＜返回语句＞</w:t>
      </w:r>
      <w:r>
        <w:t>::=  return['('</w:t>
      </w:r>
      <w:r>
        <w:rPr>
          <w:rFonts w:hint="eastAsia"/>
        </w:rPr>
        <w:t>＜表达式＞</w:t>
      </w:r>
      <w:r>
        <w:t xml:space="preserve">')'] 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rPr>
          <w:rFonts w:hint="eastAsia"/>
        </w:rPr>
        <w:t>①</w:t>
      </w:r>
      <w:r>
        <w:t xml:space="preserve"> scanf(a)</w:t>
      </w:r>
    </w:p>
    <w:p w:rsidR="00E95647" w:rsidRDefault="00E95647" w:rsidP="0058597A">
      <w:pPr>
        <w:ind w:firstLine="480"/>
      </w:pPr>
      <w:r>
        <w:rPr>
          <w:rFonts w:hint="eastAsia"/>
        </w:rPr>
        <w:t>②</w:t>
      </w:r>
      <w:r>
        <w:t xml:space="preserve"> printf("hello world",a + b)</w:t>
      </w:r>
    </w:p>
    <w:p w:rsidR="00E95647" w:rsidRDefault="00E95647" w:rsidP="0058597A">
      <w:pPr>
        <w:ind w:firstLine="480"/>
      </w:pPr>
      <w:r>
        <w:rPr>
          <w:rFonts w:hint="eastAsia"/>
        </w:rPr>
        <w:t>③</w:t>
      </w:r>
      <w:r>
        <w:t xml:space="preserve"> return </w:t>
      </w:r>
      <w:r>
        <w:rPr>
          <w:rFonts w:hint="eastAsia"/>
        </w:rPr>
        <w:t>（</w:t>
      </w:r>
      <w:r>
        <w:t>a + b</w:t>
      </w:r>
      <w:r>
        <w:rPr>
          <w:rFonts w:hint="eastAsia"/>
        </w:rPr>
        <w:t>）</w:t>
      </w:r>
      <w:r>
        <w:t>;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读写语句关键词和（，）不可缺少，按顺序排列。标识符为变量名或数组名。</w:t>
      </w:r>
    </w:p>
    <w:p w:rsidR="00E95647" w:rsidRPr="007E72AB" w:rsidRDefault="00E95647" w:rsidP="0058597A">
      <w:pPr>
        <w:ind w:firstLine="480"/>
      </w:pPr>
      <w:r>
        <w:t xml:space="preserve">- </w:t>
      </w:r>
      <w:r>
        <w:rPr>
          <w:rFonts w:hint="eastAsia"/>
        </w:rPr>
        <w:t>写语句分三种，可以写字符串也可写表达式，也可同时写。字符输出</w:t>
      </w:r>
      <w:r>
        <w:t>char</w:t>
      </w:r>
      <w:r>
        <w:rPr>
          <w:rFonts w:hint="eastAsia"/>
        </w:rPr>
        <w:t>，其余情况输出整数。不能</w:t>
      </w:r>
      <w:r>
        <w:t>printf(),</w:t>
      </w:r>
      <w:r>
        <w:rPr>
          <w:rFonts w:hint="eastAsia"/>
        </w:rPr>
        <w:t>字符串中不允许双引号（</w:t>
      </w:r>
      <w:r>
        <w:t>34</w:t>
      </w:r>
      <w:r>
        <w:rPr>
          <w:rFonts w:hint="eastAsia"/>
        </w:rPr>
        <w:t>号字符）。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返回语句由关键字</w:t>
      </w:r>
      <w:r>
        <w:t>return</w:t>
      </w:r>
      <w:r>
        <w:rPr>
          <w:rFonts w:hint="eastAsia"/>
        </w:rPr>
        <w:t>起始，后边的返回值为可选项。对于无返回值的函数定义直接</w:t>
      </w:r>
      <w:r>
        <w:t>return</w:t>
      </w:r>
      <w:r>
        <w:rPr>
          <w:rFonts w:hint="eastAsia"/>
        </w:rPr>
        <w:t>即可，若有返回值则必须在表达式外加上（）。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写语句中，字符串原样输出，单个</w:t>
      </w:r>
      <w:r>
        <w:t>char</w:t>
      </w:r>
      <w:r>
        <w:rPr>
          <w:rFonts w:hint="eastAsia"/>
        </w:rPr>
        <w:t>类型的变量或常量输出字符，其他表达式按整型输出，写语句自带换行。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读语句和变量类型有关，</w:t>
      </w:r>
      <w:r>
        <w:t>char</w:t>
      </w:r>
      <w:r>
        <w:rPr>
          <w:rFonts w:hint="eastAsia"/>
        </w:rPr>
        <w:t>读入字符，</w:t>
      </w:r>
      <w:r>
        <w:t>int</w:t>
      </w:r>
      <w:r>
        <w:rPr>
          <w:rFonts w:hint="eastAsia"/>
        </w:rPr>
        <w:t>读整数或字符的</w:t>
      </w:r>
      <w:r>
        <w:t>ascii</w:t>
      </w:r>
      <w:r>
        <w:rPr>
          <w:rFonts w:hint="eastAsia"/>
        </w:rPr>
        <w:t>码。</w:t>
      </w:r>
    </w:p>
    <w:p w:rsidR="00E95647" w:rsidRDefault="00E95647" w:rsidP="0058597A">
      <w:pPr>
        <w:ind w:firstLine="480"/>
      </w:pPr>
      <w:r>
        <w:t>16.</w:t>
      </w:r>
    </w:p>
    <w:p w:rsidR="00E95647" w:rsidRDefault="00E95647" w:rsidP="0058597A">
      <w:pPr>
        <w:ind w:firstLine="480"/>
      </w:pPr>
      <w:r>
        <w:rPr>
          <w:rFonts w:hint="eastAsia"/>
        </w:rPr>
        <w:t>＜情况语句＞</w:t>
      </w:r>
      <w:r>
        <w:t xml:space="preserve">  ::=  switch '('</w:t>
      </w:r>
      <w:r>
        <w:rPr>
          <w:rFonts w:hint="eastAsia"/>
        </w:rPr>
        <w:t>＜表达式＞</w:t>
      </w:r>
      <w:r>
        <w:t>')' '{'</w:t>
      </w:r>
      <w:r>
        <w:rPr>
          <w:rFonts w:hint="eastAsia"/>
        </w:rPr>
        <w:t>＜情况表＞＜缺省＞</w:t>
      </w:r>
      <w:r>
        <w:t xml:space="preserve"> '}'</w:t>
      </w:r>
    </w:p>
    <w:p w:rsidR="00E95647" w:rsidRDefault="00E95647" w:rsidP="0058597A">
      <w:pPr>
        <w:ind w:firstLine="480"/>
      </w:pPr>
      <w:r>
        <w:rPr>
          <w:rFonts w:hint="eastAsia"/>
        </w:rPr>
        <w:t>＜情况表＞</w:t>
      </w:r>
      <w:r>
        <w:t xml:space="preserve">   ::=  </w:t>
      </w:r>
      <w:r>
        <w:rPr>
          <w:rFonts w:hint="eastAsia"/>
        </w:rPr>
        <w:t>＜情况子语句＞</w:t>
      </w:r>
      <w:r>
        <w:t>{</w:t>
      </w:r>
      <w:r>
        <w:rPr>
          <w:rFonts w:hint="eastAsia"/>
        </w:rPr>
        <w:t>＜情况子语句＞</w:t>
      </w:r>
      <w:r>
        <w:t>}</w:t>
      </w:r>
    </w:p>
    <w:p w:rsidR="00E95647" w:rsidRDefault="00E95647" w:rsidP="0058597A">
      <w:pPr>
        <w:ind w:firstLine="480"/>
      </w:pPr>
      <w:r>
        <w:rPr>
          <w:rFonts w:hint="eastAsia"/>
        </w:rPr>
        <w:t>＜情况子语句＞</w:t>
      </w:r>
      <w:r>
        <w:t xml:space="preserve">  ::=  case</w:t>
      </w:r>
      <w:r>
        <w:rPr>
          <w:rFonts w:hint="eastAsia"/>
        </w:rPr>
        <w:t>＜常量＞：＜语句＞</w:t>
      </w:r>
    </w:p>
    <w:p w:rsidR="00E95647" w:rsidRDefault="00E95647" w:rsidP="0058597A">
      <w:pPr>
        <w:ind w:firstLine="480"/>
      </w:pPr>
      <w:r>
        <w:rPr>
          <w:rFonts w:hint="eastAsia"/>
        </w:rPr>
        <w:t>＜缺省＞</w:t>
      </w:r>
      <w:r>
        <w:t xml:space="preserve">   ::=  default : </w:t>
      </w:r>
      <w:r>
        <w:rPr>
          <w:rFonts w:hint="eastAsia"/>
        </w:rPr>
        <w:t>＜语句＞</w:t>
      </w:r>
      <w:r>
        <w:t>|</w:t>
      </w:r>
      <w:r>
        <w:rPr>
          <w:rFonts w:hint="eastAsia"/>
        </w:rPr>
        <w:t>＜空＞</w:t>
      </w:r>
    </w:p>
    <w:p w:rsidR="00E95647" w:rsidRDefault="00E95647" w:rsidP="0058597A">
      <w:pPr>
        <w:ind w:firstLine="480"/>
      </w:pPr>
      <w:r>
        <w:rPr>
          <w:rFonts w:hint="eastAsia"/>
        </w:rPr>
        <w:t>【范例】</w:t>
      </w:r>
    </w:p>
    <w:p w:rsidR="00E95647" w:rsidRDefault="00E95647" w:rsidP="0058597A">
      <w:pPr>
        <w:ind w:firstLine="480"/>
      </w:pPr>
      <w:r>
        <w:t>switch(state){</w:t>
      </w:r>
    </w:p>
    <w:p w:rsidR="00E95647" w:rsidRDefault="00E95647" w:rsidP="0058597A">
      <w:pPr>
        <w:ind w:firstLine="480"/>
      </w:pPr>
      <w:r>
        <w:tab/>
        <w:t xml:space="preserve">case 0:{      // </w:t>
      </w:r>
      <w:r>
        <w:rPr>
          <w:rFonts w:hint="eastAsia"/>
        </w:rPr>
        <w:t>情况表</w:t>
      </w:r>
    </w:p>
    <w:p w:rsidR="00E95647" w:rsidRDefault="00E95647" w:rsidP="0058597A">
      <w:pPr>
        <w:ind w:firstLine="480"/>
      </w:pPr>
      <w:r>
        <w:tab/>
      </w:r>
      <w:r>
        <w:tab/>
        <w:t xml:space="preserve">a = 0; </w:t>
      </w:r>
    </w:p>
    <w:p w:rsidR="00E95647" w:rsidRDefault="00E95647" w:rsidP="0058597A">
      <w:pPr>
        <w:ind w:firstLine="480"/>
      </w:pPr>
      <w:r>
        <w:tab/>
      </w:r>
      <w:r>
        <w:tab/>
        <w:t>b = 1;</w:t>
      </w:r>
    </w:p>
    <w:p w:rsidR="00E95647" w:rsidRDefault="00E95647" w:rsidP="0058597A">
      <w:pPr>
        <w:ind w:firstLine="480"/>
      </w:pPr>
      <w:r>
        <w:tab/>
        <w:t>}</w:t>
      </w:r>
    </w:p>
    <w:p w:rsidR="00E95647" w:rsidRDefault="00E95647" w:rsidP="0058597A">
      <w:pPr>
        <w:ind w:firstLine="480"/>
      </w:pPr>
      <w:r>
        <w:tab/>
        <w:t>case 1 : a = 1;</w:t>
      </w:r>
    </w:p>
    <w:p w:rsidR="00E95647" w:rsidRDefault="00E95647" w:rsidP="0058597A">
      <w:pPr>
        <w:ind w:firstLine="480"/>
      </w:pPr>
      <w:r>
        <w:tab/>
        <w:t xml:space="preserve">default: a = 10; // </w:t>
      </w:r>
      <w:r>
        <w:rPr>
          <w:rFonts w:hint="eastAsia"/>
        </w:rPr>
        <w:t>缺省</w:t>
      </w:r>
    </w:p>
    <w:p w:rsidR="00E95647" w:rsidRDefault="00E95647" w:rsidP="0058597A">
      <w:pPr>
        <w:ind w:firstLine="480"/>
      </w:pPr>
      <w:r>
        <w:t>}</w:t>
      </w:r>
    </w:p>
    <w:p w:rsidR="00E95647" w:rsidRDefault="00E95647" w:rsidP="0058597A">
      <w:pPr>
        <w:ind w:firstLine="480"/>
      </w:pPr>
      <w:r>
        <w:rPr>
          <w:rFonts w:hint="eastAsia"/>
        </w:rPr>
        <w:t>【分析】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情况语句由关键字</w:t>
      </w:r>
      <w:r>
        <w:t>switch(){}</w:t>
      </w:r>
      <w:r>
        <w:rPr>
          <w:rFonts w:hint="eastAsia"/>
        </w:rPr>
        <w:t>引导，（）中的表达式为待判断的数量，由</w:t>
      </w:r>
      <w:r>
        <w:t>{}</w:t>
      </w:r>
      <w:r>
        <w:rPr>
          <w:rFonts w:hint="eastAsia"/>
        </w:rPr>
        <w:t>包含情况表</w:t>
      </w:r>
      <w:r>
        <w:t>case</w:t>
      </w:r>
      <w:r>
        <w:rPr>
          <w:rFonts w:hint="eastAsia"/>
        </w:rPr>
        <w:t>和缺省情况</w:t>
      </w:r>
      <w:r>
        <w:t>default</w:t>
      </w:r>
      <w:r>
        <w:rPr>
          <w:rFonts w:hint="eastAsia"/>
        </w:rPr>
        <w:t>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情况表有一至多个情况子语句构成。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每个情况子语句由</w:t>
      </w:r>
      <w:r>
        <w:t>case</w:t>
      </w:r>
      <w:r>
        <w:rPr>
          <w:rFonts w:hint="eastAsia"/>
        </w:rPr>
        <w:t>引导，后面的常量为判断条件，若与表达式的值相等则执行冒号后面的语句。范例中给出了两种可能的语句情况。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缺省有</w:t>
      </w:r>
      <w:r>
        <w:t>default:</w:t>
      </w:r>
      <w:r>
        <w:rPr>
          <w:rFonts w:hint="eastAsia"/>
        </w:rPr>
        <w:t>引导，当前面没有一个</w:t>
      </w:r>
      <w:r>
        <w:t>case</w:t>
      </w:r>
      <w:r>
        <w:rPr>
          <w:rFonts w:hint="eastAsia"/>
        </w:rPr>
        <w:t>生效的时候执行</w:t>
      </w:r>
      <w:r>
        <w:t>default</w:t>
      </w:r>
      <w:r>
        <w:rPr>
          <w:rFonts w:hint="eastAsia"/>
        </w:rPr>
        <w:t>后面的语句，缺省情况可以为空。</w:t>
      </w:r>
    </w:p>
    <w:p w:rsidR="00E95647" w:rsidRDefault="00E95647" w:rsidP="0058597A">
      <w:pPr>
        <w:ind w:firstLine="480"/>
      </w:pPr>
      <w:r>
        <w:t>- &lt;</w:t>
      </w:r>
      <w:r>
        <w:rPr>
          <w:rFonts w:hint="eastAsia"/>
        </w:rPr>
        <w:t>空</w:t>
      </w:r>
      <w:r>
        <w:t>&gt;</w:t>
      </w:r>
      <w:r>
        <w:rPr>
          <w:rFonts w:hint="eastAsia"/>
        </w:rPr>
        <w:t>是一个特殊的符号，他是一个终结符号ε。</w:t>
      </w:r>
    </w:p>
    <w:p w:rsidR="00E95647" w:rsidRDefault="00E95647" w:rsidP="0058597A">
      <w:pPr>
        <w:ind w:firstLine="480"/>
      </w:pPr>
      <w:r>
        <w:t xml:space="preserve">- </w:t>
      </w:r>
      <w:r>
        <w:rPr>
          <w:rFonts w:hint="eastAsia"/>
        </w:rPr>
        <w:t>情况语句中，</w:t>
      </w:r>
      <w:r>
        <w:t>switch</w:t>
      </w:r>
      <w:r>
        <w:rPr>
          <w:rFonts w:hint="eastAsia"/>
        </w:rPr>
        <w:t>后面的表达式和</w:t>
      </w:r>
      <w:r>
        <w:t>case</w:t>
      </w:r>
      <w:r>
        <w:rPr>
          <w:rFonts w:hint="eastAsia"/>
        </w:rPr>
        <w:t>后面的常量只允许出现</w:t>
      </w:r>
      <w:r>
        <w:t>int</w:t>
      </w:r>
      <w:r>
        <w:rPr>
          <w:rFonts w:hint="eastAsia"/>
        </w:rPr>
        <w:t>和</w:t>
      </w:r>
      <w:r>
        <w:t>char</w:t>
      </w:r>
      <w:r>
        <w:rPr>
          <w:rFonts w:hint="eastAsia"/>
        </w:rPr>
        <w:t>类型；每个情况子语句执行完毕后，不继续执行后面的情况子语句。</w:t>
      </w:r>
    </w:p>
    <w:p w:rsidR="00E95647" w:rsidRDefault="00E95647" w:rsidP="0058597A">
      <w:pPr>
        <w:ind w:firstLine="480"/>
      </w:pPr>
    </w:p>
    <w:p w:rsidR="00E95647" w:rsidRPr="00BE3691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:rsidR="00E95647" w:rsidRDefault="00E95647" w:rsidP="003B6176">
      <w:pPr>
        <w:ind w:left="-4" w:firstLineChars="0" w:firstLine="0"/>
      </w:pPr>
      <w:r>
        <w:rPr>
          <w:rFonts w:hint="eastAsia"/>
        </w:rPr>
        <w:t>生成的目标代码为</w:t>
      </w:r>
      <w:r>
        <w:t>MIPS</w:t>
      </w:r>
      <w:r>
        <w:rPr>
          <w:rFonts w:hint="eastAsia"/>
        </w:rPr>
        <w:t>汇编代码，采用</w:t>
      </w:r>
      <w:r>
        <w:t>MIPS-C</w:t>
      </w:r>
      <w:r>
        <w:rPr>
          <w:rFonts w:hint="eastAsia"/>
        </w:rPr>
        <w:t>指令集中的基本指令与扩展指令。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rPr>
          <w:rFonts w:hint="eastAsia"/>
        </w:rPr>
        <w:t>【</w:t>
      </w:r>
      <w:r>
        <w:t>R</w:t>
      </w:r>
      <w:r>
        <w:rPr>
          <w:rFonts w:hint="eastAsia"/>
        </w:rPr>
        <w:t>型指令】</w:t>
      </w:r>
    </w:p>
    <w:p w:rsidR="00E95647" w:rsidRDefault="00E95647" w:rsidP="0099635B">
      <w:pPr>
        <w:ind w:left="420" w:firstLine="480"/>
      </w:pPr>
      <w:r>
        <w:t>add</w:t>
      </w:r>
      <w:r>
        <w:tab/>
      </w:r>
      <w:r>
        <w:tab/>
      </w:r>
      <w:r>
        <w:rPr>
          <w:rFonts w:hint="eastAsia"/>
        </w:rPr>
        <w:t>加法运算</w:t>
      </w:r>
    </w:p>
    <w:p w:rsidR="00E95647" w:rsidRDefault="00E95647" w:rsidP="0099635B">
      <w:pPr>
        <w:ind w:left="420" w:firstLine="480"/>
      </w:pPr>
      <w:r>
        <w:t>sub</w:t>
      </w:r>
      <w:r>
        <w:tab/>
      </w:r>
      <w:r>
        <w:tab/>
      </w:r>
      <w:r>
        <w:rPr>
          <w:rFonts w:hint="eastAsia"/>
        </w:rPr>
        <w:t>减法运算</w:t>
      </w:r>
    </w:p>
    <w:p w:rsidR="00E95647" w:rsidRDefault="00E95647" w:rsidP="0099635B">
      <w:pPr>
        <w:ind w:left="420" w:firstLine="480"/>
      </w:pPr>
      <w:r>
        <w:t>mul</w:t>
      </w:r>
      <w:r>
        <w:tab/>
      </w:r>
      <w:r>
        <w:rPr>
          <w:rFonts w:hint="eastAsia"/>
        </w:rPr>
        <w:t>乘法运算</w:t>
      </w:r>
    </w:p>
    <w:p w:rsidR="00E95647" w:rsidRDefault="00E95647" w:rsidP="0099635B">
      <w:pPr>
        <w:ind w:left="420" w:firstLine="480"/>
      </w:pPr>
      <w:r>
        <w:t>div</w:t>
      </w:r>
      <w:r>
        <w:tab/>
      </w:r>
      <w:r>
        <w:tab/>
      </w:r>
      <w:r>
        <w:rPr>
          <w:rFonts w:hint="eastAsia"/>
        </w:rPr>
        <w:t>除法运算</w:t>
      </w:r>
    </w:p>
    <w:p w:rsidR="00E95647" w:rsidRDefault="00E95647" w:rsidP="0099635B">
      <w:pPr>
        <w:ind w:firstLineChars="232" w:firstLine="557"/>
      </w:pPr>
      <w:r>
        <w:rPr>
          <w:rFonts w:hint="eastAsia"/>
        </w:rPr>
        <w:t>【</w:t>
      </w:r>
      <w:r>
        <w:t>I</w:t>
      </w:r>
      <w:r>
        <w:rPr>
          <w:rFonts w:hint="eastAsia"/>
        </w:rPr>
        <w:t>型指令】</w:t>
      </w:r>
    </w:p>
    <w:p w:rsidR="00E95647" w:rsidRDefault="00E95647" w:rsidP="0099635B">
      <w:pPr>
        <w:ind w:left="420" w:firstLine="480"/>
      </w:pPr>
      <w:r>
        <w:t xml:space="preserve">addi </w:t>
      </w:r>
      <w:r>
        <w:tab/>
      </w:r>
      <w:r>
        <w:rPr>
          <w:rFonts w:hint="eastAsia"/>
        </w:rPr>
        <w:t>加立即数运算</w:t>
      </w:r>
    </w:p>
    <w:p w:rsidR="00E95647" w:rsidRDefault="00E95647" w:rsidP="0099635B">
      <w:pPr>
        <w:ind w:left="420" w:firstLine="480"/>
      </w:pPr>
      <w:r>
        <w:t>subi</w:t>
      </w:r>
      <w:r>
        <w:tab/>
      </w:r>
      <w:r>
        <w:rPr>
          <w:rFonts w:hint="eastAsia"/>
        </w:rPr>
        <w:t>减立即数运算</w:t>
      </w:r>
    </w:p>
    <w:p w:rsidR="00E95647" w:rsidRDefault="00E95647" w:rsidP="0099635B">
      <w:pPr>
        <w:ind w:left="420" w:firstLine="480"/>
      </w:pPr>
      <w:r>
        <w:t>lw</w:t>
      </w:r>
      <w:r>
        <w:tab/>
      </w:r>
      <w:r>
        <w:tab/>
      </w:r>
      <w:r>
        <w:rPr>
          <w:rFonts w:hint="eastAsia"/>
        </w:rPr>
        <w:t>加载字</w:t>
      </w:r>
    </w:p>
    <w:p w:rsidR="00E95647" w:rsidRDefault="00E95647" w:rsidP="0099635B">
      <w:pPr>
        <w:ind w:left="420" w:firstLine="480"/>
      </w:pPr>
      <w:r>
        <w:t>sw</w:t>
      </w:r>
      <w:r>
        <w:tab/>
      </w:r>
      <w:r>
        <w:tab/>
      </w:r>
      <w:r>
        <w:rPr>
          <w:rFonts w:hint="eastAsia"/>
        </w:rPr>
        <w:t>存入字</w:t>
      </w:r>
    </w:p>
    <w:p w:rsidR="00E95647" w:rsidRDefault="00E95647" w:rsidP="0099635B">
      <w:pPr>
        <w:ind w:firstLineChars="232" w:firstLine="557"/>
      </w:pPr>
      <w:r>
        <w:rPr>
          <w:rFonts w:hint="eastAsia"/>
        </w:rPr>
        <w:t>【</w:t>
      </w:r>
      <w:r>
        <w:t>b</w:t>
      </w:r>
      <w:r>
        <w:rPr>
          <w:rFonts w:hint="eastAsia"/>
        </w:rPr>
        <w:t>类跳转指令】</w:t>
      </w:r>
    </w:p>
    <w:p w:rsidR="00E95647" w:rsidRDefault="00E95647" w:rsidP="0099635B">
      <w:pPr>
        <w:ind w:left="420" w:firstLine="480"/>
      </w:pPr>
      <w:r>
        <w:t>beq</w:t>
      </w:r>
      <w:r>
        <w:tab/>
      </w:r>
      <w:r>
        <w:tab/>
      </w:r>
      <w:r>
        <w:rPr>
          <w:rFonts w:hint="eastAsia"/>
        </w:rPr>
        <w:t>相等跳转</w:t>
      </w:r>
    </w:p>
    <w:p w:rsidR="00E95647" w:rsidRDefault="00E95647" w:rsidP="0099635B">
      <w:pPr>
        <w:ind w:left="420" w:firstLine="480"/>
      </w:pPr>
      <w:r>
        <w:t>bne</w:t>
      </w:r>
      <w:r>
        <w:tab/>
      </w:r>
      <w:r>
        <w:tab/>
      </w:r>
      <w:r>
        <w:rPr>
          <w:rFonts w:hint="eastAsia"/>
        </w:rPr>
        <w:t>不等于跳转</w:t>
      </w:r>
    </w:p>
    <w:p w:rsidR="00E95647" w:rsidRDefault="00E95647" w:rsidP="0099635B">
      <w:pPr>
        <w:ind w:left="420" w:firstLine="480"/>
      </w:pPr>
      <w:r>
        <w:t>bge</w:t>
      </w:r>
      <w:r>
        <w:tab/>
      </w:r>
      <w:r>
        <w:tab/>
      </w:r>
      <w:r>
        <w:rPr>
          <w:rFonts w:hint="eastAsia"/>
        </w:rPr>
        <w:t>大于等于跳转</w:t>
      </w:r>
    </w:p>
    <w:p w:rsidR="00E95647" w:rsidRDefault="00E95647" w:rsidP="0099635B">
      <w:pPr>
        <w:ind w:left="420" w:firstLine="480"/>
      </w:pPr>
      <w:r>
        <w:t>bgt</w:t>
      </w:r>
      <w:r>
        <w:tab/>
      </w:r>
      <w:r>
        <w:tab/>
      </w:r>
      <w:r>
        <w:rPr>
          <w:rFonts w:hint="eastAsia"/>
        </w:rPr>
        <w:t>大于跳转</w:t>
      </w:r>
    </w:p>
    <w:p w:rsidR="00E95647" w:rsidRDefault="00E95647" w:rsidP="0099635B">
      <w:pPr>
        <w:ind w:left="420" w:firstLine="480"/>
      </w:pPr>
      <w:r>
        <w:t>ble</w:t>
      </w:r>
      <w:r>
        <w:tab/>
      </w:r>
      <w:r>
        <w:tab/>
      </w:r>
      <w:r>
        <w:rPr>
          <w:rFonts w:hint="eastAsia"/>
        </w:rPr>
        <w:t>小于等于跳转</w:t>
      </w:r>
    </w:p>
    <w:p w:rsidR="00E95647" w:rsidRDefault="00E95647" w:rsidP="0099635B">
      <w:pPr>
        <w:ind w:left="420" w:firstLine="480"/>
      </w:pPr>
      <w:r>
        <w:t>blt</w:t>
      </w:r>
      <w:r>
        <w:tab/>
      </w:r>
      <w:r>
        <w:tab/>
      </w:r>
      <w:r>
        <w:rPr>
          <w:rFonts w:hint="eastAsia"/>
        </w:rPr>
        <w:t>小于跳转</w:t>
      </w:r>
    </w:p>
    <w:p w:rsidR="00E95647" w:rsidRPr="0099635B" w:rsidRDefault="00E95647" w:rsidP="0099635B">
      <w:pPr>
        <w:ind w:firstLineChars="232" w:firstLine="557"/>
      </w:pPr>
      <w:r>
        <w:rPr>
          <w:rFonts w:hint="eastAsia"/>
        </w:rPr>
        <w:t>【</w:t>
      </w:r>
      <w:r>
        <w:t>j</w:t>
      </w:r>
      <w:r>
        <w:rPr>
          <w:rFonts w:hint="eastAsia"/>
        </w:rPr>
        <w:t>类跳转指令】</w:t>
      </w:r>
    </w:p>
    <w:p w:rsidR="00E95647" w:rsidRDefault="00E95647" w:rsidP="0099635B">
      <w:pPr>
        <w:ind w:left="420" w:firstLine="480"/>
      </w:pPr>
      <w:r>
        <w:t>j</w:t>
      </w:r>
      <w:r>
        <w:tab/>
      </w:r>
      <w:r>
        <w:tab/>
      </w:r>
      <w:r>
        <w:rPr>
          <w:rFonts w:hint="eastAsia"/>
        </w:rPr>
        <w:t>无条件跳转</w:t>
      </w:r>
    </w:p>
    <w:p w:rsidR="00E95647" w:rsidRDefault="00E95647" w:rsidP="0099635B">
      <w:pPr>
        <w:ind w:left="420" w:firstLine="480"/>
      </w:pPr>
      <w:r>
        <w:t>jr</w:t>
      </w:r>
      <w:r>
        <w:tab/>
      </w:r>
      <w:r>
        <w:tab/>
      </w:r>
      <w:r>
        <w:rPr>
          <w:rFonts w:hint="eastAsia"/>
        </w:rPr>
        <w:t>跳转到寄存器中存储的地址</w:t>
      </w:r>
    </w:p>
    <w:p w:rsidR="00E95647" w:rsidRDefault="00E95647" w:rsidP="0099635B">
      <w:pPr>
        <w:ind w:left="420" w:firstLine="480"/>
      </w:pPr>
      <w:r>
        <w:t>jal</w:t>
      </w:r>
      <w:r>
        <w:tab/>
      </w:r>
      <w:r>
        <w:tab/>
      </w:r>
      <w:r>
        <w:rPr>
          <w:rFonts w:hint="eastAsia"/>
        </w:rPr>
        <w:t>跳转并链接，返回地址存储在</w:t>
      </w:r>
      <w:r>
        <w:t>$ra</w:t>
      </w:r>
      <w:r>
        <w:rPr>
          <w:rFonts w:hint="eastAsia"/>
        </w:rPr>
        <w:t>中，用于函数调用</w:t>
      </w:r>
    </w:p>
    <w:p w:rsidR="00E95647" w:rsidRDefault="00E95647" w:rsidP="0099635B">
      <w:pPr>
        <w:ind w:firstLineChars="232" w:firstLine="557"/>
      </w:pPr>
      <w:r>
        <w:rPr>
          <w:rFonts w:hint="eastAsia"/>
        </w:rPr>
        <w:t>【扩展指令】</w:t>
      </w:r>
    </w:p>
    <w:p w:rsidR="00E95647" w:rsidRDefault="00E95647" w:rsidP="0099635B">
      <w:pPr>
        <w:ind w:left="420" w:firstLine="480"/>
      </w:pPr>
      <w:r>
        <w:t>li</w:t>
      </w:r>
      <w:r>
        <w:tab/>
      </w:r>
      <w:r>
        <w:tab/>
      </w:r>
      <w:r>
        <w:rPr>
          <w:rFonts w:hint="eastAsia"/>
        </w:rPr>
        <w:t>加载立即数</w:t>
      </w:r>
    </w:p>
    <w:p w:rsidR="00E95647" w:rsidRDefault="00E95647" w:rsidP="0099635B">
      <w:pPr>
        <w:ind w:left="420" w:firstLine="480"/>
      </w:pPr>
      <w:r>
        <w:t>move</w:t>
      </w:r>
      <w:r>
        <w:tab/>
      </w:r>
      <w:r>
        <w:rPr>
          <w:rFonts w:hint="eastAsia"/>
        </w:rPr>
        <w:t>寄存器赋值</w:t>
      </w:r>
    </w:p>
    <w:p w:rsidR="00E95647" w:rsidRDefault="00E95647" w:rsidP="0099635B">
      <w:pPr>
        <w:ind w:left="420" w:firstLine="480"/>
      </w:pPr>
      <w:r>
        <w:t>syscall</w:t>
      </w:r>
      <w:r>
        <w:tab/>
      </w:r>
      <w:r>
        <w:rPr>
          <w:rFonts w:hint="eastAsia"/>
        </w:rPr>
        <w:t>系统调用</w:t>
      </w:r>
    </w:p>
    <w:p w:rsidR="00E95647" w:rsidRDefault="00E95647" w:rsidP="0099635B">
      <w:pPr>
        <w:ind w:left="420" w:firstLine="480"/>
      </w:pPr>
      <w:r>
        <w:t>la</w:t>
      </w:r>
      <w:r>
        <w:tab/>
      </w:r>
      <w:r>
        <w:tab/>
      </w:r>
      <w:r>
        <w:rPr>
          <w:rFonts w:hint="eastAsia"/>
        </w:rPr>
        <w:t>加载地址</w:t>
      </w:r>
    </w:p>
    <w:p w:rsidR="00E95647" w:rsidRPr="0099635B" w:rsidRDefault="00E95647" w:rsidP="003B6176">
      <w:pPr>
        <w:ind w:left="-4" w:firstLineChars="0" w:firstLine="0"/>
      </w:pPr>
    </w:p>
    <w:p w:rsidR="00E95647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626207">
        <w:rPr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sz w:val="30"/>
          <w:szCs w:val="30"/>
        </w:rPr>
        <w:t>*</w:t>
      </w:r>
    </w:p>
    <w:p w:rsidR="00E95647" w:rsidRDefault="00E95647" w:rsidP="003B6176">
      <w:pPr>
        <w:ind w:left="-4" w:firstLineChars="0" w:firstLine="0"/>
      </w:pPr>
      <w:r>
        <w:rPr>
          <w:rFonts w:hint="eastAsia"/>
        </w:rPr>
        <w:t>【方案</w:t>
      </w:r>
      <w:r>
        <w:t>1</w:t>
      </w:r>
      <w:r>
        <w:rPr>
          <w:rFonts w:hint="eastAsia"/>
        </w:rPr>
        <w:t>】</w:t>
      </w:r>
      <w:r>
        <w:t xml:space="preserve"> </w:t>
      </w:r>
      <w:r>
        <w:rPr>
          <w:rFonts w:hint="eastAsia"/>
        </w:rPr>
        <w:t>基本块内优化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基本块</w:t>
      </w:r>
      <w:r>
        <w:t>DAG</w:t>
      </w:r>
      <w:r>
        <w:rPr>
          <w:rFonts w:hint="eastAsia"/>
        </w:rPr>
        <w:t>图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消除公共子表达式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从</w:t>
      </w:r>
      <w:r>
        <w:t>DAG</w:t>
      </w:r>
      <w:r>
        <w:rPr>
          <w:rFonts w:hint="eastAsia"/>
        </w:rPr>
        <w:t>图重新导出中间代码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窥孔优化</w:t>
      </w:r>
    </w:p>
    <w:p w:rsidR="00E95647" w:rsidRDefault="00E95647" w:rsidP="003B6176">
      <w:pPr>
        <w:ind w:left="-4" w:firstLineChars="0" w:firstLine="0"/>
      </w:pPr>
      <w:r>
        <w:t xml:space="preserve"> </w:t>
      </w:r>
      <w:r>
        <w:tab/>
        <w:t xml:space="preserve">- </w:t>
      </w:r>
      <w:r>
        <w:rPr>
          <w:rFonts w:hint="eastAsia"/>
        </w:rPr>
        <w:t>常数合并及传播</w:t>
      </w:r>
    </w:p>
    <w:p w:rsidR="00E95647" w:rsidRDefault="00E95647" w:rsidP="003B6176">
      <w:pPr>
        <w:ind w:left="-4" w:firstLineChars="0" w:firstLine="0"/>
      </w:pPr>
      <w:r>
        <w:tab/>
      </w:r>
      <w:r>
        <w:rPr>
          <w:rFonts w:hint="eastAsia"/>
        </w:rPr>
        <w:t>【方案</w:t>
      </w:r>
      <w:r>
        <w:t>2</w:t>
      </w:r>
      <w:r>
        <w:rPr>
          <w:rFonts w:hint="eastAsia"/>
        </w:rPr>
        <w:t>】全局优化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数据流分析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活跃变量分析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使用链、网和冲突图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消除全局公共子表达式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复制传播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删除死代码</w:t>
      </w:r>
    </w:p>
    <w:p w:rsidR="00E95647" w:rsidRDefault="00E95647" w:rsidP="003B6176">
      <w:pPr>
        <w:ind w:left="-4" w:firstLineChars="0" w:firstLine="0"/>
      </w:pPr>
      <w:r>
        <w:rPr>
          <w:rFonts w:hint="eastAsia"/>
        </w:rPr>
        <w:t>【方案</w:t>
      </w:r>
      <w:r>
        <w:t>3</w:t>
      </w:r>
      <w:r>
        <w:rPr>
          <w:rFonts w:hint="eastAsia"/>
        </w:rPr>
        <w:t>】循环优化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循环交换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循环展开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代码外提和循环强度削弱</w:t>
      </w:r>
    </w:p>
    <w:p w:rsidR="00E95647" w:rsidRDefault="00E95647" w:rsidP="003B6176">
      <w:pPr>
        <w:ind w:left="-4" w:firstLineChars="0" w:firstLine="0"/>
      </w:pPr>
      <w:r>
        <w:rPr>
          <w:rFonts w:hint="eastAsia"/>
        </w:rPr>
        <w:t>【方案</w:t>
      </w:r>
      <w:r>
        <w:t>4</w:t>
      </w:r>
      <w:r>
        <w:rPr>
          <w:rFonts w:hint="eastAsia"/>
        </w:rPr>
        <w:t>】其他方案</w:t>
      </w:r>
    </w:p>
    <w:p w:rsidR="00E95647" w:rsidRDefault="00E95647" w:rsidP="003B6176">
      <w:pPr>
        <w:ind w:left="-4" w:firstLineChars="0" w:firstLine="0"/>
      </w:pPr>
      <w:r>
        <w:tab/>
      </w:r>
      <w:r>
        <w:tab/>
        <w:t xml:space="preserve">- </w:t>
      </w:r>
      <w:r>
        <w:rPr>
          <w:rFonts w:hint="eastAsia"/>
        </w:rPr>
        <w:t>敬请期待</w:t>
      </w:r>
    </w:p>
    <w:p w:rsidR="00E95647" w:rsidRPr="00626207" w:rsidRDefault="00E95647" w:rsidP="003B6176">
      <w:pPr>
        <w:ind w:left="-4" w:firstLineChars="0" w:firstLine="0"/>
      </w:pPr>
    </w:p>
    <w:p w:rsidR="00E95647" w:rsidRPr="004A1E41" w:rsidRDefault="00E95647" w:rsidP="003B6176">
      <w:pPr>
        <w:pStyle w:val="Heading2"/>
        <w:spacing w:before="156" w:after="156" w:line="415" w:lineRule="auto"/>
        <w:ind w:left="-1"/>
        <w:rPr>
          <w:sz w:val="32"/>
        </w:rPr>
      </w:pPr>
      <w:r w:rsidRPr="004A1E41">
        <w:rPr>
          <w:rFonts w:hint="eastAsia"/>
          <w:sz w:val="32"/>
        </w:rPr>
        <w:t>二．详细设计</w:t>
      </w:r>
    </w:p>
    <w:p w:rsidR="00E95647" w:rsidRPr="00BE3691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rFonts w:hint="eastAsia"/>
          <w:sz w:val="30"/>
          <w:szCs w:val="30"/>
        </w:rPr>
        <w:t>．程序结构</w:t>
      </w:r>
    </w:p>
    <w:p w:rsidR="00E95647" w:rsidRDefault="00E95647" w:rsidP="003B6176">
      <w:pPr>
        <w:ind w:left="-4" w:firstLineChars="0" w:firstLine="0"/>
      </w:pPr>
      <w:r w:rsidRPr="00BE3691">
        <w:rPr>
          <w:rFonts w:hint="eastAsia"/>
        </w:rPr>
        <w:t>【</w:t>
      </w:r>
      <w:r>
        <w:rPr>
          <w:rFonts w:hint="eastAsia"/>
        </w:rPr>
        <w:t>概述</w:t>
      </w:r>
      <w:r w:rsidRPr="00BE3691">
        <w:rPr>
          <w:rFonts w:hint="eastAsia"/>
        </w:rPr>
        <w:t>】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rPr>
          <w:rFonts w:hint="eastAsia"/>
        </w:rPr>
        <w:t>程序将仿照</w:t>
      </w:r>
      <w:r>
        <w:t>Pascal-S</w:t>
      </w:r>
      <w:r>
        <w:rPr>
          <w:rFonts w:hint="eastAsia"/>
        </w:rPr>
        <w:t>程序进行编写。按照编译流程的五个阶段分阶段执行。</w:t>
      </w:r>
    </w:p>
    <w:p w:rsidR="00E95647" w:rsidRDefault="00E95647" w:rsidP="003B6176">
      <w:pPr>
        <w:ind w:left="-4" w:firstLineChars="0" w:firstLine="0"/>
      </w:pPr>
    </w:p>
    <w:p w:rsidR="00E95647" w:rsidRDefault="00E95647" w:rsidP="003B6176">
      <w:pPr>
        <w:ind w:left="-4" w:firstLineChars="0" w:firstLine="0"/>
      </w:pPr>
      <w:r>
        <w:rPr>
          <w:rFonts w:hint="eastAsia"/>
        </w:rPr>
        <w:t>【结构框图】</w:t>
      </w:r>
    </w:p>
    <w:p w:rsidR="00E95647" w:rsidRPr="00ED26BD" w:rsidRDefault="00E95647" w:rsidP="00C773C7">
      <w:pPr>
        <w:ind w:left="-420" w:firstLineChars="0" w:firstLine="0"/>
      </w:pPr>
      <w:r>
        <w:pict>
          <v:shape id="_x0000_i1027" type="#_x0000_t75" style="width:487.5pt;height:284.25pt">
            <v:imagedata r:id="rId16" o:title=""/>
          </v:shape>
        </w:pict>
      </w:r>
    </w:p>
    <w:p w:rsidR="00E95647" w:rsidRPr="00BE3691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rFonts w:hint="eastAsia"/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rFonts w:hint="eastAsia"/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rFonts w:hint="eastAsia"/>
          <w:sz w:val="30"/>
          <w:szCs w:val="30"/>
        </w:rPr>
        <w:t>函数功能</w:t>
      </w:r>
    </w:p>
    <w:p w:rsidR="00E95647" w:rsidRDefault="00E95647" w:rsidP="00AA4CDA">
      <w:pPr>
        <w:ind w:left="-4" w:firstLineChars="0" w:firstLine="424"/>
      </w:pPr>
      <w:r>
        <w:rPr>
          <w:rFonts w:hint="eastAsia"/>
        </w:rPr>
        <w:t>编译器采用纯</w:t>
      </w:r>
      <w:r>
        <w:t>C</w:t>
      </w:r>
      <w:r>
        <w:rPr>
          <w:rFonts w:hint="eastAsia"/>
        </w:rPr>
        <w:t>语言打造。故不体现与类有关内容。以下对各个文件中的核心函数进行解读分析。</w:t>
      </w:r>
    </w:p>
    <w:p w:rsidR="00E95647" w:rsidRPr="008900C3" w:rsidRDefault="00E95647" w:rsidP="003B6176">
      <w:pPr>
        <w:ind w:left="-4" w:firstLineChars="0" w:firstLine="0"/>
        <w:rPr>
          <w:rFonts w:ascii="黑体" w:eastAsia="黑体" w:hAnsi="黑体"/>
        </w:rPr>
      </w:pPr>
      <w:r w:rsidRPr="008900C3">
        <w:rPr>
          <w:rFonts w:ascii="黑体" w:eastAsia="黑体" w:hAnsi="黑体"/>
        </w:rPr>
        <w:t xml:space="preserve">(1) </w:t>
      </w:r>
      <w:r w:rsidRPr="008900C3">
        <w:rPr>
          <w:rFonts w:ascii="黑体" w:eastAsia="黑体" w:hAnsi="黑体" w:hint="eastAsia"/>
        </w:rPr>
        <w:t>参数定义</w:t>
      </w:r>
    </w:p>
    <w:p w:rsidR="00E95647" w:rsidRDefault="00E95647" w:rsidP="003B6176">
      <w:pPr>
        <w:ind w:left="-4" w:firstLineChars="0" w:firstLine="0"/>
        <w:rPr>
          <w:rFonts w:ascii="黑体" w:eastAsia="黑体" w:hAnsi="黑体"/>
        </w:rPr>
      </w:pPr>
      <w:r w:rsidRPr="008900C3">
        <w:rPr>
          <w:rFonts w:ascii="黑体" w:eastAsia="黑体" w:hAnsi="黑体"/>
        </w:rPr>
        <w:tab/>
      </w:r>
      <w:r w:rsidRPr="008900C3"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【包括文件】</w:t>
      </w:r>
    </w:p>
    <w:p w:rsidR="00E95647" w:rsidRPr="008900C3" w:rsidRDefault="00E95647" w:rsidP="008900C3">
      <w:pPr>
        <w:ind w:left="416" w:firstLineChars="0" w:firstLine="424"/>
        <w:rPr>
          <w:rFonts w:eastAsia="黑体"/>
        </w:rPr>
      </w:pPr>
      <w:r w:rsidRPr="008900C3">
        <w:rPr>
          <w:rFonts w:eastAsia="黑体"/>
        </w:rPr>
        <w:t>parameters.h ; parameters.c</w:t>
      </w:r>
    </w:p>
    <w:p w:rsidR="00E95647" w:rsidRDefault="00E95647" w:rsidP="003B6176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【功能概述】</w:t>
      </w:r>
    </w:p>
    <w:p w:rsidR="00E95647" w:rsidRDefault="00E95647" w:rsidP="003B6176">
      <w:pPr>
        <w:ind w:left="-4" w:firstLineChars="0" w:firstLine="0"/>
        <w:rPr>
          <w:rFonts w:asci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900C3">
        <w:rPr>
          <w:rFonts w:ascii="宋体"/>
        </w:rPr>
        <w:tab/>
      </w:r>
      <w:r w:rsidRPr="008900C3">
        <w:rPr>
          <w:rFonts w:ascii="宋体" w:hAnsi="宋体" w:hint="eastAsia"/>
        </w:rPr>
        <w:t>用于</w:t>
      </w:r>
      <w:r>
        <w:rPr>
          <w:rFonts w:ascii="宋体" w:hAnsi="宋体" w:hint="eastAsia"/>
        </w:rPr>
        <w:t>预定义编译器中所采用的数据结构和变量。</w:t>
      </w:r>
    </w:p>
    <w:p w:rsidR="00E95647" w:rsidRPr="008900C3" w:rsidRDefault="00E95647" w:rsidP="003B6176">
      <w:pPr>
        <w:ind w:left="-4" w:firstLineChars="0" w:firstLine="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Ansi="宋体" w:hint="eastAsia"/>
        </w:rPr>
        <w:t>设置自定义类型、常量、全局变量等参数。</w:t>
      </w:r>
    </w:p>
    <w:p w:rsidR="00E95647" w:rsidRPr="008900C3" w:rsidRDefault="00E95647" w:rsidP="003B6176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【函数定义】</w:t>
      </w:r>
    </w:p>
    <w:p w:rsidR="00E95647" w:rsidRDefault="00E95647" w:rsidP="003B6176">
      <w:pPr>
        <w:ind w:left="-4" w:firstLineChars="0" w:firstLine="0"/>
        <w:rPr>
          <w:rFonts w:ascii="黑体" w:eastAsia="黑体" w:hAnsi="黑体"/>
        </w:rPr>
      </w:pPr>
      <w:r w:rsidRPr="008900C3">
        <w:rPr>
          <w:rFonts w:ascii="黑体" w:eastAsia="黑体" w:hAnsi="黑体"/>
        </w:rPr>
        <w:t xml:space="preserve">(2) </w:t>
      </w:r>
      <w:r w:rsidRPr="008900C3">
        <w:rPr>
          <w:rFonts w:ascii="黑体" w:eastAsia="黑体" w:hAnsi="黑体" w:hint="eastAsia"/>
        </w:rPr>
        <w:t>编译初启</w:t>
      </w:r>
    </w:p>
    <w:p w:rsidR="00E95647" w:rsidRDefault="00E95647" w:rsidP="008900C3">
      <w:pPr>
        <w:ind w:left="-4" w:firstLineChars="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【包括文件】</w:t>
      </w:r>
    </w:p>
    <w:p w:rsidR="00E95647" w:rsidRPr="008900C3" w:rsidRDefault="00E95647" w:rsidP="008900C3">
      <w:pPr>
        <w:ind w:left="416" w:firstLineChars="0" w:firstLine="424"/>
        <w:rPr>
          <w:rFonts w:eastAsia="黑体"/>
        </w:rPr>
      </w:pPr>
      <w:r>
        <w:rPr>
          <w:rFonts w:eastAsia="黑体"/>
        </w:rPr>
        <w:t>initial</w:t>
      </w:r>
      <w:r w:rsidRPr="008900C3">
        <w:rPr>
          <w:rFonts w:eastAsia="黑体"/>
        </w:rPr>
        <w:t>.h ;</w:t>
      </w:r>
      <w:r>
        <w:rPr>
          <w:rFonts w:eastAsia="黑体"/>
        </w:rPr>
        <w:t xml:space="preserve"> initial</w:t>
      </w:r>
      <w:r w:rsidRPr="008900C3">
        <w:rPr>
          <w:rFonts w:eastAsia="黑体"/>
        </w:rPr>
        <w:t>.c</w:t>
      </w:r>
    </w:p>
    <w:p w:rsidR="00E95647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【功能概述】</w:t>
      </w:r>
    </w:p>
    <w:p w:rsidR="00E95647" w:rsidRPr="00F451BF" w:rsidRDefault="00E95647" w:rsidP="00F451BF">
      <w:pPr>
        <w:ind w:left="-4" w:firstLineChars="0" w:firstLine="0"/>
        <w:rPr>
          <w:rFonts w:asci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900C3">
        <w:rPr>
          <w:rFonts w:ascii="宋体"/>
        </w:rPr>
        <w:tab/>
      </w:r>
      <w:r w:rsidRPr="008900C3">
        <w:rPr>
          <w:rFonts w:ascii="宋体" w:hAnsi="宋体" w:hint="eastAsia"/>
        </w:rPr>
        <w:t>用于</w:t>
      </w:r>
      <w:r>
        <w:rPr>
          <w:rFonts w:ascii="宋体" w:hAnsi="宋体" w:hint="eastAsia"/>
        </w:rPr>
        <w:t>编译阶段的初启动。</w:t>
      </w:r>
    </w:p>
    <w:p w:rsidR="00E95647" w:rsidRPr="008900C3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【函数定义】</w:t>
      </w:r>
    </w:p>
    <w:p w:rsidR="00E95647" w:rsidRPr="00EC2CEB" w:rsidRDefault="00E95647" w:rsidP="00F451BF">
      <w:pPr>
        <w:ind w:left="416" w:firstLineChars="0" w:firstLine="424"/>
      </w:pPr>
      <w:r>
        <w:t>init</w:t>
      </w:r>
      <w:r w:rsidRPr="00EC2CEB">
        <w:t>();</w:t>
      </w:r>
      <w:r>
        <w:t xml:space="preserve"> </w:t>
      </w:r>
      <w:r>
        <w:rPr>
          <w:rFonts w:hint="eastAsia"/>
        </w:rPr>
        <w:t>用于外部调用。</w:t>
      </w:r>
    </w:p>
    <w:p w:rsidR="00E95647" w:rsidRPr="00EC2CEB" w:rsidRDefault="00E95647" w:rsidP="00F451BF">
      <w:pPr>
        <w:ind w:left="-4" w:firstLineChars="0" w:firstLine="0"/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 w:rsidRPr="00EC2CEB">
        <w:t>initvar();</w:t>
      </w:r>
      <w:r>
        <w:t xml:space="preserve"> </w:t>
      </w:r>
      <w:r>
        <w:rPr>
          <w:rFonts w:hint="eastAsia"/>
        </w:rPr>
        <w:t>为索引值、变量赋初值。</w:t>
      </w:r>
    </w:p>
    <w:p w:rsidR="00E95647" w:rsidRPr="00EC2CEB" w:rsidRDefault="00E95647" w:rsidP="00F451BF">
      <w:pPr>
        <w:ind w:left="-4" w:firstLineChars="0" w:firstLine="0"/>
      </w:pPr>
      <w:r w:rsidRPr="00EC2CEB">
        <w:tab/>
      </w:r>
      <w:r w:rsidRPr="00EC2CEB">
        <w:tab/>
      </w:r>
      <w:r w:rsidRPr="00EC2CEB">
        <w:tab/>
        <w:t>setup();</w:t>
      </w:r>
      <w:r>
        <w:t xml:space="preserve"> </w:t>
      </w:r>
      <w:r>
        <w:rPr>
          <w:rFonts w:hint="eastAsia"/>
        </w:rPr>
        <w:t>建立保留字表</w:t>
      </w:r>
      <w:r>
        <w:t>KeyTab</w:t>
      </w:r>
      <w:r>
        <w:rPr>
          <w:rFonts w:hint="eastAsia"/>
        </w:rPr>
        <w:t>，建立特殊字符表</w:t>
      </w:r>
      <w:r>
        <w:t>SpsTab</w:t>
      </w:r>
      <w:r>
        <w:rPr>
          <w:rFonts w:hint="eastAsia"/>
        </w:rPr>
        <w:t>，建立中间代码指令表</w:t>
      </w:r>
      <w:r>
        <w:t>MidOpTab</w:t>
      </w:r>
      <w:r>
        <w:rPr>
          <w:rFonts w:hint="eastAsia"/>
        </w:rPr>
        <w:t>，建立目标代码指令表</w:t>
      </w:r>
      <w:r>
        <w:t>MipsOpTab.</w:t>
      </w:r>
    </w:p>
    <w:p w:rsidR="00E95647" w:rsidRPr="008900C3" w:rsidRDefault="00E95647" w:rsidP="00F451BF">
      <w:pPr>
        <w:ind w:left="-4" w:firstLineChars="0" w:firstLine="0"/>
        <w:rPr>
          <w:rFonts w:ascii="黑体" w:eastAsia="黑体" w:hAnsi="黑体"/>
        </w:rPr>
      </w:pPr>
      <w:r w:rsidRPr="00EC2CEB">
        <w:tab/>
      </w:r>
      <w:r w:rsidRPr="00EC2CEB">
        <w:tab/>
      </w:r>
      <w:r w:rsidRPr="00EC2CEB">
        <w:tab/>
        <w:t>file</w:t>
      </w:r>
      <w:r>
        <w:t>SetU</w:t>
      </w:r>
      <w:r w:rsidRPr="00EC2CEB">
        <w:t>p();</w:t>
      </w:r>
      <w:r>
        <w:t xml:space="preserve"> </w:t>
      </w:r>
      <w:r>
        <w:rPr>
          <w:rFonts w:hint="eastAsia"/>
        </w:rPr>
        <w:t>打开各种文件，读入源代码文件和输出中间结果、输出目标结果文件。</w:t>
      </w:r>
    </w:p>
    <w:p w:rsidR="00E95647" w:rsidRDefault="00E95647" w:rsidP="003B6176">
      <w:pPr>
        <w:ind w:left="-4" w:firstLineChars="0" w:firstLine="0"/>
        <w:rPr>
          <w:rFonts w:ascii="黑体" w:eastAsia="黑体" w:hAnsi="黑体"/>
        </w:rPr>
      </w:pPr>
      <w:r w:rsidRPr="008900C3">
        <w:rPr>
          <w:rFonts w:ascii="黑体" w:eastAsia="黑体" w:hAnsi="黑体"/>
        </w:rPr>
        <w:t xml:space="preserve">(3) </w:t>
      </w:r>
      <w:r w:rsidRPr="008900C3">
        <w:rPr>
          <w:rFonts w:ascii="黑体" w:eastAsia="黑体" w:hAnsi="黑体" w:hint="eastAsia"/>
        </w:rPr>
        <w:t>词法分析</w:t>
      </w:r>
    </w:p>
    <w:p w:rsidR="00E95647" w:rsidRDefault="00E95647" w:rsidP="008900C3">
      <w:pPr>
        <w:ind w:left="-4" w:firstLineChars="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【包括文件】</w:t>
      </w:r>
    </w:p>
    <w:p w:rsidR="00E95647" w:rsidRPr="008900C3" w:rsidRDefault="00E95647" w:rsidP="008900C3">
      <w:pPr>
        <w:ind w:left="416" w:firstLineChars="0" w:firstLine="424"/>
        <w:rPr>
          <w:rFonts w:eastAsia="黑体"/>
        </w:rPr>
      </w:pPr>
      <w:r>
        <w:rPr>
          <w:rFonts w:eastAsia="黑体"/>
        </w:rPr>
        <w:t>lexical.</w:t>
      </w:r>
      <w:r w:rsidRPr="008900C3">
        <w:rPr>
          <w:rFonts w:eastAsia="黑体"/>
        </w:rPr>
        <w:t xml:space="preserve">h ; </w:t>
      </w:r>
      <w:r>
        <w:rPr>
          <w:rFonts w:eastAsia="黑体"/>
        </w:rPr>
        <w:t>lexical</w:t>
      </w:r>
      <w:r w:rsidRPr="008900C3">
        <w:rPr>
          <w:rFonts w:eastAsia="黑体"/>
        </w:rPr>
        <w:t>.c</w:t>
      </w:r>
    </w:p>
    <w:p w:rsidR="00E95647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【功能概述】</w:t>
      </w:r>
    </w:p>
    <w:p w:rsidR="00E95647" w:rsidRPr="008900C3" w:rsidRDefault="00E95647" w:rsidP="00C84902">
      <w:pPr>
        <w:ind w:left="-4" w:firstLineChars="0" w:firstLine="0"/>
        <w:rPr>
          <w:rFonts w:asci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900C3">
        <w:rPr>
          <w:rFonts w:ascii="宋体"/>
        </w:rPr>
        <w:tab/>
      </w:r>
      <w:r w:rsidRPr="008900C3">
        <w:rPr>
          <w:rFonts w:ascii="宋体" w:hAnsi="宋体" w:hint="eastAsia"/>
        </w:rPr>
        <w:t>用于</w:t>
      </w:r>
      <w:r>
        <w:rPr>
          <w:rFonts w:ascii="宋体" w:hAnsi="宋体" w:hint="eastAsia"/>
        </w:rPr>
        <w:t>从源代码中获取下一符号</w:t>
      </w:r>
      <w:r w:rsidRPr="00AA4CDA">
        <w:t>symbol</w:t>
      </w:r>
      <w:r>
        <w:rPr>
          <w:rFonts w:ascii="宋体" w:hAnsi="宋体" w:hint="eastAsia"/>
        </w:rPr>
        <w:t>。</w:t>
      </w:r>
    </w:p>
    <w:p w:rsidR="00E95647" w:rsidRPr="008900C3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【函数定义】</w:t>
      </w:r>
    </w:p>
    <w:p w:rsidR="00E95647" w:rsidRDefault="00E95647" w:rsidP="008900C3">
      <w:pPr>
        <w:ind w:left="-4" w:firstLineChars="0" w:firstLine="0"/>
        <w:rPr>
          <w:rFonts w:asci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AA4CDA">
        <w:rPr>
          <w:rFonts w:eastAsia="黑体"/>
        </w:rPr>
        <w:t xml:space="preserve">getch(); </w:t>
      </w:r>
      <w:r>
        <w:rPr>
          <w:rFonts w:eastAsia="黑体"/>
        </w:rPr>
        <w:t xml:space="preserve"> </w:t>
      </w:r>
      <w:r w:rsidRPr="00AA4CDA">
        <w:rPr>
          <w:rFonts w:ascii="宋体" w:hAnsi="宋体" w:hint="eastAsia"/>
        </w:rPr>
        <w:t>用以从源代码中读取下一字符。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getsym()</w:t>
      </w:r>
      <w:r>
        <w:rPr>
          <w:rFonts w:ascii="宋体" w:hAnsi="宋体" w:hint="eastAsia"/>
        </w:rPr>
        <w:t>中被调用。</w:t>
      </w:r>
    </w:p>
    <w:p w:rsidR="00E95647" w:rsidRPr="00AA4CDA" w:rsidRDefault="00E95647" w:rsidP="008900C3">
      <w:pPr>
        <w:ind w:left="-4" w:firstLineChars="0" w:firstLine="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 w:rsidRPr="00AA4CDA">
        <w:t>retract();</w:t>
      </w:r>
      <w:r>
        <w:t xml:space="preserve"> </w:t>
      </w:r>
      <w:r>
        <w:rPr>
          <w:rFonts w:ascii="宋体" w:hAnsi="宋体" w:hint="eastAsia"/>
        </w:rPr>
        <w:t>指针回退函数。由于采取预读字符的设计，所以读到的某些分支情况需要指针回退。</w:t>
      </w:r>
    </w:p>
    <w:p w:rsidR="00E95647" w:rsidRPr="008900C3" w:rsidRDefault="00E95647" w:rsidP="003B6176">
      <w:pPr>
        <w:ind w:left="-4" w:firstLineChars="0" w:firstLine="0"/>
        <w:rPr>
          <w:rFonts w:ascii="黑体" w:eastAsia="黑体" w:hAnsi="黑体"/>
        </w:rPr>
      </w:pPr>
      <w:r w:rsidRPr="00AA4CDA">
        <w:rPr>
          <w:rFonts w:eastAsia="黑体"/>
        </w:rPr>
        <w:tab/>
      </w:r>
      <w:r w:rsidRPr="00AA4CDA">
        <w:rPr>
          <w:rFonts w:eastAsia="黑体"/>
        </w:rPr>
        <w:tab/>
      </w:r>
      <w:r w:rsidRPr="00AA4CDA">
        <w:rPr>
          <w:rFonts w:eastAsia="黑体"/>
        </w:rPr>
        <w:tab/>
        <w:t>getsym();</w:t>
      </w:r>
      <w:r>
        <w:rPr>
          <w:rFonts w:eastAsia="黑体"/>
        </w:rPr>
        <w:t xml:space="preserve"> </w:t>
      </w:r>
      <w:r w:rsidRPr="00AA4CDA">
        <w:rPr>
          <w:rFonts w:ascii="宋体" w:hAnsi="宋体" w:hint="eastAsia"/>
        </w:rPr>
        <w:t>从源代码</w:t>
      </w:r>
      <w:r>
        <w:rPr>
          <w:rFonts w:hint="eastAsia"/>
        </w:rPr>
        <w:t>通过反复调用上述两个函数读入下一个单词，将单词类型存储至全局变量</w:t>
      </w:r>
      <w:r>
        <w:t>sy</w:t>
      </w:r>
      <w:r>
        <w:rPr>
          <w:rFonts w:hint="eastAsia"/>
        </w:rPr>
        <w:t>，如果读到为标识符将名称存入全局变量</w:t>
      </w:r>
      <w:r>
        <w:t>id</w:t>
      </w:r>
      <w:r>
        <w:rPr>
          <w:rFonts w:hint="eastAsia"/>
        </w:rPr>
        <w:t>，如果读到数字则计算其数值，并将其计算出来将结果存储至全局变量</w:t>
      </w:r>
      <w:r>
        <w:t>inum</w:t>
      </w:r>
      <w:r>
        <w:rPr>
          <w:rFonts w:hint="eastAsia"/>
        </w:rPr>
        <w:t>，如果读到字符串则将其存储入字符串表，如果读到比较运算符等符号则只设置</w:t>
      </w:r>
      <w:r>
        <w:t>sy</w:t>
      </w:r>
      <w:r>
        <w:rPr>
          <w:rFonts w:hint="eastAsia"/>
        </w:rPr>
        <w:t>为相应类型，其余非法字符进行报错处理。</w:t>
      </w:r>
    </w:p>
    <w:p w:rsidR="00E95647" w:rsidRDefault="00E95647" w:rsidP="003B6176">
      <w:pPr>
        <w:ind w:left="-4" w:firstLineChars="0" w:firstLine="0"/>
        <w:rPr>
          <w:rFonts w:ascii="黑体" w:eastAsia="黑体" w:hAnsi="黑体"/>
        </w:rPr>
      </w:pPr>
      <w:r w:rsidRPr="008900C3">
        <w:rPr>
          <w:rFonts w:ascii="黑体" w:eastAsia="黑体" w:hAnsi="黑体"/>
        </w:rPr>
        <w:t>(4)</w:t>
      </w:r>
      <w:r w:rsidRPr="008900C3">
        <w:rPr>
          <w:rFonts w:ascii="黑体" w:eastAsia="黑体" w:hAnsi="黑体"/>
        </w:rPr>
        <w:tab/>
      </w:r>
      <w:r w:rsidRPr="008900C3">
        <w:rPr>
          <w:rFonts w:ascii="黑体" w:eastAsia="黑体" w:hAnsi="黑体" w:hint="eastAsia"/>
        </w:rPr>
        <w:t>语法分析</w:t>
      </w:r>
      <w:r w:rsidRPr="008900C3">
        <w:rPr>
          <w:rFonts w:ascii="黑体" w:eastAsia="黑体" w:hAnsi="黑体"/>
        </w:rPr>
        <w:t>&amp;</w:t>
      </w:r>
      <w:r w:rsidRPr="008900C3">
        <w:rPr>
          <w:rFonts w:ascii="黑体" w:eastAsia="黑体" w:hAnsi="黑体" w:hint="eastAsia"/>
        </w:rPr>
        <w:t>语义分析</w:t>
      </w:r>
    </w:p>
    <w:p w:rsidR="00E95647" w:rsidRDefault="00E95647" w:rsidP="008900C3">
      <w:pPr>
        <w:ind w:left="-4" w:firstLineChars="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【包括文件】</w:t>
      </w:r>
    </w:p>
    <w:p w:rsidR="00E95647" w:rsidRPr="008900C3" w:rsidRDefault="00E95647" w:rsidP="008900C3">
      <w:pPr>
        <w:ind w:left="416" w:firstLineChars="0" w:firstLine="424"/>
        <w:rPr>
          <w:rFonts w:eastAsia="黑体"/>
        </w:rPr>
      </w:pPr>
      <w:r>
        <w:rPr>
          <w:rFonts w:eastAsia="黑体"/>
        </w:rPr>
        <w:t>block</w:t>
      </w:r>
      <w:r w:rsidRPr="008900C3">
        <w:rPr>
          <w:rFonts w:eastAsia="黑体"/>
        </w:rPr>
        <w:t>.h ;</w:t>
      </w:r>
      <w:r>
        <w:rPr>
          <w:rFonts w:eastAsia="黑体"/>
        </w:rPr>
        <w:t xml:space="preserve"> block</w:t>
      </w:r>
      <w:r w:rsidRPr="008900C3">
        <w:rPr>
          <w:rFonts w:eastAsia="黑体"/>
        </w:rPr>
        <w:t>.c</w:t>
      </w:r>
      <w:r>
        <w:rPr>
          <w:rFonts w:eastAsia="黑体"/>
        </w:rPr>
        <w:t xml:space="preserve"> ; enter.h ; enter.c</w:t>
      </w:r>
    </w:p>
    <w:p w:rsidR="00E95647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【功能概述】</w:t>
      </w:r>
    </w:p>
    <w:p w:rsidR="00E95647" w:rsidRPr="008900C3" w:rsidRDefault="00E95647" w:rsidP="00411C83">
      <w:pPr>
        <w:ind w:left="-4" w:firstLineChars="0" w:firstLine="0"/>
        <w:rPr>
          <w:rFonts w:asci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900C3">
        <w:rPr>
          <w:rFonts w:ascii="宋体"/>
        </w:rPr>
        <w:tab/>
      </w:r>
      <w:r w:rsidRPr="008900C3">
        <w:rPr>
          <w:rFonts w:ascii="宋体" w:hAnsi="宋体" w:hint="eastAsia"/>
        </w:rPr>
        <w:t>用于</w:t>
      </w:r>
      <w:r>
        <w:rPr>
          <w:rFonts w:ascii="宋体" w:hAnsi="宋体" w:hint="eastAsia"/>
        </w:rPr>
        <w:t>对待编译源代码的语法和语义进行分析。分析其中的语法成分，以及每一个语句所属的语句类型。将信息登录至各个表项中，并生成四元式中间代码。</w:t>
      </w:r>
    </w:p>
    <w:p w:rsidR="00E95647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【函数定义】</w:t>
      </w:r>
    </w:p>
    <w:p w:rsidR="00E95647" w:rsidRPr="008900C3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-</w:t>
      </w:r>
      <w:r w:rsidRPr="009428B2">
        <w:rPr>
          <w:rFonts w:eastAsia="黑体"/>
        </w:rPr>
        <w:t xml:space="preserve"> block.c</w:t>
      </w:r>
    </w:p>
    <w:p w:rsidR="00E95647" w:rsidRPr="00BA44EB" w:rsidRDefault="00E95647" w:rsidP="008900C3">
      <w:pPr>
        <w:ind w:left="-4" w:firstLineChars="0" w:firstLine="0"/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BA44EB">
        <w:rPr>
          <w:rFonts w:eastAsia="黑体"/>
        </w:rPr>
        <w:t>block();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供外部调用的函数，启动语法语义分析程序。</w:t>
      </w:r>
    </w:p>
    <w:p w:rsidR="00E95647" w:rsidRPr="00BA44EB" w:rsidRDefault="00E95647" w:rsidP="008900C3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constDeclare();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处理常量定义</w:t>
      </w:r>
      <w:r>
        <w:rPr>
          <w:rFonts w:eastAsia="黑体" w:hint="eastAsia"/>
        </w:rPr>
        <w:t>。</w:t>
      </w:r>
    </w:p>
    <w:p w:rsidR="00E95647" w:rsidRPr="00BA44EB" w:rsidRDefault="00E95647" w:rsidP="008900C3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varDeclare();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处理变量定义</w:t>
      </w:r>
    </w:p>
    <w:p w:rsidR="00E95647" w:rsidRPr="00F40A35" w:rsidRDefault="00E95647" w:rsidP="008900C3">
      <w:pPr>
        <w:ind w:left="-4" w:firstLineChars="0" w:firstLine="0"/>
        <w:rPr>
          <w:rFonts w:ascii="宋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voidFuncDeclare();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处理无返回值函数定义。</w:t>
      </w:r>
    </w:p>
    <w:p w:rsidR="00E95647" w:rsidRPr="00BA44EB" w:rsidRDefault="00E95647" w:rsidP="008900C3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returnFuncDeclare();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处理有返回值函数定义</w:t>
      </w:r>
      <w:r>
        <w:rPr>
          <w:rFonts w:eastAsia="黑体" w:hint="eastAsia"/>
        </w:rPr>
        <w:t>。</w:t>
      </w:r>
    </w:p>
    <w:p w:rsidR="00E95647" w:rsidRPr="00BA44EB" w:rsidRDefault="00E95647" w:rsidP="008900C3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compoundStatement();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处理复合语句。</w:t>
      </w:r>
    </w:p>
    <w:p w:rsidR="00E95647" w:rsidRPr="00BA44EB" w:rsidRDefault="00E95647" w:rsidP="008900C3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paraDeclare();</w:t>
      </w:r>
      <w:r>
        <w:rPr>
          <w:rFonts w:eastAsia="黑体"/>
        </w:rPr>
        <w:t xml:space="preserve"> 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处理参数声明定义。</w:t>
      </w:r>
    </w:p>
    <w:p w:rsidR="00E95647" w:rsidRPr="00BA44EB" w:rsidRDefault="00E95647" w:rsidP="008900C3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mainFunc();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主函数处理。</w:t>
      </w:r>
    </w:p>
    <w:p w:rsidR="00E95647" w:rsidRPr="00BA44EB" w:rsidRDefault="00E95647" w:rsidP="008900C3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expression();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表达式处理。</w:t>
      </w:r>
    </w:p>
    <w:p w:rsidR="00E95647" w:rsidRPr="00BA44EB" w:rsidRDefault="00E95647" w:rsidP="008900C3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item();</w:t>
      </w:r>
      <w:r w:rsidRPr="00F40A35">
        <w:rPr>
          <w:rFonts w:ascii="宋体" w:hAnsi="宋体"/>
        </w:rPr>
        <w:t xml:space="preserve">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 w:rsidRPr="00F40A35">
        <w:rPr>
          <w:rFonts w:ascii="宋体" w:hAnsi="宋体" w:hint="eastAsia"/>
        </w:rPr>
        <w:t>项处理。</w:t>
      </w:r>
    </w:p>
    <w:p w:rsidR="00E95647" w:rsidRPr="00F40A35" w:rsidRDefault="00E95647" w:rsidP="008900C3">
      <w:pPr>
        <w:ind w:left="-4" w:firstLineChars="0" w:firstLine="0"/>
        <w:rPr>
          <w:rFonts w:ascii="宋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factor();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因子处理。</w:t>
      </w:r>
    </w:p>
    <w:p w:rsidR="00E95647" w:rsidRPr="00BA44EB" w:rsidRDefault="00E95647" w:rsidP="008900C3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statement();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语句处理。</w:t>
      </w:r>
    </w:p>
    <w:p w:rsidR="00E95647" w:rsidRPr="00F40A35" w:rsidRDefault="00E95647" w:rsidP="008900C3">
      <w:pPr>
        <w:ind w:left="-4" w:firstLineChars="0" w:firstLine="0"/>
        <w:rPr>
          <w:rFonts w:ascii="宋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assignStatement();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赋值语句处理。</w:t>
      </w:r>
    </w:p>
    <w:p w:rsidR="00E95647" w:rsidRPr="00BA44EB" w:rsidRDefault="00E95647" w:rsidP="003B6176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ifStatement();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条件语句处理。</w:t>
      </w:r>
    </w:p>
    <w:p w:rsidR="00E95647" w:rsidRPr="00BA44EB" w:rsidRDefault="00E95647" w:rsidP="003B6176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condition();</w:t>
      </w:r>
      <w:r>
        <w:rPr>
          <w:rFonts w:eastAsia="黑体"/>
        </w:rPr>
        <w:t xml:space="preserve">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条件处理：记录跳转相关信息。</w:t>
      </w:r>
    </w:p>
    <w:p w:rsidR="00E95647" w:rsidRPr="00BA44EB" w:rsidRDefault="00E95647" w:rsidP="003B6176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whileStatement();</w:t>
      </w:r>
      <w:r>
        <w:rPr>
          <w:rFonts w:eastAsia="黑体"/>
        </w:rPr>
        <w:t xml:space="preserve"> </w:t>
      </w:r>
      <w:r w:rsidRPr="00F40A35">
        <w:t xml:space="preserve"> </w:t>
      </w:r>
      <w:r>
        <w:tab/>
      </w:r>
      <w:r>
        <w:tab/>
      </w:r>
      <w:r>
        <w:tab/>
      </w:r>
      <w:r w:rsidRPr="00F40A35">
        <w:t>while</w:t>
      </w:r>
      <w:r w:rsidRPr="00F40A35">
        <w:rPr>
          <w:rFonts w:ascii="宋体" w:hAnsi="宋体" w:hint="eastAsia"/>
        </w:rPr>
        <w:t>循环语句处理。</w:t>
      </w:r>
    </w:p>
    <w:p w:rsidR="00E95647" w:rsidRPr="00F40A35" w:rsidRDefault="00E95647" w:rsidP="003B6176">
      <w:pPr>
        <w:ind w:left="-4" w:firstLineChars="0" w:firstLine="0"/>
        <w:rPr>
          <w:rFonts w:ascii="宋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switchStatement();</w:t>
      </w:r>
      <w:r>
        <w:rPr>
          <w:rFonts w:eastAsia="黑体"/>
        </w:rPr>
        <w:t xml:space="preserve"> </w:t>
      </w:r>
      <w:r w:rsidRPr="00F40A35">
        <w:t xml:space="preserve"> </w:t>
      </w:r>
      <w:r>
        <w:tab/>
      </w:r>
      <w:r>
        <w:tab/>
      </w:r>
      <w:r>
        <w:tab/>
      </w:r>
      <w:r w:rsidRPr="00F40A35">
        <w:t>switch</w:t>
      </w:r>
      <w:r w:rsidRPr="00F40A35">
        <w:rPr>
          <w:rFonts w:ascii="宋体" w:hAnsi="宋体" w:hint="eastAsia"/>
        </w:rPr>
        <w:t>分支语句处理。</w:t>
      </w:r>
    </w:p>
    <w:p w:rsidR="00E95647" w:rsidRPr="00BA44EB" w:rsidRDefault="00E95647" w:rsidP="003B6176">
      <w:pPr>
        <w:ind w:left="-4" w:firstLineChars="0" w:firstLine="0"/>
        <w:rPr>
          <w:rFonts w:eastAsia="黑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caseTable();</w:t>
      </w:r>
      <w:r>
        <w:rPr>
          <w:rFonts w:eastAsia="黑体"/>
        </w:rPr>
        <w:t xml:space="preserve"> </w:t>
      </w:r>
      <w:r w:rsidRPr="00F40A35">
        <w:rPr>
          <w:rFonts w:ascii="宋体" w:hAnsi="宋体"/>
        </w:rPr>
        <w:t xml:space="preserve">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 w:rsidRPr="00F40A35">
        <w:rPr>
          <w:rFonts w:ascii="宋体" w:hAnsi="宋体" w:hint="eastAsia"/>
        </w:rPr>
        <w:t>情况表处理。</w:t>
      </w:r>
    </w:p>
    <w:p w:rsidR="00E95647" w:rsidRPr="00F40A35" w:rsidRDefault="00E95647" w:rsidP="003B6176">
      <w:pPr>
        <w:ind w:left="-4" w:firstLineChars="0" w:firstLine="0"/>
        <w:rPr>
          <w:rFonts w:ascii="宋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callReturnFunc();</w:t>
      </w:r>
      <w:r>
        <w:rPr>
          <w:rFonts w:eastAsia="黑体"/>
        </w:rPr>
        <w:t xml:space="preserve"> 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有返回值函数调用。</w:t>
      </w:r>
    </w:p>
    <w:p w:rsidR="00E95647" w:rsidRPr="00F40A35" w:rsidRDefault="00E95647" w:rsidP="003B6176">
      <w:pPr>
        <w:ind w:left="-4" w:firstLineChars="0" w:firstLine="0"/>
        <w:rPr>
          <w:rFonts w:ascii="宋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callVoidFunc();</w:t>
      </w:r>
      <w:r>
        <w:rPr>
          <w:rFonts w:eastAsia="黑体"/>
        </w:rPr>
        <w:t xml:space="preserve"> 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无返回值函数调用。</w:t>
      </w:r>
    </w:p>
    <w:p w:rsidR="00E95647" w:rsidRPr="00F40A35" w:rsidRDefault="00E95647" w:rsidP="003B6176">
      <w:pPr>
        <w:ind w:left="-4" w:firstLineChars="0" w:firstLine="0"/>
        <w:rPr>
          <w:rFonts w:ascii="宋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scanfStatement();</w:t>
      </w:r>
      <w:r>
        <w:rPr>
          <w:rFonts w:eastAsia="黑体"/>
        </w:rPr>
        <w:t xml:space="preserve"> </w:t>
      </w:r>
      <w:r w:rsidRPr="00F40A35">
        <w:rPr>
          <w:rFonts w:ascii="宋体" w:hAnsi="宋体"/>
        </w:rPr>
        <w:t xml:space="preserve">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 w:rsidRPr="00F40A35">
        <w:rPr>
          <w:rFonts w:ascii="宋体" w:hAnsi="宋体" w:hint="eastAsia"/>
        </w:rPr>
        <w:t>读语句处理。</w:t>
      </w:r>
    </w:p>
    <w:p w:rsidR="00E95647" w:rsidRPr="00F40A35" w:rsidRDefault="00E95647" w:rsidP="003B6176">
      <w:pPr>
        <w:ind w:left="-4" w:firstLineChars="0" w:firstLine="0"/>
        <w:rPr>
          <w:rFonts w:ascii="宋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printfStatement();</w:t>
      </w:r>
      <w:r>
        <w:rPr>
          <w:rFonts w:eastAsia="黑体"/>
        </w:rPr>
        <w:t xml:space="preserve"> 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写语句处理。</w:t>
      </w:r>
    </w:p>
    <w:p w:rsidR="00E95647" w:rsidRDefault="00E95647" w:rsidP="003B6176">
      <w:pPr>
        <w:ind w:left="-4" w:firstLineChars="0" w:firstLine="0"/>
        <w:rPr>
          <w:rFonts w:ascii="宋体"/>
        </w:rPr>
      </w:pPr>
      <w:r w:rsidRPr="00BA44EB">
        <w:rPr>
          <w:rFonts w:eastAsia="黑体"/>
        </w:rPr>
        <w:tab/>
      </w:r>
      <w:r w:rsidRPr="00BA44EB">
        <w:rPr>
          <w:rFonts w:eastAsia="黑体"/>
        </w:rPr>
        <w:tab/>
      </w:r>
      <w:r w:rsidRPr="00BA44EB">
        <w:rPr>
          <w:rFonts w:eastAsia="黑体"/>
        </w:rPr>
        <w:tab/>
        <w:t>returnStatement();</w:t>
      </w:r>
      <w:r>
        <w:rPr>
          <w:rFonts w:eastAsia="黑体"/>
        </w:rPr>
        <w:t xml:space="preserve">  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ab/>
      </w:r>
      <w:r w:rsidRPr="00F40A35">
        <w:rPr>
          <w:rFonts w:ascii="宋体" w:hAnsi="宋体" w:hint="eastAsia"/>
        </w:rPr>
        <w:t>返回语句处理。</w:t>
      </w:r>
    </w:p>
    <w:p w:rsidR="00E95647" w:rsidRDefault="00E95647" w:rsidP="003B6176">
      <w:pPr>
        <w:ind w:left="-4" w:firstLineChars="0" w:firstLine="0"/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Ansi="宋体"/>
        </w:rPr>
        <w:t xml:space="preserve">- </w:t>
      </w:r>
      <w:r w:rsidRPr="009428B2">
        <w:t>enter.c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enter();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登录到符号表</w:t>
      </w:r>
      <w:r>
        <w:t>tab</w:t>
      </w:r>
      <w:r>
        <w:rPr>
          <w:rFonts w:hint="eastAsia"/>
        </w:rPr>
        <w:t>信息</w:t>
      </w:r>
    </w:p>
    <w:p w:rsidR="00E95647" w:rsidRDefault="00E95647" w:rsidP="002C3FBB">
      <w:pPr>
        <w:ind w:left="-4" w:firstLineChars="0" w:firstLine="0"/>
      </w:pPr>
      <w:r>
        <w:tab/>
      </w:r>
      <w:r>
        <w:tab/>
      </w:r>
      <w:r>
        <w:tab/>
        <w:t>enterVar();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登录变量信息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enterArray();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登录数组信息到</w:t>
      </w:r>
      <w:r>
        <w:t>atab</w:t>
      </w:r>
    </w:p>
    <w:p w:rsidR="00E95647" w:rsidRPr="00F40A35" w:rsidRDefault="00E95647" w:rsidP="003B6176">
      <w:pPr>
        <w:ind w:left="-4" w:firstLineChars="0" w:firstLine="0"/>
        <w:rPr>
          <w:rFonts w:ascii="宋体"/>
        </w:rPr>
      </w:pPr>
      <w:r>
        <w:tab/>
      </w:r>
      <w:r>
        <w:tab/>
      </w:r>
      <w:r>
        <w:tab/>
        <w:t>enterFunc();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登录函数信息</w:t>
      </w:r>
    </w:p>
    <w:p w:rsidR="00E95647" w:rsidRDefault="00E95647" w:rsidP="003B6176">
      <w:pPr>
        <w:ind w:left="-4" w:firstLineChars="0" w:firstLine="0"/>
        <w:rPr>
          <w:rFonts w:ascii="黑体" w:eastAsia="黑体" w:hAnsi="黑体"/>
        </w:rPr>
      </w:pPr>
      <w:r w:rsidRPr="008900C3">
        <w:rPr>
          <w:rFonts w:ascii="黑体" w:eastAsia="黑体" w:hAnsi="黑体"/>
        </w:rPr>
        <w:t xml:space="preserve">(5) </w:t>
      </w:r>
      <w:r w:rsidRPr="008900C3">
        <w:rPr>
          <w:rFonts w:ascii="黑体" w:eastAsia="黑体" w:hAnsi="黑体" w:hint="eastAsia"/>
        </w:rPr>
        <w:t>错误处理</w:t>
      </w:r>
    </w:p>
    <w:p w:rsidR="00E95647" w:rsidRDefault="00E95647" w:rsidP="008900C3">
      <w:pPr>
        <w:ind w:left="-4" w:firstLineChars="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【包括文件】</w:t>
      </w:r>
    </w:p>
    <w:p w:rsidR="00E95647" w:rsidRPr="008900C3" w:rsidRDefault="00E95647" w:rsidP="008900C3">
      <w:pPr>
        <w:ind w:left="416" w:firstLineChars="0" w:firstLine="424"/>
        <w:rPr>
          <w:rFonts w:eastAsia="黑体"/>
        </w:rPr>
      </w:pPr>
      <w:r>
        <w:rPr>
          <w:rFonts w:eastAsia="黑体"/>
        </w:rPr>
        <w:t>error</w:t>
      </w:r>
      <w:r w:rsidRPr="008900C3">
        <w:rPr>
          <w:rFonts w:eastAsia="黑体"/>
        </w:rPr>
        <w:t>.h ;</w:t>
      </w:r>
      <w:r>
        <w:rPr>
          <w:rFonts w:eastAsia="黑体"/>
        </w:rPr>
        <w:t xml:space="preserve"> error</w:t>
      </w:r>
      <w:r w:rsidRPr="008900C3">
        <w:rPr>
          <w:rFonts w:eastAsia="黑体"/>
        </w:rPr>
        <w:t>.c</w:t>
      </w:r>
    </w:p>
    <w:p w:rsidR="00E95647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【功能概述】</w:t>
      </w:r>
    </w:p>
    <w:p w:rsidR="00E95647" w:rsidRPr="008900C3" w:rsidRDefault="00E95647" w:rsidP="009428B2">
      <w:pPr>
        <w:ind w:left="-4" w:firstLineChars="0" w:firstLine="0"/>
        <w:rPr>
          <w:rFonts w:asci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900C3">
        <w:rPr>
          <w:rFonts w:ascii="宋体"/>
        </w:rPr>
        <w:tab/>
      </w:r>
      <w:r w:rsidRPr="008900C3">
        <w:rPr>
          <w:rFonts w:ascii="宋体" w:hAnsi="宋体" w:hint="eastAsia"/>
        </w:rPr>
        <w:t>用于</w:t>
      </w:r>
      <w:r>
        <w:rPr>
          <w:rFonts w:ascii="宋体" w:hAnsi="宋体" w:hint="eastAsia"/>
        </w:rPr>
        <w:t>处理源代码在编译过程中遇到的错误。输出报错信息。</w:t>
      </w:r>
    </w:p>
    <w:p w:rsidR="00E95647" w:rsidRPr="008900C3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【函数定义】</w:t>
      </w:r>
    </w:p>
    <w:p w:rsidR="00E95647" w:rsidRPr="009428B2" w:rsidRDefault="00E95647" w:rsidP="008900C3">
      <w:pPr>
        <w:ind w:left="-4" w:firstLineChars="0" w:firstLine="0"/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9428B2">
        <w:t>error();</w:t>
      </w:r>
      <w:r>
        <w:t xml:space="preserve">  </w:t>
      </w:r>
      <w:r>
        <w:rPr>
          <w:rFonts w:hint="eastAsia"/>
        </w:rPr>
        <w:t>错误。根据错误类型输出报错信息和出错位置。</w:t>
      </w:r>
    </w:p>
    <w:p w:rsidR="00E95647" w:rsidRPr="009428B2" w:rsidRDefault="00E95647" w:rsidP="009428B2">
      <w:pPr>
        <w:ind w:left="416" w:firstLineChars="0" w:firstLine="424"/>
      </w:pPr>
      <w:r w:rsidRPr="009428B2">
        <w:t>fatal();</w:t>
      </w:r>
      <w:r>
        <w:t xml:space="preserve">  </w:t>
      </w:r>
      <w:r>
        <w:rPr>
          <w:rFonts w:hint="eastAsia"/>
        </w:rPr>
        <w:t>致命错误。如超出表的存储。输出致命错误类型，强制终止编译过程。</w:t>
      </w:r>
    </w:p>
    <w:p w:rsidR="00E95647" w:rsidRDefault="00E95647" w:rsidP="003B6176">
      <w:pPr>
        <w:ind w:left="-4" w:firstLineChars="0" w:firstLine="0"/>
        <w:rPr>
          <w:rFonts w:ascii="黑体" w:eastAsia="黑体" w:hAnsi="黑体"/>
        </w:rPr>
      </w:pPr>
      <w:r w:rsidRPr="008900C3">
        <w:rPr>
          <w:rFonts w:ascii="黑体" w:eastAsia="黑体" w:hAnsi="黑体"/>
        </w:rPr>
        <w:t xml:space="preserve">(6) </w:t>
      </w:r>
      <w:r w:rsidRPr="008900C3">
        <w:rPr>
          <w:rFonts w:ascii="黑体" w:eastAsia="黑体" w:hAnsi="黑体" w:hint="eastAsia"/>
        </w:rPr>
        <w:t>编译优化</w:t>
      </w:r>
    </w:p>
    <w:p w:rsidR="00E95647" w:rsidRDefault="00E95647" w:rsidP="008900C3">
      <w:pPr>
        <w:ind w:left="-4" w:firstLineChars="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【包括文件】</w:t>
      </w:r>
    </w:p>
    <w:p w:rsidR="00E95647" w:rsidRPr="008900C3" w:rsidRDefault="00E95647" w:rsidP="008900C3">
      <w:pPr>
        <w:ind w:left="416" w:firstLineChars="0" w:firstLine="424"/>
        <w:rPr>
          <w:rFonts w:eastAsia="黑体"/>
        </w:rPr>
      </w:pPr>
      <w:r>
        <w:rPr>
          <w:rFonts w:eastAsia="黑体"/>
        </w:rPr>
        <w:t>optimize</w:t>
      </w:r>
      <w:r w:rsidRPr="008900C3">
        <w:rPr>
          <w:rFonts w:eastAsia="黑体"/>
        </w:rPr>
        <w:t>.h ;</w:t>
      </w:r>
      <w:r>
        <w:rPr>
          <w:rFonts w:eastAsia="黑体"/>
        </w:rPr>
        <w:t xml:space="preserve"> optimize</w:t>
      </w:r>
      <w:r w:rsidRPr="008900C3">
        <w:rPr>
          <w:rFonts w:eastAsia="黑体"/>
        </w:rPr>
        <w:t>.c</w:t>
      </w:r>
    </w:p>
    <w:p w:rsidR="00E95647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【功能概述】</w:t>
      </w:r>
    </w:p>
    <w:p w:rsidR="00E95647" w:rsidRDefault="00E95647" w:rsidP="002C3FBB">
      <w:pPr>
        <w:ind w:left="-4" w:firstLineChars="0" w:firstLine="0"/>
        <w:rPr>
          <w:rFonts w:asci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900C3">
        <w:rPr>
          <w:rFonts w:ascii="宋体"/>
        </w:rPr>
        <w:tab/>
      </w:r>
      <w:r w:rsidRPr="008900C3">
        <w:rPr>
          <w:rFonts w:ascii="宋体" w:hAnsi="宋体" w:hint="eastAsia"/>
        </w:rPr>
        <w:t>用于</w:t>
      </w:r>
      <w:r>
        <w:rPr>
          <w:rFonts w:ascii="宋体" w:hAnsi="宋体" w:hint="eastAsia"/>
        </w:rPr>
        <w:t>对已生成的中间代码进行优化。</w:t>
      </w:r>
    </w:p>
    <w:p w:rsidR="00E95647" w:rsidRPr="002C3FBB" w:rsidRDefault="00E95647" w:rsidP="002C3FBB">
      <w:pPr>
        <w:ind w:left="-4" w:firstLineChars="0" w:firstLine="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Ansi="宋体" w:hint="eastAsia"/>
        </w:rPr>
        <w:t>注：由于此部分内容胡春明老师班课程进度未覆盖至本章节，故再此仅给出个人理解的实现流程。疏漏和不当之处在所难免，将于后续编译器的完善过程中修正。</w:t>
      </w:r>
    </w:p>
    <w:p w:rsidR="00E95647" w:rsidRPr="008900C3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【函数定义】</w:t>
      </w:r>
    </w:p>
    <w:p w:rsidR="00E95647" w:rsidRPr="00390884" w:rsidRDefault="00E95647" w:rsidP="00390884">
      <w:pPr>
        <w:ind w:left="-4" w:firstLineChars="0" w:firstLine="0"/>
        <w:rPr>
          <w:rFonts w:eastAsia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390884">
        <w:rPr>
          <w:rFonts w:eastAsia="黑体"/>
        </w:rPr>
        <w:tab/>
        <w:t>optimize();</w:t>
      </w:r>
      <w:r>
        <w:rPr>
          <w:rFonts w:eastAsia="黑体"/>
        </w:rPr>
        <w:t xml:space="preserve"> </w:t>
      </w:r>
      <w:r w:rsidRPr="00390884">
        <w:rPr>
          <w:rFonts w:ascii="宋体" w:hAnsi="宋体" w:hint="eastAsia"/>
        </w:rPr>
        <w:t>提供给外部调用，用于完成代码优化操作。</w:t>
      </w:r>
    </w:p>
    <w:p w:rsidR="00E95647" w:rsidRDefault="00E95647" w:rsidP="003B6176">
      <w:pPr>
        <w:ind w:left="-4" w:firstLineChars="0" w:firstLine="0"/>
        <w:rPr>
          <w:rFonts w:ascii="黑体" w:eastAsia="黑体" w:hAnsi="黑体"/>
        </w:rPr>
      </w:pPr>
      <w:r w:rsidRPr="008900C3">
        <w:rPr>
          <w:rFonts w:ascii="黑体" w:eastAsia="黑体" w:hAnsi="黑体"/>
        </w:rPr>
        <w:t xml:space="preserve">(7) </w:t>
      </w:r>
      <w:r w:rsidRPr="008900C3">
        <w:rPr>
          <w:rFonts w:ascii="黑体" w:eastAsia="黑体" w:hAnsi="黑体" w:hint="eastAsia"/>
        </w:rPr>
        <w:t>生成目标代码</w:t>
      </w:r>
    </w:p>
    <w:p w:rsidR="00E95647" w:rsidRDefault="00E95647" w:rsidP="008900C3">
      <w:pPr>
        <w:ind w:left="-4" w:firstLineChars="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【包括文件】</w:t>
      </w:r>
    </w:p>
    <w:p w:rsidR="00E95647" w:rsidRPr="008900C3" w:rsidRDefault="00E95647" w:rsidP="008900C3">
      <w:pPr>
        <w:ind w:left="416" w:firstLineChars="0" w:firstLine="424"/>
        <w:rPr>
          <w:rFonts w:eastAsia="黑体"/>
        </w:rPr>
      </w:pPr>
      <w:r>
        <w:rPr>
          <w:rFonts w:eastAsia="黑体"/>
        </w:rPr>
        <w:t>mid2Mips</w:t>
      </w:r>
      <w:r w:rsidRPr="008900C3">
        <w:rPr>
          <w:rFonts w:eastAsia="黑体"/>
        </w:rPr>
        <w:t xml:space="preserve">.h ; </w:t>
      </w:r>
      <w:r>
        <w:rPr>
          <w:rFonts w:eastAsia="黑体"/>
        </w:rPr>
        <w:t>mid2Mips</w:t>
      </w:r>
      <w:r w:rsidRPr="008900C3">
        <w:rPr>
          <w:rFonts w:eastAsia="黑体"/>
        </w:rPr>
        <w:t>.c</w:t>
      </w:r>
    </w:p>
    <w:p w:rsidR="00E95647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【功能概述】</w:t>
      </w:r>
    </w:p>
    <w:p w:rsidR="00E95647" w:rsidRDefault="00E95647" w:rsidP="008900C3">
      <w:pPr>
        <w:ind w:left="-4" w:firstLineChars="0" w:firstLine="0"/>
        <w:rPr>
          <w:rFonts w:asci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900C3">
        <w:rPr>
          <w:rFonts w:ascii="宋体"/>
        </w:rPr>
        <w:tab/>
      </w:r>
      <w:r>
        <w:rPr>
          <w:rFonts w:ascii="宋体" w:hAnsi="宋体" w:hint="eastAsia"/>
        </w:rPr>
        <w:t>将中间四元式代码转化成</w:t>
      </w:r>
      <w:r w:rsidRPr="00854741">
        <w:t>MIPS</w:t>
      </w:r>
      <w:r>
        <w:rPr>
          <w:rFonts w:ascii="宋体" w:hAnsi="宋体" w:hint="eastAsia"/>
        </w:rPr>
        <w:t>汇编码。</w:t>
      </w:r>
    </w:p>
    <w:p w:rsidR="00E95647" w:rsidRPr="008900C3" w:rsidRDefault="00E95647" w:rsidP="008900C3">
      <w:pPr>
        <w:ind w:firstLineChars="0" w:firstLine="0"/>
        <w:rPr>
          <w:rFonts w:ascii="宋体"/>
        </w:rPr>
      </w:pPr>
    </w:p>
    <w:p w:rsidR="00E95647" w:rsidRPr="008900C3" w:rsidRDefault="00E95647" w:rsidP="008900C3">
      <w:pPr>
        <w:ind w:left="-4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【函数定义】</w:t>
      </w:r>
    </w:p>
    <w:p w:rsidR="00E95647" w:rsidRPr="00A51960" w:rsidRDefault="00E95647" w:rsidP="008900C3">
      <w:pPr>
        <w:ind w:left="-4" w:firstLineChars="0" w:firstLine="0"/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A51960">
        <w:t>strLabel();</w:t>
      </w:r>
      <w:r w:rsidRPr="00A51960">
        <w:tab/>
      </w:r>
      <w:r w:rsidRPr="00A51960">
        <w:tab/>
      </w:r>
      <w:r w:rsidRPr="00A51960">
        <w:tab/>
      </w:r>
      <w:r w:rsidRPr="00A51960">
        <w:tab/>
      </w:r>
      <w:r>
        <w:rPr>
          <w:rFonts w:hint="eastAsia"/>
        </w:rPr>
        <w:t>为字符串常量在</w:t>
      </w:r>
      <w:r>
        <w:t>.data</w:t>
      </w:r>
      <w:r>
        <w:rPr>
          <w:rFonts w:hint="eastAsia"/>
        </w:rPr>
        <w:t>域生成</w:t>
      </w:r>
      <w:r>
        <w:t>label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pushReg();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寄存器值压入运行栈</w:t>
      </w:r>
    </w:p>
    <w:p w:rsidR="00E95647" w:rsidRPr="00A51960" w:rsidRDefault="00E95647" w:rsidP="00A51960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clearReg();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清空寄存器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allocReg();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分配寄存器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id2Reg();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根据分配的寄存器编号与</w:t>
      </w:r>
      <w:r>
        <w:t>MIPS</w:t>
      </w:r>
      <w:r>
        <w:rPr>
          <w:rFonts w:hint="eastAsia"/>
        </w:rPr>
        <w:t>实际寄存器之间转化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varCount();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变量计数器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calculateIns();</w:t>
      </w:r>
      <w:r>
        <w:tab/>
      </w:r>
      <w:r>
        <w:tab/>
      </w:r>
      <w:r>
        <w:tab/>
      </w:r>
      <w:r>
        <w:rPr>
          <w:rFonts w:hint="eastAsia"/>
        </w:rPr>
        <w:t>处理</w:t>
      </w:r>
      <w:r>
        <w:t xml:space="preserve">+ - * / </w:t>
      </w:r>
      <w:r>
        <w:rPr>
          <w:rFonts w:hint="eastAsia"/>
        </w:rPr>
        <w:t>运算指令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assignIns();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处理赋值指令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jumpIns();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处理无条件跳转指令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conditionJumpIns();</w:t>
      </w:r>
      <w:r>
        <w:tab/>
      </w:r>
      <w:r>
        <w:tab/>
      </w:r>
      <w:r>
        <w:rPr>
          <w:rFonts w:hint="eastAsia"/>
        </w:rPr>
        <w:t>处理条件跳转指令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functionIns();</w:t>
      </w:r>
      <w:r>
        <w:tab/>
      </w:r>
      <w:r>
        <w:tab/>
      </w:r>
      <w:r>
        <w:tab/>
      </w:r>
      <w:r>
        <w:rPr>
          <w:rFonts w:hint="eastAsia"/>
        </w:rPr>
        <w:t>处理函数并生成相关指令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inputIns();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处理输入生成相应指令序列</w:t>
      </w:r>
    </w:p>
    <w:p w:rsidR="00E95647" w:rsidRPr="00A51960" w:rsidRDefault="00E95647" w:rsidP="003B6176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outputIns();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处理输出生成相应指令序列</w:t>
      </w:r>
    </w:p>
    <w:p w:rsidR="00E95647" w:rsidRPr="00A51960" w:rsidRDefault="00E95647" w:rsidP="00A51960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parasIns();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处理参数传递生成相应指令序列</w:t>
      </w:r>
    </w:p>
    <w:p w:rsidR="00E95647" w:rsidRPr="00A51960" w:rsidRDefault="00E95647" w:rsidP="00A51960">
      <w:pPr>
        <w:ind w:left="-4" w:firstLineChars="0" w:firstLine="0"/>
      </w:pPr>
      <w:r w:rsidRPr="00A51960">
        <w:tab/>
      </w:r>
      <w:r w:rsidRPr="00A51960">
        <w:tab/>
      </w:r>
      <w:r w:rsidRPr="00A51960">
        <w:tab/>
        <w:t>callIns();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处理函数调用相应指令序列</w:t>
      </w:r>
    </w:p>
    <w:p w:rsidR="00E95647" w:rsidRPr="00854741" w:rsidRDefault="00E95647" w:rsidP="003B6176">
      <w:pPr>
        <w:ind w:left="-4" w:firstLineChars="0" w:firstLine="0"/>
        <w:rPr>
          <w:rFonts w:ascii="宋体"/>
        </w:rPr>
      </w:pPr>
    </w:p>
    <w:p w:rsidR="00E95647" w:rsidRPr="00BE3691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rFonts w:hint="eastAsia"/>
          <w:sz w:val="30"/>
          <w:szCs w:val="30"/>
        </w:rPr>
        <w:t>．调用依赖关系</w:t>
      </w:r>
    </w:p>
    <w:p w:rsidR="00E95647" w:rsidRDefault="00E95647" w:rsidP="003B6176">
      <w:pPr>
        <w:ind w:left="-4" w:firstLineChars="0" w:firstLine="0"/>
      </w:pPr>
      <w:r w:rsidRPr="00BE3691">
        <w:rPr>
          <w:rFonts w:hint="eastAsia"/>
        </w:rPr>
        <w:t>【</w:t>
      </w:r>
      <w:r>
        <w:rPr>
          <w:rFonts w:hint="eastAsia"/>
        </w:rPr>
        <w:t>调用依赖关系图</w:t>
      </w:r>
      <w:r w:rsidRPr="00BE3691">
        <w:rPr>
          <w:rFonts w:hint="eastAsia"/>
        </w:rPr>
        <w:t>】</w:t>
      </w:r>
    </w:p>
    <w:p w:rsidR="00E95647" w:rsidRPr="00BE3691" w:rsidRDefault="00E95647" w:rsidP="003B6176">
      <w:pPr>
        <w:ind w:left="-4" w:firstLineChars="0" w:firstLine="0"/>
      </w:pPr>
      <w:r>
        <w:pict>
          <v:shape id="_x0000_i1028" type="#_x0000_t75" style="width:390.75pt;height:438pt">
            <v:imagedata r:id="rId17" o:title=""/>
          </v:shape>
        </w:pict>
      </w:r>
    </w:p>
    <w:p w:rsidR="00E95647" w:rsidRPr="00BE3691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rFonts w:hint="eastAsia"/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E95647" w:rsidRDefault="00E95647" w:rsidP="00B8754B">
      <w:pPr>
        <w:ind w:firstLineChars="0" w:firstLine="0"/>
      </w:pPr>
      <w:r>
        <w:rPr>
          <w:rFonts w:hint="eastAsia"/>
        </w:rPr>
        <w:t>【概述】</w:t>
      </w:r>
    </w:p>
    <w:p w:rsidR="00E95647" w:rsidRDefault="00E95647" w:rsidP="001F464D">
      <w:pPr>
        <w:ind w:left="-4" w:firstLineChars="0" w:firstLine="424"/>
      </w:pPr>
      <w:r>
        <w:rPr>
          <w:rFonts w:hint="eastAsia"/>
        </w:rPr>
        <w:t>符号表均采用</w:t>
      </w:r>
      <w:r>
        <w:t>struct</w:t>
      </w:r>
      <w:r>
        <w:rPr>
          <w:rFonts w:hint="eastAsia"/>
        </w:rPr>
        <w:t>结构体进行存储。</w:t>
      </w:r>
    </w:p>
    <w:p w:rsidR="00E95647" w:rsidRDefault="00E95647" w:rsidP="00B8754B">
      <w:pPr>
        <w:ind w:firstLineChars="0" w:firstLine="0"/>
      </w:pPr>
      <w:r>
        <w:rPr>
          <w:rFonts w:hint="eastAsia"/>
        </w:rPr>
        <w:t>【具体实现】</w:t>
      </w:r>
    </w:p>
    <w:p w:rsidR="00E95647" w:rsidRDefault="00E95647" w:rsidP="00A25FCD">
      <w:pPr>
        <w:numPr>
          <w:ilvl w:val="0"/>
          <w:numId w:val="34"/>
        </w:numPr>
        <w:ind w:firstLineChars="0"/>
      </w:pPr>
      <w:r>
        <w:t xml:space="preserve">tab </w:t>
      </w:r>
      <w:r>
        <w:rPr>
          <w:rFonts w:hint="eastAsia"/>
        </w:rPr>
        <w:t>符号表</w:t>
      </w:r>
    </w:p>
    <w:p w:rsidR="00E95647" w:rsidRDefault="00E95647" w:rsidP="00A25FCD">
      <w:pPr>
        <w:ind w:left="780" w:firstLineChars="0" w:firstLine="0"/>
      </w:pPr>
      <w:r>
        <w:rPr>
          <w:rFonts w:hint="eastAsia"/>
        </w:rPr>
        <w:t>【索引变量】</w:t>
      </w:r>
      <w:r>
        <w:t>tx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struct tab{</w:t>
      </w:r>
    </w:p>
    <w:p w:rsidR="00E95647" w:rsidRDefault="00E95647" w:rsidP="001F464D">
      <w:pPr>
        <w:ind w:left="-4" w:firstLineChars="526" w:firstLine="1262"/>
      </w:pPr>
      <w:r>
        <w:t>name;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标识符名</w:t>
      </w:r>
    </w:p>
    <w:p w:rsidR="00E95647" w:rsidRDefault="00E95647" w:rsidP="001F464D">
      <w:pPr>
        <w:ind w:left="-4" w:firstLineChars="526" w:firstLine="1262"/>
      </w:pPr>
      <w:r>
        <w:t>link;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指向统一子程序中上一个标识符在</w:t>
      </w:r>
      <w:r>
        <w:t>tab</w:t>
      </w:r>
      <w:r>
        <w:rPr>
          <w:rFonts w:hint="eastAsia"/>
        </w:rPr>
        <w:t>中的位置。</w:t>
      </w:r>
    </w:p>
    <w:p w:rsidR="00E95647" w:rsidRDefault="00E95647" w:rsidP="001F464D">
      <w:pPr>
        <w:ind w:left="-4" w:firstLineChars="526" w:firstLine="1262"/>
      </w:pPr>
      <w:r>
        <w:t>obj;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标识符种类：</w:t>
      </w:r>
      <w:r>
        <w:t>const,var,typel,func</w:t>
      </w:r>
    </w:p>
    <w:p w:rsidR="00E95647" w:rsidRDefault="00E95647" w:rsidP="001F464D">
      <w:pPr>
        <w:ind w:left="-4" w:firstLineChars="526" w:firstLine="1262"/>
      </w:pPr>
      <w:r>
        <w:t>typ;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标识符类型：</w:t>
      </w:r>
      <w:r>
        <w:t>int,char,notype</w:t>
      </w:r>
    </w:p>
    <w:p w:rsidR="00E95647" w:rsidRDefault="00E95647" w:rsidP="00553A2C">
      <w:pPr>
        <w:ind w:leftChars="248" w:left="595" w:firstLineChars="275" w:firstLine="660"/>
      </w:pPr>
      <w:r>
        <w:t>ref;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当标识符为数组类型名、数组变量名时，</w:t>
      </w:r>
      <w:r>
        <w:t>ref</w:t>
      </w:r>
      <w:r>
        <w:rPr>
          <w:rFonts w:hint="eastAsia"/>
        </w:rPr>
        <w:t>指向</w:t>
      </w:r>
      <w:r>
        <w:t>atab</w:t>
      </w:r>
      <w:r>
        <w:rPr>
          <w:rFonts w:hint="eastAsia"/>
        </w:rPr>
        <w:t>中该数组的登录位置；当标识符为函数时，</w:t>
      </w:r>
      <w:r>
        <w:t>ref</w:t>
      </w:r>
      <w:r>
        <w:rPr>
          <w:rFonts w:hint="eastAsia"/>
        </w:rPr>
        <w:t>指向该函数在</w:t>
      </w:r>
      <w:r>
        <w:t>btab</w:t>
      </w:r>
      <w:r>
        <w:rPr>
          <w:rFonts w:hint="eastAsia"/>
        </w:rPr>
        <w:t>中的位置。</w:t>
      </w:r>
    </w:p>
    <w:p w:rsidR="00E95647" w:rsidRDefault="00E95647" w:rsidP="001F464D">
      <w:pPr>
        <w:ind w:left="-4" w:firstLineChars="526" w:firstLine="1262"/>
      </w:pPr>
      <w:r>
        <w:t>lev;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标识符所在层次。</w:t>
      </w:r>
    </w:p>
    <w:p w:rsidR="00E95647" w:rsidRPr="0010519C" w:rsidRDefault="00E95647" w:rsidP="00553A2C">
      <w:pPr>
        <w:ind w:leftChars="263" w:left="631" w:firstLineChars="250" w:firstLine="600"/>
      </w:pPr>
      <w:r>
        <w:t>adr;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对于变量、形参，填入该变量、形参在运行栈中分配存储单元的相对地址；对于函数名，填入中间代码入口地址；对于整数和字符常量名，填入其具体的值。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}</w:t>
      </w:r>
    </w:p>
    <w:p w:rsidR="00E95647" w:rsidRDefault="00E95647" w:rsidP="001F464D">
      <w:pPr>
        <w:ind w:left="-4" w:firstLineChars="0" w:firstLine="424"/>
      </w:pPr>
      <w:r>
        <w:t>(2) btab</w:t>
      </w:r>
      <w:r>
        <w:rPr>
          <w:rFonts w:hint="eastAsia"/>
        </w:rPr>
        <w:t>子程序表</w:t>
      </w:r>
    </w:p>
    <w:p w:rsidR="00E95647" w:rsidRDefault="00E95647" w:rsidP="001F464D">
      <w:pPr>
        <w:ind w:left="-4" w:firstLineChars="0" w:firstLine="424"/>
      </w:pPr>
      <w:r>
        <w:tab/>
      </w:r>
      <w:r>
        <w:rPr>
          <w:rFonts w:hint="eastAsia"/>
        </w:rPr>
        <w:t>【索引变量】</w:t>
      </w:r>
      <w:r>
        <w:t>bx</w:t>
      </w:r>
    </w:p>
    <w:p w:rsidR="00E95647" w:rsidRDefault="00E95647" w:rsidP="001F464D">
      <w:pPr>
        <w:ind w:left="-4" w:firstLineChars="0" w:firstLine="424"/>
      </w:pPr>
      <w:r>
        <w:tab/>
        <w:t>struct btab{</w:t>
      </w:r>
    </w:p>
    <w:p w:rsidR="00E95647" w:rsidRDefault="00E95647" w:rsidP="00553A2C">
      <w:pPr>
        <w:ind w:firstLineChars="525" w:firstLine="1260"/>
      </w:pPr>
      <w:r>
        <w:t xml:space="preserve">last;    </w:t>
      </w:r>
      <w:r>
        <w:rPr>
          <w:rFonts w:hint="eastAsia"/>
        </w:rPr>
        <w:t>子程序中说明的当前最后一个标识符在</w:t>
      </w:r>
      <w:r>
        <w:t>tab</w:t>
      </w:r>
      <w:r>
        <w:rPr>
          <w:rFonts w:hint="eastAsia"/>
        </w:rPr>
        <w:t>中的位置</w:t>
      </w:r>
    </w:p>
    <w:p w:rsidR="00E95647" w:rsidRDefault="00E95647" w:rsidP="00553A2C">
      <w:pPr>
        <w:ind w:firstLineChars="525" w:firstLine="1260"/>
      </w:pPr>
      <w:r>
        <w:t xml:space="preserve">lastpar;  </w:t>
      </w:r>
      <w:r>
        <w:rPr>
          <w:rFonts w:hint="eastAsia"/>
        </w:rPr>
        <w:t>指向函数中最后一个参数在</w:t>
      </w:r>
      <w:r>
        <w:t>tab</w:t>
      </w:r>
      <w:r>
        <w:rPr>
          <w:rFonts w:hint="eastAsia"/>
        </w:rPr>
        <w:t>中的位置</w:t>
      </w:r>
    </w:p>
    <w:p w:rsidR="00E95647" w:rsidRDefault="00E95647" w:rsidP="00553A2C">
      <w:pPr>
        <w:ind w:firstLineChars="525" w:firstLine="1260"/>
      </w:pPr>
      <w:r>
        <w:t xml:space="preserve">psize; </w:t>
      </w:r>
      <w:r>
        <w:tab/>
        <w:t xml:space="preserve"> </w:t>
      </w:r>
      <w:r>
        <w:rPr>
          <w:rFonts w:hint="eastAsia"/>
        </w:rPr>
        <w:t>参数占据的存储单元数</w:t>
      </w:r>
    </w:p>
    <w:p w:rsidR="00E95647" w:rsidRDefault="00E95647" w:rsidP="00553A2C">
      <w:pPr>
        <w:ind w:firstLineChars="525" w:firstLine="1260"/>
      </w:pPr>
      <w:r>
        <w:t>vsize;</w:t>
      </w:r>
      <w:r>
        <w:tab/>
        <w:t xml:space="preserve"> </w:t>
      </w:r>
      <w:r>
        <w:rPr>
          <w:rFonts w:hint="eastAsia"/>
        </w:rPr>
        <w:t>局部变量占据的存储单元数</w:t>
      </w:r>
    </w:p>
    <w:p w:rsidR="00E95647" w:rsidRDefault="00E95647" w:rsidP="00553A2C">
      <w:pPr>
        <w:ind w:firstLineChars="83" w:firstLine="199"/>
      </w:pPr>
      <w:r>
        <w:tab/>
      </w:r>
      <w:r>
        <w:tab/>
        <w:t>}</w:t>
      </w:r>
    </w:p>
    <w:p w:rsidR="00E95647" w:rsidRDefault="00E95647" w:rsidP="001F464D">
      <w:pPr>
        <w:ind w:left="-4" w:firstLineChars="0" w:firstLine="424"/>
      </w:pPr>
      <w:r>
        <w:t>(3) display</w:t>
      </w:r>
      <w:r>
        <w:rPr>
          <w:rFonts w:hint="eastAsia"/>
        </w:rPr>
        <w:t>子程序索引表</w:t>
      </w:r>
    </w:p>
    <w:p w:rsidR="00E95647" w:rsidRDefault="00E95647" w:rsidP="001F464D">
      <w:pPr>
        <w:ind w:left="-4" w:firstLineChars="0" w:firstLine="424"/>
      </w:pPr>
      <w:r>
        <w:tab/>
      </w:r>
      <w:r>
        <w:rPr>
          <w:rFonts w:hint="eastAsia"/>
        </w:rPr>
        <w:t>文法中不允许子程序的嵌套定义，故层次数（从</w:t>
      </w:r>
      <w:r>
        <w:t>0</w:t>
      </w:r>
      <w:r>
        <w:rPr>
          <w:rFonts w:hint="eastAsia"/>
        </w:rPr>
        <w:t>开始计数）只有</w:t>
      </w:r>
      <w:r>
        <w:t>0,1</w:t>
      </w:r>
      <w:r>
        <w:rPr>
          <w:rFonts w:hint="eastAsia"/>
        </w:rPr>
        <w:t>两种取值。</w:t>
      </w:r>
    </w:p>
    <w:p w:rsidR="00E95647" w:rsidRDefault="00E95647" w:rsidP="001F464D">
      <w:pPr>
        <w:ind w:left="-4" w:firstLineChars="0" w:firstLine="424"/>
      </w:pPr>
      <w:r>
        <w:tab/>
        <w:t xml:space="preserve">int display[2];  </w:t>
      </w:r>
      <w:r>
        <w:rPr>
          <w:rFonts w:hint="eastAsia"/>
        </w:rPr>
        <w:t>该一维数组索引变量即为层次数。更具其值从</w:t>
      </w:r>
      <w:r>
        <w:t>btab</w:t>
      </w:r>
      <w:r>
        <w:rPr>
          <w:rFonts w:hint="eastAsia"/>
        </w:rPr>
        <w:t>中查找相应项的内容。</w:t>
      </w:r>
    </w:p>
    <w:p w:rsidR="00E95647" w:rsidRDefault="00E95647" w:rsidP="001F464D">
      <w:pPr>
        <w:ind w:left="-4" w:firstLineChars="0" w:firstLine="424"/>
      </w:pPr>
      <w:r>
        <w:t>(4) atab</w:t>
      </w:r>
      <w:r>
        <w:rPr>
          <w:rFonts w:hint="eastAsia"/>
        </w:rPr>
        <w:t>数组信息向量表</w:t>
      </w:r>
    </w:p>
    <w:p w:rsidR="00E95647" w:rsidRDefault="00E95647" w:rsidP="00452F1E">
      <w:pPr>
        <w:ind w:left="416" w:firstLineChars="0" w:firstLine="424"/>
      </w:pPr>
      <w:r>
        <w:rPr>
          <w:rFonts w:hint="eastAsia"/>
        </w:rPr>
        <w:t>【索引变量】</w:t>
      </w:r>
      <w:r>
        <w:t>ax</w:t>
      </w:r>
    </w:p>
    <w:p w:rsidR="00E95647" w:rsidRDefault="00E95647" w:rsidP="001F464D">
      <w:pPr>
        <w:ind w:left="-4" w:firstLineChars="0" w:firstLine="424"/>
      </w:pPr>
      <w:r>
        <w:tab/>
        <w:t>struct atab{</w:t>
      </w:r>
    </w:p>
    <w:p w:rsidR="00E95647" w:rsidRDefault="00E95647" w:rsidP="00452F1E">
      <w:pPr>
        <w:ind w:firstLineChars="0" w:firstLine="1260"/>
      </w:pPr>
      <w:r>
        <w:t xml:space="preserve">eltype;    </w:t>
      </w:r>
      <w:r>
        <w:tab/>
      </w:r>
      <w:r>
        <w:rPr>
          <w:rFonts w:hint="eastAsia"/>
        </w:rPr>
        <w:t>数组元素类型</w:t>
      </w:r>
      <w:r>
        <w:t xml:space="preserve"> int/char</w:t>
      </w:r>
    </w:p>
    <w:p w:rsidR="00E95647" w:rsidRDefault="00E95647" w:rsidP="00452F1E">
      <w:pPr>
        <w:ind w:firstLineChars="0" w:firstLine="1260"/>
      </w:pPr>
      <w:r>
        <w:t>high;</w:t>
      </w:r>
      <w:r>
        <w:tab/>
      </w:r>
      <w:r>
        <w:tab/>
      </w:r>
      <w:r>
        <w:rPr>
          <w:rFonts w:hint="eastAsia"/>
        </w:rPr>
        <w:t>数组上界（数组从下标</w:t>
      </w:r>
      <w:r>
        <w:t>0</w:t>
      </w:r>
      <w:r>
        <w:rPr>
          <w:rFonts w:hint="eastAsia"/>
        </w:rPr>
        <w:t>开始计数）</w:t>
      </w:r>
    </w:p>
    <w:p w:rsidR="00E95647" w:rsidRDefault="00E95647" w:rsidP="00452F1E">
      <w:pPr>
        <w:ind w:firstLineChars="0" w:firstLine="1260"/>
      </w:pPr>
      <w:r>
        <w:t>elsize;</w:t>
      </w:r>
      <w:r>
        <w:tab/>
      </w:r>
      <w:r>
        <w:tab/>
      </w:r>
      <w:r>
        <w:rPr>
          <w:rFonts w:hint="eastAsia"/>
        </w:rPr>
        <w:t>元素大小</w:t>
      </w:r>
    </w:p>
    <w:p w:rsidR="00E95647" w:rsidRDefault="00E95647" w:rsidP="00452F1E">
      <w:pPr>
        <w:ind w:firstLineChars="0" w:firstLine="1260"/>
      </w:pPr>
      <w:r>
        <w:t>size;</w:t>
      </w:r>
      <w:r>
        <w:tab/>
      </w:r>
      <w:r>
        <w:tab/>
      </w:r>
      <w:r>
        <w:rPr>
          <w:rFonts w:hint="eastAsia"/>
        </w:rPr>
        <w:t>数组大小</w:t>
      </w:r>
    </w:p>
    <w:p w:rsidR="00E95647" w:rsidRDefault="00E95647" w:rsidP="001F464D">
      <w:pPr>
        <w:ind w:left="-4" w:firstLineChars="0" w:firstLine="424"/>
      </w:pPr>
      <w:r>
        <w:tab/>
        <w:t>}</w:t>
      </w:r>
    </w:p>
    <w:p w:rsidR="00E95647" w:rsidRDefault="00E95647" w:rsidP="001F464D">
      <w:pPr>
        <w:ind w:left="-4" w:firstLineChars="0" w:firstLine="424"/>
      </w:pPr>
      <w:r>
        <w:t>(5) stab</w:t>
      </w:r>
      <w:r>
        <w:rPr>
          <w:rFonts w:hint="eastAsia"/>
        </w:rPr>
        <w:t>字符串常量表</w:t>
      </w:r>
    </w:p>
    <w:p w:rsidR="00E95647" w:rsidRDefault="00E95647" w:rsidP="001F464D">
      <w:pPr>
        <w:ind w:left="-4" w:firstLineChars="0" w:firstLine="424"/>
      </w:pPr>
      <w:r>
        <w:tab/>
      </w:r>
      <w:r>
        <w:rPr>
          <w:rFonts w:hint="eastAsia"/>
        </w:rPr>
        <w:t>【索引变量】</w:t>
      </w:r>
      <w:r>
        <w:t>sx</w:t>
      </w:r>
    </w:p>
    <w:p w:rsidR="00E95647" w:rsidRDefault="00E95647" w:rsidP="001F464D">
      <w:pPr>
        <w:ind w:left="-4" w:firstLineChars="0" w:firstLine="424"/>
      </w:pPr>
      <w:r>
        <w:tab/>
        <w:t xml:space="preserve">char stab[SMAX][STRMAX];  </w:t>
      </w:r>
    </w:p>
    <w:p w:rsidR="00E95647" w:rsidRPr="00BE3691" w:rsidRDefault="00E95647" w:rsidP="001F464D">
      <w:pPr>
        <w:ind w:left="-4" w:firstLineChars="0" w:firstLine="424"/>
      </w:pPr>
      <w:r>
        <w:tab/>
      </w:r>
      <w:r>
        <w:rPr>
          <w:rFonts w:hint="eastAsia"/>
        </w:rPr>
        <w:t>文法限定仅当输出语句时，才可以使用字符串。词法分析中读到字符串，就将其登录至</w:t>
      </w:r>
      <w:r>
        <w:t>stab,</w:t>
      </w:r>
      <w:r>
        <w:rPr>
          <w:rFonts w:hint="eastAsia"/>
        </w:rPr>
        <w:t>并记录起始位置和长度。</w:t>
      </w:r>
    </w:p>
    <w:p w:rsidR="00E95647" w:rsidRPr="00BE3691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:rsidR="00E95647" w:rsidRDefault="00E95647" w:rsidP="004723CB">
      <w:pPr>
        <w:ind w:left="-4" w:firstLineChars="0" w:firstLine="424"/>
      </w:pPr>
      <w:r>
        <w:t xml:space="preserve"> (1)</w:t>
      </w:r>
      <w:r>
        <w:tab/>
      </w:r>
      <w:r>
        <w:rPr>
          <w:rFonts w:hint="eastAsia"/>
        </w:rPr>
        <w:t>运行时的存储组织方案</w:t>
      </w:r>
    </w:p>
    <w:p w:rsidR="00E95647" w:rsidRDefault="00E95647" w:rsidP="004723CB">
      <w:pPr>
        <w:ind w:left="-4" w:firstLineChars="0" w:firstLine="424"/>
      </w:pPr>
      <w:r>
        <w:rPr>
          <w:rFonts w:hint="eastAsia"/>
        </w:rPr>
        <w:t>【概述】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rPr>
          <w:rFonts w:hint="eastAsia"/>
        </w:rPr>
        <w:t>采用动态存储分配的方式。</w:t>
      </w:r>
    </w:p>
    <w:p w:rsidR="00E95647" w:rsidRDefault="00E95647" w:rsidP="004723CB">
      <w:pPr>
        <w:ind w:left="-4" w:firstLineChars="0" w:firstLine="424"/>
      </w:pPr>
      <w:r>
        <w:rPr>
          <w:rFonts w:hint="eastAsia"/>
        </w:rPr>
        <w:t>【具体实现】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rPr>
          <w:rFonts w:hint="eastAsia"/>
        </w:rPr>
        <w:t>为每个程序模块申请一片数据区域（运行栈），并保留该空间直至执行完整个模块为止。</w:t>
      </w:r>
    </w:p>
    <w:p w:rsidR="00E95647" w:rsidRDefault="00E95647" w:rsidP="001503EF">
      <w:pPr>
        <w:ind w:firstLineChars="0" w:firstLine="420"/>
      </w:pPr>
      <w:r>
        <w:rPr>
          <w:rFonts w:hint="eastAsia"/>
        </w:rPr>
        <w:t>此外应维护一个数据栈。对于局部变量</w:t>
      </w:r>
      <w:r>
        <w:t>(</w:t>
      </w:r>
      <w:r>
        <w:rPr>
          <w:rFonts w:hint="eastAsia"/>
        </w:rPr>
        <w:t>常量</w:t>
      </w:r>
      <w:r>
        <w:t>)</w:t>
      </w:r>
      <w:r>
        <w:rPr>
          <w:rFonts w:hint="eastAsia"/>
        </w:rPr>
        <w:t>、形参、全局变量</w:t>
      </w:r>
      <w:r>
        <w:t>(</w:t>
      </w:r>
      <w:r>
        <w:rPr>
          <w:rFonts w:hint="eastAsia"/>
        </w:rPr>
        <w:t>常量</w:t>
      </w:r>
      <w:r>
        <w:t>)</w:t>
      </w:r>
      <w:r>
        <w:rPr>
          <w:rFonts w:hint="eastAsia"/>
        </w:rPr>
        <w:t>利用</w:t>
      </w:r>
      <w:r>
        <w:t>tab</w:t>
      </w:r>
      <w:r>
        <w:rPr>
          <w:rFonts w:hint="eastAsia"/>
        </w:rPr>
        <w:t>表查找找到其在数据栈中的相对当前数据区的基地址偏移；对于临时变量建立临时变量数据表进行存储，根据临时变量的名字查找其所在的数据栈地址偏移。</w:t>
      </w:r>
    </w:p>
    <w:p w:rsidR="00E95647" w:rsidRPr="004723CB" w:rsidRDefault="00E95647" w:rsidP="001503EF">
      <w:pPr>
        <w:ind w:firstLineChars="0" w:firstLine="420"/>
      </w:pPr>
    </w:p>
    <w:p w:rsidR="00E95647" w:rsidRDefault="00E95647" w:rsidP="001503EF">
      <w:pPr>
        <w:numPr>
          <w:ilvl w:val="0"/>
          <w:numId w:val="34"/>
        </w:numPr>
        <w:ind w:firstLineChars="0"/>
      </w:pPr>
      <w:r>
        <w:rPr>
          <w:rFonts w:hint="eastAsia"/>
        </w:rPr>
        <w:t>运行栈的结构</w:t>
      </w:r>
    </w:p>
    <w:p w:rsidR="00E95647" w:rsidRDefault="00E95647" w:rsidP="001503EF">
      <w:pPr>
        <w:ind w:left="677" w:firstLineChars="0" w:firstLine="0"/>
      </w:pPr>
      <w:r>
        <w:rPr>
          <w:rFonts w:hint="eastAsia"/>
        </w:rPr>
        <w:t>【图示】</w:t>
      </w:r>
    </w:p>
    <w:p w:rsidR="00E95647" w:rsidRPr="001503EF" w:rsidRDefault="00E95647" w:rsidP="001503EF">
      <w:pPr>
        <w:ind w:firstLineChars="282" w:firstLine="677"/>
      </w:pPr>
      <w:r>
        <w:pict>
          <v:shape id="_x0000_i1029" type="#_x0000_t75" style="width:264.75pt;height:261pt">
            <v:imagedata r:id="rId18" o:title=""/>
          </v:shape>
        </w:pict>
      </w:r>
    </w:p>
    <w:p w:rsidR="00E95647" w:rsidRDefault="00E95647" w:rsidP="001503EF">
      <w:pPr>
        <w:ind w:firstLineChars="282" w:firstLine="677"/>
      </w:pPr>
      <w:r>
        <w:rPr>
          <w:rFonts w:hint="eastAsia"/>
        </w:rPr>
        <w:t>【说明】</w:t>
      </w:r>
    </w:p>
    <w:p w:rsidR="00E95647" w:rsidRDefault="00E95647" w:rsidP="001503EF">
      <w:pPr>
        <w:ind w:firstLineChars="282" w:firstLine="677"/>
      </w:pPr>
      <w:r>
        <w:rPr>
          <w:rFonts w:hint="eastAsia"/>
        </w:rPr>
        <w:t>假设运行栈向上生长。</w:t>
      </w:r>
    </w:p>
    <w:p w:rsidR="00E95647" w:rsidRDefault="00E95647" w:rsidP="001503EF">
      <w:pPr>
        <w:ind w:firstLineChars="282" w:firstLine="677"/>
      </w:pPr>
      <w:r>
        <w:rPr>
          <w:rFonts w:hint="eastAsia"/>
        </w:rPr>
        <w:t>内容</w:t>
      </w:r>
      <w:r>
        <w:t>(</w:t>
      </w:r>
      <w:r>
        <w:rPr>
          <w:rFonts w:hint="eastAsia"/>
        </w:rPr>
        <w:t>沿运行栈生长方向</w:t>
      </w:r>
      <w:r>
        <w:t>)</w:t>
      </w:r>
      <w:r>
        <w:rPr>
          <w:rFonts w:hint="eastAsia"/>
        </w:rPr>
        <w:t>依次是：</w:t>
      </w:r>
    </w:p>
    <w:p w:rsidR="00E95647" w:rsidRDefault="00E95647" w:rsidP="001503EF">
      <w:pPr>
        <w:ind w:firstLineChars="282" w:firstLine="677"/>
      </w:pPr>
      <w:r>
        <w:rPr>
          <w:rFonts w:hint="eastAsia"/>
        </w:rPr>
        <w:t>全局数据区，用以存放最外层的全局数据（常量、变量）；</w:t>
      </w:r>
    </w:p>
    <w:p w:rsidR="00E95647" w:rsidRDefault="00E95647" w:rsidP="001503EF">
      <w:pPr>
        <w:ind w:firstLineChars="282" w:firstLine="677"/>
      </w:pPr>
      <w:r>
        <w:t>ret_addr</w:t>
      </w:r>
      <w:r>
        <w:rPr>
          <w:rFonts w:hint="eastAsia"/>
        </w:rPr>
        <w:t>存储返回地址，返回地址应为当前指令的下一条指令的地址</w:t>
      </w:r>
      <w:r>
        <w:t>(pc + 4)</w:t>
      </w:r>
      <w:r>
        <w:rPr>
          <w:rFonts w:hint="eastAsia"/>
        </w:rPr>
        <w:t>；</w:t>
      </w:r>
    </w:p>
    <w:p w:rsidR="00E95647" w:rsidRDefault="00E95647" w:rsidP="001503EF">
      <w:pPr>
        <w:ind w:firstLineChars="282" w:firstLine="677"/>
      </w:pPr>
      <w:r>
        <w:t>prev_abp</w:t>
      </w:r>
      <w:r>
        <w:rPr>
          <w:rFonts w:hint="eastAsia"/>
        </w:rPr>
        <w:t>指向前一个活动记录</w:t>
      </w:r>
      <w:r>
        <w:t>(AR)</w:t>
      </w:r>
      <w:r>
        <w:rPr>
          <w:rFonts w:hint="eastAsia"/>
        </w:rPr>
        <w:t>的基地址；</w:t>
      </w:r>
    </w:p>
    <w:p w:rsidR="00E95647" w:rsidRDefault="00E95647" w:rsidP="001503EF">
      <w:pPr>
        <w:ind w:firstLineChars="282" w:firstLine="677"/>
      </w:pPr>
      <w:r>
        <w:rPr>
          <w:rFonts w:hint="eastAsia"/>
        </w:rPr>
        <w:t>存放函数调用的返回值；</w:t>
      </w:r>
    </w:p>
    <w:p w:rsidR="00E95647" w:rsidRDefault="00E95647" w:rsidP="001503EF">
      <w:pPr>
        <w:ind w:firstLineChars="282" w:firstLine="677"/>
      </w:pPr>
      <w:r>
        <w:rPr>
          <w:rFonts w:hint="eastAsia"/>
        </w:rPr>
        <w:t>存放局部变量和参数；</w:t>
      </w:r>
    </w:p>
    <w:p w:rsidR="00E95647" w:rsidRDefault="00E95647" w:rsidP="001503EF">
      <w:pPr>
        <w:ind w:firstLineChars="282" w:firstLine="677"/>
      </w:pPr>
      <w:r>
        <w:rPr>
          <w:rFonts w:hint="eastAsia"/>
        </w:rPr>
        <w:t>存放临时变量等信息等。</w:t>
      </w:r>
    </w:p>
    <w:p w:rsidR="00E95647" w:rsidRPr="00682E23" w:rsidRDefault="00E95647" w:rsidP="001503EF">
      <w:pPr>
        <w:ind w:firstLineChars="282" w:firstLine="677"/>
      </w:pPr>
    </w:p>
    <w:p w:rsidR="00E95647" w:rsidRDefault="00E95647" w:rsidP="003B6176">
      <w:pPr>
        <w:pStyle w:val="Heading3"/>
        <w:keepNext w:val="0"/>
        <w:spacing w:line="415" w:lineRule="auto"/>
        <w:ind w:left="3" w:firstLineChars="0" w:firstLine="0"/>
      </w:pPr>
      <w:r>
        <w:t xml:space="preserve">6. </w:t>
      </w:r>
      <w:r>
        <w:rPr>
          <w:rFonts w:hint="eastAsia"/>
        </w:rPr>
        <w:t>解释执行程序</w:t>
      </w:r>
      <w:r>
        <w:t>*</w:t>
      </w:r>
    </w:p>
    <w:p w:rsidR="00E95647" w:rsidRDefault="00E95647" w:rsidP="003B6176">
      <w:pPr>
        <w:ind w:left="-4" w:firstLineChars="0" w:firstLine="0"/>
      </w:pPr>
      <w:r>
        <w:t xml:space="preserve"> </w:t>
      </w:r>
      <w:r>
        <w:rPr>
          <w:rFonts w:hint="eastAsia"/>
        </w:rPr>
        <w:t>本难度的编译器不要求实现解释执行程序。</w:t>
      </w:r>
    </w:p>
    <w:p w:rsidR="00E95647" w:rsidRDefault="00E95647" w:rsidP="003B6176">
      <w:pPr>
        <w:ind w:left="-4" w:firstLineChars="0" w:firstLine="0"/>
      </w:pPr>
    </w:p>
    <w:p w:rsidR="00E95647" w:rsidRPr="0039525C" w:rsidRDefault="00E95647" w:rsidP="003B6176">
      <w:pPr>
        <w:pStyle w:val="Heading3"/>
        <w:keepNext w:val="0"/>
        <w:spacing w:line="415" w:lineRule="auto"/>
        <w:ind w:left="3" w:firstLineChars="0" w:firstLine="0"/>
      </w:pPr>
      <w:r w:rsidRPr="0039525C">
        <w:t xml:space="preserve">7.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t>*</w:t>
      </w:r>
    </w:p>
    <w:p w:rsidR="00E95647" w:rsidRDefault="00E95647" w:rsidP="00646A6C">
      <w:pPr>
        <w:ind w:left="-4" w:firstLineChars="0" w:firstLine="424"/>
      </w:pPr>
      <w:r>
        <w:t xml:space="preserve">(1) </w:t>
      </w:r>
      <w:r>
        <w:rPr>
          <w:rFonts w:hint="eastAsia"/>
        </w:rPr>
        <w:t>四元式结构体定义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struct midCode{</w:t>
      </w:r>
    </w:p>
    <w:p w:rsidR="00E95647" w:rsidRDefault="00E95647" w:rsidP="00646A6C">
      <w:pPr>
        <w:ind w:left="-4" w:firstLineChars="526" w:firstLine="1262"/>
      </w:pPr>
      <w:r>
        <w:tab/>
        <w:t xml:space="preserve">int op;     </w:t>
      </w:r>
      <w:r>
        <w:rPr>
          <w:rFonts w:hint="eastAsia"/>
        </w:rPr>
        <w:t>操作指令</w:t>
      </w:r>
    </w:p>
    <w:p w:rsidR="00E95647" w:rsidRDefault="00E95647" w:rsidP="00646A6C">
      <w:pPr>
        <w:ind w:left="-4" w:firstLineChars="526" w:firstLine="1262"/>
      </w:pPr>
      <w:r>
        <w:t>char z;</w:t>
      </w:r>
      <w:r>
        <w:tab/>
      </w:r>
      <w:r>
        <w:tab/>
      </w:r>
      <w:r>
        <w:rPr>
          <w:rFonts w:hint="eastAsia"/>
        </w:rPr>
        <w:t>结果</w:t>
      </w:r>
    </w:p>
    <w:p w:rsidR="00E95647" w:rsidRDefault="00E95647" w:rsidP="00646A6C">
      <w:pPr>
        <w:ind w:left="-4" w:firstLineChars="526" w:firstLine="1262"/>
      </w:pPr>
      <w:r>
        <w:t>char x;</w:t>
      </w:r>
      <w:r>
        <w:tab/>
      </w:r>
      <w:r>
        <w:tab/>
      </w:r>
      <w:r>
        <w:rPr>
          <w:rFonts w:hint="eastAsia"/>
        </w:rPr>
        <w:t>第一个操作数</w:t>
      </w:r>
    </w:p>
    <w:p w:rsidR="00E95647" w:rsidRDefault="00E95647" w:rsidP="00646A6C">
      <w:pPr>
        <w:ind w:left="-4" w:firstLineChars="526" w:firstLine="1262"/>
      </w:pPr>
      <w:r>
        <w:t>char y;</w:t>
      </w:r>
      <w:r>
        <w:tab/>
      </w:r>
      <w:r>
        <w:tab/>
      </w:r>
      <w:r>
        <w:rPr>
          <w:rFonts w:hint="eastAsia"/>
        </w:rPr>
        <w:t>第二个操作数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}</w:t>
      </w:r>
    </w:p>
    <w:p w:rsidR="00E95647" w:rsidRDefault="00E95647" w:rsidP="00646A6C">
      <w:pPr>
        <w:ind w:left="-4" w:firstLineChars="0" w:firstLine="424"/>
      </w:pPr>
      <w:r>
        <w:t xml:space="preserve">(2) </w:t>
      </w:r>
      <w:r>
        <w:rPr>
          <w:rFonts w:hint="eastAsia"/>
        </w:rPr>
        <w:t>采用的四元式指令表示法</w:t>
      </w:r>
    </w:p>
    <w:p w:rsidR="00E95647" w:rsidRDefault="00E95647" w:rsidP="00646A6C">
      <w:pPr>
        <w:ind w:left="416" w:firstLineChars="0" w:firstLine="4"/>
      </w:pPr>
      <w:r>
        <w:rPr>
          <w:rFonts w:hint="eastAsia"/>
        </w:rPr>
        <w:t>【概述】</w:t>
      </w:r>
      <w:r>
        <w:t xml:space="preserve"> </w:t>
      </w:r>
    </w:p>
    <w:p w:rsidR="00E95647" w:rsidRDefault="00E95647" w:rsidP="006D2100">
      <w:pPr>
        <w:ind w:left="420" w:firstLineChars="0" w:firstLine="420"/>
      </w:pPr>
      <w:r>
        <w:rPr>
          <w:rFonts w:hint="eastAsia"/>
        </w:rPr>
        <w:t>四元式指令采用类</w:t>
      </w:r>
      <w:r>
        <w:t>MIPS</w:t>
      </w:r>
      <w:r>
        <w:rPr>
          <w:rFonts w:hint="eastAsia"/>
        </w:rPr>
        <w:t>汇编指令。具体指令表示方法如下。当然对于部分的跳转指令，或是其他功能的指令，不是严格的</w:t>
      </w:r>
      <w:r>
        <w:t>4</w:t>
      </w:r>
      <w:r>
        <w:rPr>
          <w:rFonts w:hint="eastAsia"/>
        </w:rPr>
        <w:t>个操作数，这里采用类</w:t>
      </w:r>
      <w:r>
        <w:t>4</w:t>
      </w:r>
      <w:r>
        <w:rPr>
          <w:rFonts w:hint="eastAsia"/>
        </w:rPr>
        <w:t>元式表示形式。</w:t>
      </w:r>
    </w:p>
    <w:p w:rsidR="00E95647" w:rsidRDefault="00E95647" w:rsidP="00646A6C">
      <w:pPr>
        <w:ind w:left="-4" w:firstLineChars="0" w:firstLine="420"/>
      </w:pPr>
      <w:r>
        <w:rPr>
          <w:rFonts w:hint="eastAsia"/>
        </w:rPr>
        <w:t>【表示方式说明】</w:t>
      </w:r>
    </w:p>
    <w:p w:rsidR="00E95647" w:rsidRDefault="00E95647" w:rsidP="006D2100">
      <w:pPr>
        <w:ind w:firstLineChars="232" w:firstLine="557"/>
      </w:pP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运算指令</w:t>
      </w:r>
    </w:p>
    <w:p w:rsidR="00E95647" w:rsidRDefault="00E95647" w:rsidP="006D2100">
      <w:pPr>
        <w:ind w:left="780" w:firstLine="480"/>
      </w:pPr>
      <w:r>
        <w:t>+  z, x, y</w:t>
      </w:r>
      <w:r>
        <w:tab/>
      </w:r>
      <w:r>
        <w:tab/>
      </w:r>
      <w:r>
        <w:rPr>
          <w:rFonts w:hint="eastAsia"/>
        </w:rPr>
        <w:t>加法指令</w:t>
      </w:r>
      <w:r>
        <w:t xml:space="preserve"> add/addi </w:t>
      </w:r>
    </w:p>
    <w:p w:rsidR="00E95647" w:rsidRDefault="00E95647" w:rsidP="006D2100">
      <w:pPr>
        <w:ind w:left="780" w:firstLine="480"/>
      </w:pPr>
      <w:r>
        <w:t>-  z, x, y</w:t>
      </w:r>
      <w:r>
        <w:tab/>
      </w:r>
      <w:r>
        <w:tab/>
      </w:r>
      <w:r>
        <w:rPr>
          <w:rFonts w:hint="eastAsia"/>
        </w:rPr>
        <w:t>减法指令</w:t>
      </w:r>
      <w:r>
        <w:t xml:space="preserve"> sub</w:t>
      </w:r>
    </w:p>
    <w:p w:rsidR="00E95647" w:rsidRPr="00E65FCF" w:rsidRDefault="00E95647" w:rsidP="006D2100">
      <w:pPr>
        <w:ind w:left="780" w:firstLine="480"/>
        <w:rPr>
          <w:lang w:val="fr-FR"/>
        </w:rPr>
      </w:pPr>
      <w:r w:rsidRPr="00E65FCF">
        <w:rPr>
          <w:lang w:val="fr-FR"/>
        </w:rPr>
        <w:t>*  z, x, y</w:t>
      </w:r>
      <w:r w:rsidRPr="00E65FCF">
        <w:rPr>
          <w:lang w:val="fr-FR"/>
        </w:rPr>
        <w:tab/>
      </w:r>
      <w:r w:rsidRPr="00E65FCF">
        <w:rPr>
          <w:lang w:val="fr-FR"/>
        </w:rPr>
        <w:tab/>
      </w:r>
      <w:r>
        <w:rPr>
          <w:rFonts w:hint="eastAsia"/>
        </w:rPr>
        <w:t>乘法指令</w:t>
      </w:r>
      <w:r w:rsidRPr="00E65FCF">
        <w:rPr>
          <w:lang w:val="fr-FR"/>
        </w:rPr>
        <w:t xml:space="preserve"> mul</w:t>
      </w:r>
    </w:p>
    <w:p w:rsidR="00E95647" w:rsidRPr="00E65FCF" w:rsidRDefault="00E95647" w:rsidP="006D2100">
      <w:pPr>
        <w:ind w:left="780" w:firstLine="480"/>
        <w:rPr>
          <w:lang w:val="fr-FR"/>
        </w:rPr>
      </w:pPr>
      <w:r w:rsidRPr="00E65FCF">
        <w:rPr>
          <w:lang w:val="fr-FR"/>
        </w:rPr>
        <w:t>/  z, x, y</w:t>
      </w:r>
      <w:r w:rsidRPr="00E65FCF">
        <w:rPr>
          <w:lang w:val="fr-FR"/>
        </w:rPr>
        <w:tab/>
      </w:r>
      <w:r w:rsidRPr="00E65FCF">
        <w:rPr>
          <w:lang w:val="fr-FR"/>
        </w:rPr>
        <w:tab/>
      </w:r>
      <w:r>
        <w:rPr>
          <w:rFonts w:hint="eastAsia"/>
        </w:rPr>
        <w:t>除法指令</w:t>
      </w:r>
      <w:r w:rsidRPr="00E65FCF">
        <w:rPr>
          <w:lang w:val="fr-FR"/>
        </w:rPr>
        <w:t xml:space="preserve"> div</w:t>
      </w:r>
    </w:p>
    <w:p w:rsidR="00E95647" w:rsidRDefault="00E95647" w:rsidP="006D2100">
      <w:pPr>
        <w:ind w:left="780" w:firstLine="480"/>
        <w:rPr>
          <w:lang w:val="fr-FR"/>
        </w:rPr>
      </w:pPr>
      <w:r w:rsidRPr="00E65FCF">
        <w:rPr>
          <w:lang w:val="fr-FR"/>
        </w:rPr>
        <w:t>=  z, (x), y</w:t>
      </w:r>
      <w:r w:rsidRPr="00E65FCF">
        <w:rPr>
          <w:lang w:val="fr-FR"/>
        </w:rPr>
        <w:tab/>
      </w:r>
      <w:r>
        <w:rPr>
          <w:lang w:val="fr-FR"/>
        </w:rPr>
        <w:t xml:space="preserve">    </w:t>
      </w:r>
      <w:r>
        <w:rPr>
          <w:rFonts w:hint="eastAsia"/>
        </w:rPr>
        <w:t>赋值指令</w:t>
      </w:r>
      <w:r w:rsidRPr="00E65FCF">
        <w:rPr>
          <w:lang w:val="fr-FR"/>
        </w:rPr>
        <w:t xml:space="preserve"> mov</w:t>
      </w:r>
      <w:r w:rsidRPr="00E65FCF">
        <w:rPr>
          <w:lang w:val="fr-FR"/>
        </w:rPr>
        <w:tab/>
      </w:r>
    </w:p>
    <w:p w:rsidR="00E95647" w:rsidRPr="00E65FCF" w:rsidRDefault="00E95647" w:rsidP="006D2100">
      <w:pPr>
        <w:ind w:leftChars="325" w:left="780" w:firstLineChars="350" w:firstLine="840"/>
        <w:rPr>
          <w:lang w:val="fr-FR"/>
        </w:rPr>
      </w:pPr>
      <w:r>
        <w:rPr>
          <w:rFonts w:hint="eastAsia"/>
          <w:lang w:val="fr-FR"/>
        </w:rPr>
        <w:t>注：赋值指令的三种形式分别为</w:t>
      </w:r>
      <w:r w:rsidRPr="00E65FCF">
        <w:rPr>
          <w:lang w:val="fr-FR"/>
        </w:rPr>
        <w:t xml:space="preserve">z = y </w:t>
      </w:r>
      <w:r>
        <w:rPr>
          <w:rFonts w:hint="eastAsia"/>
          <w:lang w:val="fr-FR"/>
        </w:rPr>
        <w:t>、</w:t>
      </w:r>
      <w:r w:rsidRPr="00E65FCF">
        <w:rPr>
          <w:lang w:val="fr-FR"/>
        </w:rPr>
        <w:t xml:space="preserve"> z = y[x]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、</w:t>
      </w:r>
      <w:r w:rsidRPr="00E65FCF">
        <w:rPr>
          <w:lang w:val="fr-FR"/>
        </w:rPr>
        <w:t xml:space="preserve"> z[x] = y </w:t>
      </w:r>
    </w:p>
    <w:p w:rsidR="00E95647" w:rsidRPr="006D2100" w:rsidRDefault="00E95647" w:rsidP="006D2100">
      <w:pPr>
        <w:ind w:firstLineChars="282" w:firstLine="677"/>
        <w:rPr>
          <w:lang w:val="fr-FR"/>
        </w:rPr>
      </w:pPr>
      <w:r>
        <w:rPr>
          <w:lang w:val="fr-FR"/>
        </w:rPr>
        <w:t>2</w:t>
      </w:r>
      <w:r>
        <w:rPr>
          <w:rFonts w:hint="eastAsia"/>
          <w:lang w:val="fr-FR"/>
        </w:rPr>
        <w:t>）</w:t>
      </w:r>
      <w:r>
        <w:rPr>
          <w:lang w:val="fr-FR"/>
        </w:rPr>
        <w:t xml:space="preserve"> </w:t>
      </w:r>
      <w:r>
        <w:rPr>
          <w:rFonts w:hint="eastAsia"/>
        </w:rPr>
        <w:t>跳转指令</w:t>
      </w:r>
    </w:p>
    <w:p w:rsidR="00E95647" w:rsidRPr="006D2100" w:rsidRDefault="00E95647" w:rsidP="006D2100">
      <w:pPr>
        <w:ind w:left="780" w:firstLine="480"/>
        <w:rPr>
          <w:lang w:val="fr-FR"/>
        </w:rPr>
      </w:pPr>
      <w:r w:rsidRPr="006D2100">
        <w:rPr>
          <w:lang w:val="fr-FR"/>
        </w:rPr>
        <w:t>PC = z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以下设置</w:t>
      </w:r>
      <w:r w:rsidRPr="006D2100">
        <w:rPr>
          <w:lang w:val="fr-FR"/>
        </w:rPr>
        <w:t>z</w:t>
      </w:r>
      <w:r>
        <w:rPr>
          <w:rFonts w:hint="eastAsia"/>
        </w:rPr>
        <w:t>为</w:t>
      </w:r>
      <w:r w:rsidRPr="006D2100">
        <w:rPr>
          <w:lang w:val="fr-FR"/>
        </w:rPr>
        <w:t>label</w:t>
      </w:r>
      <w:r>
        <w:rPr>
          <w:rFonts w:hint="eastAsia"/>
        </w:rPr>
        <w:t>值，从而指向一个具体代码地址。</w:t>
      </w:r>
    </w:p>
    <w:p w:rsidR="00E95647" w:rsidRPr="006D2100" w:rsidRDefault="00E95647" w:rsidP="006D2100">
      <w:pPr>
        <w:ind w:left="780" w:firstLine="480"/>
        <w:rPr>
          <w:lang w:val="fr-FR"/>
        </w:rPr>
      </w:pPr>
      <w:r w:rsidRPr="006D2100">
        <w:rPr>
          <w:lang w:val="fr-FR"/>
        </w:rPr>
        <w:t>beq</w:t>
      </w:r>
      <w:r w:rsidRPr="006D2100">
        <w:rPr>
          <w:lang w:val="fr-FR"/>
        </w:rPr>
        <w:tab/>
        <w:t>z, x, y</w:t>
      </w:r>
      <w:r w:rsidRPr="006D2100">
        <w:rPr>
          <w:lang w:val="fr-FR"/>
        </w:rPr>
        <w:tab/>
        <w:t>x == y, goto z</w:t>
      </w:r>
      <w:r w:rsidRPr="006D2100">
        <w:rPr>
          <w:lang w:val="fr-FR"/>
        </w:rPr>
        <w:tab/>
      </w:r>
    </w:p>
    <w:p w:rsidR="00E95647" w:rsidRDefault="00E95647" w:rsidP="006D2100">
      <w:pPr>
        <w:ind w:left="780" w:firstLine="480"/>
      </w:pPr>
      <w:r>
        <w:t>bne z, x, y</w:t>
      </w:r>
      <w:r>
        <w:tab/>
        <w:t xml:space="preserve"> x!=y, goto z</w:t>
      </w:r>
    </w:p>
    <w:p w:rsidR="00E95647" w:rsidRDefault="00E95647" w:rsidP="006D2100">
      <w:pPr>
        <w:ind w:left="780" w:firstLine="480"/>
        <w:rPr>
          <w:lang w:val="fr-FR"/>
        </w:rPr>
      </w:pPr>
      <w:r>
        <w:rPr>
          <w:lang w:val="fr-FR"/>
        </w:rPr>
        <w:t>bge</w:t>
      </w:r>
      <w:r>
        <w:rPr>
          <w:lang w:val="fr-FR"/>
        </w:rPr>
        <w:tab/>
        <w:t>z, x, y</w:t>
      </w:r>
      <w:r>
        <w:rPr>
          <w:lang w:val="fr-FR"/>
        </w:rPr>
        <w:tab/>
        <w:t xml:space="preserve"> x&gt;=y, goto z</w:t>
      </w:r>
    </w:p>
    <w:p w:rsidR="00E95647" w:rsidRDefault="00E95647" w:rsidP="006D2100">
      <w:pPr>
        <w:ind w:left="780" w:firstLine="480"/>
        <w:rPr>
          <w:lang w:val="fr-FR"/>
        </w:rPr>
      </w:pPr>
      <w:r>
        <w:rPr>
          <w:lang w:val="fr-FR"/>
        </w:rPr>
        <w:t>bgt</w:t>
      </w:r>
      <w:r>
        <w:rPr>
          <w:lang w:val="fr-FR"/>
        </w:rPr>
        <w:tab/>
        <w:t>z, x, y</w:t>
      </w:r>
      <w:r>
        <w:rPr>
          <w:lang w:val="fr-FR"/>
        </w:rPr>
        <w:tab/>
        <w:t>x&gt;y, goto z</w:t>
      </w:r>
    </w:p>
    <w:p w:rsidR="00E95647" w:rsidRDefault="00E95647" w:rsidP="006D2100">
      <w:pPr>
        <w:ind w:left="780" w:firstLine="480"/>
        <w:rPr>
          <w:lang w:val="fr-FR"/>
        </w:rPr>
      </w:pPr>
      <w:r>
        <w:rPr>
          <w:lang w:val="fr-FR"/>
        </w:rPr>
        <w:t xml:space="preserve">ble </w:t>
      </w:r>
      <w:r>
        <w:rPr>
          <w:lang w:val="fr-FR"/>
        </w:rPr>
        <w:tab/>
        <w:t xml:space="preserve">z, x, y </w:t>
      </w:r>
      <w:r>
        <w:rPr>
          <w:lang w:val="fr-FR"/>
        </w:rPr>
        <w:tab/>
        <w:t>x&lt;=y, goto z</w:t>
      </w:r>
    </w:p>
    <w:p w:rsidR="00E95647" w:rsidRDefault="00E95647" w:rsidP="006D2100">
      <w:pPr>
        <w:ind w:left="780" w:firstLine="480"/>
        <w:rPr>
          <w:lang w:val="fr-FR"/>
        </w:rPr>
      </w:pPr>
      <w:r>
        <w:rPr>
          <w:lang w:val="fr-FR"/>
        </w:rPr>
        <w:t xml:space="preserve">blt </w:t>
      </w:r>
      <w:r>
        <w:rPr>
          <w:lang w:val="fr-FR"/>
        </w:rPr>
        <w:tab/>
        <w:t xml:space="preserve">z, x, y </w:t>
      </w:r>
      <w:r>
        <w:rPr>
          <w:lang w:val="fr-FR"/>
        </w:rPr>
        <w:tab/>
        <w:t>x&lt;y, goto z</w:t>
      </w:r>
    </w:p>
    <w:p w:rsidR="00E95647" w:rsidRDefault="00E95647" w:rsidP="006D2100">
      <w:pPr>
        <w:ind w:leftChars="150" w:left="360" w:firstLineChars="375" w:firstLine="900"/>
        <w:rPr>
          <w:lang w:val="fr-FR"/>
        </w:rPr>
      </w:pPr>
      <w:r>
        <w:rPr>
          <w:lang w:val="fr-FR"/>
        </w:rPr>
        <w:t>ret</w:t>
      </w:r>
      <w:r>
        <w:rPr>
          <w:lang w:val="fr-FR"/>
        </w:rPr>
        <w:tab/>
        <w:t>y</w:t>
      </w:r>
      <w:r>
        <w:rPr>
          <w:lang w:val="fr-FR"/>
        </w:rPr>
        <w:tab/>
      </w:r>
      <w:r>
        <w:rPr>
          <w:lang w:val="fr-FR"/>
        </w:rPr>
        <w:tab/>
      </w:r>
      <w:r>
        <w:rPr>
          <w:rFonts w:hint="eastAsia"/>
        </w:rPr>
        <w:t>函数返回</w:t>
      </w:r>
      <w:r>
        <w:rPr>
          <w:lang w:val="fr-FR"/>
        </w:rPr>
        <w:t xml:space="preserve"> y </w:t>
      </w:r>
      <w:r>
        <w:rPr>
          <w:rFonts w:hint="eastAsia"/>
          <w:lang w:val="fr-FR"/>
        </w:rPr>
        <w:t>值</w:t>
      </w:r>
      <w:r>
        <w:rPr>
          <w:lang w:val="fr-FR"/>
        </w:rPr>
        <w:t xml:space="preserve"> </w:t>
      </w:r>
    </w:p>
    <w:p w:rsidR="00E95647" w:rsidRDefault="00E95647" w:rsidP="006D2100">
      <w:pPr>
        <w:ind w:leftChars="525" w:left="1260" w:firstLineChars="50" w:firstLine="120"/>
        <w:rPr>
          <w:lang w:val="fr-FR"/>
        </w:rPr>
      </w:pPr>
      <w:r>
        <w:rPr>
          <w:lang w:val="fr-FR"/>
        </w:rPr>
        <w:t>j</w:t>
      </w:r>
      <w:r w:rsidRPr="006D2100">
        <w:rPr>
          <w:lang w:val="fr-FR"/>
        </w:rPr>
        <w:tab/>
        <w:t>z</w:t>
      </w:r>
      <w:r w:rsidRPr="006D2100">
        <w:rPr>
          <w:lang w:val="fr-FR"/>
        </w:rPr>
        <w:tab/>
      </w:r>
      <w:r>
        <w:rPr>
          <w:lang w:val="fr-FR"/>
        </w:rPr>
        <w:t xml:space="preserve">   </w:t>
      </w:r>
      <w:r>
        <w:rPr>
          <w:rFonts w:hint="eastAsia"/>
        </w:rPr>
        <w:t>无条件跳转到</w:t>
      </w:r>
      <w:r w:rsidRPr="006D2100">
        <w:rPr>
          <w:lang w:val="fr-FR"/>
        </w:rPr>
        <w:t>label/PC</w:t>
      </w:r>
      <w:r>
        <w:rPr>
          <w:rFonts w:hint="eastAsia"/>
        </w:rPr>
        <w:t>值</w:t>
      </w:r>
    </w:p>
    <w:p w:rsidR="00E95647" w:rsidRDefault="00E95647" w:rsidP="006D2100">
      <w:pPr>
        <w:ind w:left="485" w:hangingChars="202" w:hanging="485"/>
        <w:rPr>
          <w:lang w:val="fr-FR"/>
        </w:rPr>
      </w:pPr>
      <w:r>
        <w:rPr>
          <w:lang w:val="fr-FR"/>
        </w:rPr>
        <w:tab/>
        <w:t xml:space="preserve">       jal</w:t>
      </w:r>
      <w:r>
        <w:rPr>
          <w:lang w:val="fr-FR"/>
        </w:rPr>
        <w:tab/>
        <w:t>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rFonts w:hint="eastAsia"/>
          <w:lang w:val="fr-FR"/>
        </w:rPr>
        <w:t>跳转并链接</w:t>
      </w:r>
      <w:r>
        <w:rPr>
          <w:lang w:val="fr-FR"/>
        </w:rPr>
        <w:t xml:space="preserve">, </w:t>
      </w:r>
      <w:r>
        <w:rPr>
          <w:rFonts w:hint="eastAsia"/>
          <w:lang w:val="fr-FR"/>
        </w:rPr>
        <w:t>紧跟</w:t>
      </w:r>
      <w:r>
        <w:rPr>
          <w:lang w:val="fr-FR"/>
        </w:rPr>
        <w:t>call</w:t>
      </w:r>
      <w:r>
        <w:rPr>
          <w:rFonts w:hint="eastAsia"/>
          <w:lang w:val="fr-FR"/>
        </w:rPr>
        <w:t>指令使用，用于处理函数调用</w:t>
      </w:r>
    </w:p>
    <w:p w:rsidR="00E95647" w:rsidRDefault="00E95647" w:rsidP="006D2100">
      <w:pPr>
        <w:ind w:left="780" w:firstLine="480"/>
        <w:rPr>
          <w:lang w:val="fr-FR"/>
        </w:rPr>
      </w:pPr>
    </w:p>
    <w:p w:rsidR="00E95647" w:rsidRDefault="00E95647" w:rsidP="006D2100">
      <w:pPr>
        <w:ind w:left="780" w:firstLineChars="25" w:firstLine="60"/>
        <w:rPr>
          <w:lang w:val="fr-FR"/>
        </w:rPr>
      </w:pPr>
      <w:r>
        <w:rPr>
          <w:lang w:val="fr-FR"/>
        </w:rPr>
        <w:t>3</w:t>
      </w:r>
      <w:r>
        <w:rPr>
          <w:rFonts w:hint="eastAsia"/>
          <w:lang w:val="fr-FR"/>
        </w:rPr>
        <w:t>）</w:t>
      </w:r>
      <w:r>
        <w:rPr>
          <w:rFonts w:hint="eastAsia"/>
        </w:rPr>
        <w:t>其他指令</w:t>
      </w:r>
    </w:p>
    <w:p w:rsidR="00E95647" w:rsidRDefault="00E95647" w:rsidP="006D2100">
      <w:pPr>
        <w:ind w:left="780" w:firstLine="480"/>
        <w:rPr>
          <w:lang w:val="fr-FR"/>
        </w:rPr>
      </w:pPr>
      <w:r>
        <w:rPr>
          <w:lang w:val="fr-FR"/>
        </w:rPr>
        <w:t>setlab     y</w:t>
      </w:r>
      <w:r>
        <w:rPr>
          <w:lang w:val="fr-FR"/>
        </w:rPr>
        <w:tab/>
      </w:r>
      <w:r>
        <w:rPr>
          <w:rFonts w:hint="eastAsia"/>
        </w:rPr>
        <w:t>设置标签名字为</w:t>
      </w:r>
      <w:r>
        <w:rPr>
          <w:lang w:val="fr-FR"/>
        </w:rPr>
        <w:t>y</w:t>
      </w:r>
    </w:p>
    <w:p w:rsidR="00E95647" w:rsidRDefault="00E95647" w:rsidP="006D2100">
      <w:pPr>
        <w:ind w:left="780" w:firstLine="480"/>
        <w:rPr>
          <w:lang w:val="fr-FR"/>
        </w:rPr>
      </w:pPr>
      <w:r>
        <w:rPr>
          <w:lang w:val="fr-FR"/>
        </w:rPr>
        <w:t xml:space="preserve">func    x , y </w:t>
      </w:r>
      <w:r>
        <w:rPr>
          <w:lang w:val="fr-FR"/>
        </w:rPr>
        <w:tab/>
      </w:r>
      <w:r>
        <w:rPr>
          <w:rFonts w:hint="eastAsia"/>
        </w:rPr>
        <w:t>函数声明</w:t>
      </w:r>
      <w:r>
        <w:rPr>
          <w:rFonts w:hint="eastAsia"/>
          <w:lang w:val="fr-FR"/>
        </w:rPr>
        <w:t>，</w:t>
      </w:r>
      <w:r>
        <w:rPr>
          <w:lang w:val="fr-FR"/>
        </w:rPr>
        <w:t>y</w:t>
      </w:r>
      <w:r>
        <w:rPr>
          <w:rFonts w:hint="eastAsia"/>
        </w:rPr>
        <w:t>为函数名</w:t>
      </w:r>
      <w:r>
        <w:rPr>
          <w:lang w:val="fr-FR"/>
        </w:rPr>
        <w:t>, x</w:t>
      </w:r>
      <w:r>
        <w:rPr>
          <w:rFonts w:hint="eastAsia"/>
        </w:rPr>
        <w:t>为类型</w:t>
      </w:r>
      <w:r>
        <w:rPr>
          <w:lang w:val="fr-FR"/>
        </w:rPr>
        <w:t xml:space="preserve"> int, char, void</w:t>
      </w:r>
    </w:p>
    <w:p w:rsidR="00E95647" w:rsidRDefault="00E95647" w:rsidP="006D2100">
      <w:pPr>
        <w:ind w:left="780" w:firstLine="480"/>
        <w:rPr>
          <w:lang w:val="fr-FR"/>
        </w:rPr>
      </w:pPr>
      <w:r>
        <w:rPr>
          <w:lang w:val="fr-FR"/>
        </w:rPr>
        <w:t>para</w:t>
      </w:r>
      <w:r>
        <w:rPr>
          <w:lang w:val="fr-FR"/>
        </w:rPr>
        <w:tab/>
      </w:r>
      <w:r>
        <w:rPr>
          <w:lang w:val="fr-FR"/>
        </w:rPr>
        <w:tab/>
        <w:t xml:space="preserve"> x , y</w:t>
      </w:r>
      <w:r>
        <w:rPr>
          <w:lang w:val="fr-FR"/>
        </w:rPr>
        <w:tab/>
      </w:r>
      <w:r>
        <w:rPr>
          <w:rFonts w:hint="eastAsia"/>
        </w:rPr>
        <w:t>函数定义时的形参</w:t>
      </w:r>
      <w:r>
        <w:rPr>
          <w:rFonts w:hint="eastAsia"/>
          <w:lang w:val="fr-FR"/>
        </w:rPr>
        <w:t>，</w:t>
      </w:r>
      <w:r>
        <w:rPr>
          <w:lang w:val="fr-FR"/>
        </w:rPr>
        <w:t>x</w:t>
      </w:r>
      <w:r>
        <w:rPr>
          <w:rFonts w:hint="eastAsia"/>
        </w:rPr>
        <w:t>为类型</w:t>
      </w:r>
      <w:r>
        <w:rPr>
          <w:rFonts w:hint="eastAsia"/>
          <w:lang w:val="fr-FR"/>
        </w:rPr>
        <w:t>，</w:t>
      </w:r>
      <w:r>
        <w:rPr>
          <w:lang w:val="fr-FR"/>
        </w:rPr>
        <w:t>y</w:t>
      </w:r>
      <w:r>
        <w:rPr>
          <w:rFonts w:hint="eastAsia"/>
        </w:rPr>
        <w:t>为形参名</w:t>
      </w:r>
    </w:p>
    <w:p w:rsidR="00E95647" w:rsidRPr="00E65FCF" w:rsidRDefault="00E95647" w:rsidP="006D2100">
      <w:pPr>
        <w:ind w:left="780" w:firstLine="480"/>
        <w:rPr>
          <w:lang w:val="fr-FR"/>
        </w:rPr>
      </w:pPr>
      <w:r>
        <w:rPr>
          <w:lang w:val="fr-FR"/>
        </w:rPr>
        <w:t>in</w:t>
      </w:r>
      <w:r>
        <w:rPr>
          <w:lang w:val="fr-FR"/>
        </w:rPr>
        <w:tab/>
      </w:r>
      <w:r>
        <w:rPr>
          <w:lang w:val="fr-FR"/>
        </w:rPr>
        <w:tab/>
        <w:t xml:space="preserve">   y</w:t>
      </w:r>
      <w:r>
        <w:rPr>
          <w:lang w:val="fr-FR"/>
        </w:rPr>
        <w:tab/>
      </w:r>
      <w:r>
        <w:rPr>
          <w:rFonts w:hint="eastAsia"/>
        </w:rPr>
        <w:t>调用</w:t>
      </w:r>
      <w:r w:rsidRPr="00E65FCF">
        <w:rPr>
          <w:lang w:val="fr-FR"/>
        </w:rPr>
        <w:t>scanf</w:t>
      </w:r>
      <w:r w:rsidRPr="00E65FCF">
        <w:rPr>
          <w:rFonts w:hint="eastAsia"/>
          <w:lang w:val="fr-FR"/>
        </w:rPr>
        <w:t>，</w:t>
      </w:r>
      <w:r>
        <w:rPr>
          <w:rFonts w:hint="eastAsia"/>
        </w:rPr>
        <w:t>将值放到</w:t>
      </w:r>
      <w:r w:rsidRPr="00E65FCF">
        <w:rPr>
          <w:lang w:val="fr-FR"/>
        </w:rPr>
        <w:t>y</w:t>
      </w:r>
    </w:p>
    <w:p w:rsidR="00E95647" w:rsidRPr="00E65FCF" w:rsidRDefault="00E95647" w:rsidP="006D2100">
      <w:pPr>
        <w:ind w:left="780" w:firstLine="480"/>
        <w:rPr>
          <w:lang w:val="fr-FR"/>
        </w:rPr>
      </w:pPr>
      <w:r w:rsidRPr="00E65FCF">
        <w:rPr>
          <w:lang w:val="fr-FR"/>
        </w:rPr>
        <w:t>out</w:t>
      </w:r>
      <w:r w:rsidRPr="00E65FCF">
        <w:rPr>
          <w:lang w:val="fr-FR"/>
        </w:rPr>
        <w:tab/>
      </w:r>
      <w:r w:rsidRPr="00E65FCF">
        <w:rPr>
          <w:lang w:val="fr-FR"/>
        </w:rPr>
        <w:tab/>
      </w:r>
      <w:r>
        <w:rPr>
          <w:lang w:val="fr-FR"/>
        </w:rPr>
        <w:t xml:space="preserve"> </w:t>
      </w:r>
      <w:r w:rsidRPr="00E65FCF">
        <w:rPr>
          <w:lang w:val="fr-FR"/>
        </w:rPr>
        <w:t>x</w:t>
      </w:r>
      <w:r>
        <w:rPr>
          <w:lang w:val="fr-FR"/>
        </w:rPr>
        <w:t xml:space="preserve"> </w:t>
      </w:r>
      <w:r w:rsidRPr="00E65FCF">
        <w:rPr>
          <w:lang w:val="fr-FR"/>
        </w:rPr>
        <w:t>, y</w:t>
      </w:r>
      <w:r>
        <w:rPr>
          <w:lang w:val="fr-FR"/>
        </w:rPr>
        <w:tab/>
      </w:r>
      <w:r>
        <w:rPr>
          <w:rFonts w:hint="eastAsia"/>
        </w:rPr>
        <w:t>输出字符串</w:t>
      </w:r>
      <w:r w:rsidRPr="00E65FCF">
        <w:rPr>
          <w:lang w:val="fr-FR"/>
        </w:rPr>
        <w:t xml:space="preserve">x, </w:t>
      </w:r>
      <w:r>
        <w:rPr>
          <w:rFonts w:hint="eastAsia"/>
        </w:rPr>
        <w:t>表达式的值</w:t>
      </w:r>
      <w:r w:rsidRPr="00E65FCF">
        <w:rPr>
          <w:lang w:val="fr-FR"/>
        </w:rPr>
        <w:t>y</w:t>
      </w:r>
    </w:p>
    <w:p w:rsidR="00E95647" w:rsidRPr="00E65FCF" w:rsidRDefault="00E95647" w:rsidP="006D2100">
      <w:pPr>
        <w:ind w:left="780" w:firstLine="480"/>
        <w:rPr>
          <w:lang w:val="fr-FR"/>
        </w:rPr>
      </w:pPr>
      <w:r>
        <w:rPr>
          <w:lang w:val="fr-FR"/>
        </w:rPr>
        <w:t>passpara</w:t>
      </w:r>
      <w:r>
        <w:rPr>
          <w:lang w:val="fr-FR"/>
        </w:rPr>
        <w:tab/>
      </w:r>
      <w:r>
        <w:rPr>
          <w:lang w:val="fr-FR"/>
        </w:rPr>
        <w:tab/>
        <w:t>y</w:t>
      </w:r>
      <w:r>
        <w:rPr>
          <w:lang w:val="fr-FR"/>
        </w:rPr>
        <w:tab/>
      </w:r>
      <w:r>
        <w:rPr>
          <w:rFonts w:hint="eastAsia"/>
        </w:rPr>
        <w:t>传参</w:t>
      </w:r>
      <w:r w:rsidRPr="00E461BE">
        <w:rPr>
          <w:lang w:val="fr-FR"/>
        </w:rPr>
        <w:t>y</w:t>
      </w:r>
    </w:p>
    <w:p w:rsidR="00E95647" w:rsidRPr="006D2100" w:rsidRDefault="00E95647" w:rsidP="006D2100">
      <w:pPr>
        <w:ind w:left="780" w:firstLine="480"/>
        <w:rPr>
          <w:lang w:val="fr-FR"/>
        </w:rPr>
      </w:pPr>
      <w:r w:rsidRPr="006D2100">
        <w:rPr>
          <w:lang w:val="fr-FR"/>
        </w:rPr>
        <w:t>call</w:t>
      </w:r>
      <w:r w:rsidRPr="006D2100">
        <w:rPr>
          <w:lang w:val="fr-FR"/>
        </w:rPr>
        <w:tab/>
      </w:r>
      <w:r w:rsidRPr="006D2100">
        <w:rPr>
          <w:lang w:val="fr-FR"/>
        </w:rPr>
        <w:tab/>
      </w:r>
      <w:r>
        <w:rPr>
          <w:lang w:val="fr-FR"/>
        </w:rPr>
        <w:t xml:space="preserve">   </w:t>
      </w:r>
      <w:r w:rsidRPr="006D2100">
        <w:rPr>
          <w:lang w:val="fr-FR"/>
        </w:rPr>
        <w:t xml:space="preserve">y </w:t>
      </w:r>
      <w:r w:rsidRPr="006D2100">
        <w:rPr>
          <w:lang w:val="fr-FR"/>
        </w:rPr>
        <w:tab/>
      </w:r>
      <w:r>
        <w:rPr>
          <w:rFonts w:hint="eastAsia"/>
        </w:rPr>
        <w:t>函数调用操作</w:t>
      </w:r>
      <w:r w:rsidRPr="006D2100">
        <w:rPr>
          <w:lang w:val="fr-FR"/>
        </w:rPr>
        <w:t>, y</w:t>
      </w:r>
      <w:r>
        <w:rPr>
          <w:rFonts w:hint="eastAsia"/>
        </w:rPr>
        <w:t>为函数名称</w:t>
      </w:r>
    </w:p>
    <w:p w:rsidR="00E95647" w:rsidRPr="006D2100" w:rsidRDefault="00E95647" w:rsidP="003B6176">
      <w:pPr>
        <w:ind w:left="-4" w:firstLineChars="0" w:firstLine="0"/>
        <w:rPr>
          <w:lang w:val="fr-FR"/>
        </w:rPr>
      </w:pPr>
    </w:p>
    <w:p w:rsidR="00E95647" w:rsidRDefault="00E95647" w:rsidP="009C1152">
      <w:pPr>
        <w:pStyle w:val="Heading3"/>
        <w:keepNext w:val="0"/>
        <w:spacing w:line="415" w:lineRule="auto"/>
        <w:ind w:left="3" w:firstLineChars="0" w:firstLine="0"/>
      </w:pPr>
      <w:r>
        <w:t xml:space="preserve">8. </w:t>
      </w:r>
      <w:r>
        <w:rPr>
          <w:rFonts w:hint="eastAsia"/>
        </w:rPr>
        <w:t>目标代码生成方案</w:t>
      </w:r>
      <w:r>
        <w:t>*</w:t>
      </w:r>
    </w:p>
    <w:p w:rsidR="00E95647" w:rsidRDefault="00E95647" w:rsidP="009C1152">
      <w:pPr>
        <w:ind w:left="-4" w:firstLineChars="0" w:firstLine="424"/>
      </w:pPr>
      <w:r>
        <w:t xml:space="preserve">(1) </w:t>
      </w:r>
      <w:r>
        <w:rPr>
          <w:rFonts w:hint="eastAsia"/>
        </w:rPr>
        <w:t>代码生成相关的重要数据结构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中间代码存储结构</w:t>
      </w:r>
    </w:p>
    <w:p w:rsidR="00E95647" w:rsidRDefault="00E95647" w:rsidP="009C1152">
      <w:pPr>
        <w:ind w:left="-4" w:firstLineChars="439" w:firstLine="1054"/>
      </w:pPr>
      <w:r>
        <w:t xml:space="preserve">struct midCode{    </w:t>
      </w:r>
      <w:r>
        <w:rPr>
          <w:rFonts w:hint="eastAsia"/>
        </w:rPr>
        <w:t>单条中间代码</w:t>
      </w:r>
    </w:p>
    <w:p w:rsidR="00E95647" w:rsidRPr="009C1152" w:rsidRDefault="00E95647" w:rsidP="009C1152">
      <w:pPr>
        <w:ind w:left="-4" w:firstLineChars="657" w:firstLine="1577"/>
        <w:rPr>
          <w:lang w:val="da-DK"/>
        </w:rPr>
      </w:pPr>
      <w:r w:rsidRPr="009C1152">
        <w:rPr>
          <w:lang w:val="da-DK"/>
        </w:rPr>
        <w:t xml:space="preserve">int op;   </w:t>
      </w:r>
      <w:r>
        <w:rPr>
          <w:rFonts w:hint="eastAsia"/>
        </w:rPr>
        <w:t>操作符</w:t>
      </w:r>
    </w:p>
    <w:p w:rsidR="00E95647" w:rsidRPr="009C1152" w:rsidRDefault="00E95647" w:rsidP="009C1152">
      <w:pPr>
        <w:ind w:left="-4" w:firstLineChars="657" w:firstLine="1577"/>
        <w:rPr>
          <w:lang w:val="da-DK"/>
        </w:rPr>
      </w:pPr>
      <w:r w:rsidRPr="009C1152">
        <w:rPr>
          <w:lang w:val="da-DK"/>
        </w:rPr>
        <w:t xml:space="preserve">char z;   </w:t>
      </w:r>
      <w:r>
        <w:rPr>
          <w:rFonts w:hint="eastAsia"/>
          <w:lang w:val="da-DK"/>
        </w:rPr>
        <w:t>中间结果</w:t>
      </w:r>
    </w:p>
    <w:p w:rsidR="00E95647" w:rsidRDefault="00E95647" w:rsidP="009C1152">
      <w:pPr>
        <w:ind w:left="-4" w:firstLineChars="657" w:firstLine="1577"/>
      </w:pPr>
      <w:r>
        <w:t xml:space="preserve">char x;   </w:t>
      </w:r>
      <w:r>
        <w:rPr>
          <w:rFonts w:hint="eastAsia"/>
        </w:rPr>
        <w:t>操作数（寄存器、标签）</w:t>
      </w:r>
    </w:p>
    <w:p w:rsidR="00E95647" w:rsidRDefault="00E95647" w:rsidP="009C1152">
      <w:pPr>
        <w:ind w:left="-4" w:firstLineChars="657" w:firstLine="1577"/>
      </w:pPr>
      <w:r>
        <w:t>char y;</w:t>
      </w:r>
    </w:p>
    <w:p w:rsidR="00E95647" w:rsidRDefault="00E95647" w:rsidP="009C1152">
      <w:pPr>
        <w:ind w:left="-4" w:firstLineChars="657" w:firstLine="1577"/>
      </w:pPr>
      <w:r>
        <w:t xml:space="preserve">int offset; </w:t>
      </w:r>
      <w:r>
        <w:rPr>
          <w:rFonts w:hint="eastAsia"/>
        </w:rPr>
        <w:t>偏移量或立即数</w:t>
      </w:r>
    </w:p>
    <w:p w:rsidR="00E95647" w:rsidRDefault="00E95647" w:rsidP="009C1152">
      <w:pPr>
        <w:ind w:left="-4" w:firstLineChars="439" w:firstLine="1054"/>
      </w:pPr>
      <w:r>
        <w:t>}</w:t>
      </w:r>
    </w:p>
    <w:p w:rsidR="00E95647" w:rsidRDefault="00E95647" w:rsidP="009C1152">
      <w:pPr>
        <w:ind w:left="-4" w:firstLineChars="439" w:firstLine="1054"/>
      </w:pPr>
      <w:r>
        <w:t xml:space="preserve">struct midCodeTable{   </w:t>
      </w:r>
      <w:r>
        <w:rPr>
          <w:rFonts w:hint="eastAsia"/>
        </w:rPr>
        <w:t>中间代码表</w:t>
      </w:r>
    </w:p>
    <w:p w:rsidR="00E95647" w:rsidRDefault="00E95647" w:rsidP="009C1152">
      <w:pPr>
        <w:ind w:left="-4" w:firstLineChars="439" w:firstLine="1054"/>
      </w:pPr>
      <w:r>
        <w:tab/>
      </w:r>
      <w:r>
        <w:tab/>
        <w:t xml:space="preserve">midCode midCodes[MIDCODEMAX];  </w:t>
      </w:r>
      <w:r>
        <w:rPr>
          <w:rFonts w:hint="eastAsia"/>
        </w:rPr>
        <w:t>中间代码表</w:t>
      </w:r>
    </w:p>
    <w:p w:rsidR="00E95647" w:rsidRDefault="00E95647" w:rsidP="009C1152">
      <w:pPr>
        <w:ind w:left="-4" w:firstLineChars="439" w:firstLine="1054"/>
      </w:pPr>
      <w:r>
        <w:tab/>
      </w:r>
      <w:r>
        <w:tab/>
        <w:t xml:space="preserve">int mcx;  mid code index </w:t>
      </w:r>
      <w:r>
        <w:rPr>
          <w:rFonts w:hint="eastAsia"/>
        </w:rPr>
        <w:t>索引变量</w:t>
      </w:r>
    </w:p>
    <w:p w:rsidR="00E95647" w:rsidRDefault="00E95647" w:rsidP="009C1152">
      <w:pPr>
        <w:ind w:left="-4" w:firstLineChars="439" w:firstLine="1054"/>
      </w:pPr>
      <w:r>
        <w:t>}</w:t>
      </w:r>
    </w:p>
    <w:p w:rsidR="00E95647" w:rsidRDefault="00E95647" w:rsidP="009C1152">
      <w:pPr>
        <w:ind w:left="-4" w:firstLineChars="351" w:firstLine="842"/>
      </w:pPr>
      <w:r>
        <w:t xml:space="preserve">- </w:t>
      </w:r>
      <w:r>
        <w:rPr>
          <w:rFonts w:hint="eastAsia"/>
        </w:rPr>
        <w:t>寄存器状态存储结构</w:t>
      </w:r>
    </w:p>
    <w:p w:rsidR="00E95647" w:rsidRDefault="00E95647" w:rsidP="009C1152">
      <w:pPr>
        <w:ind w:left="-4" w:firstLineChars="439" w:firstLine="1054"/>
      </w:pPr>
      <w:r>
        <w:t xml:space="preserve">struct reg{      </w:t>
      </w:r>
      <w:r>
        <w:rPr>
          <w:rFonts w:hint="eastAsia"/>
        </w:rPr>
        <w:t>单个寄存器</w:t>
      </w:r>
    </w:p>
    <w:p w:rsidR="00E95647" w:rsidRDefault="00E95647" w:rsidP="009C1152">
      <w:pPr>
        <w:ind w:left="-4" w:firstLineChars="439" w:firstLine="1054"/>
      </w:pPr>
      <w:r>
        <w:tab/>
      </w:r>
      <w:r>
        <w:tab/>
        <w:t xml:space="preserve">char name;    </w:t>
      </w:r>
      <w:r>
        <w:rPr>
          <w:rFonts w:hint="eastAsia"/>
        </w:rPr>
        <w:t>寄存器名称</w:t>
      </w:r>
    </w:p>
    <w:p w:rsidR="00E95647" w:rsidRDefault="00E95647" w:rsidP="009C1152">
      <w:pPr>
        <w:ind w:left="-4" w:firstLineChars="439" w:firstLine="1054"/>
      </w:pPr>
      <w:r>
        <w:tab/>
      </w:r>
      <w:r>
        <w:tab/>
        <w:t>int kind;</w:t>
      </w:r>
      <w:r>
        <w:tab/>
      </w:r>
      <w:r>
        <w:tab/>
        <w:t xml:space="preserve">  </w:t>
      </w:r>
      <w:r>
        <w:rPr>
          <w:rFonts w:hint="eastAsia"/>
        </w:rPr>
        <w:t>寄存器存储数据的种类（常量，局部变量，全局变量）</w:t>
      </w:r>
    </w:p>
    <w:p w:rsidR="00E95647" w:rsidRDefault="00E95647" w:rsidP="009C1152">
      <w:pPr>
        <w:ind w:left="-4" w:firstLineChars="439" w:firstLine="1054"/>
      </w:pPr>
      <w:r>
        <w:tab/>
      </w:r>
      <w:r>
        <w:tab/>
        <w:t xml:space="preserve">int offAddr;   </w:t>
      </w:r>
      <w:r>
        <w:rPr>
          <w:rFonts w:hint="eastAsia"/>
        </w:rPr>
        <w:t>偏移地址</w:t>
      </w:r>
    </w:p>
    <w:p w:rsidR="00E95647" w:rsidRDefault="00E95647" w:rsidP="009C1152">
      <w:pPr>
        <w:ind w:left="-4" w:firstLineChars="439" w:firstLine="1054"/>
      </w:pPr>
      <w:r>
        <w:tab/>
      </w:r>
      <w:r>
        <w:tab/>
        <w:t xml:space="preserve">int isEmpty;   </w:t>
      </w:r>
      <w:r>
        <w:rPr>
          <w:rFonts w:hint="eastAsia"/>
        </w:rPr>
        <w:t>寄存器可用标志</w:t>
      </w:r>
    </w:p>
    <w:p w:rsidR="00E95647" w:rsidRDefault="00E95647" w:rsidP="009C1152">
      <w:pPr>
        <w:ind w:left="-4" w:firstLineChars="439" w:firstLine="1054"/>
      </w:pPr>
      <w:r>
        <w:t>}</w:t>
      </w:r>
    </w:p>
    <w:p w:rsidR="00E95647" w:rsidRDefault="00E95647" w:rsidP="009C1152">
      <w:pPr>
        <w:ind w:left="-4" w:firstLineChars="439" w:firstLine="1054"/>
      </w:pPr>
      <w:r>
        <w:t xml:space="preserve">struct reg_use{      </w:t>
      </w:r>
      <w:r>
        <w:rPr>
          <w:rFonts w:hint="eastAsia"/>
        </w:rPr>
        <w:t>用于存储的寄存器集</w:t>
      </w:r>
    </w:p>
    <w:p w:rsidR="00E95647" w:rsidRDefault="00E95647" w:rsidP="009C1152">
      <w:pPr>
        <w:ind w:left="-4" w:firstLineChars="439" w:firstLine="1054"/>
      </w:pPr>
      <w:r>
        <w:tab/>
      </w:r>
      <w:r>
        <w:tab/>
        <w:t xml:space="preserve">reg regs[REGSMAX];  </w:t>
      </w:r>
      <w:r>
        <w:rPr>
          <w:rFonts w:hint="eastAsia"/>
        </w:rPr>
        <w:t>使用的寄存器集</w:t>
      </w:r>
    </w:p>
    <w:p w:rsidR="00E95647" w:rsidRDefault="00E95647" w:rsidP="009C1152">
      <w:pPr>
        <w:ind w:left="-4" w:firstLineChars="439" w:firstLine="1054"/>
      </w:pPr>
      <w:r>
        <w:tab/>
      </w:r>
      <w:r>
        <w:tab/>
        <w:t xml:space="preserve">int rx;     reg index   </w:t>
      </w:r>
      <w:r>
        <w:rPr>
          <w:rFonts w:hint="eastAsia"/>
        </w:rPr>
        <w:t>当前空闲的寄存器下标</w:t>
      </w:r>
    </w:p>
    <w:p w:rsidR="00E95647" w:rsidRDefault="00E95647" w:rsidP="009C1152">
      <w:pPr>
        <w:ind w:left="-4" w:firstLineChars="439" w:firstLine="1054"/>
      </w:pPr>
      <w:r>
        <w:tab/>
      </w:r>
      <w:r>
        <w:tab/>
        <w:t>int full;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判断是否已满</w:t>
      </w:r>
    </w:p>
    <w:p w:rsidR="00E95647" w:rsidRDefault="00E95647" w:rsidP="009C1152">
      <w:pPr>
        <w:ind w:left="-4" w:firstLineChars="439" w:firstLine="1054"/>
      </w:pPr>
      <w:r>
        <w:t>}</w:t>
      </w:r>
    </w:p>
    <w:p w:rsidR="00E95647" w:rsidRDefault="00E95647" w:rsidP="009C1152">
      <w:pPr>
        <w:ind w:left="-4" w:firstLineChars="439" w:firstLine="1054"/>
      </w:pPr>
    </w:p>
    <w:p w:rsidR="00E95647" w:rsidRDefault="00E95647" w:rsidP="009C1152">
      <w:pPr>
        <w:ind w:left="-4" w:firstLineChars="0" w:firstLine="424"/>
      </w:pPr>
      <w:r>
        <w:t xml:space="preserve"> (2) </w:t>
      </w:r>
      <w:r>
        <w:rPr>
          <w:rFonts w:hint="eastAsia"/>
        </w:rPr>
        <w:t>实现代码生成的关键算法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1</w:t>
      </w:r>
      <w:r>
        <w:rPr>
          <w:rFonts w:hint="eastAsia"/>
        </w:rPr>
        <w:t>、操作数处理算法</w:t>
      </w:r>
    </w:p>
    <w:p w:rsidR="00E95647" w:rsidRDefault="00E95647" w:rsidP="009C2561">
      <w:pPr>
        <w:ind w:left="-4" w:firstLineChars="482" w:firstLine="1157"/>
      </w:pPr>
      <w:r>
        <w:rPr>
          <w:rFonts w:hint="eastAsia"/>
        </w:rPr>
        <w:t>建立</w:t>
      </w:r>
      <w:r>
        <w:t>tmap,smap</w:t>
      </w:r>
      <w:r>
        <w:rPr>
          <w:rFonts w:hint="eastAsia"/>
        </w:rPr>
        <w:t>两个表，用以存放临时变量和局部变量。</w:t>
      </w:r>
    </w:p>
    <w:p w:rsidR="00E95647" w:rsidRDefault="00E95647" w:rsidP="009C2561">
      <w:pPr>
        <w:ind w:left="-4" w:firstLineChars="482" w:firstLine="1157"/>
      </w:pPr>
      <w:r>
        <w:rPr>
          <w:rFonts w:hint="eastAsia"/>
        </w:rPr>
        <w:t>对于</w:t>
      </w:r>
      <w:r>
        <w:t>z,x,y</w:t>
      </w:r>
      <w:r>
        <w:rPr>
          <w:rFonts w:hint="eastAsia"/>
        </w:rPr>
        <w:t>三个操作数，根据其类型的不同执行不同的操作：</w:t>
      </w:r>
    </w:p>
    <w:p w:rsidR="00E95647" w:rsidRDefault="00E95647" w:rsidP="009C2561">
      <w:pPr>
        <w:ind w:left="-4" w:firstLineChars="482" w:firstLine="1157"/>
      </w:pPr>
      <w:r>
        <w:t xml:space="preserve">- </w:t>
      </w:r>
      <w:r>
        <w:rPr>
          <w:rFonts w:hint="eastAsia"/>
        </w:rPr>
        <w:t>若为数字，则直接获取其数值并返回。</w:t>
      </w:r>
    </w:p>
    <w:p w:rsidR="00E95647" w:rsidRPr="009C2561" w:rsidRDefault="00E95647" w:rsidP="00FE267F">
      <w:pPr>
        <w:ind w:left="840" w:firstLineChars="131" w:firstLine="314"/>
      </w:pPr>
      <w:r>
        <w:t xml:space="preserve">- </w:t>
      </w:r>
      <w:r>
        <w:rPr>
          <w:rFonts w:hint="eastAsia"/>
        </w:rPr>
        <w:t>若为临时变量，则从</w:t>
      </w:r>
      <w:r>
        <w:t>tmap</w:t>
      </w:r>
      <w:r>
        <w:rPr>
          <w:rFonts w:hint="eastAsia"/>
        </w:rPr>
        <w:t>中寻找其位置：在寄存器中存储，则获取寄存器编号，若在数据存储区存储，则使用</w:t>
      </w:r>
      <w:r>
        <w:t>lw</w:t>
      </w:r>
      <w:r>
        <w:rPr>
          <w:rFonts w:hint="eastAsia"/>
        </w:rPr>
        <w:t>将其加载到一个未使用的寄存器中，并获取此寄存器的编号。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2</w:t>
      </w:r>
      <w:r>
        <w:rPr>
          <w:rFonts w:hint="eastAsia"/>
        </w:rPr>
        <w:t>、寄存器清空算法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根据寄存器的功能，我们使用</w:t>
      </w:r>
      <w:r>
        <w:t>$8-$25</w:t>
      </w:r>
      <w:r>
        <w:rPr>
          <w:rFonts w:hint="eastAsia"/>
        </w:rPr>
        <w:t>寄存器。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共设计</w:t>
      </w:r>
      <w:r>
        <w:t>4</w:t>
      </w:r>
      <w:r>
        <w:rPr>
          <w:rFonts w:hint="eastAsia"/>
        </w:rPr>
        <w:t>种清空寄存器策略：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清空不写入内存，用于函数声明阶段。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清空并将运行信息写入存储，用以保存现场，为函数调用做准备。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清空只将全局变量写入存储，用以保存函数执行结果，函数返回。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清空临时变量寄存器，保留全局寄存器，用于函数内部分层次使用。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3</w:t>
      </w:r>
      <w:r>
        <w:rPr>
          <w:rFonts w:hint="eastAsia"/>
        </w:rPr>
        <w:t>、标签处理方案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首先应决定标签种类，根据不同标签需要实现的功能生成不同标签。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循环、分支控制标签：先根据</w:t>
      </w:r>
      <w:r>
        <w:t>2</w:t>
      </w:r>
      <w:r>
        <w:rPr>
          <w:rFonts w:hint="eastAsia"/>
        </w:rPr>
        <w:t>中第</w:t>
      </w:r>
      <w:r>
        <w:t>4</w:t>
      </w:r>
      <w:r>
        <w:rPr>
          <w:rFonts w:hint="eastAsia"/>
        </w:rPr>
        <w:t>条策略清空寄存器，设置标签。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主函数入口标签：设置</w:t>
      </w:r>
      <w:r>
        <w:t>$fp(</w:t>
      </w:r>
      <w:r>
        <w:rPr>
          <w:rFonts w:hint="eastAsia"/>
        </w:rPr>
        <w:t>函数基址</w:t>
      </w:r>
      <w:r>
        <w:t>)</w:t>
      </w:r>
      <w:r>
        <w:rPr>
          <w:rFonts w:hint="eastAsia"/>
        </w:rPr>
        <w:t>和</w:t>
      </w:r>
      <w:r>
        <w:t>$sp(</w:t>
      </w:r>
      <w:r>
        <w:rPr>
          <w:rFonts w:hint="eastAsia"/>
        </w:rPr>
        <w:t>栈顶</w:t>
      </w:r>
      <w:r>
        <w:t>)</w:t>
      </w:r>
      <w:r>
        <w:rPr>
          <w:rFonts w:hint="eastAsia"/>
        </w:rPr>
        <w:t>的值，分配全局寄存器。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函数起始标签：根据函数名生成标签，记录</w:t>
      </w:r>
      <w:r>
        <w:t>pc</w:t>
      </w:r>
      <w:r>
        <w:rPr>
          <w:rFonts w:hint="eastAsia"/>
        </w:rPr>
        <w:t>值。</w:t>
      </w:r>
    </w:p>
    <w:p w:rsidR="00E95647" w:rsidRPr="00517DE1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常量定义标签：</w:t>
      </w:r>
      <w:r>
        <w:t>.data</w:t>
      </w:r>
      <w:r>
        <w:rPr>
          <w:rFonts w:hint="eastAsia"/>
        </w:rPr>
        <w:t>域中生成一些需要打印输出的字符串标签和数组标签。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>4</w:t>
      </w:r>
      <w:r>
        <w:rPr>
          <w:rFonts w:hint="eastAsia"/>
        </w:rPr>
        <w:t>、函数处理方案</w:t>
      </w:r>
    </w:p>
    <w:p w:rsidR="00E95647" w:rsidRDefault="00E95647" w:rsidP="00310702">
      <w:pPr>
        <w:ind w:leftChars="394" w:left="946" w:firstLineChars="50" w:firstLine="120"/>
      </w:pPr>
      <w:r>
        <w:t xml:space="preserve">- </w:t>
      </w:r>
      <w:r>
        <w:rPr>
          <w:rFonts w:hint="eastAsia"/>
        </w:rPr>
        <w:t>函数声明处理：根据</w:t>
      </w:r>
      <w:r>
        <w:t>2</w:t>
      </w:r>
      <w:r>
        <w:rPr>
          <w:rFonts w:hint="eastAsia"/>
        </w:rPr>
        <w:t>中</w:t>
      </w:r>
      <w:r>
        <w:t>1</w:t>
      </w:r>
      <w:r>
        <w:rPr>
          <w:rFonts w:hint="eastAsia"/>
        </w:rPr>
        <w:t>策略清空寄存器，清空</w:t>
      </w:r>
      <w:r>
        <w:t>stab</w:t>
      </w:r>
      <w:r>
        <w:rPr>
          <w:rFonts w:hint="eastAsia"/>
        </w:rPr>
        <w:t>，设置</w:t>
      </w:r>
      <w:r>
        <w:t>display</w:t>
      </w:r>
      <w:r>
        <w:rPr>
          <w:rFonts w:hint="eastAsia"/>
        </w:rPr>
        <w:t>子程序索引表。</w:t>
      </w:r>
    </w:p>
    <w:p w:rsidR="00E95647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函数调用处理：保存下一条指令值至</w:t>
      </w:r>
      <w:r>
        <w:t>$ra</w:t>
      </w:r>
      <w:r>
        <w:rPr>
          <w:rFonts w:hint="eastAsia"/>
        </w:rPr>
        <w:t>，设置</w:t>
      </w:r>
      <w:r>
        <w:t>prevabp</w:t>
      </w:r>
      <w:r>
        <w:rPr>
          <w:rFonts w:hint="eastAsia"/>
        </w:rPr>
        <w:t>，保存函数标签至栈。</w:t>
      </w:r>
    </w:p>
    <w:p w:rsidR="00E95647" w:rsidRPr="00270DA4" w:rsidRDefault="00E95647" w:rsidP="003B6176">
      <w:pPr>
        <w:ind w:left="-4" w:firstLineChars="0" w:firstLine="0"/>
      </w:pPr>
      <w:r>
        <w:tab/>
      </w:r>
      <w:r>
        <w:tab/>
      </w:r>
      <w:r>
        <w:tab/>
        <w:t xml:space="preserve">  - </w:t>
      </w:r>
      <w:r>
        <w:rPr>
          <w:rFonts w:hint="eastAsia"/>
        </w:rPr>
        <w:t>函数返回处理：处理返回值，从栈中恢复调用时刻状态，</w:t>
      </w:r>
      <w:r>
        <w:t>pc</w:t>
      </w:r>
      <w:r>
        <w:rPr>
          <w:rFonts w:hint="eastAsia"/>
        </w:rPr>
        <w:t>返回</w:t>
      </w:r>
      <w:r>
        <w:t>$ra</w:t>
      </w:r>
      <w:r>
        <w:rPr>
          <w:rFonts w:hint="eastAsia"/>
        </w:rPr>
        <w:t>的位置。</w:t>
      </w:r>
    </w:p>
    <w:p w:rsidR="00E95647" w:rsidRDefault="00E95647" w:rsidP="003B6176">
      <w:pPr>
        <w:pStyle w:val="Heading3"/>
        <w:keepNext w:val="0"/>
        <w:spacing w:line="415" w:lineRule="auto"/>
        <w:ind w:left="3" w:firstLineChars="0" w:firstLine="0"/>
      </w:pPr>
      <w:r>
        <w:t xml:space="preserve">9. </w:t>
      </w:r>
      <w:r>
        <w:rPr>
          <w:rFonts w:hint="eastAsia"/>
        </w:rPr>
        <w:t>优化方案</w:t>
      </w:r>
      <w:r>
        <w:t>*</w:t>
      </w:r>
    </w:p>
    <w:p w:rsidR="00E95647" w:rsidRDefault="00E95647" w:rsidP="003B6176">
      <w:pPr>
        <w:ind w:left="-4" w:firstLineChars="0" w:firstLine="0"/>
      </w:pPr>
      <w:r>
        <w:rPr>
          <w:rFonts w:hint="eastAsia"/>
        </w:rPr>
        <w:t>【特别说明】</w:t>
      </w:r>
    </w:p>
    <w:p w:rsidR="00E95647" w:rsidRDefault="00E95647" w:rsidP="00390884">
      <w:pPr>
        <w:ind w:left="-4" w:firstLineChars="0" w:firstLine="424"/>
        <w:rPr>
          <w:rFonts w:ascii="宋体"/>
        </w:rPr>
      </w:pPr>
      <w:r>
        <w:rPr>
          <w:rFonts w:ascii="宋体" w:hAnsi="宋体" w:hint="eastAsia"/>
        </w:rPr>
        <w:t>注：由于此部分内容胡春明老师班课程进度未覆盖至本章节，故再此仅给出个人结合课本相关内容，理解的实现流程。疏漏和不当之处在所难免，将于后续编译器的完善过程中修正。以下部分内容参考了他人的成果。</w:t>
      </w:r>
    </w:p>
    <w:p w:rsidR="00E95647" w:rsidRDefault="00E95647" w:rsidP="00390884">
      <w:pPr>
        <w:ind w:firstLineChars="0" w:firstLine="0"/>
      </w:pPr>
      <w:r>
        <w:t xml:space="preserve">(1) </w:t>
      </w:r>
      <w:r>
        <w:rPr>
          <w:rFonts w:hint="eastAsia"/>
        </w:rPr>
        <w:t>删除局部公共子表达式</w:t>
      </w:r>
    </w:p>
    <w:p w:rsidR="00E95647" w:rsidRDefault="00E95647" w:rsidP="00390884">
      <w:pPr>
        <w:ind w:left="420" w:firstLine="480"/>
      </w:pPr>
      <w:r>
        <w:t>1</w:t>
      </w:r>
      <w:r>
        <w:rPr>
          <w:rFonts w:hint="eastAsia"/>
        </w:rPr>
        <w:t>）采用的数据结构</w:t>
      </w:r>
      <w:r>
        <w:t xml:space="preserve"> –- </w:t>
      </w:r>
      <w:r>
        <w:rPr>
          <w:rFonts w:hint="eastAsia"/>
        </w:rPr>
        <w:t>二叉树</w:t>
      </w:r>
    </w:p>
    <w:p w:rsidR="00E95647" w:rsidRDefault="00E95647" w:rsidP="00390884">
      <w:pPr>
        <w:ind w:left="420" w:firstLine="480"/>
      </w:pPr>
      <w:r>
        <w:t>struct tree_node {</w:t>
      </w:r>
    </w:p>
    <w:p w:rsidR="00E95647" w:rsidRDefault="00E95647" w:rsidP="00390884">
      <w:pPr>
        <w:ind w:left="420" w:firstLine="480"/>
      </w:pPr>
      <w:r>
        <w:tab/>
        <w:t xml:space="preserve">// </w:t>
      </w:r>
      <w:r>
        <w:rPr>
          <w:rFonts w:hint="eastAsia"/>
        </w:rPr>
        <w:t>叶子节点对应的属性</w:t>
      </w:r>
    </w:p>
    <w:p w:rsidR="00E95647" w:rsidRDefault="00E95647" w:rsidP="00390884">
      <w:pPr>
        <w:ind w:left="420" w:firstLine="480"/>
      </w:pPr>
      <w:r>
        <w:tab/>
        <w:t>char name;</w:t>
      </w:r>
      <w:r>
        <w:tab/>
        <w:t xml:space="preserve">// </w:t>
      </w:r>
      <w:r>
        <w:rPr>
          <w:rFonts w:hint="eastAsia"/>
        </w:rPr>
        <w:t>叶子节点所对应的变量名</w:t>
      </w:r>
    </w:p>
    <w:p w:rsidR="00E95647" w:rsidRDefault="00E95647" w:rsidP="00390884">
      <w:pPr>
        <w:ind w:left="420" w:firstLine="480"/>
      </w:pPr>
      <w:r>
        <w:tab/>
        <w:t xml:space="preserve">// </w:t>
      </w:r>
      <w:r>
        <w:rPr>
          <w:rFonts w:hint="eastAsia"/>
        </w:rPr>
        <w:t>中间节点对应属性</w:t>
      </w:r>
    </w:p>
    <w:p w:rsidR="00E95647" w:rsidRDefault="00E95647" w:rsidP="00390884">
      <w:pPr>
        <w:ind w:left="420" w:firstLine="480"/>
      </w:pPr>
      <w:r>
        <w:tab/>
        <w:t>int op_id;</w:t>
      </w:r>
      <w:r>
        <w:tab/>
        <w:t xml:space="preserve">  // +,-,*,/,= </w:t>
      </w:r>
      <w:r>
        <w:rPr>
          <w:rFonts w:hint="eastAsia"/>
        </w:rPr>
        <w:t>的操作符对应的</w:t>
      </w:r>
      <w:r>
        <w:t>midop</w:t>
      </w:r>
      <w:r>
        <w:rPr>
          <w:rFonts w:hint="eastAsia"/>
        </w:rPr>
        <w:t>编号</w:t>
      </w:r>
      <w:r>
        <w:t xml:space="preserve">, -1 </w:t>
      </w:r>
      <w:r>
        <w:rPr>
          <w:rFonts w:hint="eastAsia"/>
        </w:rPr>
        <w:t>代表其为叶子节点</w:t>
      </w:r>
    </w:p>
    <w:p w:rsidR="00E95647" w:rsidRDefault="00E95647" w:rsidP="00390884">
      <w:pPr>
        <w:ind w:left="420" w:firstLine="480"/>
      </w:pPr>
      <w:r>
        <w:tab/>
        <w:t xml:space="preserve">struct tree_node* lchild; </w:t>
      </w:r>
      <w:r>
        <w:tab/>
        <w:t>//</w:t>
      </w:r>
      <w:r>
        <w:rPr>
          <w:rFonts w:hint="eastAsia"/>
        </w:rPr>
        <w:t>左孩子</w:t>
      </w:r>
      <w:r>
        <w:t>node</w:t>
      </w:r>
      <w:r>
        <w:rPr>
          <w:rFonts w:hint="eastAsia"/>
        </w:rPr>
        <w:t>编号</w:t>
      </w:r>
    </w:p>
    <w:p w:rsidR="00E95647" w:rsidRDefault="00E95647" w:rsidP="00390884">
      <w:pPr>
        <w:ind w:left="420" w:firstLine="480"/>
      </w:pPr>
      <w:r>
        <w:tab/>
        <w:t>struct tree_node* rchild;    //</w:t>
      </w:r>
      <w:r>
        <w:rPr>
          <w:rFonts w:hint="eastAsia"/>
        </w:rPr>
        <w:t>右孩子</w:t>
      </w:r>
      <w:r>
        <w:t>node</w:t>
      </w:r>
      <w:r>
        <w:rPr>
          <w:rFonts w:hint="eastAsia"/>
        </w:rPr>
        <w:t>编号</w:t>
      </w:r>
      <w:r>
        <w:tab/>
      </w:r>
      <w:r>
        <w:tab/>
      </w:r>
    </w:p>
    <w:p w:rsidR="00E95647" w:rsidRDefault="00E95647" w:rsidP="00390884">
      <w:pPr>
        <w:ind w:left="420" w:firstLine="480"/>
      </w:pPr>
      <w:r>
        <w:tab/>
        <w:t>link var_names;</w:t>
      </w:r>
      <w:r>
        <w:tab/>
        <w:t>//</w:t>
      </w:r>
      <w:r>
        <w:rPr>
          <w:rFonts w:hint="eastAsia"/>
        </w:rPr>
        <w:t>该节点所对应的变量名称链表</w:t>
      </w:r>
    </w:p>
    <w:p w:rsidR="00E95647" w:rsidRDefault="00E95647" w:rsidP="00390884">
      <w:pPr>
        <w:ind w:left="420" w:firstLine="480"/>
      </w:pPr>
      <w:r>
        <w:tab/>
        <w:t xml:space="preserve">// </w:t>
      </w:r>
      <w:r>
        <w:rPr>
          <w:rFonts w:hint="eastAsia"/>
        </w:rPr>
        <w:t>公共部分</w:t>
      </w:r>
    </w:p>
    <w:p w:rsidR="00E95647" w:rsidRDefault="00E95647" w:rsidP="00390884">
      <w:pPr>
        <w:ind w:left="420" w:firstLine="480"/>
      </w:pPr>
      <w:r>
        <w:tab/>
        <w:t>int is_mid_node;</w:t>
      </w:r>
      <w:r>
        <w:tab/>
        <w:t>//</w:t>
      </w:r>
      <w:r>
        <w:rPr>
          <w:rFonts w:hint="eastAsia"/>
        </w:rPr>
        <w:t>是否为中间节点</w:t>
      </w:r>
    </w:p>
    <w:p w:rsidR="00E95647" w:rsidRDefault="00E95647" w:rsidP="00390884">
      <w:pPr>
        <w:ind w:left="420" w:firstLine="480"/>
      </w:pPr>
      <w:r>
        <w:tab/>
        <w:t>list parents; //</w:t>
      </w:r>
      <w:r>
        <w:rPr>
          <w:rFonts w:hint="eastAsia"/>
        </w:rPr>
        <w:t>父节点</w:t>
      </w:r>
      <w:r>
        <w:t xml:space="preserve">, </w:t>
      </w:r>
      <w:r>
        <w:rPr>
          <w:rFonts w:hint="eastAsia"/>
        </w:rPr>
        <w:t>对两个孩子节点的父节点进行更新</w:t>
      </w:r>
    </w:p>
    <w:p w:rsidR="00E95647" w:rsidRDefault="00E95647" w:rsidP="00390884">
      <w:pPr>
        <w:ind w:firstLineChars="0" w:firstLine="0"/>
      </w:pPr>
      <w:r>
        <w:tab/>
      </w:r>
      <w:r>
        <w:tab/>
        <w:t>};</w:t>
      </w:r>
    </w:p>
    <w:p w:rsidR="00E95647" w:rsidRDefault="00E95647" w:rsidP="00390884">
      <w:pPr>
        <w:ind w:left="420" w:firstLine="480"/>
      </w:pPr>
      <w:r>
        <w:t>2</w:t>
      </w:r>
      <w:r>
        <w:rPr>
          <w:rFonts w:hint="eastAsia"/>
        </w:rPr>
        <w:t>）具体实现流程</w:t>
      </w:r>
    </w:p>
    <w:p w:rsidR="00E95647" w:rsidRDefault="00E95647" w:rsidP="00390884">
      <w:pPr>
        <w:ind w:left="420" w:firstLine="480"/>
      </w:pPr>
      <w:r>
        <w:rPr>
          <w:rFonts w:hint="eastAsia"/>
        </w:rPr>
        <w:t>首先根据函数的开始标签地址和结束标签地址划分函数块，然后再函数块内找到连续的表达式</w:t>
      </w:r>
      <w:r>
        <w:t>(</w:t>
      </w:r>
      <w:r>
        <w:rPr>
          <w:rFonts w:hint="eastAsia"/>
        </w:rPr>
        <w:t>加减乘除和赋值语句</w:t>
      </w:r>
      <w:r>
        <w:t>)</w:t>
      </w:r>
      <w:r>
        <w:rPr>
          <w:rFonts w:hint="eastAsia"/>
        </w:rPr>
        <w:t>进行处理，先根据表达式生成</w:t>
      </w:r>
      <w:r>
        <w:t>DAG</w:t>
      </w:r>
      <w:r>
        <w:rPr>
          <w:rFonts w:hint="eastAsia"/>
        </w:rPr>
        <w:t>图，再使用启发式算法进行导出。其中对于变量名的更新和局部变量重定义要进行注意：</w:t>
      </w:r>
    </w:p>
    <w:p w:rsidR="00E95647" w:rsidRDefault="00E95647" w:rsidP="00390884">
      <w:pPr>
        <w:ind w:left="840" w:firstLine="480"/>
      </w:pPr>
      <w:r>
        <w:t>a.</w:t>
      </w:r>
      <w:r>
        <w:rPr>
          <w:rFonts w:hint="eastAsia"/>
        </w:rPr>
        <w:t>变量名的更新：由于公共子表达式的删除会使删除程序中一些冗余的临时变量，而为了防止表达式块后的代码对删除掉的变量进行引用导致出错，以函数块为单位建立变量名的</w:t>
      </w:r>
      <w:r>
        <w:t>Old_New_Map</w:t>
      </w:r>
      <w:r>
        <w:rPr>
          <w:rFonts w:hint="eastAsia"/>
        </w:rPr>
        <w:t>对照表，然后在一个函数块处理完成之后再重新从头扫描更新变量名。</w:t>
      </w:r>
    </w:p>
    <w:p w:rsidR="00E95647" w:rsidRDefault="00E95647" w:rsidP="00390884">
      <w:pPr>
        <w:ind w:leftChars="350" w:left="840" w:firstLineChars="218" w:firstLine="523"/>
      </w:pPr>
      <w:r>
        <w:t>b.</w:t>
      </w:r>
      <w:r>
        <w:rPr>
          <w:rFonts w:hint="eastAsia"/>
        </w:rPr>
        <w:t>局部变量重定义：先使用</w:t>
      </w:r>
      <w:r>
        <w:t>Fn</w:t>
      </w:r>
      <w:r>
        <w:rPr>
          <w:rFonts w:hint="eastAsia"/>
        </w:rPr>
        <w:t>对重定义的变量进行节点的变量名替换，并将其对应关系加入</w:t>
      </w:r>
      <w:r>
        <w:t>F_S_Map</w:t>
      </w:r>
      <w:r>
        <w:rPr>
          <w:rFonts w:hint="eastAsia"/>
        </w:rPr>
        <w:t>中，之后再从</w:t>
      </w:r>
      <w:r>
        <w:t>T_Var</w:t>
      </w:r>
      <w:r>
        <w:rPr>
          <w:rFonts w:hint="eastAsia"/>
        </w:rPr>
        <w:t>中取出临时变量名对</w:t>
      </w:r>
      <w:r>
        <w:tab/>
        <w:t>Old_New_Map</w:t>
      </w:r>
      <w:r>
        <w:rPr>
          <w:rFonts w:hint="eastAsia"/>
        </w:rPr>
        <w:t>进入信息插入</w:t>
      </w:r>
      <w:r>
        <w:t>(Fn</w:t>
      </w:r>
      <w:r>
        <w:rPr>
          <w:rFonts w:hint="eastAsia"/>
        </w:rPr>
        <w:t>，</w:t>
      </w:r>
      <w:r>
        <w:t>Tn)</w:t>
      </w:r>
      <w:r>
        <w:rPr>
          <w:rFonts w:hint="eastAsia"/>
        </w:rPr>
        <w:t>。其中如果中途计算得到的</w:t>
      </w:r>
      <w:r>
        <w:t>F</w:t>
      </w:r>
      <w:r>
        <w:rPr>
          <w:rFonts w:hint="eastAsia"/>
        </w:rPr>
        <w:t>类变量名数量大于</w:t>
      </w:r>
      <w:r>
        <w:t>T_var</w:t>
      </w:r>
      <w:r>
        <w:rPr>
          <w:rFonts w:hint="eastAsia"/>
        </w:rPr>
        <w:t>的数量，则不对该代码块进行优化，因为新增的重定义赋值语句个数</w:t>
      </w:r>
      <w:r>
        <w:t>(a0 = a</w:t>
      </w:r>
      <w:r>
        <w:rPr>
          <w:rFonts w:hint="eastAsia"/>
        </w:rPr>
        <w:t>这种</w:t>
      </w:r>
      <w:r>
        <w:t>)</w:t>
      </w:r>
      <w:r>
        <w:rPr>
          <w:rFonts w:hint="eastAsia"/>
        </w:rPr>
        <w:t>已经大于被删除的语句了。</w:t>
      </w:r>
    </w:p>
    <w:p w:rsidR="00E95647" w:rsidRDefault="00E95647" w:rsidP="00390884">
      <w:pPr>
        <w:ind w:firstLineChars="0" w:firstLine="0"/>
      </w:pPr>
      <w:r>
        <w:t xml:space="preserve">(2) </w:t>
      </w:r>
      <w:r>
        <w:rPr>
          <w:rFonts w:hint="eastAsia"/>
        </w:rPr>
        <w:t>全局寄存器分配及临时寄存器调度策略</w:t>
      </w:r>
    </w:p>
    <w:p w:rsidR="00E95647" w:rsidRDefault="00E95647" w:rsidP="00390884">
      <w:pPr>
        <w:ind w:firstLineChars="0" w:firstLine="0"/>
      </w:pPr>
      <w:r>
        <w:tab/>
        <w:t>1</w:t>
      </w:r>
      <w:r>
        <w:rPr>
          <w:rFonts w:hint="eastAsia"/>
        </w:rPr>
        <w:t>）利用引用计数</w:t>
      </w:r>
    </w:p>
    <w:p w:rsidR="00E95647" w:rsidRDefault="00E95647" w:rsidP="00390884">
      <w:pPr>
        <w:ind w:firstLineChars="0" w:firstLine="0"/>
      </w:pPr>
      <w:r>
        <w:tab/>
      </w:r>
      <w:r>
        <w:tab/>
      </w:r>
      <w:r>
        <w:rPr>
          <w:rFonts w:hint="eastAsia"/>
        </w:rPr>
        <w:t>由于我们为局部变量分配的寄存器共有</w:t>
      </w:r>
      <w:r>
        <w:t>10</w:t>
      </w:r>
      <w:r>
        <w:rPr>
          <w:rFonts w:hint="eastAsia"/>
        </w:rPr>
        <w:t>个，其余的均为临时变量寄存器。</w:t>
      </w:r>
    </w:p>
    <w:p w:rsidR="00E95647" w:rsidRDefault="00E95647" w:rsidP="00390884">
      <w:pPr>
        <w:ind w:firstLineChars="0" w:firstLine="0"/>
      </w:pPr>
      <w:r>
        <w:tab/>
      </w:r>
      <w:r>
        <w:tab/>
      </w:r>
      <w:r>
        <w:rPr>
          <w:rFonts w:hint="eastAsia"/>
        </w:rPr>
        <w:t>在</w:t>
      </w:r>
      <w:r>
        <w:t>main</w:t>
      </w:r>
      <w:r>
        <w:rPr>
          <w:rFonts w:hint="eastAsia"/>
        </w:rPr>
        <w:t>函数和其他函数的声明标签处对该函数进行全局寄存器分配。首先扫描函数体内出现的局部变量，将其次数信息加入到引用计数表中。若出现的局部变量个数小于等于</w:t>
      </w:r>
      <w:r>
        <w:t>10</w:t>
      </w:r>
      <w:r>
        <w:rPr>
          <w:rFonts w:hint="eastAsia"/>
        </w:rPr>
        <w:t>个，则每个局部变量分配一个寄存器；若局部变量的个数大于</w:t>
      </w:r>
      <w:r>
        <w:t>10</w:t>
      </w:r>
      <w:r>
        <w:rPr>
          <w:rFonts w:hint="eastAsia"/>
        </w:rPr>
        <w:t>个，则对引用计数表中的计数信息进行从大到小的排序，为前十个分配全局寄存器，剩下的局部变量在用到时使用临时寄存器。</w:t>
      </w:r>
    </w:p>
    <w:p w:rsidR="00E95647" w:rsidRDefault="00E95647" w:rsidP="00390884">
      <w:pPr>
        <w:ind w:firstLineChars="0" w:firstLine="0"/>
      </w:pPr>
      <w:r>
        <w:tab/>
        <w:t>2</w:t>
      </w:r>
      <w:r>
        <w:rPr>
          <w:rFonts w:hint="eastAsia"/>
        </w:rPr>
        <w:t>）</w:t>
      </w:r>
      <w:r>
        <w:t>FIFO</w:t>
      </w:r>
      <w:r>
        <w:rPr>
          <w:rFonts w:hint="eastAsia"/>
        </w:rPr>
        <w:t>策略分配寄存器</w:t>
      </w:r>
    </w:p>
    <w:p w:rsidR="00E95647" w:rsidRPr="0039525C" w:rsidRDefault="00E95647" w:rsidP="00390884">
      <w:pPr>
        <w:ind w:firstLineChars="0" w:firstLine="0"/>
      </w:pPr>
      <w:r>
        <w:tab/>
      </w:r>
      <w:r>
        <w:tab/>
      </w:r>
      <w:r>
        <w:rPr>
          <w:rFonts w:hint="eastAsia"/>
        </w:rPr>
        <w:t>除全局寄存器以外，剩下的都是临时寄存器，使用</w:t>
      </w:r>
      <w:r>
        <w:t>FIFO</w:t>
      </w:r>
      <w:r>
        <w:rPr>
          <w:rFonts w:hint="eastAsia"/>
        </w:rPr>
        <w:t>进行调度，在层次变换的时候对临时寄存器池进行清空操作</w:t>
      </w:r>
      <w:r>
        <w:t>(</w:t>
      </w:r>
      <w:r>
        <w:rPr>
          <w:rFonts w:hint="eastAsia"/>
        </w:rPr>
        <w:t>使用寄存器清空的第</w:t>
      </w:r>
      <w:r>
        <w:t>4</w:t>
      </w:r>
      <w:r>
        <w:rPr>
          <w:rFonts w:hint="eastAsia"/>
        </w:rPr>
        <w:t>种情况</w:t>
      </w:r>
      <w:r>
        <w:t>)</w:t>
      </w:r>
      <w:r>
        <w:rPr>
          <w:rFonts w:hint="eastAsia"/>
        </w:rPr>
        <w:t>。</w:t>
      </w:r>
    </w:p>
    <w:p w:rsidR="00E95647" w:rsidRPr="0039525C" w:rsidRDefault="00E95647" w:rsidP="003B6176">
      <w:pPr>
        <w:pStyle w:val="Heading3"/>
        <w:keepNext w:val="0"/>
        <w:spacing w:line="415" w:lineRule="auto"/>
        <w:ind w:left="3" w:firstLineChars="0" w:firstLine="0"/>
      </w:pPr>
      <w:r>
        <w:t xml:space="preserve">10. </w:t>
      </w:r>
      <w:r>
        <w:rPr>
          <w:rFonts w:hint="eastAsia"/>
        </w:rPr>
        <w:t>出错处理</w:t>
      </w:r>
    </w:p>
    <w:p w:rsidR="00E95647" w:rsidRDefault="00E95647" w:rsidP="00AF395F">
      <w:pPr>
        <w:ind w:firstLineChars="0" w:firstLine="0"/>
      </w:pPr>
      <w:r w:rsidRPr="00BE3691">
        <w:rPr>
          <w:rFonts w:hint="eastAsia"/>
        </w:rPr>
        <w:t>【</w:t>
      </w:r>
      <w:r>
        <w:rPr>
          <w:rFonts w:hint="eastAsia"/>
        </w:rPr>
        <w:t>处理方案</w:t>
      </w:r>
      <w:r w:rsidRPr="00BE3691">
        <w:rPr>
          <w:rFonts w:hint="eastAsia"/>
        </w:rPr>
        <w:t>】</w:t>
      </w:r>
    </w:p>
    <w:p w:rsidR="00E95647" w:rsidRDefault="00E95647" w:rsidP="00AF395F">
      <w:pPr>
        <w:ind w:firstLineChars="0" w:firstLine="420"/>
      </w:pPr>
      <w:r>
        <w:rPr>
          <w:rFonts w:hint="eastAsia"/>
        </w:rPr>
        <w:t>对于在编译阶段出现的错误，需要划分为两种不同的情况进行处理。</w:t>
      </w:r>
    </w:p>
    <w:p w:rsidR="00E95647" w:rsidRDefault="00E95647" w:rsidP="00AF395F">
      <w:pPr>
        <w:ind w:firstLineChars="0" w:firstLine="420"/>
      </w:pPr>
      <w:r>
        <w:rPr>
          <w:rFonts w:hint="eastAsia"/>
        </w:rPr>
        <w:t>其一，对于编译中发现的不符合语法语义的错误、非法字符错误等不会导致编译过程崩溃的错误类型，将采取报错并在一定限度内容错的机制。编译过程继续执行，并继续对源代码进行分析。</w:t>
      </w:r>
    </w:p>
    <w:p w:rsidR="00E95647" w:rsidRDefault="00E95647" w:rsidP="00AF395F">
      <w:pPr>
        <w:ind w:firstLineChars="0" w:firstLine="420"/>
      </w:pPr>
      <w:r>
        <w:rPr>
          <w:rFonts w:hint="eastAsia"/>
        </w:rPr>
        <w:t>其二，对于编译中出现的严重错误，比如导致表存储空间不足，或数据溢出的情况。这种“致命”错误，将会导致编译过程崩溃。为了保护程序的安全，需要强制终止编译过程。</w:t>
      </w:r>
    </w:p>
    <w:p w:rsidR="00E95647" w:rsidRDefault="00E95647" w:rsidP="00066ABB">
      <w:pPr>
        <w:ind w:firstLineChars="0" w:firstLine="0"/>
      </w:pPr>
      <w:r>
        <w:rPr>
          <w:rFonts w:hint="eastAsia"/>
        </w:rPr>
        <w:t>【报错信息】</w:t>
      </w:r>
    </w:p>
    <w:p w:rsidR="00E95647" w:rsidRDefault="00E95647" w:rsidP="00D07A90">
      <w:pPr>
        <w:ind w:firstLineChars="0"/>
        <w:rPr>
          <w:b/>
          <w:bCs/>
        </w:rPr>
      </w:pPr>
      <w:r>
        <w:rPr>
          <w:b/>
          <w:bCs/>
        </w:rPr>
        <w:t xml:space="preserve">1.error </w:t>
      </w:r>
      <w:r>
        <w:rPr>
          <w:rFonts w:hint="eastAsia"/>
          <w:b/>
          <w:bCs/>
        </w:rPr>
        <w:t>类型的错误信息</w:t>
      </w:r>
      <w:r>
        <w:rPr>
          <w:b/>
          <w:bCs/>
        </w:rPr>
        <w:t>:</w:t>
      </w:r>
    </w:p>
    <w:p w:rsidR="00E95647" w:rsidRDefault="00E95647" w:rsidP="00D07A90">
      <w:pPr>
        <w:ind w:firstLine="480"/>
      </w:pPr>
      <w:r>
        <w:tab/>
      </w:r>
      <w:r>
        <w:tab/>
        <w:t>errorMsg[52] = {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源代码不完整</w:t>
      </w:r>
      <w:r>
        <w:t>",</w:t>
      </w:r>
      <w:r>
        <w:tab/>
        <w:t>//0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整数超出范围</w:t>
      </w:r>
      <w:r>
        <w:t>",</w:t>
      </w:r>
      <w:r>
        <w:tab/>
        <w:t>//1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字符不能为空</w:t>
      </w:r>
      <w:r>
        <w:t>",</w:t>
      </w:r>
      <w:r>
        <w:tab/>
        <w:t>//2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字符结尾应是</w:t>
      </w:r>
      <w:r>
        <w:t>\'",</w:t>
      </w:r>
      <w:r>
        <w:tab/>
        <w:t>//3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识别到字符串中的非法字符</w:t>
      </w:r>
      <w:r>
        <w:t>",</w:t>
      </w:r>
      <w:r>
        <w:tab/>
        <w:t>//4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字符串不以双引号结尾</w:t>
      </w:r>
      <w:r>
        <w:t>",</w:t>
      </w:r>
      <w:r>
        <w:tab/>
        <w:t>//5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"!</w:t>
      </w:r>
      <w:r>
        <w:rPr>
          <w:rFonts w:hint="eastAsia"/>
        </w:rPr>
        <w:t>后面未连接</w:t>
      </w:r>
      <w:r>
        <w:t>=",</w:t>
      </w:r>
      <w:r>
        <w:tab/>
        <w:t>//6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识别到程序中的非法字符</w:t>
      </w:r>
      <w:r>
        <w:t>",</w:t>
      </w:r>
      <w:r>
        <w:tab/>
        <w:t>//7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识别到字符中的非法字符</w:t>
      </w:r>
      <w:r>
        <w:t>",</w:t>
      </w:r>
      <w:r>
        <w:tab/>
        <w:t>//8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非零整数检测到前导</w:t>
      </w:r>
      <w:r>
        <w:t>0", //9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"main</w:t>
      </w:r>
      <w:r>
        <w:rPr>
          <w:rFonts w:hint="eastAsia"/>
        </w:rPr>
        <w:t>声明错误</w:t>
      </w:r>
      <w:r>
        <w:t>",</w:t>
      </w:r>
      <w:r>
        <w:tab/>
        <w:t>//10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标识符缺失错误</w:t>
      </w:r>
      <w:r>
        <w:t>",</w:t>
      </w:r>
      <w:r>
        <w:tab/>
        <w:t>//11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函数返回值与函数声明不匹配</w:t>
      </w:r>
      <w:r>
        <w:t>",</w:t>
      </w:r>
      <w:r>
        <w:tab/>
        <w:t>//12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缺少</w:t>
      </w:r>
      <w:r>
        <w:t>\'(\'",</w:t>
      </w:r>
      <w:r>
        <w:tab/>
        <w:t>//13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缺少</w:t>
      </w:r>
      <w:r>
        <w:t>\')\'",</w:t>
      </w:r>
      <w:r>
        <w:tab/>
        <w:t>//14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缺少</w:t>
      </w:r>
      <w:r>
        <w:t>\'[\'",</w:t>
      </w:r>
      <w:r>
        <w:tab/>
        <w:t>//15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缺少</w:t>
      </w:r>
      <w:r>
        <w:t>\']\'",</w:t>
      </w:r>
      <w:r>
        <w:tab/>
        <w:t>//16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缺少</w:t>
      </w:r>
      <w:r>
        <w:t>\'{\'",</w:t>
      </w:r>
      <w:r>
        <w:tab/>
        <w:t>//17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缺少</w:t>
      </w:r>
      <w:r>
        <w:t>\'}\'",</w:t>
      </w:r>
      <w:r>
        <w:tab/>
        <w:t>//18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缺少</w:t>
      </w:r>
      <w:r>
        <w:t>\';\'",</w:t>
      </w:r>
      <w:r>
        <w:tab/>
        <w:t>//19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缺少</w:t>
      </w:r>
      <w:r>
        <w:t>\'=\'",</w:t>
      </w:r>
      <w:r>
        <w:tab/>
        <w:t>//20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"if</w:t>
      </w:r>
      <w:r>
        <w:rPr>
          <w:rFonts w:hint="eastAsia"/>
        </w:rPr>
        <w:t>、</w:t>
      </w:r>
      <w:r>
        <w:t>while</w:t>
      </w:r>
      <w:r>
        <w:rPr>
          <w:rFonts w:hint="eastAsia"/>
        </w:rPr>
        <w:t>后缺少条件</w:t>
      </w:r>
      <w:r>
        <w:t>",</w:t>
      </w:r>
      <w:r>
        <w:tab/>
        <w:t>//21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"case</w:t>
      </w:r>
      <w:r>
        <w:rPr>
          <w:rFonts w:hint="eastAsia"/>
        </w:rPr>
        <w:t>的内容不为常量</w:t>
      </w:r>
      <w:r>
        <w:t>",</w:t>
      </w:r>
      <w:r>
        <w:tab/>
        <w:t>//22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标识符未定义</w:t>
      </w:r>
      <w:r>
        <w:t>",</w:t>
      </w:r>
      <w:r>
        <w:tab/>
        <w:t>//23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标识符重复定义</w:t>
      </w:r>
      <w:r>
        <w:t>",</w:t>
      </w:r>
      <w:r>
        <w:tab/>
        <w:t>//24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数组越界</w:t>
      </w:r>
      <w:r>
        <w:t>",</w:t>
      </w:r>
      <w:r>
        <w:tab/>
        <w:t>//25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类型声明应为</w:t>
      </w:r>
      <w:r>
        <w:t>int</w:t>
      </w:r>
      <w:r>
        <w:rPr>
          <w:rFonts w:hint="eastAsia"/>
        </w:rPr>
        <w:t>、</w:t>
      </w:r>
      <w:r>
        <w:t>char",</w:t>
      </w:r>
      <w:r>
        <w:tab/>
        <w:t>//26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常量的赋值与声明的类型不符</w:t>
      </w:r>
      <w:r>
        <w:t>",</w:t>
      </w:r>
      <w:r>
        <w:tab/>
        <w:t>//27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变量声明格式错误</w:t>
      </w:r>
      <w:r>
        <w:t>",</w:t>
      </w:r>
      <w:r>
        <w:tab/>
      </w:r>
      <w:r>
        <w:tab/>
        <w:t>//28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"const</w:t>
      </w:r>
      <w:r>
        <w:rPr>
          <w:rFonts w:hint="eastAsia"/>
        </w:rPr>
        <w:t>声明顺序错误</w:t>
      </w:r>
      <w:r>
        <w:t>",</w:t>
      </w:r>
      <w:r>
        <w:tab/>
        <w:t>//29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数组声明格式错误</w:t>
      </w:r>
      <w:r>
        <w:t>",</w:t>
      </w:r>
      <w:r>
        <w:tab/>
        <w:t>//30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函数声明格式出错</w:t>
      </w:r>
      <w:r>
        <w:t>", //31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常量声明、变量声明或者语句头符号错误</w:t>
      </w:r>
      <w:r>
        <w:t>",//32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表达式格式错误</w:t>
      </w:r>
      <w:r>
        <w:t>", //33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未检测到有返回值函数调用</w:t>
      </w:r>
      <w:r>
        <w:t>",</w:t>
      </w:r>
      <w:r>
        <w:tab/>
        <w:t>//34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缺少关键词</w:t>
      </w:r>
      <w:r>
        <w:t>while",</w:t>
      </w:r>
      <w:r>
        <w:tab/>
        <w:t>//35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形参个数与实参个数不匹配</w:t>
      </w:r>
      <w:r>
        <w:t>", //36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检测到对常量赋值错误</w:t>
      </w:r>
      <w:r>
        <w:t>",</w:t>
      </w:r>
      <w:r>
        <w:tab/>
        <w:t>//37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赋值语句格式错误</w:t>
      </w:r>
      <w:r>
        <w:t>",</w:t>
      </w:r>
      <w:r>
        <w:tab/>
        <w:t>//38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"scanf</w:t>
      </w:r>
      <w:r>
        <w:rPr>
          <w:rFonts w:hint="eastAsia"/>
        </w:rPr>
        <w:t>语句格式错误</w:t>
      </w:r>
      <w:r>
        <w:t>",</w:t>
      </w:r>
      <w:r>
        <w:tab/>
        <w:t>//39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"printf</w:t>
      </w:r>
      <w:r>
        <w:rPr>
          <w:rFonts w:hint="eastAsia"/>
        </w:rPr>
        <w:t>语句格式错误</w:t>
      </w:r>
      <w:r>
        <w:t>",</w:t>
      </w:r>
      <w:r>
        <w:tab/>
        <w:t>//40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"return</w:t>
      </w:r>
      <w:r>
        <w:rPr>
          <w:rFonts w:hint="eastAsia"/>
        </w:rPr>
        <w:t>语句格式错误</w:t>
      </w:r>
      <w:r>
        <w:t>",</w:t>
      </w:r>
      <w:r>
        <w:tab/>
        <w:t>//41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"switch</w:t>
      </w:r>
      <w:r>
        <w:rPr>
          <w:rFonts w:hint="eastAsia"/>
        </w:rPr>
        <w:t>语句错误</w:t>
      </w:r>
      <w:r>
        <w:t>",</w:t>
      </w:r>
      <w:r>
        <w:tab/>
        <w:t>//42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"case</w:t>
      </w:r>
      <w:r>
        <w:rPr>
          <w:rFonts w:hint="eastAsia"/>
        </w:rPr>
        <w:t>语句格式错误</w:t>
      </w:r>
      <w:r>
        <w:t>",</w:t>
      </w:r>
      <w:r>
        <w:tab/>
        <w:t>//43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除</w:t>
      </w:r>
      <w:r>
        <w:t>0</w:t>
      </w:r>
      <w:r>
        <w:rPr>
          <w:rFonts w:hint="eastAsia"/>
        </w:rPr>
        <w:t>错误</w:t>
      </w:r>
      <w:r>
        <w:t>",</w:t>
      </w:r>
      <w:r>
        <w:tab/>
        <w:t>//44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形参与实参类型不匹配</w:t>
      </w:r>
      <w:r>
        <w:t>",</w:t>
      </w:r>
      <w:r>
        <w:tab/>
      </w:r>
      <w:r>
        <w:tab/>
      </w:r>
      <w:r>
        <w:tab/>
      </w:r>
      <w:r>
        <w:tab/>
        <w:t>//45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>"</w:t>
      </w:r>
      <w:r>
        <w:rPr>
          <w:rFonts w:hint="eastAsia"/>
        </w:rPr>
        <w:t>不能对</w:t>
      </w:r>
      <w:r>
        <w:t>char</w:t>
      </w:r>
      <w:r>
        <w:rPr>
          <w:rFonts w:hint="eastAsia"/>
        </w:rPr>
        <w:t>赋值</w:t>
      </w:r>
      <w:r>
        <w:t>int</w:t>
      </w:r>
      <w:r>
        <w:rPr>
          <w:rFonts w:hint="eastAsia"/>
        </w:rPr>
        <w:t>类型</w:t>
      </w:r>
      <w:r>
        <w:t>",</w:t>
      </w:r>
      <w:r>
        <w:tab/>
      </w:r>
      <w:r>
        <w:tab/>
      </w:r>
      <w:r>
        <w:tab/>
        <w:t>//46</w:t>
      </w:r>
    </w:p>
    <w:p w:rsidR="00E95647" w:rsidRDefault="00E95647" w:rsidP="00D07A90">
      <w:pPr>
        <w:ind w:left="972" w:hangingChars="405" w:hanging="972"/>
      </w:pPr>
      <w:r>
        <w:tab/>
      </w:r>
      <w:r>
        <w:tab/>
        <w:t xml:space="preserve">"case </w:t>
      </w:r>
      <w:r>
        <w:rPr>
          <w:rFonts w:hint="eastAsia"/>
        </w:rPr>
        <w:t>常量与</w:t>
      </w:r>
      <w:r>
        <w:t>switch</w:t>
      </w:r>
      <w:r>
        <w:rPr>
          <w:rFonts w:hint="eastAsia"/>
        </w:rPr>
        <w:t>中表达式类型不匹配</w:t>
      </w:r>
      <w:r>
        <w:t>"</w:t>
      </w:r>
      <w:r>
        <w:rPr>
          <w:rFonts w:hint="eastAsia"/>
        </w:rPr>
        <w:t>，</w:t>
      </w:r>
      <w:r>
        <w:tab/>
        <w:t>//47</w:t>
      </w:r>
    </w:p>
    <w:p w:rsidR="00E95647" w:rsidRDefault="00E95647" w:rsidP="00D07A90">
      <w:pPr>
        <w:ind w:left="850" w:firstLine="480"/>
      </w:pPr>
      <w:r>
        <w:t>"</w:t>
      </w:r>
      <w:r>
        <w:rPr>
          <w:rFonts w:hint="eastAsia"/>
        </w:rPr>
        <w:t>函数定义错误</w:t>
      </w:r>
      <w:r>
        <w:t>",</w:t>
      </w:r>
      <w:r>
        <w:tab/>
        <w:t>//48</w:t>
      </w:r>
    </w:p>
    <w:p w:rsidR="00E95647" w:rsidRDefault="00E95647" w:rsidP="00D07A90">
      <w:pPr>
        <w:ind w:left="850" w:firstLine="480"/>
      </w:pPr>
      <w:r>
        <w:t>"</w:t>
      </w:r>
      <w:r>
        <w:rPr>
          <w:rFonts w:hint="eastAsia"/>
        </w:rPr>
        <w:t>数组越界或索引值表达式非法</w:t>
      </w:r>
      <w:r>
        <w:t>",</w:t>
      </w:r>
      <w:r>
        <w:tab/>
        <w:t>//49</w:t>
      </w:r>
    </w:p>
    <w:p w:rsidR="00E95647" w:rsidRDefault="00E95647" w:rsidP="00D07A90">
      <w:pPr>
        <w:ind w:left="850" w:firstLine="480"/>
      </w:pPr>
      <w:r>
        <w:t>"</w:t>
      </w:r>
      <w:r>
        <w:rPr>
          <w:rFonts w:hint="eastAsia"/>
        </w:rPr>
        <w:t>条件格式错误</w:t>
      </w:r>
      <w:r>
        <w:t>"  //50</w:t>
      </w:r>
    </w:p>
    <w:p w:rsidR="00E95647" w:rsidRDefault="00E95647" w:rsidP="00D07A90">
      <w:pPr>
        <w:ind w:left="972" w:hangingChars="405" w:hanging="972"/>
      </w:pPr>
      <w:r>
        <w:tab/>
        <w:t>};</w:t>
      </w:r>
      <w:r>
        <w:tab/>
      </w:r>
    </w:p>
    <w:p w:rsidR="00E95647" w:rsidRDefault="00E95647" w:rsidP="00D07A90">
      <w:pPr>
        <w:ind w:firstLineChars="0"/>
        <w:rPr>
          <w:b/>
          <w:bCs/>
        </w:rPr>
      </w:pPr>
      <w:r>
        <w:rPr>
          <w:b/>
          <w:bCs/>
        </w:rPr>
        <w:t>2.fatal:</w:t>
      </w:r>
    </w:p>
    <w:p w:rsidR="00E95647" w:rsidRDefault="00E95647" w:rsidP="0038334E">
      <w:pPr>
        <w:ind w:left="780" w:firstLine="480"/>
      </w:pPr>
      <w:r>
        <w:tab/>
        <w:t>char fatalmsg[7] = {</w:t>
      </w:r>
    </w:p>
    <w:p w:rsidR="00E95647" w:rsidRDefault="00E95647" w:rsidP="00D07A90">
      <w:pPr>
        <w:ind w:left="780" w:firstLine="480"/>
      </w:pPr>
      <w:r>
        <w:tab/>
      </w:r>
      <w:r>
        <w:tab/>
        <w:t>"</w:t>
      </w:r>
      <w:r>
        <w:rPr>
          <w:rFonts w:hint="eastAsia"/>
        </w:rPr>
        <w:t>词法分析阶段字符串表溢出</w:t>
      </w:r>
      <w:r>
        <w:t>",</w:t>
      </w:r>
      <w:r>
        <w:tab/>
        <w:t>//0</w:t>
      </w:r>
    </w:p>
    <w:p w:rsidR="00E95647" w:rsidRDefault="00E95647" w:rsidP="00D07A90">
      <w:pPr>
        <w:ind w:left="780" w:firstLine="480"/>
      </w:pPr>
    </w:p>
    <w:p w:rsidR="00E95647" w:rsidRDefault="00E95647" w:rsidP="0038334E">
      <w:pPr>
        <w:ind w:firstLineChars="83" w:firstLine="199"/>
      </w:pPr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符号表</w:t>
      </w:r>
      <w:r>
        <w:t>tab</w:t>
      </w:r>
      <w:r>
        <w:rPr>
          <w:rFonts w:hint="eastAsia"/>
        </w:rPr>
        <w:t>溢出</w:t>
      </w:r>
      <w:r>
        <w:t>",</w:t>
      </w:r>
      <w:r>
        <w:tab/>
      </w:r>
      <w:r>
        <w:tab/>
        <w:t>//1</w:t>
      </w:r>
    </w:p>
    <w:p w:rsidR="00E95647" w:rsidRDefault="00E95647" w:rsidP="00D07A90">
      <w:pPr>
        <w:ind w:left="780" w:firstLine="480"/>
      </w:pPr>
      <w:r>
        <w:tab/>
      </w:r>
      <w:r>
        <w:tab/>
        <w:t>"</w:t>
      </w:r>
      <w:r>
        <w:rPr>
          <w:rFonts w:hint="eastAsia"/>
        </w:rPr>
        <w:t>子程序表</w:t>
      </w:r>
      <w:r>
        <w:t>btab</w:t>
      </w:r>
      <w:r>
        <w:rPr>
          <w:rFonts w:hint="eastAsia"/>
        </w:rPr>
        <w:t>溢出</w:t>
      </w:r>
      <w:r>
        <w:t xml:space="preserve">", </w:t>
      </w:r>
      <w:r>
        <w:tab/>
        <w:t>//2</w:t>
      </w:r>
    </w:p>
    <w:p w:rsidR="00E95647" w:rsidRDefault="00E95647" w:rsidP="00D07A90">
      <w:pPr>
        <w:ind w:left="780" w:firstLine="480"/>
      </w:pPr>
      <w:r>
        <w:tab/>
      </w:r>
      <w:r>
        <w:tab/>
        <w:t>"</w:t>
      </w:r>
      <w:r>
        <w:rPr>
          <w:rFonts w:hint="eastAsia"/>
        </w:rPr>
        <w:t>数组表</w:t>
      </w:r>
      <w:r>
        <w:t>atab</w:t>
      </w:r>
      <w:r>
        <w:rPr>
          <w:rFonts w:hint="eastAsia"/>
        </w:rPr>
        <w:t>溢出</w:t>
      </w:r>
      <w:r>
        <w:t>",</w:t>
      </w:r>
      <w:r>
        <w:tab/>
      </w:r>
      <w:r>
        <w:tab/>
        <w:t>//3</w:t>
      </w:r>
    </w:p>
    <w:p w:rsidR="00E95647" w:rsidRDefault="00E95647" w:rsidP="00D07A90">
      <w:pPr>
        <w:ind w:left="780" w:firstLine="480"/>
      </w:pPr>
      <w:r>
        <w:tab/>
      </w:r>
      <w:r>
        <w:tab/>
        <w:t>"</w:t>
      </w:r>
      <w:r>
        <w:rPr>
          <w:rFonts w:hint="eastAsia"/>
        </w:rPr>
        <w:t>中间代码表溢出</w:t>
      </w:r>
      <w:r>
        <w:t>",</w:t>
      </w:r>
      <w:r>
        <w:tab/>
      </w:r>
      <w:r>
        <w:tab/>
        <w:t>//4</w:t>
      </w:r>
    </w:p>
    <w:p w:rsidR="00E95647" w:rsidRDefault="00E95647" w:rsidP="00D07A90">
      <w:pPr>
        <w:ind w:left="780" w:firstLine="480"/>
      </w:pPr>
      <w:r>
        <w:tab/>
      </w:r>
      <w:r>
        <w:tab/>
        <w:t>"mips</w:t>
      </w:r>
      <w:r>
        <w:rPr>
          <w:rFonts w:hint="eastAsia"/>
        </w:rPr>
        <w:t>代码表溢出</w:t>
      </w:r>
      <w:r>
        <w:t>"</w:t>
      </w:r>
      <w:r>
        <w:tab/>
      </w:r>
      <w:r>
        <w:tab/>
        <w:t>//5</w:t>
      </w:r>
    </w:p>
    <w:p w:rsidR="00E95647" w:rsidRDefault="00E95647" w:rsidP="00D07A90">
      <w:pPr>
        <w:ind w:left="780" w:firstLine="480"/>
      </w:pPr>
      <w:r>
        <w:tab/>
        <w:t>};</w:t>
      </w:r>
    </w:p>
    <w:p w:rsidR="00E95647" w:rsidRPr="00066ABB" w:rsidRDefault="00E95647" w:rsidP="00066ABB">
      <w:pPr>
        <w:ind w:firstLineChars="0" w:firstLine="0"/>
      </w:pPr>
    </w:p>
    <w:p w:rsidR="00E95647" w:rsidRPr="00F24450" w:rsidRDefault="00E95647" w:rsidP="003B6176">
      <w:pPr>
        <w:pStyle w:val="Heading2"/>
        <w:spacing w:before="156" w:after="156" w:line="415" w:lineRule="auto"/>
        <w:ind w:left="-1"/>
        <w:rPr>
          <w:sz w:val="32"/>
        </w:rPr>
      </w:pPr>
      <w:r w:rsidRPr="00F24450">
        <w:rPr>
          <w:rFonts w:hint="eastAsia"/>
          <w:sz w:val="32"/>
        </w:rPr>
        <w:t>三．操作说明</w:t>
      </w:r>
    </w:p>
    <w:p w:rsidR="00E95647" w:rsidRPr="00BE3691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rFonts w:hint="eastAsia"/>
          <w:sz w:val="30"/>
          <w:szCs w:val="30"/>
        </w:rPr>
        <w:t>．运行环境</w:t>
      </w:r>
    </w:p>
    <w:p w:rsidR="00E95647" w:rsidRPr="00BE3691" w:rsidRDefault="00E95647" w:rsidP="003B6176">
      <w:pPr>
        <w:ind w:left="-4" w:firstLineChars="0" w:firstLine="0"/>
      </w:pPr>
      <w:r w:rsidRPr="00BE3691">
        <w:rPr>
          <w:rFonts w:hint="eastAsia"/>
        </w:rPr>
        <w:t>【说明搭建运行环境的步骤】</w:t>
      </w:r>
    </w:p>
    <w:p w:rsidR="00E95647" w:rsidRPr="00BE3691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rFonts w:hint="eastAsia"/>
          <w:sz w:val="30"/>
          <w:szCs w:val="30"/>
        </w:rPr>
        <w:t>．操作步骤</w:t>
      </w:r>
    </w:p>
    <w:p w:rsidR="00E95647" w:rsidRPr="00BE3691" w:rsidRDefault="00E95647" w:rsidP="003B6176">
      <w:pPr>
        <w:ind w:left="-4" w:firstLineChars="0" w:firstLine="0"/>
      </w:pPr>
      <w:r w:rsidRPr="00BE3691">
        <w:rPr>
          <w:rFonts w:hint="eastAsia"/>
        </w:rPr>
        <w:t>【详细说明操作步骤】</w:t>
      </w:r>
    </w:p>
    <w:p w:rsidR="00E95647" w:rsidRPr="00BE3691" w:rsidRDefault="00E95647" w:rsidP="003B6176">
      <w:pPr>
        <w:pStyle w:val="Heading2"/>
        <w:spacing w:before="156" w:after="156" w:line="415" w:lineRule="auto"/>
        <w:ind w:left="-1"/>
      </w:pPr>
      <w:r w:rsidRPr="00BE3691">
        <w:rPr>
          <w:rFonts w:hint="eastAsia"/>
        </w:rPr>
        <w:t>四．测试报告</w:t>
      </w:r>
    </w:p>
    <w:p w:rsidR="00E95647" w:rsidRPr="00BE3691" w:rsidRDefault="00E95647" w:rsidP="003B6176">
      <w:pPr>
        <w:pStyle w:val="Heading3"/>
        <w:keepNext w:val="0"/>
        <w:spacing w:line="415" w:lineRule="auto"/>
        <w:ind w:left="1" w:firstLineChars="0" w:firstLine="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rFonts w:hint="eastAsia"/>
          <w:sz w:val="30"/>
          <w:szCs w:val="30"/>
        </w:rPr>
        <w:t>．测试程序及测试结果</w:t>
      </w:r>
    </w:p>
    <w:p w:rsidR="00E95647" w:rsidRPr="00BE3691" w:rsidRDefault="00E95647" w:rsidP="003B6176">
      <w:pPr>
        <w:ind w:left="-4" w:firstLineChars="0" w:firstLine="0"/>
      </w:pPr>
      <w:r w:rsidRPr="00BE3691">
        <w:rPr>
          <w:rFonts w:hint="eastAsia"/>
        </w:rPr>
        <w:t>【给出提供的测试程序以及每个程序的测试结果</w:t>
      </w:r>
      <w:r>
        <w:rPr>
          <w:rFonts w:hint="eastAsia"/>
        </w:rPr>
        <w:t>，至少</w:t>
      </w:r>
      <w:r>
        <w:t>5</w:t>
      </w:r>
      <w:r>
        <w:rPr>
          <w:rFonts w:hint="eastAsia"/>
        </w:rPr>
        <w:t>个正确程序，</w:t>
      </w:r>
      <w:r>
        <w:t>5</w:t>
      </w:r>
      <w:r>
        <w:rPr>
          <w:rFonts w:hint="eastAsia"/>
        </w:rPr>
        <w:t>个错误程序，无需截屏</w:t>
      </w:r>
      <w:r w:rsidRPr="00BE3691">
        <w:rPr>
          <w:rFonts w:hint="eastAsia"/>
        </w:rPr>
        <w:t>】</w:t>
      </w:r>
    </w:p>
    <w:p w:rsidR="00E95647" w:rsidRPr="00BE3691" w:rsidRDefault="00E95647" w:rsidP="003B6176">
      <w:pPr>
        <w:pStyle w:val="Heading3"/>
        <w:keepNext w:val="0"/>
        <w:spacing w:line="415" w:lineRule="auto"/>
        <w:ind w:left="3" w:firstLineChars="0" w:firstLine="0"/>
      </w:pPr>
      <w:r w:rsidRPr="00BE3691">
        <w:t>2</w:t>
      </w:r>
      <w:r w:rsidRPr="00BE3691">
        <w:rPr>
          <w:rFonts w:hint="eastAsia"/>
        </w:rPr>
        <w:t>．测试结果分析</w:t>
      </w:r>
    </w:p>
    <w:p w:rsidR="00E95647" w:rsidRPr="00BE3691" w:rsidRDefault="00E95647" w:rsidP="003B6176">
      <w:pPr>
        <w:ind w:left="-4" w:firstLineChars="0" w:firstLine="0"/>
      </w:pPr>
      <w:r w:rsidRPr="00BE3691">
        <w:rPr>
          <w:rFonts w:hint="eastAsia"/>
        </w:rPr>
        <w:t>【说明</w:t>
      </w:r>
      <w:r>
        <w:rPr>
          <w:rFonts w:hint="eastAsia"/>
        </w:rPr>
        <w:t>上述</w:t>
      </w:r>
      <w:r w:rsidRPr="00BE3691">
        <w:rPr>
          <w:rFonts w:hint="eastAsia"/>
        </w:rPr>
        <w:t>测试程序对语法成分的覆盖情况】</w:t>
      </w:r>
    </w:p>
    <w:p w:rsidR="00E95647" w:rsidRPr="00BE3691" w:rsidRDefault="00E95647" w:rsidP="003B6176">
      <w:pPr>
        <w:pStyle w:val="Heading2"/>
        <w:spacing w:before="156" w:after="156" w:line="415" w:lineRule="auto"/>
        <w:ind w:left="-1"/>
      </w:pPr>
      <w:r w:rsidRPr="00BE3691">
        <w:rPr>
          <w:rFonts w:hint="eastAsia"/>
        </w:rPr>
        <w:t>五．总结感想</w:t>
      </w:r>
    </w:p>
    <w:p w:rsidR="00E95647" w:rsidRPr="00BE3691" w:rsidRDefault="00E95647" w:rsidP="003B6176">
      <w:pPr>
        <w:ind w:left="-4" w:firstLineChars="0" w:firstLine="0"/>
      </w:pPr>
      <w:r w:rsidRPr="00BE3691">
        <w:rPr>
          <w:rFonts w:hint="eastAsia"/>
        </w:rPr>
        <w:t>【说明在完成课程设计中的收获、认识和感想】</w:t>
      </w:r>
    </w:p>
    <w:bookmarkEnd w:id="2"/>
    <w:bookmarkEnd w:id="3"/>
    <w:p w:rsidR="00E95647" w:rsidRPr="00E71AD5" w:rsidRDefault="00E95647" w:rsidP="00E23C13">
      <w:pPr>
        <w:ind w:left="480" w:firstLineChars="0" w:firstLine="0"/>
        <w:rPr>
          <w:rFonts w:ascii="楷体" w:eastAsia="楷体" w:hAnsi="楷体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1AD5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E95647" w:rsidRPr="00E71AD5" w:rsidRDefault="00E95647" w:rsidP="00E23C13">
      <w:pPr>
        <w:ind w:left="4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11"/>
          <w:attr w:name="Year" w:val="2018"/>
        </w:smartTagPr>
        <w:r>
          <w:t>2018/11/16</w:t>
        </w:r>
      </w:smartTag>
    </w:p>
    <w:sectPr w:rsidR="00E95647" w:rsidRPr="00E71AD5" w:rsidSect="009D26D6">
      <w:headerReference w:type="default" r:id="rId19"/>
      <w:footerReference w:type="default" r:id="rId20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647" w:rsidRDefault="00E95647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E95647" w:rsidRDefault="00E95647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47" w:rsidRDefault="00E95647" w:rsidP="0033398E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47" w:rsidRPr="005E23C5" w:rsidRDefault="00E95647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47" w:rsidRDefault="00E95647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47" w:rsidRPr="004C30D1" w:rsidRDefault="00E95647" w:rsidP="004C30D1">
    <w:pPr>
      <w:pStyle w:val="Footer"/>
      <w:ind w:firstLineChars="0" w:firstLine="0"/>
      <w:jc w:val="center"/>
      <w:rPr>
        <w:sz w:val="21"/>
        <w:szCs w:val="21"/>
      </w:rPr>
    </w:pPr>
    <w:r w:rsidRPr="004C30D1">
      <w:rPr>
        <w:sz w:val="21"/>
        <w:szCs w:val="21"/>
      </w:rPr>
      <w:fldChar w:fldCharType="begin"/>
    </w:r>
    <w:r w:rsidRPr="004C30D1">
      <w:rPr>
        <w:sz w:val="21"/>
        <w:szCs w:val="21"/>
      </w:rPr>
      <w:instrText>PAGE   \* MERGEFORMAT</w:instrText>
    </w:r>
    <w:r w:rsidRPr="004C30D1">
      <w:rPr>
        <w:sz w:val="21"/>
        <w:szCs w:val="21"/>
      </w:rPr>
      <w:fldChar w:fldCharType="separate"/>
    </w:r>
    <w:r w:rsidRPr="00F8359D">
      <w:rPr>
        <w:noProof/>
        <w:sz w:val="21"/>
        <w:szCs w:val="21"/>
        <w:lang w:val="zh-CN"/>
      </w:rPr>
      <w:t>i</w:t>
    </w:r>
    <w:r w:rsidRPr="004C30D1">
      <w:rPr>
        <w:sz w:val="21"/>
        <w:szCs w:val="21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47" w:rsidRPr="005E23C5" w:rsidRDefault="00E95647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F8359D">
      <w:rPr>
        <w:noProof/>
        <w:sz w:val="21"/>
        <w:szCs w:val="21"/>
        <w:lang w:val="zh-CN"/>
      </w:rPr>
      <w:t>24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647" w:rsidRDefault="00E95647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E95647" w:rsidRDefault="00E95647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47" w:rsidRDefault="00E95647" w:rsidP="0033398E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47" w:rsidRPr="005E23C5" w:rsidRDefault="00E95647" w:rsidP="0033398E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47" w:rsidRDefault="00E95647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47" w:rsidRPr="00941AB0" w:rsidRDefault="00E95647" w:rsidP="00EC3AE4">
    <w:pPr>
      <w:pStyle w:val="Header"/>
      <w:spacing w:line="240" w:lineRule="auto"/>
      <w:ind w:firstLine="360"/>
    </w:pPr>
    <w:r>
      <w:rPr>
        <w:rFonts w:hint="eastAsia"/>
      </w:rPr>
      <w:t>编译原理课程设计实验报告</w:t>
    </w:r>
    <w:r>
      <w:t>-</w:t>
    </w:r>
    <w:r>
      <w:rPr>
        <w:rFonts w:hint="eastAsia"/>
      </w:rPr>
      <w:t>编译器设计文档</w:t>
    </w:r>
  </w:p>
  <w:p w:rsidR="00E95647" w:rsidRPr="005E23C5" w:rsidRDefault="00E95647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A8601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388BC9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18695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4A0BF1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2461F8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A3E1B0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12C35F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DA62CA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9C4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F2CC0E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560C8B"/>
    <w:multiLevelType w:val="hybridMultilevel"/>
    <w:tmpl w:val="0B785E6A"/>
    <w:lvl w:ilvl="0" w:tplc="2E38799E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1">
    <w:nsid w:val="03FF6D54"/>
    <w:multiLevelType w:val="hybridMultilevel"/>
    <w:tmpl w:val="A0128146"/>
    <w:lvl w:ilvl="0" w:tplc="6C0A4154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2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FA276FD"/>
    <w:multiLevelType w:val="multilevel"/>
    <w:tmpl w:val="3354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B611CF"/>
    <w:multiLevelType w:val="multilevel"/>
    <w:tmpl w:val="CCD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071D32"/>
    <w:multiLevelType w:val="hybridMultilevel"/>
    <w:tmpl w:val="895E5DDA"/>
    <w:lvl w:ilvl="0" w:tplc="377883EC">
      <w:start w:val="1"/>
      <w:numFmt w:val="japaneseCounting"/>
      <w:lvlText w:val="%1、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6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2B3952D4"/>
    <w:multiLevelType w:val="hybridMultilevel"/>
    <w:tmpl w:val="CDA25766"/>
    <w:lvl w:ilvl="0" w:tplc="193A3A30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8">
    <w:nsid w:val="30D51983"/>
    <w:multiLevelType w:val="hybridMultilevel"/>
    <w:tmpl w:val="E65A88EA"/>
    <w:lvl w:ilvl="0" w:tplc="193A3A3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  <w:rPr>
        <w:rFonts w:cs="Times New Roman"/>
      </w:rPr>
    </w:lvl>
  </w:abstractNum>
  <w:abstractNum w:abstractNumId="19">
    <w:nsid w:val="353161D6"/>
    <w:multiLevelType w:val="hybridMultilevel"/>
    <w:tmpl w:val="1DE8995A"/>
    <w:lvl w:ilvl="0" w:tplc="2E8ACE4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0">
    <w:nsid w:val="396816F6"/>
    <w:multiLevelType w:val="multilevel"/>
    <w:tmpl w:val="2928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3B5443DB"/>
    <w:multiLevelType w:val="multilevel"/>
    <w:tmpl w:val="C1A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3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51242710"/>
    <w:multiLevelType w:val="hybridMultilevel"/>
    <w:tmpl w:val="A46C5C6A"/>
    <w:lvl w:ilvl="0" w:tplc="37B8DF1A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>
    <w:nsid w:val="591D6FAE"/>
    <w:multiLevelType w:val="multilevel"/>
    <w:tmpl w:val="669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345864"/>
    <w:multiLevelType w:val="multilevel"/>
    <w:tmpl w:val="5FE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6C013FF"/>
    <w:multiLevelType w:val="multilevel"/>
    <w:tmpl w:val="66C013FF"/>
    <w:lvl w:ilvl="0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8">
    <w:nsid w:val="71477636"/>
    <w:multiLevelType w:val="multilevel"/>
    <w:tmpl w:val="A52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F0837E1"/>
    <w:multiLevelType w:val="multilevel"/>
    <w:tmpl w:val="BE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12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0"/>
  </w:num>
  <w:num w:numId="24">
    <w:abstractNumId w:val="28"/>
  </w:num>
  <w:num w:numId="25">
    <w:abstractNumId w:val="13"/>
  </w:num>
  <w:num w:numId="26">
    <w:abstractNumId w:val="29"/>
  </w:num>
  <w:num w:numId="27">
    <w:abstractNumId w:val="26"/>
  </w:num>
  <w:num w:numId="28">
    <w:abstractNumId w:val="21"/>
  </w:num>
  <w:num w:numId="29">
    <w:abstractNumId w:val="25"/>
  </w:num>
  <w:num w:numId="30">
    <w:abstractNumId w:val="14"/>
  </w:num>
  <w:num w:numId="31">
    <w:abstractNumId w:val="15"/>
  </w:num>
  <w:num w:numId="32">
    <w:abstractNumId w:val="11"/>
  </w:num>
  <w:num w:numId="33">
    <w:abstractNumId w:val="10"/>
  </w:num>
  <w:num w:numId="34">
    <w:abstractNumId w:val="19"/>
  </w:num>
  <w:num w:numId="35">
    <w:abstractNumId w:val="27"/>
  </w:num>
  <w:num w:numId="36">
    <w:abstractNumId w:val="17"/>
  </w:num>
  <w:num w:numId="37">
    <w:abstractNumId w:val="18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3E46"/>
    <w:rsid w:val="000060EA"/>
    <w:rsid w:val="0000771B"/>
    <w:rsid w:val="00013365"/>
    <w:rsid w:val="00016446"/>
    <w:rsid w:val="000171F2"/>
    <w:rsid w:val="00023F57"/>
    <w:rsid w:val="0002715E"/>
    <w:rsid w:val="00027603"/>
    <w:rsid w:val="00033ACD"/>
    <w:rsid w:val="00035178"/>
    <w:rsid w:val="00035D4C"/>
    <w:rsid w:val="00035DF2"/>
    <w:rsid w:val="00045509"/>
    <w:rsid w:val="00053B82"/>
    <w:rsid w:val="00057C56"/>
    <w:rsid w:val="000648AA"/>
    <w:rsid w:val="00066ABB"/>
    <w:rsid w:val="00067455"/>
    <w:rsid w:val="000765C8"/>
    <w:rsid w:val="00076B7D"/>
    <w:rsid w:val="00080721"/>
    <w:rsid w:val="000810F7"/>
    <w:rsid w:val="000817D8"/>
    <w:rsid w:val="00082016"/>
    <w:rsid w:val="00084D9C"/>
    <w:rsid w:val="00085861"/>
    <w:rsid w:val="00090937"/>
    <w:rsid w:val="000A14E7"/>
    <w:rsid w:val="000A71B5"/>
    <w:rsid w:val="000B102E"/>
    <w:rsid w:val="000B7C94"/>
    <w:rsid w:val="000C3A47"/>
    <w:rsid w:val="000C74B8"/>
    <w:rsid w:val="000C7A8B"/>
    <w:rsid w:val="000C7F07"/>
    <w:rsid w:val="000D1B84"/>
    <w:rsid w:val="000D2AA4"/>
    <w:rsid w:val="000E415F"/>
    <w:rsid w:val="000E5759"/>
    <w:rsid w:val="000F22F8"/>
    <w:rsid w:val="000F370F"/>
    <w:rsid w:val="000F75AE"/>
    <w:rsid w:val="001012D9"/>
    <w:rsid w:val="0010436C"/>
    <w:rsid w:val="0010519C"/>
    <w:rsid w:val="00110BB0"/>
    <w:rsid w:val="0011109F"/>
    <w:rsid w:val="00112975"/>
    <w:rsid w:val="00121C83"/>
    <w:rsid w:val="00121D70"/>
    <w:rsid w:val="00133F9C"/>
    <w:rsid w:val="001340BE"/>
    <w:rsid w:val="00136D62"/>
    <w:rsid w:val="00144027"/>
    <w:rsid w:val="001503EF"/>
    <w:rsid w:val="0015531C"/>
    <w:rsid w:val="00156A94"/>
    <w:rsid w:val="0015773F"/>
    <w:rsid w:val="001643C6"/>
    <w:rsid w:val="00166FA5"/>
    <w:rsid w:val="0017109B"/>
    <w:rsid w:val="001762A3"/>
    <w:rsid w:val="00176B35"/>
    <w:rsid w:val="001A3041"/>
    <w:rsid w:val="001A6D27"/>
    <w:rsid w:val="001B242B"/>
    <w:rsid w:val="001B4525"/>
    <w:rsid w:val="001C0907"/>
    <w:rsid w:val="001C753C"/>
    <w:rsid w:val="001C77B3"/>
    <w:rsid w:val="001D0873"/>
    <w:rsid w:val="001D1FF7"/>
    <w:rsid w:val="001D6777"/>
    <w:rsid w:val="001E02BC"/>
    <w:rsid w:val="001E650D"/>
    <w:rsid w:val="001E6F05"/>
    <w:rsid w:val="001F04B2"/>
    <w:rsid w:val="001F464D"/>
    <w:rsid w:val="001F7041"/>
    <w:rsid w:val="00202133"/>
    <w:rsid w:val="00205E8F"/>
    <w:rsid w:val="002106E2"/>
    <w:rsid w:val="002119D4"/>
    <w:rsid w:val="00223190"/>
    <w:rsid w:val="00225C42"/>
    <w:rsid w:val="00226187"/>
    <w:rsid w:val="00227CCB"/>
    <w:rsid w:val="00231D75"/>
    <w:rsid w:val="002338EE"/>
    <w:rsid w:val="0023594D"/>
    <w:rsid w:val="00241C50"/>
    <w:rsid w:val="00242FCF"/>
    <w:rsid w:val="00244245"/>
    <w:rsid w:val="0024457F"/>
    <w:rsid w:val="00246699"/>
    <w:rsid w:val="00250822"/>
    <w:rsid w:val="0025150A"/>
    <w:rsid w:val="0026096C"/>
    <w:rsid w:val="00266A12"/>
    <w:rsid w:val="00270DA4"/>
    <w:rsid w:val="002821DD"/>
    <w:rsid w:val="00285128"/>
    <w:rsid w:val="00287DD5"/>
    <w:rsid w:val="002912A8"/>
    <w:rsid w:val="00292C01"/>
    <w:rsid w:val="002950D9"/>
    <w:rsid w:val="002954AB"/>
    <w:rsid w:val="002A5ADA"/>
    <w:rsid w:val="002A6C12"/>
    <w:rsid w:val="002C2A28"/>
    <w:rsid w:val="002C3FBB"/>
    <w:rsid w:val="002C7F18"/>
    <w:rsid w:val="002D0A56"/>
    <w:rsid w:val="002D6238"/>
    <w:rsid w:val="002D708D"/>
    <w:rsid w:val="002F13A2"/>
    <w:rsid w:val="002F1A8D"/>
    <w:rsid w:val="002F7172"/>
    <w:rsid w:val="00302E89"/>
    <w:rsid w:val="00306F13"/>
    <w:rsid w:val="00310702"/>
    <w:rsid w:val="00313B7B"/>
    <w:rsid w:val="003178B6"/>
    <w:rsid w:val="00322DC7"/>
    <w:rsid w:val="00331487"/>
    <w:rsid w:val="0033398E"/>
    <w:rsid w:val="00337E99"/>
    <w:rsid w:val="003404E1"/>
    <w:rsid w:val="003405EB"/>
    <w:rsid w:val="003437BD"/>
    <w:rsid w:val="00347E1C"/>
    <w:rsid w:val="003505C5"/>
    <w:rsid w:val="00354166"/>
    <w:rsid w:val="003548FD"/>
    <w:rsid w:val="00356740"/>
    <w:rsid w:val="00357757"/>
    <w:rsid w:val="00370C33"/>
    <w:rsid w:val="003717AC"/>
    <w:rsid w:val="00383325"/>
    <w:rsid w:val="0038334E"/>
    <w:rsid w:val="00390884"/>
    <w:rsid w:val="003910CD"/>
    <w:rsid w:val="0039525C"/>
    <w:rsid w:val="003958A3"/>
    <w:rsid w:val="003B0E0B"/>
    <w:rsid w:val="003B3C71"/>
    <w:rsid w:val="003B6176"/>
    <w:rsid w:val="003C2F3D"/>
    <w:rsid w:val="003E159D"/>
    <w:rsid w:val="003F10AB"/>
    <w:rsid w:val="003F4018"/>
    <w:rsid w:val="003F4D1A"/>
    <w:rsid w:val="00411C83"/>
    <w:rsid w:val="00430B96"/>
    <w:rsid w:val="00430D68"/>
    <w:rsid w:val="004356DB"/>
    <w:rsid w:val="00440223"/>
    <w:rsid w:val="00451A1F"/>
    <w:rsid w:val="0045267F"/>
    <w:rsid w:val="00452F1E"/>
    <w:rsid w:val="00463E48"/>
    <w:rsid w:val="0046759C"/>
    <w:rsid w:val="004723CB"/>
    <w:rsid w:val="00474025"/>
    <w:rsid w:val="00476D41"/>
    <w:rsid w:val="00493CD0"/>
    <w:rsid w:val="00497BD3"/>
    <w:rsid w:val="004A1E41"/>
    <w:rsid w:val="004A67E8"/>
    <w:rsid w:val="004A6B5F"/>
    <w:rsid w:val="004B1F72"/>
    <w:rsid w:val="004B3418"/>
    <w:rsid w:val="004B46EA"/>
    <w:rsid w:val="004C0AC8"/>
    <w:rsid w:val="004C1E8D"/>
    <w:rsid w:val="004C30D1"/>
    <w:rsid w:val="004C397C"/>
    <w:rsid w:val="004C5A9C"/>
    <w:rsid w:val="004D619F"/>
    <w:rsid w:val="004D7734"/>
    <w:rsid w:val="004E2E64"/>
    <w:rsid w:val="004E30CC"/>
    <w:rsid w:val="004F034E"/>
    <w:rsid w:val="00502654"/>
    <w:rsid w:val="00502A5B"/>
    <w:rsid w:val="00513106"/>
    <w:rsid w:val="00513769"/>
    <w:rsid w:val="00515C87"/>
    <w:rsid w:val="00517DE1"/>
    <w:rsid w:val="00520827"/>
    <w:rsid w:val="00520AAC"/>
    <w:rsid w:val="00532AE2"/>
    <w:rsid w:val="00546BCC"/>
    <w:rsid w:val="0054788B"/>
    <w:rsid w:val="00553A2C"/>
    <w:rsid w:val="00564666"/>
    <w:rsid w:val="00566BC0"/>
    <w:rsid w:val="00576E77"/>
    <w:rsid w:val="00580BD2"/>
    <w:rsid w:val="00580FCD"/>
    <w:rsid w:val="00584998"/>
    <w:rsid w:val="00585321"/>
    <w:rsid w:val="0058597A"/>
    <w:rsid w:val="005935A7"/>
    <w:rsid w:val="00596811"/>
    <w:rsid w:val="005A2CAF"/>
    <w:rsid w:val="005A3ABE"/>
    <w:rsid w:val="005C3C15"/>
    <w:rsid w:val="005D0C03"/>
    <w:rsid w:val="005D438E"/>
    <w:rsid w:val="005D5773"/>
    <w:rsid w:val="005D7268"/>
    <w:rsid w:val="005E1197"/>
    <w:rsid w:val="005E23C5"/>
    <w:rsid w:val="005E5799"/>
    <w:rsid w:val="005E594B"/>
    <w:rsid w:val="005F084C"/>
    <w:rsid w:val="005F0898"/>
    <w:rsid w:val="006039FF"/>
    <w:rsid w:val="00615EB2"/>
    <w:rsid w:val="00625B81"/>
    <w:rsid w:val="00626207"/>
    <w:rsid w:val="0063076F"/>
    <w:rsid w:val="00636E4B"/>
    <w:rsid w:val="00645262"/>
    <w:rsid w:val="00646078"/>
    <w:rsid w:val="00646A6C"/>
    <w:rsid w:val="006503B2"/>
    <w:rsid w:val="006644CF"/>
    <w:rsid w:val="0067349D"/>
    <w:rsid w:val="0067512F"/>
    <w:rsid w:val="00682E23"/>
    <w:rsid w:val="00690340"/>
    <w:rsid w:val="006976D0"/>
    <w:rsid w:val="006A3594"/>
    <w:rsid w:val="006A5E88"/>
    <w:rsid w:val="006B3535"/>
    <w:rsid w:val="006B39F2"/>
    <w:rsid w:val="006B4696"/>
    <w:rsid w:val="006B69CC"/>
    <w:rsid w:val="006C3979"/>
    <w:rsid w:val="006C3C48"/>
    <w:rsid w:val="006C6F5A"/>
    <w:rsid w:val="006D2100"/>
    <w:rsid w:val="006D24F9"/>
    <w:rsid w:val="006E10C7"/>
    <w:rsid w:val="0070307A"/>
    <w:rsid w:val="007036BD"/>
    <w:rsid w:val="00704929"/>
    <w:rsid w:val="007055E6"/>
    <w:rsid w:val="00710EFC"/>
    <w:rsid w:val="00710F17"/>
    <w:rsid w:val="00711D92"/>
    <w:rsid w:val="007152A8"/>
    <w:rsid w:val="00721C32"/>
    <w:rsid w:val="007222D1"/>
    <w:rsid w:val="00726A04"/>
    <w:rsid w:val="00735E5B"/>
    <w:rsid w:val="00742E47"/>
    <w:rsid w:val="00756B0A"/>
    <w:rsid w:val="007750F7"/>
    <w:rsid w:val="00780941"/>
    <w:rsid w:val="00786F3C"/>
    <w:rsid w:val="007A3B4C"/>
    <w:rsid w:val="007A619B"/>
    <w:rsid w:val="007B0A0A"/>
    <w:rsid w:val="007C0AFF"/>
    <w:rsid w:val="007C23DC"/>
    <w:rsid w:val="007C4322"/>
    <w:rsid w:val="007C5D6F"/>
    <w:rsid w:val="007D1938"/>
    <w:rsid w:val="007D6A55"/>
    <w:rsid w:val="007E72AB"/>
    <w:rsid w:val="008053BC"/>
    <w:rsid w:val="00821199"/>
    <w:rsid w:val="008233F8"/>
    <w:rsid w:val="00826B7E"/>
    <w:rsid w:val="00827730"/>
    <w:rsid w:val="0083152C"/>
    <w:rsid w:val="00831E01"/>
    <w:rsid w:val="0083597C"/>
    <w:rsid w:val="00835B85"/>
    <w:rsid w:val="00837112"/>
    <w:rsid w:val="00854741"/>
    <w:rsid w:val="00855936"/>
    <w:rsid w:val="00871EC3"/>
    <w:rsid w:val="0087675B"/>
    <w:rsid w:val="008876F6"/>
    <w:rsid w:val="008900C3"/>
    <w:rsid w:val="0089375F"/>
    <w:rsid w:val="008A1453"/>
    <w:rsid w:val="008A5254"/>
    <w:rsid w:val="008B3063"/>
    <w:rsid w:val="008B46C9"/>
    <w:rsid w:val="008B5601"/>
    <w:rsid w:val="008C0268"/>
    <w:rsid w:val="008D08E5"/>
    <w:rsid w:val="008D286D"/>
    <w:rsid w:val="008D3CC1"/>
    <w:rsid w:val="008E05D3"/>
    <w:rsid w:val="008E07B2"/>
    <w:rsid w:val="008E737F"/>
    <w:rsid w:val="008F4628"/>
    <w:rsid w:val="009125FA"/>
    <w:rsid w:val="00912618"/>
    <w:rsid w:val="009143E9"/>
    <w:rsid w:val="00920A3E"/>
    <w:rsid w:val="00921AD8"/>
    <w:rsid w:val="00930907"/>
    <w:rsid w:val="00933A98"/>
    <w:rsid w:val="00941AB0"/>
    <w:rsid w:val="00942553"/>
    <w:rsid w:val="009428B2"/>
    <w:rsid w:val="0094402A"/>
    <w:rsid w:val="009448E8"/>
    <w:rsid w:val="009552A8"/>
    <w:rsid w:val="0095652E"/>
    <w:rsid w:val="009822D9"/>
    <w:rsid w:val="00983947"/>
    <w:rsid w:val="00990714"/>
    <w:rsid w:val="0099418A"/>
    <w:rsid w:val="009953E5"/>
    <w:rsid w:val="0099635B"/>
    <w:rsid w:val="00996623"/>
    <w:rsid w:val="009A1B24"/>
    <w:rsid w:val="009B21DC"/>
    <w:rsid w:val="009B25A5"/>
    <w:rsid w:val="009B6D3A"/>
    <w:rsid w:val="009C04FE"/>
    <w:rsid w:val="009C1152"/>
    <w:rsid w:val="009C2561"/>
    <w:rsid w:val="009C2721"/>
    <w:rsid w:val="009C2D8A"/>
    <w:rsid w:val="009C4623"/>
    <w:rsid w:val="009C4E5A"/>
    <w:rsid w:val="009C5CFD"/>
    <w:rsid w:val="009C7DDD"/>
    <w:rsid w:val="009D24B3"/>
    <w:rsid w:val="009D26D6"/>
    <w:rsid w:val="009D397B"/>
    <w:rsid w:val="009D5227"/>
    <w:rsid w:val="009D78F7"/>
    <w:rsid w:val="009F359C"/>
    <w:rsid w:val="00A00E16"/>
    <w:rsid w:val="00A01FDF"/>
    <w:rsid w:val="00A06B71"/>
    <w:rsid w:val="00A22A94"/>
    <w:rsid w:val="00A25FCD"/>
    <w:rsid w:val="00A26CE2"/>
    <w:rsid w:val="00A32AFE"/>
    <w:rsid w:val="00A4017D"/>
    <w:rsid w:val="00A41DC2"/>
    <w:rsid w:val="00A44C25"/>
    <w:rsid w:val="00A51960"/>
    <w:rsid w:val="00A51E18"/>
    <w:rsid w:val="00A52645"/>
    <w:rsid w:val="00A54353"/>
    <w:rsid w:val="00A5546B"/>
    <w:rsid w:val="00A56655"/>
    <w:rsid w:val="00A6784F"/>
    <w:rsid w:val="00A80BCE"/>
    <w:rsid w:val="00A84F24"/>
    <w:rsid w:val="00A87F06"/>
    <w:rsid w:val="00AA0604"/>
    <w:rsid w:val="00AA4CDA"/>
    <w:rsid w:val="00AB4837"/>
    <w:rsid w:val="00AB4FF2"/>
    <w:rsid w:val="00AC11F5"/>
    <w:rsid w:val="00AC410D"/>
    <w:rsid w:val="00AC66FE"/>
    <w:rsid w:val="00AD5C8A"/>
    <w:rsid w:val="00AD69E1"/>
    <w:rsid w:val="00AE37ED"/>
    <w:rsid w:val="00AF395F"/>
    <w:rsid w:val="00B03024"/>
    <w:rsid w:val="00B05D77"/>
    <w:rsid w:val="00B115C9"/>
    <w:rsid w:val="00B16C80"/>
    <w:rsid w:val="00B242DF"/>
    <w:rsid w:val="00B25624"/>
    <w:rsid w:val="00B35A99"/>
    <w:rsid w:val="00B35FE7"/>
    <w:rsid w:val="00B361EC"/>
    <w:rsid w:val="00B44739"/>
    <w:rsid w:val="00B50F34"/>
    <w:rsid w:val="00B53E47"/>
    <w:rsid w:val="00B547F5"/>
    <w:rsid w:val="00B57D4F"/>
    <w:rsid w:val="00B60718"/>
    <w:rsid w:val="00B6209E"/>
    <w:rsid w:val="00B721D0"/>
    <w:rsid w:val="00B8754B"/>
    <w:rsid w:val="00B90C21"/>
    <w:rsid w:val="00B92885"/>
    <w:rsid w:val="00B9353B"/>
    <w:rsid w:val="00B97321"/>
    <w:rsid w:val="00B973CC"/>
    <w:rsid w:val="00BA0C5D"/>
    <w:rsid w:val="00BA44EB"/>
    <w:rsid w:val="00BA6300"/>
    <w:rsid w:val="00BB653B"/>
    <w:rsid w:val="00BC0BCA"/>
    <w:rsid w:val="00BC1CD4"/>
    <w:rsid w:val="00BD1E25"/>
    <w:rsid w:val="00BD3A94"/>
    <w:rsid w:val="00BE3691"/>
    <w:rsid w:val="00BE5276"/>
    <w:rsid w:val="00BE7C4D"/>
    <w:rsid w:val="00BF1839"/>
    <w:rsid w:val="00C0446A"/>
    <w:rsid w:val="00C07BB9"/>
    <w:rsid w:val="00C10EEC"/>
    <w:rsid w:val="00C22D3D"/>
    <w:rsid w:val="00C236EC"/>
    <w:rsid w:val="00C34D76"/>
    <w:rsid w:val="00C35DE8"/>
    <w:rsid w:val="00C506D2"/>
    <w:rsid w:val="00C519E9"/>
    <w:rsid w:val="00C70BA5"/>
    <w:rsid w:val="00C773C7"/>
    <w:rsid w:val="00C83C99"/>
    <w:rsid w:val="00C8409E"/>
    <w:rsid w:val="00C84902"/>
    <w:rsid w:val="00C87216"/>
    <w:rsid w:val="00C92FFE"/>
    <w:rsid w:val="00C97BD0"/>
    <w:rsid w:val="00CA0AF6"/>
    <w:rsid w:val="00CA6356"/>
    <w:rsid w:val="00CB0D9D"/>
    <w:rsid w:val="00CB5B5E"/>
    <w:rsid w:val="00CC0161"/>
    <w:rsid w:val="00CC6068"/>
    <w:rsid w:val="00CC6074"/>
    <w:rsid w:val="00CC7E3B"/>
    <w:rsid w:val="00CD5BCD"/>
    <w:rsid w:val="00CD7070"/>
    <w:rsid w:val="00CE0B71"/>
    <w:rsid w:val="00CE168E"/>
    <w:rsid w:val="00CE1CF0"/>
    <w:rsid w:val="00CE24F3"/>
    <w:rsid w:val="00CE569F"/>
    <w:rsid w:val="00CE5C54"/>
    <w:rsid w:val="00CF291D"/>
    <w:rsid w:val="00CF55A5"/>
    <w:rsid w:val="00CF6412"/>
    <w:rsid w:val="00D044CC"/>
    <w:rsid w:val="00D05F48"/>
    <w:rsid w:val="00D07A90"/>
    <w:rsid w:val="00D26480"/>
    <w:rsid w:val="00D354E3"/>
    <w:rsid w:val="00D408EE"/>
    <w:rsid w:val="00D42707"/>
    <w:rsid w:val="00D4768E"/>
    <w:rsid w:val="00D5292A"/>
    <w:rsid w:val="00D54D6D"/>
    <w:rsid w:val="00D6348C"/>
    <w:rsid w:val="00D664AA"/>
    <w:rsid w:val="00D70C27"/>
    <w:rsid w:val="00D85302"/>
    <w:rsid w:val="00D90D70"/>
    <w:rsid w:val="00DA0A33"/>
    <w:rsid w:val="00DA1D4E"/>
    <w:rsid w:val="00DA1FAC"/>
    <w:rsid w:val="00DA355B"/>
    <w:rsid w:val="00DB7C4B"/>
    <w:rsid w:val="00DC007F"/>
    <w:rsid w:val="00DC1B9A"/>
    <w:rsid w:val="00DC7B80"/>
    <w:rsid w:val="00DD0CBD"/>
    <w:rsid w:val="00DD1AB7"/>
    <w:rsid w:val="00DD6C8B"/>
    <w:rsid w:val="00DE2A0B"/>
    <w:rsid w:val="00DF2259"/>
    <w:rsid w:val="00DF2583"/>
    <w:rsid w:val="00E1524D"/>
    <w:rsid w:val="00E15A68"/>
    <w:rsid w:val="00E2225C"/>
    <w:rsid w:val="00E23C13"/>
    <w:rsid w:val="00E243A6"/>
    <w:rsid w:val="00E355E7"/>
    <w:rsid w:val="00E35FDC"/>
    <w:rsid w:val="00E461BE"/>
    <w:rsid w:val="00E47360"/>
    <w:rsid w:val="00E51F01"/>
    <w:rsid w:val="00E54E8C"/>
    <w:rsid w:val="00E55865"/>
    <w:rsid w:val="00E65FCF"/>
    <w:rsid w:val="00E71A91"/>
    <w:rsid w:val="00E71AD5"/>
    <w:rsid w:val="00E75E44"/>
    <w:rsid w:val="00E86E80"/>
    <w:rsid w:val="00E92CC0"/>
    <w:rsid w:val="00E95647"/>
    <w:rsid w:val="00EA50C0"/>
    <w:rsid w:val="00EA6EF8"/>
    <w:rsid w:val="00EB24A6"/>
    <w:rsid w:val="00EB48A8"/>
    <w:rsid w:val="00EC057A"/>
    <w:rsid w:val="00EC2CEB"/>
    <w:rsid w:val="00EC3AE4"/>
    <w:rsid w:val="00EC7A32"/>
    <w:rsid w:val="00ED26BD"/>
    <w:rsid w:val="00ED3140"/>
    <w:rsid w:val="00ED5476"/>
    <w:rsid w:val="00EE0812"/>
    <w:rsid w:val="00EE1207"/>
    <w:rsid w:val="00EE3F99"/>
    <w:rsid w:val="00EE4A88"/>
    <w:rsid w:val="00EF3D25"/>
    <w:rsid w:val="00EF550C"/>
    <w:rsid w:val="00F01153"/>
    <w:rsid w:val="00F109BC"/>
    <w:rsid w:val="00F16183"/>
    <w:rsid w:val="00F24450"/>
    <w:rsid w:val="00F268B3"/>
    <w:rsid w:val="00F40A35"/>
    <w:rsid w:val="00F41641"/>
    <w:rsid w:val="00F41A1F"/>
    <w:rsid w:val="00F43986"/>
    <w:rsid w:val="00F451BF"/>
    <w:rsid w:val="00F46EFA"/>
    <w:rsid w:val="00F52A3E"/>
    <w:rsid w:val="00F60B90"/>
    <w:rsid w:val="00F633FF"/>
    <w:rsid w:val="00F67643"/>
    <w:rsid w:val="00F762F8"/>
    <w:rsid w:val="00F7688A"/>
    <w:rsid w:val="00F82FD2"/>
    <w:rsid w:val="00F8359D"/>
    <w:rsid w:val="00F93650"/>
    <w:rsid w:val="00FA4725"/>
    <w:rsid w:val="00FC0F0D"/>
    <w:rsid w:val="00FC0FBF"/>
    <w:rsid w:val="00FC42AA"/>
    <w:rsid w:val="00FD36B1"/>
    <w:rsid w:val="00FD51BA"/>
    <w:rsid w:val="00FD5E75"/>
    <w:rsid w:val="00FD6290"/>
    <w:rsid w:val="00FD6FED"/>
    <w:rsid w:val="00FD7AB7"/>
    <w:rsid w:val="00FE267F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110BB0"/>
    <w:pPr>
      <w:spacing w:before="120" w:after="120"/>
      <w:jc w:val="left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076B7D"/>
    <w:pPr>
      <w:ind w:left="480"/>
      <w:jc w:val="left"/>
    </w:pPr>
    <w:rPr>
      <w:i/>
      <w:i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664A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Strong">
    <w:name w:val="Strong"/>
    <w:basedOn w:val="DefaultParagraphFont"/>
    <w:uiPriority w:val="99"/>
    <w:qFormat/>
    <w:locked/>
    <w:rsid w:val="00D664AA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E23C13"/>
    <w:rPr>
      <w:rFonts w:cs="Times New Roman"/>
    </w:rPr>
  </w:style>
  <w:style w:type="paragraph" w:styleId="TOC5">
    <w:name w:val="toc 5"/>
    <w:basedOn w:val="Normal"/>
    <w:next w:val="Normal"/>
    <w:autoRedefine/>
    <w:uiPriority w:val="99"/>
    <w:semiHidden/>
    <w:locked/>
    <w:rsid w:val="00110BB0"/>
    <w:pPr>
      <w:ind w:left="960"/>
      <w:jc w:val="left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99"/>
    <w:semiHidden/>
    <w:locked/>
    <w:rsid w:val="00110BB0"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locked/>
    <w:rsid w:val="00110BB0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locked/>
    <w:rsid w:val="00110BB0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locked/>
    <w:rsid w:val="00110BB0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locked/>
    <w:rsid w:val="00110BB0"/>
    <w:pPr>
      <w:ind w:left="1920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E47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A5E88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uiPriority w:val="99"/>
    <w:rsid w:val="0046759C"/>
    <w:rPr>
      <w:rFonts w:ascii="Open Sans" w:hAnsi="Open Sans" w:cs="Times New Roman"/>
      <w:color w:val="333333"/>
      <w:sz w:val="20"/>
      <w:szCs w:val="20"/>
    </w:rPr>
  </w:style>
  <w:style w:type="character" w:customStyle="1" w:styleId="fontstyle11">
    <w:name w:val="fontstyle11"/>
    <w:basedOn w:val="DefaultParagraphFont"/>
    <w:uiPriority w:val="99"/>
    <w:rsid w:val="0046759C"/>
    <w:rPr>
      <w:rFonts w:ascii="Microsoft YaHei" w:hAnsi="Microsoft YaHei" w:cs="Times New Roman"/>
      <w:color w:val="333333"/>
      <w:sz w:val="20"/>
      <w:szCs w:val="20"/>
    </w:rPr>
  </w:style>
  <w:style w:type="character" w:customStyle="1" w:styleId="fontstyle21">
    <w:name w:val="fontstyle21"/>
    <w:basedOn w:val="DefaultParagraphFont"/>
    <w:uiPriority w:val="99"/>
    <w:rsid w:val="00E243A6"/>
    <w:rPr>
      <w:rFonts w:ascii="Wingdings-Regular" w:hAnsi="Wingdings-Regular" w:cs="Times New Roman"/>
      <w:color w:val="000000"/>
      <w:sz w:val="22"/>
      <w:szCs w:val="22"/>
    </w:rPr>
  </w:style>
  <w:style w:type="character" w:customStyle="1" w:styleId="description">
    <w:name w:val="description"/>
    <w:basedOn w:val="DefaultParagraphFont"/>
    <w:uiPriority w:val="99"/>
    <w:rsid w:val="00CE5C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8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48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49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50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51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55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58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59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61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6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68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23438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68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34387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67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34387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3335</TotalTime>
  <Pages>30</Pages>
  <Words>9847</Words>
  <Characters>13022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275</cp:revision>
  <cp:lastPrinted>2018-04-22T14:38:00Z</cp:lastPrinted>
  <dcterms:created xsi:type="dcterms:W3CDTF">2014-03-30T15:51:00Z</dcterms:created>
  <dcterms:modified xsi:type="dcterms:W3CDTF">2018-11-17T03:02:00Z</dcterms:modified>
</cp:coreProperties>
</file>