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F99" w:rsidRDefault="009E5F99" w:rsidP="005A2CAF">
      <w:pPr>
        <w:ind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9.25pt;height:89.25pt;visibility:visible">
            <v:imagedata r:id="rId7" o:title=""/>
          </v:shape>
        </w:pict>
      </w:r>
    </w:p>
    <w:p w:rsidR="009E5F99" w:rsidRDefault="009E5F99" w:rsidP="00502A5B">
      <w:pPr>
        <w:ind w:firstLine="480"/>
      </w:pPr>
    </w:p>
    <w:p w:rsidR="009E5F99" w:rsidRDefault="009E5F99" w:rsidP="00502A5B">
      <w:pPr>
        <w:ind w:firstLine="480"/>
      </w:pPr>
    </w:p>
    <w:p w:rsidR="009E5F99" w:rsidRPr="00502A5B" w:rsidRDefault="009E5F99" w:rsidP="00502A5B">
      <w:pPr>
        <w:ind w:firstLineChars="0" w:firstLine="0"/>
        <w:jc w:val="center"/>
      </w:pPr>
      <w:r w:rsidRPr="00CA0F6D">
        <w:rPr>
          <w:rFonts w:ascii="黑体" w:eastAsia="黑体"/>
          <w:b/>
          <w:noProof/>
        </w:rPr>
        <w:pict>
          <v:shape id="图片 2" o:spid="_x0000_i1026" type="#_x0000_t75" style="width:362.25pt;height:63.75pt;visibility:visible">
            <v:imagedata r:id="rId8" o:title=""/>
          </v:shape>
        </w:pict>
      </w:r>
    </w:p>
    <w:p w:rsidR="009E5F99" w:rsidRDefault="009E5F99" w:rsidP="005A2CAF">
      <w:pPr>
        <w:ind w:firstLine="480"/>
      </w:pPr>
    </w:p>
    <w:p w:rsidR="009E5F99" w:rsidRDefault="009E5F99" w:rsidP="00502A5B">
      <w:pPr>
        <w:ind w:firstLine="480"/>
      </w:pPr>
    </w:p>
    <w:p w:rsidR="009E5F99" w:rsidRPr="00912618" w:rsidRDefault="009E5F99" w:rsidP="005A2CAF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编译原理课程设计</w:t>
      </w:r>
    </w:p>
    <w:p w:rsidR="009E5F99" w:rsidRPr="005A2CAF" w:rsidRDefault="009E5F99" w:rsidP="00502A5B">
      <w:pPr>
        <w:ind w:firstLine="480"/>
      </w:pPr>
    </w:p>
    <w:p w:rsidR="009E5F99" w:rsidRPr="00463E48" w:rsidRDefault="009E5F99" w:rsidP="00322DC7">
      <w:pPr>
        <w:pStyle w:val="Title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实验报告</w:t>
      </w:r>
    </w:p>
    <w:p w:rsidR="009E5F99" w:rsidRDefault="009E5F99" w:rsidP="00322DC7">
      <w:pPr>
        <w:ind w:firstLine="480"/>
      </w:pPr>
    </w:p>
    <w:p w:rsidR="009E5F99" w:rsidRDefault="009E5F99" w:rsidP="00322DC7">
      <w:pPr>
        <w:ind w:firstLine="480"/>
      </w:pPr>
    </w:p>
    <w:p w:rsidR="009E5F99" w:rsidRDefault="009E5F99" w:rsidP="00322DC7">
      <w:pPr>
        <w:ind w:firstLine="480"/>
      </w:pPr>
    </w:p>
    <w:p w:rsidR="009E5F99" w:rsidRPr="00D664AA" w:rsidRDefault="009E5F99" w:rsidP="00D664AA">
      <w:pPr>
        <w:ind w:firstLineChars="0" w:firstLine="0"/>
        <w:jc w:val="center"/>
        <w:rPr>
          <w:rFonts w:ascii="楷体" w:eastAsia="楷体" w:hAnsi="楷体"/>
        </w:rPr>
      </w:pPr>
      <w:r w:rsidRPr="00D664AA">
        <w:rPr>
          <w:rFonts w:ascii="楷体" w:eastAsia="楷体" w:hAnsi="楷体" w:hint="eastAsia"/>
        </w:rPr>
        <w:t>北京航空航天大学</w:t>
      </w:r>
    </w:p>
    <w:p w:rsidR="009E5F99" w:rsidRPr="00D664AA" w:rsidRDefault="009E5F99" w:rsidP="00D664AA">
      <w:pPr>
        <w:ind w:firstLineChars="0" w:firstLine="0"/>
        <w:jc w:val="center"/>
        <w:rPr>
          <w:rFonts w:ascii="楷体" w:eastAsia="楷体" w:hAnsi="楷体"/>
        </w:rPr>
      </w:pPr>
      <w:r w:rsidRPr="00D664AA">
        <w:rPr>
          <w:rFonts w:ascii="楷体" w:eastAsia="楷体" w:hAnsi="楷体" w:hint="eastAsia"/>
        </w:rPr>
        <w:t>计算机学院</w:t>
      </w:r>
    </w:p>
    <w:p w:rsidR="009E5F99" w:rsidRDefault="009E5F99" w:rsidP="00D664AA">
      <w:pPr>
        <w:ind w:firstLineChars="0" w:firstLine="0"/>
        <w:jc w:val="center"/>
        <w:rPr>
          <w:rFonts w:ascii="楷体" w:eastAsia="楷体" w:hAnsi="楷体"/>
        </w:rPr>
      </w:pPr>
      <w:r w:rsidRPr="00D664AA">
        <w:rPr>
          <w:rFonts w:ascii="楷体" w:eastAsia="楷体" w:hAnsi="楷体" w:hint="eastAsia"/>
        </w:rPr>
        <w:t>陈麒先</w:t>
      </w:r>
    </w:p>
    <w:p w:rsidR="009E5F99" w:rsidRDefault="009E5F99" w:rsidP="00D664AA">
      <w:pPr>
        <w:ind w:firstLineChars="0" w:firstLine="0"/>
        <w:jc w:val="center"/>
      </w:pPr>
      <w:r>
        <w:t>16061160</w:t>
      </w:r>
    </w:p>
    <w:p w:rsidR="009E5F99" w:rsidRDefault="009E5F99" w:rsidP="00322DC7">
      <w:pPr>
        <w:ind w:firstLine="480"/>
      </w:pPr>
    </w:p>
    <w:p w:rsidR="009E5F99" w:rsidRDefault="009E5F99" w:rsidP="00322DC7">
      <w:pPr>
        <w:ind w:firstLine="480"/>
      </w:pPr>
    </w:p>
    <w:p w:rsidR="009E5F99" w:rsidRDefault="009E5F99" w:rsidP="00322DC7">
      <w:pPr>
        <w:ind w:firstLine="480"/>
      </w:pPr>
    </w:p>
    <w:p w:rsidR="009E5F99" w:rsidRDefault="009E5F99" w:rsidP="00322DC7">
      <w:pPr>
        <w:ind w:firstLine="480"/>
      </w:pPr>
    </w:p>
    <w:p w:rsidR="009E5F99" w:rsidRDefault="009E5F99" w:rsidP="00322DC7">
      <w:pPr>
        <w:ind w:firstLine="480"/>
      </w:pPr>
    </w:p>
    <w:p w:rsidR="009E5F99" w:rsidRPr="00322DC7" w:rsidRDefault="009E5F99" w:rsidP="00322DC7">
      <w:pPr>
        <w:ind w:firstLineChars="0" w:firstLine="0"/>
        <w:jc w:val="center"/>
        <w:rPr>
          <w:rFonts w:ascii="黑体" w:eastAsia="黑体" w:hAnsi="黑体"/>
          <w:sz w:val="32"/>
          <w:szCs w:val="32"/>
        </w:rPr>
        <w:sectPr w:rsidR="009E5F99" w:rsidRPr="00322DC7" w:rsidSect="00FC0F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 w:rsidRPr="00322DC7">
        <w:rPr>
          <w:rFonts w:ascii="黑体" w:eastAsia="黑体" w:hAnsi="黑体" w:hint="eastAsia"/>
          <w:sz w:val="32"/>
          <w:szCs w:val="32"/>
        </w:rPr>
        <w:t>二○一</w:t>
      </w:r>
      <w:r>
        <w:rPr>
          <w:rFonts w:ascii="黑体" w:eastAsia="黑体" w:hAnsi="黑体" w:hint="eastAsia"/>
          <w:sz w:val="32"/>
          <w:szCs w:val="32"/>
        </w:rPr>
        <w:t>八年十一</w:t>
      </w:r>
      <w:r w:rsidRPr="00322DC7">
        <w:rPr>
          <w:rFonts w:ascii="黑体" w:eastAsia="黑体" w:hAnsi="黑体" w:hint="eastAsia"/>
          <w:sz w:val="32"/>
          <w:szCs w:val="32"/>
        </w:rPr>
        <w:t>月</w:t>
      </w:r>
    </w:p>
    <w:p w:rsidR="009E5F99" w:rsidRPr="002D0A56" w:rsidRDefault="009E5F99" w:rsidP="00D664AA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2D0A56">
        <w:rPr>
          <w:rFonts w:ascii="黑体" w:eastAsia="黑体" w:hAnsi="黑体" w:hint="eastAsia"/>
          <w:b/>
          <w:bCs/>
          <w:sz w:val="36"/>
          <w:szCs w:val="36"/>
        </w:rPr>
        <w:t>郑重声明</w:t>
      </w:r>
    </w:p>
    <w:p w:rsidR="009E5F99" w:rsidRDefault="009E5F99" w:rsidP="00D664AA">
      <w:pPr>
        <w:ind w:firstLine="562"/>
        <w:rPr>
          <w:rFonts w:ascii="楷体" w:eastAsia="楷体" w:hAnsi="楷体"/>
          <w:b/>
          <w:bCs/>
        </w:rPr>
      </w:pPr>
      <w:r w:rsidRPr="002D0A56">
        <w:rPr>
          <w:rFonts w:ascii="楷体" w:eastAsia="楷体" w:hAnsi="楷体" w:hint="eastAsia"/>
          <w:b/>
          <w:bCs/>
          <w:sz w:val="28"/>
          <w:szCs w:val="28"/>
        </w:rPr>
        <w:t>关于诚实守信公约</w:t>
      </w:r>
      <w:r>
        <w:rPr>
          <w:rFonts w:ascii="楷体" w:eastAsia="楷体" w:hAnsi="楷体" w:hint="eastAsia"/>
          <w:b/>
          <w:bCs/>
        </w:rPr>
        <w:t>：</w:t>
      </w:r>
    </w:p>
    <w:p w:rsidR="009E5F99" w:rsidRDefault="009E5F99" w:rsidP="00E243A6">
      <w:pPr>
        <w:ind w:firstLine="482"/>
        <w:rPr>
          <w:rFonts w:ascii="楷体" w:eastAsia="楷体" w:hAnsi="楷体"/>
          <w:b/>
          <w:bCs/>
          <w:szCs w:val="24"/>
        </w:rPr>
      </w:pPr>
      <w:r>
        <w:rPr>
          <w:rFonts w:ascii="楷体" w:eastAsia="楷体" w:hAnsi="楷体" w:hint="eastAsia"/>
          <w:b/>
          <w:bCs/>
          <w:szCs w:val="24"/>
        </w:rPr>
        <w:t>本实验报告中</w:t>
      </w:r>
      <w:r w:rsidRPr="00027603">
        <w:rPr>
          <w:rFonts w:ascii="楷体" w:eastAsia="楷体" w:hAnsi="楷体" w:hint="eastAsia"/>
          <w:b/>
          <w:bCs/>
          <w:szCs w:val="24"/>
        </w:rPr>
        <w:t>参考了</w:t>
      </w:r>
      <w:r>
        <w:rPr>
          <w:rFonts w:ascii="楷体" w:eastAsia="楷体" w:hAnsi="楷体" w:hint="eastAsia"/>
          <w:b/>
          <w:bCs/>
          <w:szCs w:val="24"/>
        </w:rPr>
        <w:t>文献或</w:t>
      </w:r>
      <w:r w:rsidRPr="00027603">
        <w:rPr>
          <w:rFonts w:ascii="楷体" w:eastAsia="楷体" w:hAnsi="楷体" w:hint="eastAsia"/>
          <w:b/>
          <w:bCs/>
          <w:szCs w:val="24"/>
        </w:rPr>
        <w:t>互联网资料</w:t>
      </w:r>
      <w:r>
        <w:rPr>
          <w:rFonts w:ascii="楷体" w:eastAsia="楷体" w:hAnsi="楷体" w:hint="eastAsia"/>
          <w:b/>
          <w:bCs/>
          <w:szCs w:val="24"/>
        </w:rPr>
        <w:t>的部分均有引用标注</w:t>
      </w:r>
      <w:r w:rsidRPr="00027603">
        <w:rPr>
          <w:rFonts w:ascii="楷体" w:eastAsia="楷体" w:hAnsi="楷体" w:hint="eastAsia"/>
          <w:b/>
          <w:bCs/>
          <w:szCs w:val="24"/>
        </w:rPr>
        <w:t>，</w:t>
      </w:r>
      <w:r>
        <w:rPr>
          <w:rFonts w:ascii="楷体" w:eastAsia="楷体" w:hAnsi="楷体" w:hint="eastAsia"/>
          <w:b/>
          <w:bCs/>
          <w:szCs w:val="24"/>
        </w:rPr>
        <w:t>另有</w:t>
      </w:r>
      <w:r w:rsidRPr="00027603">
        <w:rPr>
          <w:rFonts w:ascii="楷体" w:eastAsia="楷体" w:hAnsi="楷体" w:hint="eastAsia"/>
          <w:b/>
          <w:bCs/>
          <w:szCs w:val="24"/>
        </w:rPr>
        <w:t>与</w:t>
      </w:r>
      <w:r>
        <w:rPr>
          <w:rFonts w:ascii="楷体" w:eastAsia="楷体" w:hAnsi="楷体" w:hint="eastAsia"/>
          <w:b/>
          <w:bCs/>
          <w:szCs w:val="24"/>
        </w:rPr>
        <w:t>老师或同学研究后的成果引用将在特别致谢中说明，其余部分</w:t>
      </w:r>
      <w:r w:rsidRPr="00027603">
        <w:rPr>
          <w:rFonts w:ascii="楷体" w:eastAsia="楷体" w:hAnsi="楷体" w:hint="eastAsia"/>
          <w:b/>
          <w:bCs/>
          <w:szCs w:val="24"/>
        </w:rPr>
        <w:t>均为</w:t>
      </w:r>
      <w:r>
        <w:rPr>
          <w:rFonts w:ascii="楷体" w:eastAsia="楷体" w:hAnsi="楷体" w:hint="eastAsia"/>
          <w:b/>
          <w:bCs/>
          <w:szCs w:val="24"/>
        </w:rPr>
        <w:t>本人通过查</w:t>
      </w:r>
      <w:r w:rsidRPr="00027603">
        <w:rPr>
          <w:rFonts w:ascii="楷体" w:eastAsia="楷体" w:hAnsi="楷体" w:hint="eastAsia"/>
          <w:b/>
          <w:bCs/>
          <w:szCs w:val="24"/>
        </w:rPr>
        <w:t>阅课件、课堂笔记和教材后独立思考的结果。</w:t>
      </w:r>
      <w:r>
        <w:rPr>
          <w:rFonts w:ascii="楷体" w:eastAsia="楷体" w:hAnsi="楷体" w:hint="eastAsia"/>
          <w:b/>
          <w:bCs/>
          <w:szCs w:val="24"/>
        </w:rPr>
        <w:t>另，实验报告撰写仓促，如有错误，在所难免，欢迎批评指正！</w:t>
      </w:r>
      <w:r w:rsidRPr="00027603">
        <w:rPr>
          <w:rFonts w:ascii="楷体" w:eastAsia="楷体" w:hAnsi="楷体" w:hint="eastAsia"/>
          <w:b/>
          <w:bCs/>
          <w:szCs w:val="24"/>
        </w:rPr>
        <w:t>特此声明。</w:t>
      </w:r>
    </w:p>
    <w:p w:rsidR="009E5F99" w:rsidRPr="00E243A6" w:rsidRDefault="009E5F99" w:rsidP="00E243A6">
      <w:pPr>
        <w:ind w:firstLine="482"/>
        <w:rPr>
          <w:rFonts w:ascii="楷体" w:eastAsia="楷体" w:hAnsi="楷体"/>
          <w:b/>
          <w:bCs/>
          <w:szCs w:val="24"/>
        </w:rPr>
      </w:pPr>
    </w:p>
    <w:p w:rsidR="009E5F99" w:rsidRPr="00D85302" w:rsidRDefault="009E5F99" w:rsidP="008A5254">
      <w:pPr>
        <w:pStyle w:val="a0"/>
        <w:jc w:val="left"/>
        <w:outlineLvl w:val="9"/>
        <w:rPr>
          <w:rFonts w:ascii="楷体" w:eastAsia="楷体" w:hAnsi="楷体"/>
        </w:rPr>
      </w:pPr>
      <w:r>
        <w:rPr>
          <w:rFonts w:ascii="宋体" w:hAnsi="宋体"/>
          <w:b/>
          <w:bCs w:val="0"/>
          <w:sz w:val="28"/>
          <w:szCs w:val="28"/>
        </w:rPr>
        <w:t xml:space="preserve">                                          </w:t>
      </w:r>
      <w:bookmarkStart w:id="0" w:name="_Toc497990954"/>
      <w:bookmarkStart w:id="1" w:name="_Toc497991431"/>
      <w:r>
        <w:rPr>
          <w:rFonts w:ascii="楷体" w:eastAsia="楷体" w:hAnsi="楷体"/>
          <w:b/>
          <w:bCs w:val="0"/>
          <w:sz w:val="28"/>
          <w:szCs w:val="28"/>
        </w:rPr>
        <w:t xml:space="preserve">       </w:t>
      </w:r>
      <w:r w:rsidRPr="00D85302">
        <w:rPr>
          <w:rFonts w:ascii="楷体" w:eastAsia="楷体" w:hAnsi="楷体" w:hint="eastAsia"/>
          <w:b/>
          <w:bCs w:val="0"/>
          <w:sz w:val="28"/>
          <w:szCs w:val="28"/>
        </w:rPr>
        <w:t>陈麒先</w:t>
      </w:r>
      <w:bookmarkEnd w:id="0"/>
      <w:bookmarkEnd w:id="1"/>
    </w:p>
    <w:p w:rsidR="009E5F99" w:rsidRPr="00D85302" w:rsidRDefault="009E5F99" w:rsidP="00D664AA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D85302">
        <w:rPr>
          <w:rFonts w:ascii="黑体" w:eastAsia="黑体" w:hAnsi="黑体" w:hint="eastAsia"/>
          <w:b/>
          <w:sz w:val="36"/>
          <w:szCs w:val="36"/>
        </w:rPr>
        <w:t>原创性声明</w:t>
      </w:r>
    </w:p>
    <w:p w:rsidR="009E5F99" w:rsidRDefault="009E5F99" w:rsidP="00D664AA">
      <w:pPr>
        <w:ind w:firstLine="482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本实验报告未注释部分内容由作者原创。抄袭行为在任何情况下都是不能容忍的</w:t>
      </w:r>
      <w:r>
        <w:rPr>
          <w:rFonts w:ascii="楷体" w:eastAsia="楷体" w:hAnsi="楷体"/>
          <w:b/>
        </w:rPr>
        <w:t>(</w:t>
      </w:r>
      <w:r w:rsidRPr="00E15A68">
        <w:rPr>
          <w:rFonts w:eastAsia="楷体"/>
          <w:b/>
        </w:rPr>
        <w:t>COPY is strictly prohibited</w:t>
      </w:r>
      <w:r>
        <w:rPr>
          <w:rFonts w:ascii="楷体" w:eastAsia="楷体" w:hAnsi="楷体"/>
          <w:b/>
        </w:rPr>
        <w:t xml:space="preserve"> </w:t>
      </w:r>
      <w:r w:rsidRPr="00E15A68">
        <w:rPr>
          <w:rFonts w:eastAsia="楷体"/>
          <w:b/>
        </w:rPr>
        <w:t>under any circumstances</w:t>
      </w:r>
      <w:r>
        <w:rPr>
          <w:rFonts w:ascii="楷体" w:eastAsia="楷体" w:hAnsi="楷体"/>
          <w:b/>
        </w:rPr>
        <w:t>)</w:t>
      </w:r>
      <w:r w:rsidRPr="00D85302">
        <w:rPr>
          <w:rFonts w:ascii="楷体" w:eastAsia="楷体" w:hAnsi="楷体" w:hint="eastAsia"/>
          <w:b/>
        </w:rPr>
        <w:t>！转载或引用须征得作者本人同意，并注明出处！</w:t>
      </w:r>
      <w:r w:rsidRPr="004A6B5F">
        <w:rPr>
          <w:rFonts w:ascii="楷体" w:eastAsia="楷体" w:hAnsi="楷体" w:hint="eastAsia"/>
          <w:b/>
          <w:color w:val="FF0000"/>
        </w:rPr>
        <w:t>勿谓言之不预！</w:t>
      </w:r>
    </w:p>
    <w:p w:rsidR="009E5F99" w:rsidRDefault="009E5F99" w:rsidP="00EA50C0">
      <w:pPr>
        <w:ind w:firstLineChars="71" w:firstLine="170"/>
        <w:rPr>
          <w:rFonts w:ascii="楷体" w:eastAsia="楷体" w:hAnsi="楷体"/>
          <w:b/>
          <w:sz w:val="28"/>
          <w:szCs w:val="28"/>
        </w:rPr>
      </w:pPr>
      <w:r>
        <w:rPr>
          <w:noProof/>
        </w:rPr>
        <w:pict>
          <v:shape id="图片 1" o:spid="_x0000_s1026" type="#_x0000_t75" style="position:absolute;left:0;text-align:left;margin-left:68.25pt;margin-top:46.8pt;width:262.5pt;height:262.5pt;z-index:251658240;visibility:visible">
            <v:imagedata r:id="rId7" o:title=""/>
            <w10:wrap type="topAndBottom"/>
          </v:shape>
        </w:pict>
      </w:r>
      <w:r>
        <w:t xml:space="preserve">                                          </w:t>
      </w:r>
      <w:r>
        <w:tab/>
      </w:r>
      <w:r>
        <w:tab/>
        <w:t xml:space="preserve">        </w:t>
      </w:r>
      <w:r w:rsidRPr="008A5254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9E5F99" w:rsidRPr="00EA50C0" w:rsidRDefault="009E5F99" w:rsidP="00E243A6">
      <w:pPr>
        <w:ind w:firstLineChars="71"/>
        <w:rPr>
          <w:rFonts w:ascii="楷体" w:eastAsia="楷体" w:hAnsi="楷体"/>
          <w:b/>
          <w:sz w:val="28"/>
          <w:szCs w:val="28"/>
        </w:rPr>
      </w:pPr>
    </w:p>
    <w:p w:rsidR="009E5F99" w:rsidRDefault="009E5F99" w:rsidP="00110BB0">
      <w:pPr>
        <w:spacing w:line="240" w:lineRule="auto"/>
        <w:ind w:firstLine="480"/>
        <w:sectPr w:rsidR="009E5F99" w:rsidSect="004C30D1">
          <w:footerReference w:type="default" r:id="rId15"/>
          <w:endnotePr>
            <w:numFmt w:val="decimal"/>
          </w:endnotePr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9E5F99" w:rsidRDefault="009E5F99" w:rsidP="00D664AA">
      <w:pPr>
        <w:pStyle w:val="Heading1"/>
        <w:spacing w:before="156" w:after="156"/>
      </w:pPr>
      <w:bookmarkStart w:id="2" w:name="_Toc509155141"/>
      <w:bookmarkStart w:id="3" w:name="_Toc509763148"/>
      <w:r>
        <w:rPr>
          <w:rFonts w:hint="eastAsia"/>
        </w:rPr>
        <w:t>语法分析测试用例</w:t>
      </w:r>
    </w:p>
    <w:p w:rsidR="009E5F99" w:rsidRDefault="009E5F99" w:rsidP="004B5FD3">
      <w:pPr>
        <w:ind w:firstLine="480"/>
      </w:pPr>
      <w:r>
        <w:rPr>
          <w:rFonts w:hint="eastAsia"/>
        </w:rPr>
        <w:t>同上次作业中的</w:t>
      </w:r>
      <w:r>
        <w:t>test</w:t>
      </w:r>
      <w:r>
        <w:rPr>
          <w:rFonts w:hint="eastAsia"/>
        </w:rPr>
        <w:t>。</w:t>
      </w:r>
    </w:p>
    <w:p w:rsidR="009E5F99" w:rsidRDefault="009E5F99" w:rsidP="009C6901">
      <w:pPr>
        <w:ind w:left="480" w:firstLineChars="0" w:firstLine="0"/>
      </w:pPr>
      <w:r>
        <w:rPr>
          <w:rFonts w:hint="eastAsia"/>
        </w:rPr>
        <w:t>详见</w:t>
      </w:r>
      <w:r>
        <w:t>”16061160_test.txt”.</w:t>
      </w:r>
      <w:r w:rsidRPr="009C6901">
        <w:t xml:space="preserve"> </w:t>
      </w:r>
    </w:p>
    <w:p w:rsidR="009E5F99" w:rsidRDefault="009E5F99" w:rsidP="009C6901">
      <w:pPr>
        <w:ind w:left="480" w:firstLineChars="0" w:firstLine="0"/>
      </w:pPr>
      <w:r>
        <w:rPr>
          <w:rFonts w:hint="eastAsia"/>
        </w:rPr>
        <w:t>根据测试程序“</w:t>
      </w:r>
      <w:r>
        <w:t>16061160_test.txt</w:t>
      </w:r>
      <w:r>
        <w:rPr>
          <w:rFonts w:hint="eastAsia"/>
        </w:rPr>
        <w:t>”中的符合文法的源程序</w:t>
      </w:r>
    </w:p>
    <w:p w:rsidR="009E5F99" w:rsidRDefault="009E5F99" w:rsidP="009C6901">
      <w:pPr>
        <w:ind w:left="480" w:firstLineChars="0" w:firstLine="0"/>
      </w:pPr>
      <w:r>
        <w:rPr>
          <w:rFonts w:hint="eastAsia"/>
        </w:rPr>
        <w:t>生成名为“</w:t>
      </w:r>
      <w:r>
        <w:t>16061160_grammar_result.txt</w:t>
      </w:r>
      <w:r>
        <w:rPr>
          <w:rFonts w:hint="eastAsia"/>
        </w:rPr>
        <w:t>”的语法分析结果</w:t>
      </w:r>
    </w:p>
    <w:p w:rsidR="009E5F99" w:rsidRPr="004B5FD3" w:rsidRDefault="009E5F99" w:rsidP="009C6901">
      <w:pPr>
        <w:ind w:left="480" w:firstLineChars="0" w:firstLine="0"/>
      </w:pPr>
      <w:r>
        <w:rPr>
          <w:rFonts w:hint="eastAsia"/>
        </w:rPr>
        <w:t>报错信息将被输出到控制台。</w:t>
      </w:r>
    </w:p>
    <w:p w:rsidR="009E5F99" w:rsidRPr="004B5FD3" w:rsidRDefault="009E5F99" w:rsidP="004B5FD3">
      <w:pPr>
        <w:pStyle w:val="Heading1"/>
        <w:spacing w:before="156" w:after="156"/>
      </w:pPr>
      <w:r>
        <w:rPr>
          <w:rFonts w:hint="eastAsia"/>
        </w:rPr>
        <w:t>语法分析结果</w:t>
      </w:r>
    </w:p>
    <w:p w:rsidR="009E5F99" w:rsidRDefault="009E5F99" w:rsidP="00595231">
      <w:pPr>
        <w:ind w:firstLineChars="83" w:firstLine="199"/>
      </w:pPr>
      <w:r>
        <w:t>a const declaration statement.</w:t>
      </w:r>
    </w:p>
    <w:p w:rsidR="009E5F99" w:rsidRDefault="009E5F99" w:rsidP="00595231">
      <w:pPr>
        <w:ind w:firstLineChars="83" w:firstLine="199"/>
      </w:pPr>
      <w:r>
        <w:t>a const declaration statement.</w:t>
      </w:r>
    </w:p>
    <w:p w:rsidR="009E5F99" w:rsidRDefault="009E5F99" w:rsidP="00595231">
      <w:pPr>
        <w:ind w:firstLineChars="83" w:firstLine="199"/>
      </w:pPr>
      <w:r>
        <w:t>a const declaration statement.</w:t>
      </w:r>
    </w:p>
    <w:p w:rsidR="009E5F99" w:rsidRDefault="009E5F99" w:rsidP="00595231">
      <w:pPr>
        <w:ind w:firstLineChars="83" w:firstLine="199"/>
      </w:pPr>
      <w:r>
        <w:t>a const declaration statement.</w:t>
      </w:r>
    </w:p>
    <w:p w:rsidR="009E5F99" w:rsidRDefault="009E5F99" w:rsidP="00595231">
      <w:pPr>
        <w:ind w:firstLineChars="83" w:firstLine="199"/>
      </w:pPr>
      <w:r>
        <w:t>variable declaration statement.</w:t>
      </w:r>
    </w:p>
    <w:p w:rsidR="009E5F99" w:rsidRDefault="009E5F99" w:rsidP="00595231">
      <w:pPr>
        <w:ind w:firstLineChars="83" w:firstLine="199"/>
      </w:pPr>
      <w:r>
        <w:t>variable declaration statement.</w:t>
      </w:r>
    </w:p>
    <w:p w:rsidR="009E5F99" w:rsidRDefault="009E5F99" w:rsidP="00595231">
      <w:pPr>
        <w:ind w:firstLineChars="83" w:firstLine="199"/>
      </w:pPr>
      <w:r>
        <w:t>variable declaration statement.</w:t>
      </w:r>
    </w:p>
    <w:p w:rsidR="009E5F99" w:rsidRDefault="009E5F99" w:rsidP="00595231">
      <w:pPr>
        <w:ind w:firstLineChars="83" w:firstLine="199"/>
      </w:pPr>
      <w:r>
        <w:t>variable declaration statement.</w:t>
      </w:r>
    </w:p>
    <w:p w:rsidR="009E5F99" w:rsidRDefault="009E5F99" w:rsidP="00595231">
      <w:pPr>
        <w:ind w:firstLineChars="83" w:firstLine="199"/>
      </w:pPr>
      <w:r>
        <w:t>variable declaration statement.</w:t>
      </w:r>
    </w:p>
    <w:p w:rsidR="009E5F99" w:rsidRDefault="009E5F99" w:rsidP="00595231">
      <w:pPr>
        <w:ind w:firstLineChars="83" w:firstLine="199"/>
      </w:pPr>
      <w:r>
        <w:t>variable declaration statement.</w:t>
      </w:r>
    </w:p>
    <w:p w:rsidR="009E5F99" w:rsidRDefault="009E5F99" w:rsidP="00595231">
      <w:pPr>
        <w:ind w:firstLineChars="83" w:firstLine="199"/>
      </w:pPr>
      <w:r>
        <w:t>this is a return value function declaration.</w:t>
      </w:r>
    </w:p>
    <w:p w:rsidR="009E5F99" w:rsidRDefault="009E5F99" w:rsidP="00595231">
      <w:pPr>
        <w:ind w:firstLineChars="83" w:firstLine="199"/>
      </w:pPr>
      <w:r>
        <w:t>this is a parameter list.</w:t>
      </w:r>
    </w:p>
    <w:p w:rsidR="009E5F99" w:rsidRDefault="009E5F99" w:rsidP="00595231">
      <w:pPr>
        <w:ind w:firstLineChars="83" w:firstLine="199"/>
      </w:pPr>
      <w:r>
        <w:t>this is a compound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return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return value function declaration.</w:t>
      </w:r>
    </w:p>
    <w:p w:rsidR="009E5F99" w:rsidRDefault="009E5F99" w:rsidP="00595231">
      <w:pPr>
        <w:ind w:firstLineChars="83" w:firstLine="199"/>
      </w:pPr>
      <w:r>
        <w:t>this is a parameter list.</w:t>
      </w:r>
    </w:p>
    <w:p w:rsidR="009E5F99" w:rsidRDefault="009E5F99" w:rsidP="00595231">
      <w:pPr>
        <w:ind w:firstLineChars="83" w:firstLine="199"/>
      </w:pPr>
      <w:r>
        <w:t>this is a compound statement.</w:t>
      </w:r>
    </w:p>
    <w:p w:rsidR="009E5F99" w:rsidRDefault="009E5F99" w:rsidP="00595231">
      <w:pPr>
        <w:ind w:firstLineChars="83" w:firstLine="199"/>
      </w:pPr>
      <w:r>
        <w:t>a const declaration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return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return value function declaration.</w:t>
      </w:r>
    </w:p>
    <w:p w:rsidR="009E5F99" w:rsidRDefault="009E5F99" w:rsidP="00595231">
      <w:pPr>
        <w:ind w:firstLineChars="83" w:firstLine="199"/>
      </w:pPr>
      <w:r>
        <w:t>this is a parameter list.</w:t>
      </w:r>
    </w:p>
    <w:p w:rsidR="009E5F99" w:rsidRDefault="009E5F99" w:rsidP="00595231">
      <w:pPr>
        <w:ind w:firstLineChars="83" w:firstLine="199"/>
      </w:pPr>
      <w:r>
        <w:t>this is a compound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condition statement.</w:t>
      </w:r>
    </w:p>
    <w:p w:rsidR="009E5F99" w:rsidRDefault="009E5F99" w:rsidP="00595231">
      <w:pPr>
        <w:ind w:firstLineChars="83" w:firstLine="199"/>
      </w:pPr>
      <w:r>
        <w:t>this is a condition.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return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return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void return function declaration.</w:t>
      </w:r>
    </w:p>
    <w:p w:rsidR="009E5F99" w:rsidRDefault="009E5F99" w:rsidP="00595231">
      <w:pPr>
        <w:ind w:firstLineChars="83" w:firstLine="199"/>
      </w:pPr>
      <w:r>
        <w:t>this is a parameter list.</w:t>
      </w:r>
    </w:p>
    <w:p w:rsidR="009E5F99" w:rsidRDefault="009E5F99" w:rsidP="00595231">
      <w:pPr>
        <w:ind w:firstLineChars="83" w:firstLine="199"/>
      </w:pPr>
      <w:r>
        <w:t>this is a compound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write statement.</w:t>
      </w:r>
    </w:p>
    <w:p w:rsidR="009E5F99" w:rsidRDefault="009E5F99" w:rsidP="00595231">
      <w:pPr>
        <w:ind w:firstLineChars="83" w:firstLine="199"/>
      </w:pPr>
      <w:r>
        <w:t>this is a void return function declaration.</w:t>
      </w:r>
    </w:p>
    <w:p w:rsidR="009E5F99" w:rsidRDefault="009E5F99" w:rsidP="00595231">
      <w:pPr>
        <w:ind w:firstLineChars="83" w:firstLine="199"/>
      </w:pPr>
      <w:r>
        <w:t>this is a parameter list.</w:t>
      </w:r>
    </w:p>
    <w:p w:rsidR="009E5F99" w:rsidRDefault="009E5F99" w:rsidP="00595231">
      <w:pPr>
        <w:ind w:firstLineChars="83" w:firstLine="199"/>
      </w:pPr>
      <w:r>
        <w:t>this is a compound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write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void return function declaration.</w:t>
      </w:r>
    </w:p>
    <w:p w:rsidR="009E5F99" w:rsidRDefault="009E5F99" w:rsidP="00595231">
      <w:pPr>
        <w:ind w:firstLineChars="83" w:firstLine="199"/>
      </w:pPr>
      <w:r>
        <w:t>this is a parameter list.</w:t>
      </w:r>
    </w:p>
    <w:p w:rsidR="009E5F99" w:rsidRDefault="009E5F99" w:rsidP="00595231">
      <w:pPr>
        <w:ind w:firstLineChars="83" w:firstLine="199"/>
      </w:pPr>
      <w:r>
        <w:t>this is a compound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write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void return function declaration.</w:t>
      </w:r>
    </w:p>
    <w:p w:rsidR="009E5F99" w:rsidRDefault="009E5F99" w:rsidP="00595231">
      <w:pPr>
        <w:ind w:firstLineChars="83" w:firstLine="199"/>
      </w:pPr>
      <w:r>
        <w:t>this is a parameter list.</w:t>
      </w:r>
    </w:p>
    <w:p w:rsidR="009E5F99" w:rsidRDefault="009E5F99" w:rsidP="00595231">
      <w:pPr>
        <w:ind w:firstLineChars="83" w:firstLine="199"/>
      </w:pPr>
      <w:r>
        <w:t>this is a compound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write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return value function declaration.</w:t>
      </w:r>
    </w:p>
    <w:p w:rsidR="009E5F99" w:rsidRDefault="009E5F99" w:rsidP="00595231">
      <w:pPr>
        <w:ind w:firstLineChars="83" w:firstLine="199"/>
      </w:pPr>
      <w:r>
        <w:t>this is a parameter list.</w:t>
      </w:r>
    </w:p>
    <w:p w:rsidR="009E5F99" w:rsidRDefault="009E5F99" w:rsidP="00595231">
      <w:pPr>
        <w:ind w:firstLineChars="83" w:firstLine="199"/>
      </w:pPr>
      <w:r>
        <w:t>this is a compound statement.</w:t>
      </w:r>
    </w:p>
    <w:p w:rsidR="009E5F99" w:rsidRDefault="009E5F99" w:rsidP="00595231">
      <w:pPr>
        <w:ind w:firstLineChars="83" w:firstLine="199"/>
      </w:pPr>
      <w:r>
        <w:t>a const declaration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return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return value function declaration.</w:t>
      </w:r>
    </w:p>
    <w:p w:rsidR="009E5F99" w:rsidRDefault="009E5F99" w:rsidP="00595231">
      <w:pPr>
        <w:ind w:firstLineChars="83" w:firstLine="199"/>
      </w:pPr>
      <w:r>
        <w:t>this is a parameter list.</w:t>
      </w:r>
    </w:p>
    <w:p w:rsidR="009E5F99" w:rsidRDefault="009E5F99" w:rsidP="00595231">
      <w:pPr>
        <w:ind w:firstLineChars="83" w:firstLine="199"/>
      </w:pPr>
      <w:r>
        <w:t>this is a compound statement.</w:t>
      </w:r>
    </w:p>
    <w:p w:rsidR="009E5F99" w:rsidRDefault="009E5F99" w:rsidP="00595231">
      <w:pPr>
        <w:ind w:firstLineChars="83" w:firstLine="199"/>
      </w:pPr>
      <w:r>
        <w:t>variable declaration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return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return value function declaration.</w:t>
      </w:r>
    </w:p>
    <w:p w:rsidR="009E5F99" w:rsidRDefault="009E5F99" w:rsidP="00595231">
      <w:pPr>
        <w:ind w:firstLineChars="83" w:firstLine="199"/>
      </w:pPr>
      <w:r>
        <w:t>this is a parameter list.</w:t>
      </w:r>
    </w:p>
    <w:p w:rsidR="009E5F99" w:rsidRDefault="009E5F99" w:rsidP="00595231">
      <w:pPr>
        <w:ind w:firstLineChars="83" w:firstLine="199"/>
      </w:pPr>
      <w:r>
        <w:t>this is a compound statement.</w:t>
      </w:r>
    </w:p>
    <w:p w:rsidR="009E5F99" w:rsidRDefault="009E5F99" w:rsidP="00595231">
      <w:pPr>
        <w:ind w:firstLineChars="83" w:firstLine="199"/>
      </w:pPr>
      <w:r>
        <w:t>a const declaration statement.</w:t>
      </w:r>
    </w:p>
    <w:p w:rsidR="009E5F99" w:rsidRDefault="009E5F99" w:rsidP="00595231">
      <w:pPr>
        <w:ind w:firstLineChars="83" w:firstLine="199"/>
      </w:pPr>
      <w:r>
        <w:t>variable declaration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return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void return function declaration.</w:t>
      </w:r>
    </w:p>
    <w:p w:rsidR="009E5F99" w:rsidRDefault="009E5F99" w:rsidP="00595231">
      <w:pPr>
        <w:ind w:firstLineChars="83" w:firstLine="199"/>
      </w:pPr>
      <w:r>
        <w:t>this is a parameter list.</w:t>
      </w:r>
    </w:p>
    <w:p w:rsidR="009E5F99" w:rsidRDefault="009E5F99" w:rsidP="00595231">
      <w:pPr>
        <w:ind w:firstLineChars="83" w:firstLine="199"/>
      </w:pPr>
      <w:r>
        <w:t>this is a compound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Pr="00712C5D" w:rsidRDefault="009E5F99" w:rsidP="00595231">
      <w:pPr>
        <w:ind w:firstLineChars="83" w:firstLine="199"/>
      </w:pPr>
      <w:r w:rsidRPr="00712C5D">
        <w:t>==========this is a main function.==========</w:t>
      </w:r>
    </w:p>
    <w:p w:rsidR="009E5F99" w:rsidRDefault="009E5F99" w:rsidP="00595231">
      <w:pPr>
        <w:ind w:firstLineChars="83" w:firstLine="199"/>
      </w:pPr>
      <w:r>
        <w:t>this is a compound statement.</w:t>
      </w:r>
    </w:p>
    <w:p w:rsidR="009E5F99" w:rsidRDefault="009E5F99" w:rsidP="00595231">
      <w:pPr>
        <w:ind w:firstLineChars="83" w:firstLine="199"/>
      </w:pPr>
      <w:r>
        <w:t>a const declaration statement.</w:t>
      </w:r>
    </w:p>
    <w:p w:rsidR="009E5F99" w:rsidRDefault="009E5F99" w:rsidP="00595231">
      <w:pPr>
        <w:ind w:firstLineChars="83" w:firstLine="199"/>
      </w:pPr>
      <w:r>
        <w:t>variable declaration statement.</w:t>
      </w:r>
    </w:p>
    <w:p w:rsidR="009E5F99" w:rsidRDefault="009E5F99" w:rsidP="00595231">
      <w:pPr>
        <w:ind w:firstLineChars="83" w:firstLine="199"/>
      </w:pPr>
      <w:r>
        <w:t>variable declaration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condition statement.</w:t>
      </w:r>
    </w:p>
    <w:p w:rsidR="009E5F99" w:rsidRDefault="009E5F99" w:rsidP="00595231">
      <w:pPr>
        <w:ind w:firstLineChars="83" w:firstLine="199"/>
      </w:pPr>
      <w:r>
        <w:t>this is a condition.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condition statement.</w:t>
      </w:r>
    </w:p>
    <w:p w:rsidR="009E5F99" w:rsidRDefault="009E5F99" w:rsidP="00595231">
      <w:pPr>
        <w:ind w:firstLineChars="83" w:firstLine="199"/>
      </w:pPr>
      <w:r>
        <w:t>this is a condition.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condition statement.</w:t>
      </w:r>
    </w:p>
    <w:p w:rsidR="009E5F99" w:rsidRDefault="009E5F99" w:rsidP="00595231">
      <w:pPr>
        <w:ind w:firstLineChars="83" w:firstLine="199"/>
      </w:pPr>
      <w:r>
        <w:t>this is a condition.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condition statement.</w:t>
      </w:r>
    </w:p>
    <w:p w:rsidR="009E5F99" w:rsidRDefault="009E5F99" w:rsidP="00595231">
      <w:pPr>
        <w:ind w:firstLineChars="83" w:firstLine="199"/>
      </w:pPr>
      <w:r>
        <w:t>this is a condition.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condition statement.</w:t>
      </w:r>
    </w:p>
    <w:p w:rsidR="009E5F99" w:rsidRDefault="009E5F99" w:rsidP="00595231">
      <w:pPr>
        <w:ind w:firstLineChars="83" w:firstLine="199"/>
      </w:pPr>
      <w:r>
        <w:t>this is a condition.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condition statement.</w:t>
      </w:r>
    </w:p>
    <w:p w:rsidR="009E5F99" w:rsidRDefault="009E5F99" w:rsidP="00595231">
      <w:pPr>
        <w:ind w:firstLineChars="83" w:firstLine="199"/>
      </w:pPr>
      <w:r>
        <w:t>this is a condition.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condition statement.</w:t>
      </w:r>
    </w:p>
    <w:p w:rsidR="009E5F99" w:rsidRDefault="009E5F99" w:rsidP="00595231">
      <w:pPr>
        <w:ind w:firstLineChars="83" w:firstLine="199"/>
      </w:pPr>
      <w:r>
        <w:t>this is a condition.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condition statement.</w:t>
      </w:r>
    </w:p>
    <w:p w:rsidR="009E5F99" w:rsidRDefault="009E5F99" w:rsidP="00595231">
      <w:pPr>
        <w:ind w:firstLineChars="83" w:firstLine="199"/>
      </w:pPr>
      <w:r>
        <w:t>this is a condition.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write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while loop statement.</w:t>
      </w:r>
    </w:p>
    <w:p w:rsidR="009E5F99" w:rsidRDefault="009E5F99" w:rsidP="00595231">
      <w:pPr>
        <w:ind w:firstLineChars="83" w:firstLine="199"/>
      </w:pPr>
      <w:r>
        <w:t>this is a condition.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switch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case table.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while loop statement.</w:t>
      </w:r>
    </w:p>
    <w:p w:rsidR="009E5F99" w:rsidRDefault="009E5F99" w:rsidP="00595231">
      <w:pPr>
        <w:ind w:firstLineChars="83" w:firstLine="199"/>
      </w:pPr>
      <w:r>
        <w:t>this is a condition.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switch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case table.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an assign statement.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write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read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write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read statement.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Default="009E5F99" w:rsidP="00595231">
      <w:pPr>
        <w:ind w:firstLineChars="83" w:firstLine="199"/>
      </w:pPr>
      <w:r>
        <w:t>this is a function call.</w:t>
      </w:r>
    </w:p>
    <w:p w:rsidR="009E5F99" w:rsidRDefault="009E5F99" w:rsidP="00595231">
      <w:pPr>
        <w:ind w:firstLineChars="83" w:firstLine="199"/>
      </w:pPr>
      <w:r>
        <w:t>this is an expression.</w:t>
      </w:r>
    </w:p>
    <w:p w:rsidR="009E5F99" w:rsidRDefault="009E5F99" w:rsidP="00595231">
      <w:pPr>
        <w:ind w:firstLineChars="83" w:firstLine="199"/>
      </w:pPr>
      <w:r>
        <w:t>this is an item.</w:t>
      </w:r>
    </w:p>
    <w:p w:rsidR="009E5F99" w:rsidRDefault="009E5F99" w:rsidP="00595231">
      <w:pPr>
        <w:ind w:firstLineChars="83" w:firstLine="199"/>
      </w:pPr>
      <w:r>
        <w:t>this is a factor.</w:t>
      </w:r>
    </w:p>
    <w:p w:rsidR="009E5F99" w:rsidRDefault="009E5F99" w:rsidP="00595231">
      <w:pPr>
        <w:ind w:firstLineChars="83" w:firstLine="199"/>
      </w:pPr>
      <w:r>
        <w:t>this is a statement.</w:t>
      </w:r>
    </w:p>
    <w:p w:rsidR="009E5F99" w:rsidRPr="00100739" w:rsidRDefault="009E5F99" w:rsidP="00712C5D">
      <w:pPr>
        <w:ind w:firstLineChars="83" w:firstLine="199"/>
      </w:pPr>
      <w:r>
        <w:t>this is a return statement.</w:t>
      </w:r>
    </w:p>
    <w:bookmarkEnd w:id="2"/>
    <w:bookmarkEnd w:id="3"/>
    <w:p w:rsidR="009E5F99" w:rsidRDefault="009E5F99" w:rsidP="0023339A">
      <w:pPr>
        <w:pStyle w:val="Heading1"/>
        <w:spacing w:before="156" w:after="156"/>
      </w:pPr>
      <w:r>
        <w:rPr>
          <w:rFonts w:hint="eastAsia"/>
        </w:rPr>
        <w:t>结论</w:t>
      </w:r>
    </w:p>
    <w:p w:rsidR="009E5F99" w:rsidRPr="00E71AD5" w:rsidRDefault="009E5F99" w:rsidP="00100739">
      <w:pPr>
        <w:ind w:left="480" w:firstLineChars="0" w:firstLine="0"/>
        <w:rPr>
          <w:rFonts w:ascii="楷体" w:eastAsia="楷体" w:hAnsi="楷体"/>
          <w:b/>
          <w:sz w:val="28"/>
          <w:szCs w:val="28"/>
        </w:rPr>
      </w:pPr>
      <w:r>
        <w:rPr>
          <w:rFonts w:hint="eastAsia"/>
        </w:rPr>
        <w:t>上述分析结果表明语法分析结果符合预期。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1AD5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9E5F99" w:rsidRPr="00E71AD5" w:rsidRDefault="009E5F99" w:rsidP="00E23C13">
      <w:pPr>
        <w:ind w:left="4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2018/11/21</w:t>
      </w:r>
    </w:p>
    <w:sectPr w:rsidR="009E5F99" w:rsidRPr="00E71AD5" w:rsidSect="009D26D6">
      <w:headerReference w:type="default" r:id="rId16"/>
      <w:footerReference w:type="default" r:id="rId17"/>
      <w:endnotePr>
        <w:numFmt w:val="decimal"/>
      </w:endnotePr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F99" w:rsidRDefault="009E5F99" w:rsidP="00B115C9">
      <w:pPr>
        <w:spacing w:line="240" w:lineRule="auto"/>
        <w:ind w:firstLine="480"/>
      </w:pPr>
      <w:r>
        <w:separator/>
      </w:r>
    </w:p>
  </w:endnote>
  <w:endnote w:type="continuationSeparator" w:id="0">
    <w:p w:rsidR="009E5F99" w:rsidRDefault="009E5F99" w:rsidP="00B115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F99" w:rsidRDefault="009E5F99" w:rsidP="00F35C01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F99" w:rsidRPr="005E23C5" w:rsidRDefault="009E5F99" w:rsidP="005E23C5">
    <w:pPr>
      <w:pStyle w:val="Footer"/>
      <w:ind w:firstLineChars="0" w:firstLine="0"/>
      <w:jc w:val="center"/>
      <w:rPr>
        <w:sz w:val="21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F99" w:rsidRDefault="009E5F99" w:rsidP="00B115C9">
    <w:pPr>
      <w:pStyle w:val="Footer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F99" w:rsidRPr="004C30D1" w:rsidRDefault="009E5F99" w:rsidP="004C30D1">
    <w:pPr>
      <w:pStyle w:val="Footer"/>
      <w:ind w:firstLineChars="0" w:firstLine="0"/>
      <w:jc w:val="center"/>
      <w:rPr>
        <w:sz w:val="21"/>
        <w:szCs w:val="21"/>
      </w:rPr>
    </w:pPr>
    <w:r w:rsidRPr="004C30D1">
      <w:rPr>
        <w:sz w:val="21"/>
        <w:szCs w:val="21"/>
      </w:rPr>
      <w:fldChar w:fldCharType="begin"/>
    </w:r>
    <w:r w:rsidRPr="004C30D1">
      <w:rPr>
        <w:sz w:val="21"/>
        <w:szCs w:val="21"/>
      </w:rPr>
      <w:instrText>PAGE   \* MERGEFORMAT</w:instrText>
    </w:r>
    <w:r w:rsidRPr="004C30D1">
      <w:rPr>
        <w:sz w:val="21"/>
        <w:szCs w:val="21"/>
      </w:rPr>
      <w:fldChar w:fldCharType="separate"/>
    </w:r>
    <w:r w:rsidRPr="00712C5D">
      <w:rPr>
        <w:noProof/>
        <w:sz w:val="21"/>
        <w:szCs w:val="21"/>
        <w:lang w:val="zh-CN"/>
      </w:rPr>
      <w:t>i</w:t>
    </w:r>
    <w:r w:rsidRPr="004C30D1">
      <w:rPr>
        <w:sz w:val="21"/>
        <w:szCs w:val="21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F99" w:rsidRPr="005E23C5" w:rsidRDefault="009E5F99" w:rsidP="005E23C5">
    <w:pPr>
      <w:pStyle w:val="Footer"/>
      <w:ind w:firstLineChars="0" w:firstLine="0"/>
      <w:jc w:val="center"/>
      <w:rPr>
        <w:sz w:val="21"/>
        <w:szCs w:val="21"/>
      </w:rPr>
    </w:pPr>
    <w:r w:rsidRPr="005E23C5">
      <w:rPr>
        <w:sz w:val="21"/>
        <w:szCs w:val="21"/>
      </w:rPr>
      <w:fldChar w:fldCharType="begin"/>
    </w:r>
    <w:r w:rsidRPr="005E23C5">
      <w:rPr>
        <w:sz w:val="21"/>
        <w:szCs w:val="21"/>
      </w:rPr>
      <w:instrText>PAGE   \* MERGEFORMAT</w:instrText>
    </w:r>
    <w:r w:rsidRPr="005E23C5">
      <w:rPr>
        <w:sz w:val="21"/>
        <w:szCs w:val="21"/>
      </w:rPr>
      <w:fldChar w:fldCharType="separate"/>
    </w:r>
    <w:r w:rsidRPr="00712C5D">
      <w:rPr>
        <w:noProof/>
        <w:sz w:val="21"/>
        <w:szCs w:val="21"/>
        <w:lang w:val="zh-CN"/>
      </w:rPr>
      <w:t>6</w:t>
    </w:r>
    <w:r w:rsidRPr="005E23C5">
      <w:rPr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F99" w:rsidRDefault="009E5F99" w:rsidP="00B115C9">
      <w:pPr>
        <w:spacing w:line="240" w:lineRule="auto"/>
        <w:ind w:firstLine="480"/>
      </w:pPr>
      <w:r>
        <w:separator/>
      </w:r>
    </w:p>
  </w:footnote>
  <w:footnote w:type="continuationSeparator" w:id="0">
    <w:p w:rsidR="009E5F99" w:rsidRDefault="009E5F99" w:rsidP="00B115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F99" w:rsidRDefault="009E5F99" w:rsidP="00F35C01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F99" w:rsidRPr="005E23C5" w:rsidRDefault="009E5F99" w:rsidP="00F35C01">
    <w:pPr>
      <w:ind w:firstLine="4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F99" w:rsidRDefault="009E5F99" w:rsidP="00B115C9">
    <w:pPr>
      <w:pStyle w:val="Header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F99" w:rsidRPr="00941AB0" w:rsidRDefault="009E5F99" w:rsidP="00EC3AE4">
    <w:pPr>
      <w:pStyle w:val="Header"/>
      <w:spacing w:line="240" w:lineRule="auto"/>
      <w:ind w:firstLine="360"/>
    </w:pPr>
    <w:r>
      <w:rPr>
        <w:rFonts w:hint="eastAsia"/>
      </w:rPr>
      <w:t>编译原理课程设计实验报告</w:t>
    </w:r>
    <w:r>
      <w:t>-</w:t>
    </w:r>
    <w:r>
      <w:rPr>
        <w:rFonts w:hint="eastAsia"/>
      </w:rPr>
      <w:t>语法分析结果</w:t>
    </w:r>
  </w:p>
  <w:p w:rsidR="009E5F99" w:rsidRPr="005E23C5" w:rsidRDefault="009E5F99" w:rsidP="005E23C5">
    <w:pPr>
      <w:ind w:firstLineChars="0" w:firstLine="0"/>
      <w:jc w:val="cent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6A8601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388BC9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18695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04A0BF1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2461F8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A3E1B0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12C35F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DA62CA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9C4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F2CC0E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560C8B"/>
    <w:multiLevelType w:val="hybridMultilevel"/>
    <w:tmpl w:val="0B785E6A"/>
    <w:lvl w:ilvl="0" w:tplc="2E38799E">
      <w:start w:val="1"/>
      <w:numFmt w:val="japaneseCounting"/>
      <w:lvlText w:val="%1、"/>
      <w:lvlJc w:val="left"/>
      <w:pPr>
        <w:tabs>
          <w:tab w:val="num" w:pos="1035"/>
        </w:tabs>
        <w:ind w:left="103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1">
    <w:nsid w:val="03FF6D54"/>
    <w:multiLevelType w:val="hybridMultilevel"/>
    <w:tmpl w:val="A0128146"/>
    <w:lvl w:ilvl="0" w:tplc="6C0A4154">
      <w:start w:val="1"/>
      <w:numFmt w:val="japaneseCounting"/>
      <w:lvlText w:val="%1、"/>
      <w:lvlJc w:val="left"/>
      <w:pPr>
        <w:tabs>
          <w:tab w:val="num" w:pos="1035"/>
        </w:tabs>
        <w:ind w:left="103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2">
    <w:nsid w:val="05733586"/>
    <w:multiLevelType w:val="hybridMultilevel"/>
    <w:tmpl w:val="4AE834B2"/>
    <w:lvl w:ilvl="0" w:tplc="4E3CE322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0FA276FD"/>
    <w:multiLevelType w:val="multilevel"/>
    <w:tmpl w:val="3354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DB611CF"/>
    <w:multiLevelType w:val="multilevel"/>
    <w:tmpl w:val="CCD2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2071D32"/>
    <w:multiLevelType w:val="hybridMultilevel"/>
    <w:tmpl w:val="895E5DDA"/>
    <w:lvl w:ilvl="0" w:tplc="377883EC">
      <w:start w:val="1"/>
      <w:numFmt w:val="japaneseCounting"/>
      <w:lvlText w:val="%1、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16">
    <w:nsid w:val="24993CF2"/>
    <w:multiLevelType w:val="hybridMultilevel"/>
    <w:tmpl w:val="E5C8BF98"/>
    <w:lvl w:ilvl="0" w:tplc="D1D0B08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96816F6"/>
    <w:multiLevelType w:val="multilevel"/>
    <w:tmpl w:val="2928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B5443DB"/>
    <w:multiLevelType w:val="multilevel"/>
    <w:tmpl w:val="C1A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EDC3C62"/>
    <w:multiLevelType w:val="hybridMultilevel"/>
    <w:tmpl w:val="61AEC2B0"/>
    <w:lvl w:ilvl="0" w:tplc="A67EDE72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490B60AA"/>
    <w:multiLevelType w:val="hybridMultilevel"/>
    <w:tmpl w:val="C56EA4C0"/>
    <w:lvl w:ilvl="0" w:tplc="7F16CFCE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591D6FAE"/>
    <w:multiLevelType w:val="multilevel"/>
    <w:tmpl w:val="6692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9345864"/>
    <w:multiLevelType w:val="multilevel"/>
    <w:tmpl w:val="5FEA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1477636"/>
    <w:multiLevelType w:val="multilevel"/>
    <w:tmpl w:val="A52E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F0837E1"/>
    <w:multiLevelType w:val="multilevel"/>
    <w:tmpl w:val="BEA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12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19"/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7"/>
  </w:num>
  <w:num w:numId="24">
    <w:abstractNumId w:val="23"/>
  </w:num>
  <w:num w:numId="25">
    <w:abstractNumId w:val="13"/>
  </w:num>
  <w:num w:numId="26">
    <w:abstractNumId w:val="24"/>
  </w:num>
  <w:num w:numId="27">
    <w:abstractNumId w:val="22"/>
  </w:num>
  <w:num w:numId="28">
    <w:abstractNumId w:val="18"/>
  </w:num>
  <w:num w:numId="29">
    <w:abstractNumId w:val="21"/>
  </w:num>
  <w:num w:numId="30">
    <w:abstractNumId w:val="14"/>
  </w:num>
  <w:num w:numId="31">
    <w:abstractNumId w:val="15"/>
  </w:num>
  <w:num w:numId="32">
    <w:abstractNumId w:val="11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B7B"/>
    <w:rsid w:val="00003E46"/>
    <w:rsid w:val="000060EA"/>
    <w:rsid w:val="0000771B"/>
    <w:rsid w:val="00013365"/>
    <w:rsid w:val="00016446"/>
    <w:rsid w:val="000171F2"/>
    <w:rsid w:val="00023F57"/>
    <w:rsid w:val="0002715E"/>
    <w:rsid w:val="00027603"/>
    <w:rsid w:val="00033ACD"/>
    <w:rsid w:val="00035D4C"/>
    <w:rsid w:val="00045509"/>
    <w:rsid w:val="00053B82"/>
    <w:rsid w:val="00057C56"/>
    <w:rsid w:val="000648AA"/>
    <w:rsid w:val="00067455"/>
    <w:rsid w:val="000765C8"/>
    <w:rsid w:val="00076B7D"/>
    <w:rsid w:val="00080721"/>
    <w:rsid w:val="000810F7"/>
    <w:rsid w:val="000817D8"/>
    <w:rsid w:val="00082016"/>
    <w:rsid w:val="00084D9C"/>
    <w:rsid w:val="000853EE"/>
    <w:rsid w:val="00085861"/>
    <w:rsid w:val="00090937"/>
    <w:rsid w:val="000A14E7"/>
    <w:rsid w:val="000A71B5"/>
    <w:rsid w:val="000B102E"/>
    <w:rsid w:val="000B7C94"/>
    <w:rsid w:val="000C3A47"/>
    <w:rsid w:val="000C74B8"/>
    <w:rsid w:val="000C7A8B"/>
    <w:rsid w:val="000C7F07"/>
    <w:rsid w:val="000D1B84"/>
    <w:rsid w:val="000D2AA4"/>
    <w:rsid w:val="000E415F"/>
    <w:rsid w:val="000E5759"/>
    <w:rsid w:val="000F22F8"/>
    <w:rsid w:val="000F75AE"/>
    <w:rsid w:val="00100739"/>
    <w:rsid w:val="001012D9"/>
    <w:rsid w:val="0010436C"/>
    <w:rsid w:val="00110BB0"/>
    <w:rsid w:val="0011109F"/>
    <w:rsid w:val="00112975"/>
    <w:rsid w:val="00121C83"/>
    <w:rsid w:val="00121D70"/>
    <w:rsid w:val="00133F9C"/>
    <w:rsid w:val="001340BE"/>
    <w:rsid w:val="00136D62"/>
    <w:rsid w:val="00144027"/>
    <w:rsid w:val="0015531C"/>
    <w:rsid w:val="00156A94"/>
    <w:rsid w:val="0015773F"/>
    <w:rsid w:val="001643C6"/>
    <w:rsid w:val="00166FA5"/>
    <w:rsid w:val="0017109B"/>
    <w:rsid w:val="001762A3"/>
    <w:rsid w:val="001A3041"/>
    <w:rsid w:val="001A6D27"/>
    <w:rsid w:val="001A729E"/>
    <w:rsid w:val="001B242B"/>
    <w:rsid w:val="001B4525"/>
    <w:rsid w:val="001C0907"/>
    <w:rsid w:val="001C753C"/>
    <w:rsid w:val="001C77B3"/>
    <w:rsid w:val="001D0873"/>
    <w:rsid w:val="001D1FF7"/>
    <w:rsid w:val="001D6777"/>
    <w:rsid w:val="001E02BC"/>
    <w:rsid w:val="001E650D"/>
    <w:rsid w:val="001E6F05"/>
    <w:rsid w:val="001F04B2"/>
    <w:rsid w:val="001F7041"/>
    <w:rsid w:val="00202133"/>
    <w:rsid w:val="00205E8F"/>
    <w:rsid w:val="002106E2"/>
    <w:rsid w:val="002119D4"/>
    <w:rsid w:val="00223190"/>
    <w:rsid w:val="00225C42"/>
    <w:rsid w:val="00226187"/>
    <w:rsid w:val="00227CCB"/>
    <w:rsid w:val="00231D75"/>
    <w:rsid w:val="0023339A"/>
    <w:rsid w:val="002338EE"/>
    <w:rsid w:val="0023594D"/>
    <w:rsid w:val="00241C50"/>
    <w:rsid w:val="00242FCF"/>
    <w:rsid w:val="00244245"/>
    <w:rsid w:val="0024457F"/>
    <w:rsid w:val="00246699"/>
    <w:rsid w:val="00250822"/>
    <w:rsid w:val="0025150A"/>
    <w:rsid w:val="0026096C"/>
    <w:rsid w:val="00266A12"/>
    <w:rsid w:val="002821DD"/>
    <w:rsid w:val="00285128"/>
    <w:rsid w:val="00287DD5"/>
    <w:rsid w:val="002912A8"/>
    <w:rsid w:val="00292C01"/>
    <w:rsid w:val="002950D9"/>
    <w:rsid w:val="002A5ADA"/>
    <w:rsid w:val="002A6C12"/>
    <w:rsid w:val="002C2A28"/>
    <w:rsid w:val="002C7F18"/>
    <w:rsid w:val="002D0A56"/>
    <w:rsid w:val="002D6238"/>
    <w:rsid w:val="002D708D"/>
    <w:rsid w:val="002E06B5"/>
    <w:rsid w:val="002F1A8D"/>
    <w:rsid w:val="002F7172"/>
    <w:rsid w:val="00302E89"/>
    <w:rsid w:val="00306F13"/>
    <w:rsid w:val="00313B7B"/>
    <w:rsid w:val="003178B6"/>
    <w:rsid w:val="00322DC7"/>
    <w:rsid w:val="00331487"/>
    <w:rsid w:val="00337E99"/>
    <w:rsid w:val="003404E1"/>
    <w:rsid w:val="003405EB"/>
    <w:rsid w:val="003437BD"/>
    <w:rsid w:val="00347E1C"/>
    <w:rsid w:val="003505C5"/>
    <w:rsid w:val="00354166"/>
    <w:rsid w:val="003548FD"/>
    <w:rsid w:val="00356740"/>
    <w:rsid w:val="00357757"/>
    <w:rsid w:val="00370C33"/>
    <w:rsid w:val="003717AC"/>
    <w:rsid w:val="00383325"/>
    <w:rsid w:val="003910CD"/>
    <w:rsid w:val="003958A3"/>
    <w:rsid w:val="003B0E0B"/>
    <w:rsid w:val="003B3C71"/>
    <w:rsid w:val="003C2F3D"/>
    <w:rsid w:val="003E159D"/>
    <w:rsid w:val="003F10AB"/>
    <w:rsid w:val="003F4018"/>
    <w:rsid w:val="003F4D1A"/>
    <w:rsid w:val="00430B96"/>
    <w:rsid w:val="00430D68"/>
    <w:rsid w:val="004356DB"/>
    <w:rsid w:val="00440223"/>
    <w:rsid w:val="00451A1F"/>
    <w:rsid w:val="0045267F"/>
    <w:rsid w:val="00463E48"/>
    <w:rsid w:val="0046759C"/>
    <w:rsid w:val="00474025"/>
    <w:rsid w:val="00476D41"/>
    <w:rsid w:val="00493CD0"/>
    <w:rsid w:val="00497BD3"/>
    <w:rsid w:val="004A67E8"/>
    <w:rsid w:val="004A6B5F"/>
    <w:rsid w:val="004B1F72"/>
    <w:rsid w:val="004B3418"/>
    <w:rsid w:val="004B46EA"/>
    <w:rsid w:val="004B5FD3"/>
    <w:rsid w:val="004C1E8D"/>
    <w:rsid w:val="004C30D1"/>
    <w:rsid w:val="004C397C"/>
    <w:rsid w:val="004C5A9C"/>
    <w:rsid w:val="004D619F"/>
    <w:rsid w:val="004D7734"/>
    <w:rsid w:val="004E2E64"/>
    <w:rsid w:val="004E30CC"/>
    <w:rsid w:val="004F034E"/>
    <w:rsid w:val="00502654"/>
    <w:rsid w:val="00502A5B"/>
    <w:rsid w:val="00513106"/>
    <w:rsid w:val="00513769"/>
    <w:rsid w:val="00515C87"/>
    <w:rsid w:val="00520827"/>
    <w:rsid w:val="00520AAC"/>
    <w:rsid w:val="00532AE2"/>
    <w:rsid w:val="00546BCC"/>
    <w:rsid w:val="0054788B"/>
    <w:rsid w:val="005629BD"/>
    <w:rsid w:val="00564666"/>
    <w:rsid w:val="00566BC0"/>
    <w:rsid w:val="00576E77"/>
    <w:rsid w:val="00580BD2"/>
    <w:rsid w:val="00580FCD"/>
    <w:rsid w:val="00584998"/>
    <w:rsid w:val="00585321"/>
    <w:rsid w:val="0058597A"/>
    <w:rsid w:val="005935A7"/>
    <w:rsid w:val="00595231"/>
    <w:rsid w:val="00596811"/>
    <w:rsid w:val="005A2CAF"/>
    <w:rsid w:val="005A3ABE"/>
    <w:rsid w:val="005C3C15"/>
    <w:rsid w:val="005D0C03"/>
    <w:rsid w:val="005D438E"/>
    <w:rsid w:val="005D5773"/>
    <w:rsid w:val="005D7268"/>
    <w:rsid w:val="005E1197"/>
    <w:rsid w:val="005E23C5"/>
    <w:rsid w:val="005E5799"/>
    <w:rsid w:val="005E594B"/>
    <w:rsid w:val="005F084C"/>
    <w:rsid w:val="005F0898"/>
    <w:rsid w:val="006039FF"/>
    <w:rsid w:val="00615EB2"/>
    <w:rsid w:val="00625B81"/>
    <w:rsid w:val="0063076F"/>
    <w:rsid w:val="00636E4B"/>
    <w:rsid w:val="00645262"/>
    <w:rsid w:val="00646078"/>
    <w:rsid w:val="006503B2"/>
    <w:rsid w:val="006644CF"/>
    <w:rsid w:val="0067349D"/>
    <w:rsid w:val="0067512F"/>
    <w:rsid w:val="00690340"/>
    <w:rsid w:val="006976D0"/>
    <w:rsid w:val="006A3594"/>
    <w:rsid w:val="006A5E88"/>
    <w:rsid w:val="006B3535"/>
    <w:rsid w:val="006B39F2"/>
    <w:rsid w:val="006B4696"/>
    <w:rsid w:val="006B69CC"/>
    <w:rsid w:val="006C3C48"/>
    <w:rsid w:val="006D24F9"/>
    <w:rsid w:val="006E10C7"/>
    <w:rsid w:val="0070307A"/>
    <w:rsid w:val="007036BD"/>
    <w:rsid w:val="00704929"/>
    <w:rsid w:val="007055E6"/>
    <w:rsid w:val="00710EFC"/>
    <w:rsid w:val="00710F17"/>
    <w:rsid w:val="00711D92"/>
    <w:rsid w:val="00712C5D"/>
    <w:rsid w:val="007152A8"/>
    <w:rsid w:val="00721C32"/>
    <w:rsid w:val="007222D1"/>
    <w:rsid w:val="00726A04"/>
    <w:rsid w:val="00735E5B"/>
    <w:rsid w:val="00742E47"/>
    <w:rsid w:val="00756B0A"/>
    <w:rsid w:val="007750F7"/>
    <w:rsid w:val="00777406"/>
    <w:rsid w:val="00780941"/>
    <w:rsid w:val="00786F3C"/>
    <w:rsid w:val="007A3B4C"/>
    <w:rsid w:val="007A619B"/>
    <w:rsid w:val="007B0A0A"/>
    <w:rsid w:val="007C0AFF"/>
    <w:rsid w:val="007C23DC"/>
    <w:rsid w:val="007C4322"/>
    <w:rsid w:val="007C5D6F"/>
    <w:rsid w:val="007D1938"/>
    <w:rsid w:val="007D6A55"/>
    <w:rsid w:val="007E72AB"/>
    <w:rsid w:val="008053BC"/>
    <w:rsid w:val="00821199"/>
    <w:rsid w:val="008233F8"/>
    <w:rsid w:val="00827730"/>
    <w:rsid w:val="0083152C"/>
    <w:rsid w:val="00831E01"/>
    <w:rsid w:val="0083597C"/>
    <w:rsid w:val="00837112"/>
    <w:rsid w:val="00855936"/>
    <w:rsid w:val="00871EC3"/>
    <w:rsid w:val="008876F6"/>
    <w:rsid w:val="0089375F"/>
    <w:rsid w:val="008A1453"/>
    <w:rsid w:val="008A5254"/>
    <w:rsid w:val="008B079F"/>
    <w:rsid w:val="008B3063"/>
    <w:rsid w:val="008B46C9"/>
    <w:rsid w:val="008B5601"/>
    <w:rsid w:val="008C0268"/>
    <w:rsid w:val="008D08E5"/>
    <w:rsid w:val="008D286D"/>
    <w:rsid w:val="008D3CC1"/>
    <w:rsid w:val="008E05D3"/>
    <w:rsid w:val="008E07B2"/>
    <w:rsid w:val="008E737F"/>
    <w:rsid w:val="009125FA"/>
    <w:rsid w:val="00912618"/>
    <w:rsid w:val="00920A3E"/>
    <w:rsid w:val="00930907"/>
    <w:rsid w:val="00933A98"/>
    <w:rsid w:val="00941AB0"/>
    <w:rsid w:val="00942553"/>
    <w:rsid w:val="0094402A"/>
    <w:rsid w:val="009448E8"/>
    <w:rsid w:val="009552A8"/>
    <w:rsid w:val="0095652E"/>
    <w:rsid w:val="009822D9"/>
    <w:rsid w:val="00983947"/>
    <w:rsid w:val="00990714"/>
    <w:rsid w:val="0099418A"/>
    <w:rsid w:val="009953E5"/>
    <w:rsid w:val="00996623"/>
    <w:rsid w:val="009A1B24"/>
    <w:rsid w:val="009B21DC"/>
    <w:rsid w:val="009B25A5"/>
    <w:rsid w:val="009B6D3A"/>
    <w:rsid w:val="009C04FE"/>
    <w:rsid w:val="009C2D8A"/>
    <w:rsid w:val="009C4623"/>
    <w:rsid w:val="009C4E5A"/>
    <w:rsid w:val="009C6901"/>
    <w:rsid w:val="009C7DDD"/>
    <w:rsid w:val="009D24B3"/>
    <w:rsid w:val="009D26D6"/>
    <w:rsid w:val="009D397B"/>
    <w:rsid w:val="009D5227"/>
    <w:rsid w:val="009D78F7"/>
    <w:rsid w:val="009E5F99"/>
    <w:rsid w:val="00A00E16"/>
    <w:rsid w:val="00A01FDF"/>
    <w:rsid w:val="00A06B71"/>
    <w:rsid w:val="00A14718"/>
    <w:rsid w:val="00A22A94"/>
    <w:rsid w:val="00A26CE2"/>
    <w:rsid w:val="00A32AFE"/>
    <w:rsid w:val="00A4017D"/>
    <w:rsid w:val="00A41DC2"/>
    <w:rsid w:val="00A44C25"/>
    <w:rsid w:val="00A51E18"/>
    <w:rsid w:val="00A52645"/>
    <w:rsid w:val="00A54353"/>
    <w:rsid w:val="00A5546B"/>
    <w:rsid w:val="00A56655"/>
    <w:rsid w:val="00A6784F"/>
    <w:rsid w:val="00A80BCE"/>
    <w:rsid w:val="00A84F24"/>
    <w:rsid w:val="00A87F06"/>
    <w:rsid w:val="00AA0604"/>
    <w:rsid w:val="00AB4837"/>
    <w:rsid w:val="00AB4FF2"/>
    <w:rsid w:val="00AC11F5"/>
    <w:rsid w:val="00AC410D"/>
    <w:rsid w:val="00AC66FE"/>
    <w:rsid w:val="00AD5C8A"/>
    <w:rsid w:val="00AD69E1"/>
    <w:rsid w:val="00AE37ED"/>
    <w:rsid w:val="00B03024"/>
    <w:rsid w:val="00B115C9"/>
    <w:rsid w:val="00B242DF"/>
    <w:rsid w:val="00B25624"/>
    <w:rsid w:val="00B35A99"/>
    <w:rsid w:val="00B35FE7"/>
    <w:rsid w:val="00B361EC"/>
    <w:rsid w:val="00B40AA1"/>
    <w:rsid w:val="00B44739"/>
    <w:rsid w:val="00B50F34"/>
    <w:rsid w:val="00B53E47"/>
    <w:rsid w:val="00B547F5"/>
    <w:rsid w:val="00B57D4F"/>
    <w:rsid w:val="00B60718"/>
    <w:rsid w:val="00B6209E"/>
    <w:rsid w:val="00B721D0"/>
    <w:rsid w:val="00B90C21"/>
    <w:rsid w:val="00B97321"/>
    <w:rsid w:val="00B973CC"/>
    <w:rsid w:val="00BA0C5D"/>
    <w:rsid w:val="00BA6300"/>
    <w:rsid w:val="00BB653B"/>
    <w:rsid w:val="00BC0BCA"/>
    <w:rsid w:val="00BC1CD4"/>
    <w:rsid w:val="00BD1E25"/>
    <w:rsid w:val="00BD3A94"/>
    <w:rsid w:val="00BE5276"/>
    <w:rsid w:val="00BE7C4D"/>
    <w:rsid w:val="00BF1839"/>
    <w:rsid w:val="00C0446A"/>
    <w:rsid w:val="00C07BB9"/>
    <w:rsid w:val="00C22D3D"/>
    <w:rsid w:val="00C236EC"/>
    <w:rsid w:val="00C34D76"/>
    <w:rsid w:val="00C35DE8"/>
    <w:rsid w:val="00C519E9"/>
    <w:rsid w:val="00C70BA5"/>
    <w:rsid w:val="00C83C99"/>
    <w:rsid w:val="00C8409E"/>
    <w:rsid w:val="00C87216"/>
    <w:rsid w:val="00C92FFE"/>
    <w:rsid w:val="00C97345"/>
    <w:rsid w:val="00C97BD0"/>
    <w:rsid w:val="00CA0AF6"/>
    <w:rsid w:val="00CA0F6D"/>
    <w:rsid w:val="00CA6356"/>
    <w:rsid w:val="00CB0D9D"/>
    <w:rsid w:val="00CB5B5E"/>
    <w:rsid w:val="00CC6068"/>
    <w:rsid w:val="00CC6074"/>
    <w:rsid w:val="00CC7E3B"/>
    <w:rsid w:val="00CD5BCD"/>
    <w:rsid w:val="00CD7070"/>
    <w:rsid w:val="00CE1CF0"/>
    <w:rsid w:val="00CE24F3"/>
    <w:rsid w:val="00CE569F"/>
    <w:rsid w:val="00CE5C54"/>
    <w:rsid w:val="00CE6334"/>
    <w:rsid w:val="00CF291D"/>
    <w:rsid w:val="00CF55A5"/>
    <w:rsid w:val="00CF6412"/>
    <w:rsid w:val="00D044CC"/>
    <w:rsid w:val="00D05F48"/>
    <w:rsid w:val="00D26480"/>
    <w:rsid w:val="00D354E3"/>
    <w:rsid w:val="00D408EE"/>
    <w:rsid w:val="00D42707"/>
    <w:rsid w:val="00D4768E"/>
    <w:rsid w:val="00D5292A"/>
    <w:rsid w:val="00D54D6D"/>
    <w:rsid w:val="00D6348C"/>
    <w:rsid w:val="00D664AA"/>
    <w:rsid w:val="00D70C27"/>
    <w:rsid w:val="00D85302"/>
    <w:rsid w:val="00D90D70"/>
    <w:rsid w:val="00DA0A33"/>
    <w:rsid w:val="00DA1D4E"/>
    <w:rsid w:val="00DA1FAC"/>
    <w:rsid w:val="00DA355B"/>
    <w:rsid w:val="00DB7C4B"/>
    <w:rsid w:val="00DC007F"/>
    <w:rsid w:val="00DC1B9A"/>
    <w:rsid w:val="00DC7B80"/>
    <w:rsid w:val="00DD0CBD"/>
    <w:rsid w:val="00DD1AB7"/>
    <w:rsid w:val="00DD6C8B"/>
    <w:rsid w:val="00DE2A0B"/>
    <w:rsid w:val="00DF2259"/>
    <w:rsid w:val="00DF2583"/>
    <w:rsid w:val="00E1524D"/>
    <w:rsid w:val="00E15A68"/>
    <w:rsid w:val="00E2225C"/>
    <w:rsid w:val="00E23C13"/>
    <w:rsid w:val="00E243A6"/>
    <w:rsid w:val="00E355E7"/>
    <w:rsid w:val="00E47360"/>
    <w:rsid w:val="00E51F01"/>
    <w:rsid w:val="00E54E8C"/>
    <w:rsid w:val="00E55865"/>
    <w:rsid w:val="00E71A91"/>
    <w:rsid w:val="00E71AD5"/>
    <w:rsid w:val="00E75E44"/>
    <w:rsid w:val="00E86E80"/>
    <w:rsid w:val="00E92CC0"/>
    <w:rsid w:val="00EA50C0"/>
    <w:rsid w:val="00EA6EF8"/>
    <w:rsid w:val="00EB24A6"/>
    <w:rsid w:val="00EB48A8"/>
    <w:rsid w:val="00EC057A"/>
    <w:rsid w:val="00EC3AE4"/>
    <w:rsid w:val="00EC7A32"/>
    <w:rsid w:val="00ED3140"/>
    <w:rsid w:val="00ED422B"/>
    <w:rsid w:val="00ED5476"/>
    <w:rsid w:val="00EE0812"/>
    <w:rsid w:val="00EE1207"/>
    <w:rsid w:val="00EE4A88"/>
    <w:rsid w:val="00EF550C"/>
    <w:rsid w:val="00F01153"/>
    <w:rsid w:val="00F109BC"/>
    <w:rsid w:val="00F268B3"/>
    <w:rsid w:val="00F35C01"/>
    <w:rsid w:val="00F41641"/>
    <w:rsid w:val="00F41A1F"/>
    <w:rsid w:val="00F43986"/>
    <w:rsid w:val="00F46EFA"/>
    <w:rsid w:val="00F52A3E"/>
    <w:rsid w:val="00F633FF"/>
    <w:rsid w:val="00F67643"/>
    <w:rsid w:val="00F762F8"/>
    <w:rsid w:val="00F7688A"/>
    <w:rsid w:val="00F82FD2"/>
    <w:rsid w:val="00F93650"/>
    <w:rsid w:val="00FC0F0D"/>
    <w:rsid w:val="00FC0FBF"/>
    <w:rsid w:val="00FC42AA"/>
    <w:rsid w:val="00FD36B1"/>
    <w:rsid w:val="00FD51BA"/>
    <w:rsid w:val="00FD5E75"/>
    <w:rsid w:val="00FD6290"/>
    <w:rsid w:val="00FD6FED"/>
    <w:rsid w:val="00FD7AB7"/>
    <w:rsid w:val="00FE5414"/>
    <w:rsid w:val="00FF2627"/>
    <w:rsid w:val="00FF3A0F"/>
    <w:rsid w:val="00FF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5C9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章标题"/>
    <w:basedOn w:val="Normal"/>
    <w:next w:val="Normal"/>
    <w:link w:val="Heading1Char"/>
    <w:uiPriority w:val="99"/>
    <w:qFormat/>
    <w:rsid w:val="002821DD"/>
    <w:pPr>
      <w:widowControl/>
      <w:spacing w:beforeLines="50" w:afterLines="5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Heading2">
    <w:name w:val="heading 2"/>
    <w:aliases w:val="节标题"/>
    <w:basedOn w:val="Normal"/>
    <w:next w:val="Normal"/>
    <w:link w:val="Heading2Char"/>
    <w:uiPriority w:val="99"/>
    <w:qFormat/>
    <w:rsid w:val="008876F6"/>
    <w:pPr>
      <w:widowControl/>
      <w:spacing w:beforeLines="50" w:afterLines="50" w:line="240" w:lineRule="auto"/>
      <w:ind w:firstLineChars="0" w:firstLine="0"/>
      <w:jc w:val="left"/>
      <w:outlineLvl w:val="1"/>
    </w:pPr>
    <w:rPr>
      <w:rFonts w:eastAsia="黑体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5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58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标题 Char"/>
    <w:basedOn w:val="DefaultParagraphFont"/>
    <w:link w:val="Heading1"/>
    <w:uiPriority w:val="99"/>
    <w:locked/>
    <w:rsid w:val="002821DD"/>
    <w:rPr>
      <w:rFonts w:ascii="Times New Roman" w:eastAsia="黑体" w:hAnsi="Times New Roman" w:cs="Times New Roman"/>
      <w:bCs/>
      <w:kern w:val="44"/>
      <w:sz w:val="44"/>
      <w:szCs w:val="44"/>
      <w:lang w:val="en-US" w:eastAsia="zh-CN" w:bidi="ar-SA"/>
    </w:rPr>
  </w:style>
  <w:style w:type="character" w:customStyle="1" w:styleId="Heading2Char">
    <w:name w:val="Heading 2 Char"/>
    <w:aliases w:val="节标题 Char"/>
    <w:basedOn w:val="DefaultParagraphFont"/>
    <w:link w:val="Heading2"/>
    <w:uiPriority w:val="99"/>
    <w:locked/>
    <w:rsid w:val="00AC410D"/>
    <w:rPr>
      <w:rFonts w:ascii="Times New Roman" w:eastAsia="黑体" w:hAnsi="Times New Roman" w:cs="Times New Roman"/>
      <w:bCs/>
      <w:kern w:val="2"/>
      <w:sz w:val="32"/>
      <w:szCs w:val="32"/>
      <w:lang w:val="en-US" w:eastAsia="zh-CN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8586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85861"/>
    <w:rPr>
      <w:rFonts w:ascii="Cambria" w:eastAsia="宋体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C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C0F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C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C0FBF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C0F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FBF"/>
    <w:rPr>
      <w:rFonts w:cs="Times New Roman"/>
      <w:sz w:val="18"/>
      <w:szCs w:val="18"/>
    </w:rPr>
  </w:style>
  <w:style w:type="paragraph" w:styleId="Title">
    <w:name w:val="Title"/>
    <w:aliases w:val="题目"/>
    <w:basedOn w:val="Normal"/>
    <w:next w:val="Normal"/>
    <w:link w:val="TitleChar"/>
    <w:uiPriority w:val="99"/>
    <w:qFormat/>
    <w:rsid w:val="00FC0FBF"/>
    <w:pPr>
      <w:widowControl/>
      <w:spacing w:before="240" w:after="60" w:line="240" w:lineRule="auto"/>
      <w:ind w:firstLineChars="0" w:firstLine="0"/>
      <w:jc w:val="center"/>
    </w:pPr>
    <w:rPr>
      <w:rFonts w:ascii="Cambria" w:eastAsia="华文中宋" w:hAnsi="Cambria"/>
      <w:b/>
      <w:bCs/>
      <w:sz w:val="44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99"/>
    <w:locked/>
    <w:rsid w:val="00FC0FBF"/>
    <w:rPr>
      <w:rFonts w:ascii="Cambria" w:eastAsia="华文中宋" w:hAnsi="Cambria" w:cs="Times New Roman"/>
      <w:b/>
      <w:bCs/>
      <w:kern w:val="2"/>
      <w:sz w:val="32"/>
      <w:szCs w:val="32"/>
      <w:lang w:val="en-US" w:eastAsia="zh-CN" w:bidi="ar-SA"/>
    </w:rPr>
  </w:style>
  <w:style w:type="paragraph" w:customStyle="1" w:styleId="a">
    <w:name w:val="条标题"/>
    <w:next w:val="Normal"/>
    <w:link w:val="Char"/>
    <w:uiPriority w:val="99"/>
    <w:rsid w:val="00F7688A"/>
    <w:pPr>
      <w:spacing w:beforeLines="50" w:afterLines="50"/>
      <w:outlineLvl w:val="2"/>
    </w:pPr>
    <w:rPr>
      <w:rFonts w:ascii="Times New Roman" w:eastAsia="黑体" w:hAnsi="Times New Roman"/>
      <w:sz w:val="24"/>
    </w:rPr>
  </w:style>
  <w:style w:type="character" w:customStyle="1" w:styleId="Char">
    <w:name w:val="条标题 Char"/>
    <w:basedOn w:val="DefaultParagraphFont"/>
    <w:link w:val="a"/>
    <w:uiPriority w:val="99"/>
    <w:locked/>
    <w:rsid w:val="001B4525"/>
    <w:rPr>
      <w:rFonts w:ascii="Times New Roman" w:eastAsia="黑体" w:hAnsi="Times New Roman" w:cs="Times New Roman"/>
      <w:kern w:val="2"/>
      <w:sz w:val="22"/>
      <w:szCs w:val="22"/>
      <w:lang w:val="en-US" w:eastAsia="zh-CN" w:bidi="ar-SA"/>
    </w:rPr>
  </w:style>
  <w:style w:type="paragraph" w:customStyle="1" w:styleId="a0">
    <w:name w:val="无编号标题"/>
    <w:basedOn w:val="Heading1"/>
    <w:link w:val="Char0"/>
    <w:uiPriority w:val="99"/>
    <w:rsid w:val="00085861"/>
    <w:pPr>
      <w:spacing w:before="156" w:after="156"/>
    </w:pPr>
  </w:style>
  <w:style w:type="character" w:customStyle="1" w:styleId="Char0">
    <w:name w:val="无编号标题 Char"/>
    <w:basedOn w:val="Heading1Char"/>
    <w:link w:val="a0"/>
    <w:uiPriority w:val="99"/>
    <w:locked/>
    <w:rsid w:val="00085861"/>
  </w:style>
  <w:style w:type="paragraph" w:styleId="TOCHeading">
    <w:name w:val="TOC Heading"/>
    <w:basedOn w:val="Heading1"/>
    <w:next w:val="Normal"/>
    <w:uiPriority w:val="99"/>
    <w:qFormat/>
    <w:rsid w:val="00E55865"/>
    <w:pPr>
      <w:keepNext/>
      <w:keepLines/>
      <w:spacing w:beforeLines="0" w:afterLines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110BB0"/>
    <w:pPr>
      <w:spacing w:before="120" w:after="120"/>
      <w:jc w:val="left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E5586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076B7D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rsid w:val="00076B7D"/>
    <w:pPr>
      <w:ind w:left="480"/>
      <w:jc w:val="left"/>
    </w:pPr>
    <w:rPr>
      <w:i/>
      <w:i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7C432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C4322"/>
    <w:rPr>
      <w:rFonts w:ascii="Times New Roman" w:eastAsia="宋体" w:hAnsi="Times New Roman" w:cs="Times New Roman"/>
      <w:sz w:val="24"/>
    </w:rPr>
  </w:style>
  <w:style w:type="character" w:styleId="EndnoteReference">
    <w:name w:val="endnote reference"/>
    <w:basedOn w:val="DefaultParagraphFont"/>
    <w:uiPriority w:val="99"/>
    <w:semiHidden/>
    <w:rsid w:val="007C4322"/>
    <w:rPr>
      <w:rFonts w:cs="Times New Roman"/>
      <w:vertAlign w:val="superscript"/>
    </w:rPr>
  </w:style>
  <w:style w:type="paragraph" w:styleId="NormalIndent">
    <w:name w:val="Normal Indent"/>
    <w:aliases w:val="表正文,正文非缩进,段1,特点"/>
    <w:basedOn w:val="Normal"/>
    <w:link w:val="NormalIndentChar"/>
    <w:uiPriority w:val="99"/>
    <w:rsid w:val="00035D4C"/>
    <w:pPr>
      <w:spacing w:line="400" w:lineRule="exact"/>
      <w:ind w:firstLine="420"/>
    </w:pPr>
    <w:rPr>
      <w:kern w:val="0"/>
      <w:sz w:val="20"/>
      <w:szCs w:val="20"/>
    </w:rPr>
  </w:style>
  <w:style w:type="character" w:customStyle="1" w:styleId="NormalIndentChar">
    <w:name w:val="Normal Indent Char"/>
    <w:aliases w:val="表正文 Char,正文非缩进 Char,段1 Char,特点 Char"/>
    <w:link w:val="NormalIndent"/>
    <w:uiPriority w:val="99"/>
    <w:locked/>
    <w:rsid w:val="00035D4C"/>
    <w:rPr>
      <w:rFonts w:ascii="Times New Roman" w:eastAsia="宋体" w:hAnsi="Times New Roman"/>
      <w:sz w:val="20"/>
    </w:rPr>
  </w:style>
  <w:style w:type="paragraph" w:styleId="Caption">
    <w:name w:val="caption"/>
    <w:basedOn w:val="Normal"/>
    <w:next w:val="Normal"/>
    <w:uiPriority w:val="99"/>
    <w:qFormat/>
    <w:rsid w:val="00EA6EF8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F41A1F"/>
    <w:pPr>
      <w:ind w:leftChars="200" w:left="200" w:hangingChars="200" w:hanging="200"/>
    </w:pPr>
  </w:style>
  <w:style w:type="paragraph" w:styleId="DocumentMap">
    <w:name w:val="Document Map"/>
    <w:basedOn w:val="Normal"/>
    <w:link w:val="DocumentMapChar"/>
    <w:uiPriority w:val="99"/>
    <w:semiHidden/>
    <w:rsid w:val="00166FA5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66FA5"/>
    <w:rPr>
      <w:rFonts w:ascii="宋体" w:eastAsia="宋体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159D"/>
    <w:rPr>
      <w:rFonts w:cs="Times New Roman"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rsid w:val="003E159D"/>
    <w:pPr>
      <w:snapToGrid w:val="0"/>
      <w:ind w:firstLineChars="0" w:firstLine="0"/>
      <w:jc w:val="left"/>
    </w:pPr>
    <w:rPr>
      <w:rFonts w:cs="黑体"/>
      <w:kern w:val="0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E159D"/>
    <w:rPr>
      <w:rFonts w:ascii="Times New Roman" w:eastAsia="宋体" w:hAnsi="Times New Roman" w:cs="黑体"/>
      <w:kern w:val="0"/>
      <w:sz w:val="18"/>
      <w:szCs w:val="18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3E159D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D664A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Strong">
    <w:name w:val="Strong"/>
    <w:basedOn w:val="DefaultParagraphFont"/>
    <w:uiPriority w:val="99"/>
    <w:qFormat/>
    <w:locked/>
    <w:rsid w:val="00D664AA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E23C13"/>
    <w:rPr>
      <w:rFonts w:cs="Times New Roman"/>
    </w:rPr>
  </w:style>
  <w:style w:type="paragraph" w:styleId="TOC5">
    <w:name w:val="toc 5"/>
    <w:basedOn w:val="Normal"/>
    <w:next w:val="Normal"/>
    <w:autoRedefine/>
    <w:uiPriority w:val="99"/>
    <w:semiHidden/>
    <w:locked/>
    <w:rsid w:val="00110BB0"/>
    <w:pPr>
      <w:ind w:left="960"/>
      <w:jc w:val="left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99"/>
    <w:semiHidden/>
    <w:locked/>
    <w:rsid w:val="00110BB0"/>
    <w:pPr>
      <w:ind w:left="72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locked/>
    <w:rsid w:val="00110BB0"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locked/>
    <w:rsid w:val="00110BB0"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locked/>
    <w:rsid w:val="00110BB0"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locked/>
    <w:rsid w:val="00110BB0"/>
    <w:pPr>
      <w:ind w:left="1920"/>
      <w:jc w:val="left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E473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A5E88"/>
    <w:rPr>
      <w:rFonts w:ascii="Courier New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uiPriority w:val="99"/>
    <w:rsid w:val="0046759C"/>
    <w:rPr>
      <w:rFonts w:ascii="Open Sans" w:hAnsi="Open Sans" w:cs="Times New Roman"/>
      <w:color w:val="333333"/>
      <w:sz w:val="20"/>
      <w:szCs w:val="20"/>
    </w:rPr>
  </w:style>
  <w:style w:type="character" w:customStyle="1" w:styleId="fontstyle11">
    <w:name w:val="fontstyle11"/>
    <w:basedOn w:val="DefaultParagraphFont"/>
    <w:uiPriority w:val="99"/>
    <w:rsid w:val="0046759C"/>
    <w:rPr>
      <w:rFonts w:ascii="Microsoft YaHei" w:hAnsi="Microsoft YaHei" w:cs="Times New Roman"/>
      <w:color w:val="333333"/>
      <w:sz w:val="20"/>
      <w:szCs w:val="20"/>
    </w:rPr>
  </w:style>
  <w:style w:type="character" w:customStyle="1" w:styleId="fontstyle21">
    <w:name w:val="fontstyle21"/>
    <w:basedOn w:val="DefaultParagraphFont"/>
    <w:uiPriority w:val="99"/>
    <w:rsid w:val="00E243A6"/>
    <w:rPr>
      <w:rFonts w:ascii="Wingdings-Regular" w:hAnsi="Wingdings-Regular" w:cs="Times New Roman"/>
      <w:color w:val="000000"/>
      <w:sz w:val="22"/>
      <w:szCs w:val="22"/>
    </w:rPr>
  </w:style>
  <w:style w:type="character" w:customStyle="1" w:styleId="description">
    <w:name w:val="description"/>
    <w:basedOn w:val="DefaultParagraphFont"/>
    <w:uiPriority w:val="99"/>
    <w:rsid w:val="00CE5C5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4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270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271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272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273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277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280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281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283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3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30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25004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31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50044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29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50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2371</TotalTime>
  <Pages>28</Pages>
  <Words>2580</Words>
  <Characters>14711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cqx</cp:lastModifiedBy>
  <cp:revision>260</cp:revision>
  <cp:lastPrinted>2018-04-22T14:38:00Z</cp:lastPrinted>
  <dcterms:created xsi:type="dcterms:W3CDTF">2014-03-30T15:51:00Z</dcterms:created>
  <dcterms:modified xsi:type="dcterms:W3CDTF">2018-11-21T14:46:00Z</dcterms:modified>
</cp:coreProperties>
</file>