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22B" w:rsidRDefault="00ED422B" w:rsidP="005A2CAF">
      <w:pPr>
        <w:ind w:firstLineChars="0" w:firstLine="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89.25pt;height:89.25pt;visibility:visible">
            <v:imagedata r:id="rId7" o:title=""/>
          </v:shape>
        </w:pict>
      </w:r>
    </w:p>
    <w:p w:rsidR="00ED422B" w:rsidRDefault="00ED422B" w:rsidP="00502A5B">
      <w:pPr>
        <w:ind w:firstLine="480"/>
      </w:pPr>
    </w:p>
    <w:p w:rsidR="00ED422B" w:rsidRDefault="00ED422B" w:rsidP="00502A5B">
      <w:pPr>
        <w:ind w:firstLine="480"/>
      </w:pPr>
    </w:p>
    <w:p w:rsidR="00ED422B" w:rsidRPr="00502A5B" w:rsidRDefault="00ED422B" w:rsidP="00502A5B">
      <w:pPr>
        <w:ind w:firstLineChars="0" w:firstLine="0"/>
        <w:jc w:val="center"/>
      </w:pPr>
      <w:r w:rsidRPr="00C97345">
        <w:rPr>
          <w:rFonts w:ascii="黑体" w:eastAsia="黑体"/>
          <w:b/>
          <w:noProof/>
        </w:rPr>
        <w:pict>
          <v:shape id="图片 2" o:spid="_x0000_i1026" type="#_x0000_t75" style="width:362.25pt;height:63.75pt;visibility:visible">
            <v:imagedata r:id="rId8" o:title=""/>
          </v:shape>
        </w:pict>
      </w:r>
    </w:p>
    <w:p w:rsidR="00ED422B" w:rsidRDefault="00ED422B" w:rsidP="005A2CAF">
      <w:pPr>
        <w:ind w:firstLine="480"/>
      </w:pPr>
    </w:p>
    <w:p w:rsidR="00ED422B" w:rsidRDefault="00ED422B" w:rsidP="00502A5B">
      <w:pPr>
        <w:ind w:firstLine="480"/>
      </w:pPr>
    </w:p>
    <w:p w:rsidR="00ED422B" w:rsidRPr="00912618" w:rsidRDefault="00ED422B" w:rsidP="005A2CAF">
      <w:pPr>
        <w:ind w:firstLineChars="0" w:firstLine="0"/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编译原理课程设计</w:t>
      </w:r>
    </w:p>
    <w:p w:rsidR="00ED422B" w:rsidRPr="005A2CAF" w:rsidRDefault="00ED422B" w:rsidP="00502A5B">
      <w:pPr>
        <w:ind w:firstLine="480"/>
      </w:pPr>
    </w:p>
    <w:p w:rsidR="00ED422B" w:rsidRPr="00463E48" w:rsidRDefault="00ED422B" w:rsidP="00322DC7">
      <w:pPr>
        <w:pStyle w:val="Title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实验报告</w:t>
      </w:r>
    </w:p>
    <w:p w:rsidR="00ED422B" w:rsidRDefault="00ED422B" w:rsidP="00322DC7">
      <w:pPr>
        <w:ind w:firstLine="480"/>
      </w:pPr>
    </w:p>
    <w:p w:rsidR="00ED422B" w:rsidRDefault="00ED422B" w:rsidP="00322DC7">
      <w:pPr>
        <w:ind w:firstLine="480"/>
      </w:pPr>
    </w:p>
    <w:p w:rsidR="00ED422B" w:rsidRDefault="00ED422B" w:rsidP="00322DC7">
      <w:pPr>
        <w:ind w:firstLine="480"/>
      </w:pPr>
    </w:p>
    <w:p w:rsidR="00ED422B" w:rsidRPr="00D664AA" w:rsidRDefault="00ED422B" w:rsidP="00D664AA">
      <w:pPr>
        <w:ind w:firstLineChars="0" w:firstLine="0"/>
        <w:jc w:val="center"/>
        <w:rPr>
          <w:rFonts w:ascii="楷体" w:eastAsia="楷体" w:hAnsi="楷体"/>
        </w:rPr>
      </w:pPr>
      <w:r w:rsidRPr="00D664AA">
        <w:rPr>
          <w:rFonts w:ascii="楷体" w:eastAsia="楷体" w:hAnsi="楷体" w:hint="eastAsia"/>
        </w:rPr>
        <w:t>北京航空航天大学</w:t>
      </w:r>
    </w:p>
    <w:p w:rsidR="00ED422B" w:rsidRPr="00D664AA" w:rsidRDefault="00ED422B" w:rsidP="00D664AA">
      <w:pPr>
        <w:ind w:firstLineChars="0" w:firstLine="0"/>
        <w:jc w:val="center"/>
        <w:rPr>
          <w:rFonts w:ascii="楷体" w:eastAsia="楷体" w:hAnsi="楷体"/>
        </w:rPr>
      </w:pPr>
      <w:r w:rsidRPr="00D664AA">
        <w:rPr>
          <w:rFonts w:ascii="楷体" w:eastAsia="楷体" w:hAnsi="楷体" w:hint="eastAsia"/>
        </w:rPr>
        <w:t>计算机学院</w:t>
      </w:r>
    </w:p>
    <w:p w:rsidR="00ED422B" w:rsidRDefault="00ED422B" w:rsidP="00D664AA">
      <w:pPr>
        <w:ind w:firstLineChars="0" w:firstLine="0"/>
        <w:jc w:val="center"/>
        <w:rPr>
          <w:rFonts w:ascii="楷体" w:eastAsia="楷体" w:hAnsi="楷体"/>
        </w:rPr>
      </w:pPr>
      <w:r w:rsidRPr="00D664AA">
        <w:rPr>
          <w:rFonts w:ascii="楷体" w:eastAsia="楷体" w:hAnsi="楷体" w:hint="eastAsia"/>
        </w:rPr>
        <w:t>陈麒先</w:t>
      </w:r>
    </w:p>
    <w:p w:rsidR="00ED422B" w:rsidRDefault="00ED422B" w:rsidP="00D664AA">
      <w:pPr>
        <w:ind w:firstLineChars="0" w:firstLine="0"/>
        <w:jc w:val="center"/>
      </w:pPr>
      <w:r>
        <w:t>16061160</w:t>
      </w:r>
    </w:p>
    <w:p w:rsidR="00ED422B" w:rsidRDefault="00ED422B" w:rsidP="00322DC7">
      <w:pPr>
        <w:ind w:firstLine="480"/>
      </w:pPr>
    </w:p>
    <w:p w:rsidR="00ED422B" w:rsidRDefault="00ED422B" w:rsidP="00322DC7">
      <w:pPr>
        <w:ind w:firstLine="480"/>
      </w:pPr>
    </w:p>
    <w:p w:rsidR="00ED422B" w:rsidRDefault="00ED422B" w:rsidP="00322DC7">
      <w:pPr>
        <w:ind w:firstLine="480"/>
      </w:pPr>
    </w:p>
    <w:p w:rsidR="00ED422B" w:rsidRDefault="00ED422B" w:rsidP="00322DC7">
      <w:pPr>
        <w:ind w:firstLine="480"/>
      </w:pPr>
    </w:p>
    <w:p w:rsidR="00ED422B" w:rsidRDefault="00ED422B" w:rsidP="00322DC7">
      <w:pPr>
        <w:ind w:firstLine="480"/>
      </w:pPr>
    </w:p>
    <w:p w:rsidR="00ED422B" w:rsidRPr="00322DC7" w:rsidRDefault="00ED422B" w:rsidP="00322DC7">
      <w:pPr>
        <w:ind w:firstLineChars="0" w:firstLine="0"/>
        <w:jc w:val="center"/>
        <w:rPr>
          <w:rFonts w:ascii="黑体" w:eastAsia="黑体" w:hAnsi="黑体"/>
          <w:sz w:val="32"/>
          <w:szCs w:val="32"/>
        </w:rPr>
        <w:sectPr w:rsidR="00ED422B" w:rsidRPr="00322DC7" w:rsidSect="00FC0FB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pgSz w:w="11906" w:h="16838"/>
          <w:pgMar w:top="1418" w:right="1134" w:bottom="1418" w:left="1701" w:header="851" w:footer="992" w:gutter="0"/>
          <w:cols w:space="425"/>
          <w:docGrid w:type="lines" w:linePitch="312"/>
        </w:sectPr>
      </w:pPr>
      <w:r w:rsidRPr="00322DC7">
        <w:rPr>
          <w:rFonts w:ascii="黑体" w:eastAsia="黑体" w:hAnsi="黑体" w:hint="eastAsia"/>
          <w:sz w:val="32"/>
          <w:szCs w:val="32"/>
        </w:rPr>
        <w:t>二○一</w:t>
      </w:r>
      <w:r>
        <w:rPr>
          <w:rFonts w:ascii="黑体" w:eastAsia="黑体" w:hAnsi="黑体" w:hint="eastAsia"/>
          <w:sz w:val="32"/>
          <w:szCs w:val="32"/>
        </w:rPr>
        <w:t>八年十一</w:t>
      </w:r>
      <w:r w:rsidRPr="00322DC7">
        <w:rPr>
          <w:rFonts w:ascii="黑体" w:eastAsia="黑体" w:hAnsi="黑体" w:hint="eastAsia"/>
          <w:sz w:val="32"/>
          <w:szCs w:val="32"/>
        </w:rPr>
        <w:t>月</w:t>
      </w:r>
    </w:p>
    <w:p w:rsidR="00ED422B" w:rsidRPr="002D0A56" w:rsidRDefault="00ED422B" w:rsidP="00D664AA">
      <w:pPr>
        <w:ind w:firstLineChars="0" w:firstLine="0"/>
        <w:jc w:val="center"/>
        <w:rPr>
          <w:rFonts w:ascii="黑体" w:eastAsia="黑体" w:hAnsi="黑体"/>
          <w:b/>
          <w:bCs/>
          <w:sz w:val="36"/>
          <w:szCs w:val="36"/>
        </w:rPr>
      </w:pPr>
      <w:r w:rsidRPr="002D0A56">
        <w:rPr>
          <w:rFonts w:ascii="黑体" w:eastAsia="黑体" w:hAnsi="黑体" w:hint="eastAsia"/>
          <w:b/>
          <w:bCs/>
          <w:sz w:val="36"/>
          <w:szCs w:val="36"/>
        </w:rPr>
        <w:t>郑重声明</w:t>
      </w:r>
    </w:p>
    <w:p w:rsidR="00ED422B" w:rsidRDefault="00ED422B" w:rsidP="00D664AA">
      <w:pPr>
        <w:ind w:firstLine="562"/>
        <w:rPr>
          <w:rFonts w:ascii="楷体" w:eastAsia="楷体" w:hAnsi="楷体"/>
          <w:b/>
          <w:bCs/>
        </w:rPr>
      </w:pPr>
      <w:r w:rsidRPr="002D0A56">
        <w:rPr>
          <w:rFonts w:ascii="楷体" w:eastAsia="楷体" w:hAnsi="楷体" w:hint="eastAsia"/>
          <w:b/>
          <w:bCs/>
          <w:sz w:val="28"/>
          <w:szCs w:val="28"/>
        </w:rPr>
        <w:t>关于诚实守信公约</w:t>
      </w:r>
      <w:r>
        <w:rPr>
          <w:rFonts w:ascii="楷体" w:eastAsia="楷体" w:hAnsi="楷体" w:hint="eastAsia"/>
          <w:b/>
          <w:bCs/>
        </w:rPr>
        <w:t>：</w:t>
      </w:r>
    </w:p>
    <w:p w:rsidR="00ED422B" w:rsidRDefault="00ED422B" w:rsidP="00E243A6">
      <w:pPr>
        <w:ind w:firstLine="482"/>
        <w:rPr>
          <w:rFonts w:ascii="楷体" w:eastAsia="楷体" w:hAnsi="楷体"/>
          <w:b/>
          <w:bCs/>
          <w:szCs w:val="24"/>
        </w:rPr>
      </w:pPr>
      <w:r>
        <w:rPr>
          <w:rFonts w:ascii="楷体" w:eastAsia="楷体" w:hAnsi="楷体" w:hint="eastAsia"/>
          <w:b/>
          <w:bCs/>
          <w:szCs w:val="24"/>
        </w:rPr>
        <w:t>本实验报告中</w:t>
      </w:r>
      <w:r w:rsidRPr="00027603">
        <w:rPr>
          <w:rFonts w:ascii="楷体" w:eastAsia="楷体" w:hAnsi="楷体" w:hint="eastAsia"/>
          <w:b/>
          <w:bCs/>
          <w:szCs w:val="24"/>
        </w:rPr>
        <w:t>参考了</w:t>
      </w:r>
      <w:r>
        <w:rPr>
          <w:rFonts w:ascii="楷体" w:eastAsia="楷体" w:hAnsi="楷体" w:hint="eastAsia"/>
          <w:b/>
          <w:bCs/>
          <w:szCs w:val="24"/>
        </w:rPr>
        <w:t>文献或</w:t>
      </w:r>
      <w:r w:rsidRPr="00027603">
        <w:rPr>
          <w:rFonts w:ascii="楷体" w:eastAsia="楷体" w:hAnsi="楷体" w:hint="eastAsia"/>
          <w:b/>
          <w:bCs/>
          <w:szCs w:val="24"/>
        </w:rPr>
        <w:t>互联网资料</w:t>
      </w:r>
      <w:r>
        <w:rPr>
          <w:rFonts w:ascii="楷体" w:eastAsia="楷体" w:hAnsi="楷体" w:hint="eastAsia"/>
          <w:b/>
          <w:bCs/>
          <w:szCs w:val="24"/>
        </w:rPr>
        <w:t>的部分均有引用标注</w:t>
      </w:r>
      <w:r w:rsidRPr="00027603">
        <w:rPr>
          <w:rFonts w:ascii="楷体" w:eastAsia="楷体" w:hAnsi="楷体" w:hint="eastAsia"/>
          <w:b/>
          <w:bCs/>
          <w:szCs w:val="24"/>
        </w:rPr>
        <w:t>，</w:t>
      </w:r>
      <w:r>
        <w:rPr>
          <w:rFonts w:ascii="楷体" w:eastAsia="楷体" w:hAnsi="楷体" w:hint="eastAsia"/>
          <w:b/>
          <w:bCs/>
          <w:szCs w:val="24"/>
        </w:rPr>
        <w:t>另有</w:t>
      </w:r>
      <w:r w:rsidRPr="00027603">
        <w:rPr>
          <w:rFonts w:ascii="楷体" w:eastAsia="楷体" w:hAnsi="楷体" w:hint="eastAsia"/>
          <w:b/>
          <w:bCs/>
          <w:szCs w:val="24"/>
        </w:rPr>
        <w:t>与</w:t>
      </w:r>
      <w:r>
        <w:rPr>
          <w:rFonts w:ascii="楷体" w:eastAsia="楷体" w:hAnsi="楷体" w:hint="eastAsia"/>
          <w:b/>
          <w:bCs/>
          <w:szCs w:val="24"/>
        </w:rPr>
        <w:t>老师或同学研究后的成果引用将在特别致谢中说明，其余部分</w:t>
      </w:r>
      <w:r w:rsidRPr="00027603">
        <w:rPr>
          <w:rFonts w:ascii="楷体" w:eastAsia="楷体" w:hAnsi="楷体" w:hint="eastAsia"/>
          <w:b/>
          <w:bCs/>
          <w:szCs w:val="24"/>
        </w:rPr>
        <w:t>均为</w:t>
      </w:r>
      <w:r>
        <w:rPr>
          <w:rFonts w:ascii="楷体" w:eastAsia="楷体" w:hAnsi="楷体" w:hint="eastAsia"/>
          <w:b/>
          <w:bCs/>
          <w:szCs w:val="24"/>
        </w:rPr>
        <w:t>本人通过查</w:t>
      </w:r>
      <w:r w:rsidRPr="00027603">
        <w:rPr>
          <w:rFonts w:ascii="楷体" w:eastAsia="楷体" w:hAnsi="楷体" w:hint="eastAsia"/>
          <w:b/>
          <w:bCs/>
          <w:szCs w:val="24"/>
        </w:rPr>
        <w:t>阅课件、课堂笔记和教材后独立思考的结果。</w:t>
      </w:r>
      <w:r>
        <w:rPr>
          <w:rFonts w:ascii="楷体" w:eastAsia="楷体" w:hAnsi="楷体" w:hint="eastAsia"/>
          <w:b/>
          <w:bCs/>
          <w:szCs w:val="24"/>
        </w:rPr>
        <w:t>另，实验报告撰写仓促，如有错误，在所难免，欢迎批评指正！</w:t>
      </w:r>
      <w:r w:rsidRPr="00027603">
        <w:rPr>
          <w:rFonts w:ascii="楷体" w:eastAsia="楷体" w:hAnsi="楷体" w:hint="eastAsia"/>
          <w:b/>
          <w:bCs/>
          <w:szCs w:val="24"/>
        </w:rPr>
        <w:t>特此声明。</w:t>
      </w:r>
    </w:p>
    <w:p w:rsidR="00ED422B" w:rsidRPr="00E243A6" w:rsidRDefault="00ED422B" w:rsidP="00E243A6">
      <w:pPr>
        <w:ind w:firstLine="482"/>
        <w:rPr>
          <w:rFonts w:ascii="楷体" w:eastAsia="楷体" w:hAnsi="楷体"/>
          <w:b/>
          <w:bCs/>
          <w:szCs w:val="24"/>
        </w:rPr>
      </w:pPr>
    </w:p>
    <w:p w:rsidR="00ED422B" w:rsidRPr="00D85302" w:rsidRDefault="00ED422B" w:rsidP="008A5254">
      <w:pPr>
        <w:pStyle w:val="a0"/>
        <w:jc w:val="left"/>
        <w:outlineLvl w:val="9"/>
        <w:rPr>
          <w:rFonts w:ascii="楷体" w:eastAsia="楷体" w:hAnsi="楷体"/>
        </w:rPr>
      </w:pPr>
      <w:r>
        <w:rPr>
          <w:rFonts w:ascii="宋体" w:hAnsi="宋体"/>
          <w:b/>
          <w:bCs w:val="0"/>
          <w:sz w:val="28"/>
          <w:szCs w:val="28"/>
        </w:rPr>
        <w:t xml:space="preserve">                                          </w:t>
      </w:r>
      <w:bookmarkStart w:id="0" w:name="_Toc497990954"/>
      <w:bookmarkStart w:id="1" w:name="_Toc497991431"/>
      <w:r>
        <w:rPr>
          <w:rFonts w:ascii="楷体" w:eastAsia="楷体" w:hAnsi="楷体"/>
          <w:b/>
          <w:bCs w:val="0"/>
          <w:sz w:val="28"/>
          <w:szCs w:val="28"/>
        </w:rPr>
        <w:t xml:space="preserve">       </w:t>
      </w:r>
      <w:r w:rsidRPr="00D85302">
        <w:rPr>
          <w:rFonts w:ascii="楷体" w:eastAsia="楷体" w:hAnsi="楷体" w:hint="eastAsia"/>
          <w:b/>
          <w:bCs w:val="0"/>
          <w:sz w:val="28"/>
          <w:szCs w:val="28"/>
        </w:rPr>
        <w:t>陈麒先</w:t>
      </w:r>
      <w:bookmarkEnd w:id="0"/>
      <w:bookmarkEnd w:id="1"/>
    </w:p>
    <w:p w:rsidR="00ED422B" w:rsidRPr="00D85302" w:rsidRDefault="00ED422B" w:rsidP="00D664AA">
      <w:pPr>
        <w:ind w:firstLineChars="0" w:firstLine="0"/>
        <w:jc w:val="center"/>
        <w:rPr>
          <w:rFonts w:ascii="黑体" w:eastAsia="黑体" w:hAnsi="黑体"/>
          <w:b/>
          <w:sz w:val="36"/>
          <w:szCs w:val="36"/>
        </w:rPr>
      </w:pPr>
      <w:r w:rsidRPr="00D85302">
        <w:rPr>
          <w:rFonts w:ascii="黑体" w:eastAsia="黑体" w:hAnsi="黑体" w:hint="eastAsia"/>
          <w:b/>
          <w:sz w:val="36"/>
          <w:szCs w:val="36"/>
        </w:rPr>
        <w:t>原创性声明</w:t>
      </w:r>
    </w:p>
    <w:p w:rsidR="00ED422B" w:rsidRDefault="00ED422B" w:rsidP="00D664AA">
      <w:pPr>
        <w:ind w:firstLine="482"/>
        <w:rPr>
          <w:rFonts w:ascii="楷体" w:eastAsia="楷体" w:hAnsi="楷体"/>
          <w:b/>
        </w:rPr>
      </w:pPr>
      <w:r>
        <w:rPr>
          <w:rFonts w:ascii="楷体" w:eastAsia="楷体" w:hAnsi="楷体" w:hint="eastAsia"/>
          <w:b/>
        </w:rPr>
        <w:t>本实验报告未注释部分内容由作者原创。抄袭行为在任何情况下都是不能容忍的</w:t>
      </w:r>
      <w:r>
        <w:rPr>
          <w:rFonts w:ascii="楷体" w:eastAsia="楷体" w:hAnsi="楷体"/>
          <w:b/>
        </w:rPr>
        <w:t>(</w:t>
      </w:r>
      <w:r w:rsidRPr="00E15A68">
        <w:rPr>
          <w:rFonts w:eastAsia="楷体"/>
          <w:b/>
        </w:rPr>
        <w:t>COPY is strictly prohibited</w:t>
      </w:r>
      <w:r>
        <w:rPr>
          <w:rFonts w:ascii="楷体" w:eastAsia="楷体" w:hAnsi="楷体"/>
          <w:b/>
        </w:rPr>
        <w:t xml:space="preserve"> </w:t>
      </w:r>
      <w:r w:rsidRPr="00E15A68">
        <w:rPr>
          <w:rFonts w:eastAsia="楷体"/>
          <w:b/>
        </w:rPr>
        <w:t>under any circumstances</w:t>
      </w:r>
      <w:r>
        <w:rPr>
          <w:rFonts w:ascii="楷体" w:eastAsia="楷体" w:hAnsi="楷体"/>
          <w:b/>
        </w:rPr>
        <w:t>)</w:t>
      </w:r>
      <w:r w:rsidRPr="00D85302">
        <w:rPr>
          <w:rFonts w:ascii="楷体" w:eastAsia="楷体" w:hAnsi="楷体" w:hint="eastAsia"/>
          <w:b/>
        </w:rPr>
        <w:t>！转载或引用须征得作者本人同意，并注明出处！</w:t>
      </w:r>
      <w:r w:rsidRPr="004A6B5F">
        <w:rPr>
          <w:rFonts w:ascii="楷体" w:eastAsia="楷体" w:hAnsi="楷体" w:hint="eastAsia"/>
          <w:b/>
          <w:color w:val="FF0000"/>
        </w:rPr>
        <w:t>勿谓言之不预！</w:t>
      </w:r>
    </w:p>
    <w:p w:rsidR="00ED422B" w:rsidRDefault="00ED422B" w:rsidP="00EA50C0">
      <w:pPr>
        <w:ind w:firstLineChars="71" w:firstLine="170"/>
        <w:rPr>
          <w:rFonts w:ascii="楷体" w:eastAsia="楷体" w:hAnsi="楷体"/>
          <w:b/>
          <w:sz w:val="28"/>
          <w:szCs w:val="28"/>
        </w:rPr>
      </w:pPr>
      <w:r>
        <w:rPr>
          <w:noProof/>
        </w:rPr>
        <w:pict>
          <v:shape id="图片 1" o:spid="_x0000_s1026" type="#_x0000_t75" style="position:absolute;left:0;text-align:left;margin-left:68.25pt;margin-top:46.8pt;width:262.5pt;height:262.5pt;z-index:251658240;visibility:visible">
            <v:imagedata r:id="rId7" o:title=""/>
            <w10:wrap type="topAndBottom"/>
          </v:shape>
        </w:pict>
      </w:r>
      <w:r>
        <w:t xml:space="preserve">                                          </w:t>
      </w:r>
      <w:r>
        <w:tab/>
      </w:r>
      <w:r>
        <w:tab/>
        <w:t xml:space="preserve">        </w:t>
      </w:r>
      <w:r w:rsidRPr="008A5254">
        <w:rPr>
          <w:rFonts w:ascii="楷体" w:eastAsia="楷体" w:hAnsi="楷体" w:hint="eastAsia"/>
          <w:b/>
          <w:sz w:val="28"/>
          <w:szCs w:val="28"/>
        </w:rPr>
        <w:t>陈麒先</w:t>
      </w:r>
    </w:p>
    <w:p w:rsidR="00ED422B" w:rsidRPr="00EA50C0" w:rsidRDefault="00ED422B" w:rsidP="00E243A6">
      <w:pPr>
        <w:ind w:firstLineChars="71"/>
        <w:rPr>
          <w:rFonts w:ascii="楷体" w:eastAsia="楷体" w:hAnsi="楷体"/>
          <w:b/>
          <w:sz w:val="28"/>
          <w:szCs w:val="28"/>
        </w:rPr>
      </w:pPr>
    </w:p>
    <w:p w:rsidR="00ED422B" w:rsidRDefault="00ED422B" w:rsidP="00110BB0">
      <w:pPr>
        <w:spacing w:line="240" w:lineRule="auto"/>
        <w:ind w:firstLine="480"/>
        <w:sectPr w:rsidR="00ED422B" w:rsidSect="004C30D1">
          <w:footerReference w:type="default" r:id="rId15"/>
          <w:endnotePr>
            <w:numFmt w:val="decimal"/>
          </w:endnotePr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</w:p>
    <w:p w:rsidR="00ED422B" w:rsidRDefault="00ED422B" w:rsidP="00D664AA">
      <w:pPr>
        <w:pStyle w:val="Heading1"/>
        <w:spacing w:before="156" w:after="156"/>
      </w:pPr>
      <w:bookmarkStart w:id="2" w:name="_Toc509155141"/>
      <w:bookmarkStart w:id="3" w:name="_Toc509763148"/>
      <w:r>
        <w:rPr>
          <w:rFonts w:hint="eastAsia"/>
        </w:rPr>
        <w:t>词法分析测试用例</w:t>
      </w:r>
    </w:p>
    <w:p w:rsidR="00ED422B" w:rsidRPr="004B5FD3" w:rsidRDefault="00ED422B" w:rsidP="004B5FD3">
      <w:pPr>
        <w:ind w:firstLine="480"/>
      </w:pPr>
      <w:r>
        <w:rPr>
          <w:rFonts w:hint="eastAsia"/>
        </w:rPr>
        <w:t>同上次作业中的</w:t>
      </w:r>
      <w:r>
        <w:t>test</w:t>
      </w:r>
      <w:r>
        <w:rPr>
          <w:rFonts w:hint="eastAsia"/>
        </w:rPr>
        <w:t>。</w:t>
      </w:r>
    </w:p>
    <w:p w:rsidR="00ED422B" w:rsidRPr="004B5FD3" w:rsidRDefault="00ED422B" w:rsidP="004B5FD3">
      <w:pPr>
        <w:pStyle w:val="Heading1"/>
        <w:spacing w:before="156" w:after="156"/>
      </w:pPr>
      <w:r>
        <w:rPr>
          <w:rFonts w:hint="eastAsia"/>
        </w:rPr>
        <w:t>词法分析结果</w:t>
      </w:r>
    </w:p>
    <w:p w:rsidR="00ED422B" w:rsidRDefault="00ED422B" w:rsidP="00100739">
      <w:pPr>
        <w:ind w:firstLine="480"/>
      </w:pPr>
      <w:r>
        <w:t xml:space="preserve">CONST     const     </w:t>
      </w:r>
    </w:p>
    <w:p w:rsidR="00ED422B" w:rsidRDefault="00ED422B" w:rsidP="00100739">
      <w:pPr>
        <w:ind w:firstLine="480"/>
      </w:pPr>
      <w:r>
        <w:t xml:space="preserve">INT       int       </w:t>
      </w:r>
    </w:p>
    <w:p w:rsidR="00ED422B" w:rsidRDefault="00ED422B" w:rsidP="00100739">
      <w:pPr>
        <w:ind w:firstLine="480"/>
      </w:pPr>
      <w:r>
        <w:t xml:space="preserve">IDEN      a         </w:t>
      </w:r>
    </w:p>
    <w:p w:rsidR="00ED422B" w:rsidRDefault="00ED422B" w:rsidP="00100739">
      <w:pPr>
        <w:ind w:firstLine="480"/>
      </w:pPr>
      <w:r>
        <w:t xml:space="preserve">EQUAL     =         </w:t>
      </w:r>
    </w:p>
    <w:p w:rsidR="00ED422B" w:rsidRDefault="00ED422B" w:rsidP="00100739">
      <w:pPr>
        <w:ind w:firstLine="480"/>
      </w:pPr>
      <w:r>
        <w:t xml:space="preserve">PLUS      +         </w:t>
      </w:r>
    </w:p>
    <w:p w:rsidR="00ED422B" w:rsidRDefault="00ED422B" w:rsidP="00100739">
      <w:pPr>
        <w:ind w:firstLine="480"/>
      </w:pPr>
      <w:r>
        <w:t xml:space="preserve">UINT      1  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 xml:space="preserve">CONST     const     </w:t>
      </w:r>
    </w:p>
    <w:p w:rsidR="00ED422B" w:rsidRDefault="00ED422B" w:rsidP="00100739">
      <w:pPr>
        <w:ind w:firstLine="480"/>
      </w:pPr>
      <w:r>
        <w:t xml:space="preserve">INT       int       </w:t>
      </w:r>
    </w:p>
    <w:p w:rsidR="00ED422B" w:rsidRDefault="00ED422B" w:rsidP="00100739">
      <w:pPr>
        <w:ind w:firstLine="480"/>
      </w:pPr>
      <w:r>
        <w:t xml:space="preserve">IDEN      B         </w:t>
      </w:r>
    </w:p>
    <w:p w:rsidR="00ED422B" w:rsidRDefault="00ED422B" w:rsidP="00100739">
      <w:pPr>
        <w:ind w:firstLine="480"/>
      </w:pPr>
      <w:r>
        <w:t xml:space="preserve">EQUAL     =         </w:t>
      </w:r>
    </w:p>
    <w:p w:rsidR="00ED422B" w:rsidRDefault="00ED422B" w:rsidP="00100739">
      <w:pPr>
        <w:ind w:firstLine="480"/>
      </w:pPr>
      <w:r>
        <w:t xml:space="preserve">UINT      0         </w:t>
      </w:r>
    </w:p>
    <w:p w:rsidR="00ED422B" w:rsidRDefault="00ED422B" w:rsidP="00100739">
      <w:pPr>
        <w:ind w:firstLine="480"/>
      </w:pPr>
      <w:r>
        <w:t xml:space="preserve">COMMA     ,         </w:t>
      </w:r>
    </w:p>
    <w:p w:rsidR="00ED422B" w:rsidRDefault="00ED422B" w:rsidP="00100739">
      <w:pPr>
        <w:ind w:firstLine="480"/>
      </w:pPr>
      <w:r>
        <w:t xml:space="preserve">IDEN      _         </w:t>
      </w:r>
    </w:p>
    <w:p w:rsidR="00ED422B" w:rsidRDefault="00ED422B" w:rsidP="00100739">
      <w:pPr>
        <w:ind w:firstLine="480"/>
      </w:pPr>
      <w:r>
        <w:t xml:space="preserve">EQUAL     =         </w:t>
      </w:r>
    </w:p>
    <w:p w:rsidR="00ED422B" w:rsidRDefault="00ED422B" w:rsidP="00100739">
      <w:pPr>
        <w:ind w:firstLine="480"/>
      </w:pPr>
      <w:r>
        <w:t xml:space="preserve">MINUS     -         </w:t>
      </w:r>
    </w:p>
    <w:p w:rsidR="00ED422B" w:rsidRDefault="00ED422B" w:rsidP="00100739">
      <w:pPr>
        <w:ind w:firstLine="480"/>
      </w:pPr>
      <w:r>
        <w:t xml:space="preserve">UINT      30        </w:t>
      </w:r>
    </w:p>
    <w:p w:rsidR="00ED422B" w:rsidRDefault="00ED422B" w:rsidP="00100739">
      <w:pPr>
        <w:ind w:firstLine="480"/>
      </w:pPr>
      <w:r>
        <w:t xml:space="preserve">COMMA     ,         </w:t>
      </w:r>
    </w:p>
    <w:p w:rsidR="00ED422B" w:rsidRDefault="00ED422B" w:rsidP="00100739">
      <w:pPr>
        <w:ind w:firstLine="480"/>
      </w:pPr>
      <w:r>
        <w:t xml:space="preserve">IDEN      _d        </w:t>
      </w:r>
    </w:p>
    <w:p w:rsidR="00ED422B" w:rsidRDefault="00ED422B" w:rsidP="00100739">
      <w:pPr>
        <w:ind w:firstLine="480"/>
      </w:pPr>
      <w:r>
        <w:t xml:space="preserve">EQUAL     =         </w:t>
      </w:r>
    </w:p>
    <w:p w:rsidR="00ED422B" w:rsidRDefault="00ED422B" w:rsidP="00100739">
      <w:pPr>
        <w:ind w:firstLine="480"/>
      </w:pPr>
      <w:r>
        <w:t xml:space="preserve">UINT      49 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 xml:space="preserve">CONST     const     </w:t>
      </w:r>
    </w:p>
    <w:p w:rsidR="00ED422B" w:rsidRDefault="00ED422B" w:rsidP="00100739">
      <w:pPr>
        <w:ind w:firstLine="480"/>
      </w:pPr>
      <w:r>
        <w:t xml:space="preserve">CHAR      char      </w:t>
      </w:r>
    </w:p>
    <w:p w:rsidR="00ED422B" w:rsidRDefault="00ED422B" w:rsidP="00100739">
      <w:pPr>
        <w:ind w:firstLine="480"/>
      </w:pPr>
      <w:r>
        <w:t xml:space="preserve">IDEN      c_        </w:t>
      </w:r>
    </w:p>
    <w:p w:rsidR="00ED422B" w:rsidRDefault="00ED422B" w:rsidP="00100739">
      <w:pPr>
        <w:ind w:firstLine="480"/>
      </w:pPr>
      <w:r>
        <w:t xml:space="preserve">EQUAL     =         </w:t>
      </w:r>
    </w:p>
    <w:p w:rsidR="00ED422B" w:rsidRDefault="00ED422B" w:rsidP="00100739">
      <w:pPr>
        <w:ind w:firstLine="480"/>
      </w:pPr>
      <w:r>
        <w:t xml:space="preserve">CHAR      'c'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 xml:space="preserve">CONST     const     </w:t>
      </w:r>
    </w:p>
    <w:p w:rsidR="00ED422B" w:rsidRDefault="00ED422B" w:rsidP="00100739">
      <w:pPr>
        <w:ind w:firstLine="480"/>
      </w:pPr>
      <w:r>
        <w:t xml:space="preserve">CHAR      char      </w:t>
      </w:r>
    </w:p>
    <w:p w:rsidR="00ED422B" w:rsidRDefault="00ED422B" w:rsidP="00100739">
      <w:pPr>
        <w:ind w:firstLine="480"/>
      </w:pPr>
      <w:r>
        <w:t xml:space="preserve">IDEN      c_0       </w:t>
      </w:r>
    </w:p>
    <w:p w:rsidR="00ED422B" w:rsidRDefault="00ED422B" w:rsidP="00100739">
      <w:pPr>
        <w:ind w:firstLine="480"/>
      </w:pPr>
      <w:r>
        <w:t xml:space="preserve">EQUAL     =         </w:t>
      </w:r>
    </w:p>
    <w:p w:rsidR="00ED422B" w:rsidRDefault="00ED422B" w:rsidP="00100739">
      <w:pPr>
        <w:ind w:firstLine="480"/>
      </w:pPr>
      <w:r>
        <w:t xml:space="preserve">CHAR      '_'       </w:t>
      </w:r>
    </w:p>
    <w:p w:rsidR="00ED422B" w:rsidRDefault="00ED422B" w:rsidP="00100739">
      <w:pPr>
        <w:ind w:firstLine="480"/>
      </w:pPr>
      <w:r>
        <w:t xml:space="preserve">COMMA     ,         </w:t>
      </w:r>
    </w:p>
    <w:p w:rsidR="00ED422B" w:rsidRDefault="00ED422B" w:rsidP="00100739">
      <w:pPr>
        <w:ind w:firstLine="480"/>
      </w:pPr>
      <w:r>
        <w:t xml:space="preserve">IDEN      c1        </w:t>
      </w:r>
    </w:p>
    <w:p w:rsidR="00ED422B" w:rsidRDefault="00ED422B" w:rsidP="00100739">
      <w:pPr>
        <w:ind w:firstLine="480"/>
      </w:pPr>
      <w:r>
        <w:t xml:space="preserve">EQUAL     =         </w:t>
      </w:r>
    </w:p>
    <w:p w:rsidR="00ED422B" w:rsidRDefault="00ED422B" w:rsidP="00100739">
      <w:pPr>
        <w:ind w:firstLine="480"/>
      </w:pPr>
      <w:r>
        <w:t xml:space="preserve">CHAR      '+'       </w:t>
      </w:r>
    </w:p>
    <w:p w:rsidR="00ED422B" w:rsidRDefault="00ED422B" w:rsidP="00100739">
      <w:pPr>
        <w:ind w:firstLine="480"/>
      </w:pPr>
      <w:r>
        <w:t xml:space="preserve">COMMA     ,         </w:t>
      </w:r>
    </w:p>
    <w:p w:rsidR="00ED422B" w:rsidRDefault="00ED422B" w:rsidP="00100739">
      <w:pPr>
        <w:ind w:firstLine="480"/>
      </w:pPr>
      <w:r>
        <w:t xml:space="preserve">IDEN      _c_2      </w:t>
      </w:r>
    </w:p>
    <w:p w:rsidR="00ED422B" w:rsidRDefault="00ED422B" w:rsidP="00100739">
      <w:pPr>
        <w:ind w:firstLine="480"/>
      </w:pPr>
      <w:r>
        <w:t xml:space="preserve">EQUAL     =         </w:t>
      </w:r>
    </w:p>
    <w:p w:rsidR="00ED422B" w:rsidRDefault="00ED422B" w:rsidP="00100739">
      <w:pPr>
        <w:ind w:firstLine="480"/>
      </w:pPr>
      <w:r>
        <w:t xml:space="preserve">CHAR      '-'       </w:t>
      </w:r>
    </w:p>
    <w:p w:rsidR="00ED422B" w:rsidRDefault="00ED422B" w:rsidP="00100739">
      <w:pPr>
        <w:ind w:firstLine="480"/>
      </w:pPr>
      <w:r>
        <w:t xml:space="preserve">COMMA     ,         </w:t>
      </w:r>
    </w:p>
    <w:p w:rsidR="00ED422B" w:rsidRDefault="00ED422B" w:rsidP="00100739">
      <w:pPr>
        <w:ind w:firstLine="480"/>
      </w:pPr>
      <w:r>
        <w:t xml:space="preserve">IDEN      C3        </w:t>
      </w:r>
    </w:p>
    <w:p w:rsidR="00ED422B" w:rsidRDefault="00ED422B" w:rsidP="00100739">
      <w:pPr>
        <w:ind w:firstLine="480"/>
      </w:pPr>
      <w:r>
        <w:t xml:space="preserve">EQUAL     =         </w:t>
      </w:r>
    </w:p>
    <w:p w:rsidR="00ED422B" w:rsidRDefault="00ED422B" w:rsidP="00100739">
      <w:pPr>
        <w:ind w:firstLine="480"/>
      </w:pPr>
      <w:r>
        <w:t xml:space="preserve">CHAR      '*'       </w:t>
      </w:r>
    </w:p>
    <w:p w:rsidR="00ED422B" w:rsidRDefault="00ED422B" w:rsidP="00100739">
      <w:pPr>
        <w:ind w:firstLine="480"/>
      </w:pPr>
      <w:r>
        <w:t xml:space="preserve">COMMA     ,         </w:t>
      </w:r>
    </w:p>
    <w:p w:rsidR="00ED422B" w:rsidRDefault="00ED422B" w:rsidP="00100739">
      <w:pPr>
        <w:ind w:firstLine="480"/>
      </w:pPr>
      <w:r>
        <w:t xml:space="preserve">IDEN      C_4       </w:t>
      </w:r>
    </w:p>
    <w:p w:rsidR="00ED422B" w:rsidRDefault="00ED422B" w:rsidP="00100739">
      <w:pPr>
        <w:ind w:firstLine="480"/>
      </w:pPr>
      <w:r>
        <w:t xml:space="preserve">EQUAL     =         </w:t>
      </w:r>
    </w:p>
    <w:p w:rsidR="00ED422B" w:rsidRDefault="00ED422B" w:rsidP="00100739">
      <w:pPr>
        <w:ind w:firstLine="480"/>
      </w:pPr>
      <w:r>
        <w:t xml:space="preserve">CHAR      '/'       </w:t>
      </w:r>
    </w:p>
    <w:p w:rsidR="00ED422B" w:rsidRDefault="00ED422B" w:rsidP="00100739">
      <w:pPr>
        <w:ind w:firstLine="480"/>
      </w:pPr>
      <w:r>
        <w:t xml:space="preserve">COMMA     ,         </w:t>
      </w:r>
    </w:p>
    <w:p w:rsidR="00ED422B" w:rsidRDefault="00ED422B" w:rsidP="00100739">
      <w:pPr>
        <w:ind w:firstLine="480"/>
      </w:pPr>
      <w:r>
        <w:t xml:space="preserve">IDEN      _C_5_     </w:t>
      </w:r>
    </w:p>
    <w:p w:rsidR="00ED422B" w:rsidRDefault="00ED422B" w:rsidP="00100739">
      <w:pPr>
        <w:ind w:firstLine="480"/>
      </w:pPr>
      <w:r>
        <w:t xml:space="preserve">EQUAL     =         </w:t>
      </w:r>
    </w:p>
    <w:p w:rsidR="00ED422B" w:rsidRDefault="00ED422B" w:rsidP="00100739">
      <w:pPr>
        <w:ind w:firstLine="480"/>
      </w:pPr>
      <w:r>
        <w:t xml:space="preserve">CHAR      '0'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 xml:space="preserve">INT       int       </w:t>
      </w:r>
    </w:p>
    <w:p w:rsidR="00ED422B" w:rsidRDefault="00ED422B" w:rsidP="00100739">
      <w:pPr>
        <w:ind w:firstLine="480"/>
      </w:pPr>
      <w:r>
        <w:t xml:space="preserve">IDEN      num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 xml:space="preserve">CHAR      char      </w:t>
      </w:r>
    </w:p>
    <w:p w:rsidR="00ED422B" w:rsidRDefault="00ED422B" w:rsidP="00100739">
      <w:pPr>
        <w:ind w:firstLine="480"/>
      </w:pPr>
      <w:r>
        <w:t xml:space="preserve">IDEN      ch 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 xml:space="preserve">INT       int       </w:t>
      </w:r>
    </w:p>
    <w:p w:rsidR="00ED422B" w:rsidRDefault="00ED422B" w:rsidP="00100739">
      <w:pPr>
        <w:ind w:firstLine="480"/>
      </w:pPr>
      <w:r>
        <w:t xml:space="preserve">IDEN      array     </w:t>
      </w:r>
    </w:p>
    <w:p w:rsidR="00ED422B" w:rsidRDefault="00ED422B" w:rsidP="00100739">
      <w:pPr>
        <w:ind w:firstLine="480"/>
      </w:pPr>
      <w:r>
        <w:t xml:space="preserve">LZKH      [         </w:t>
      </w:r>
    </w:p>
    <w:p w:rsidR="00ED422B" w:rsidRDefault="00ED422B" w:rsidP="00100739">
      <w:pPr>
        <w:ind w:firstLine="480"/>
      </w:pPr>
      <w:r>
        <w:t xml:space="preserve">UINT      100       </w:t>
      </w:r>
    </w:p>
    <w:p w:rsidR="00ED422B" w:rsidRDefault="00ED422B" w:rsidP="00100739">
      <w:pPr>
        <w:ind w:firstLine="480"/>
      </w:pPr>
      <w:r>
        <w:t xml:space="preserve">RZKH      ]  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 xml:space="preserve">CHAR      char      </w:t>
      </w:r>
    </w:p>
    <w:p w:rsidR="00ED422B" w:rsidRDefault="00ED422B" w:rsidP="00100739">
      <w:pPr>
        <w:ind w:firstLine="480"/>
      </w:pPr>
      <w:r>
        <w:t xml:space="preserve">IDEN      str       </w:t>
      </w:r>
    </w:p>
    <w:p w:rsidR="00ED422B" w:rsidRDefault="00ED422B" w:rsidP="00100739">
      <w:pPr>
        <w:ind w:firstLine="480"/>
      </w:pPr>
      <w:r>
        <w:t xml:space="preserve">LZKH      [         </w:t>
      </w:r>
    </w:p>
    <w:p w:rsidR="00ED422B" w:rsidRDefault="00ED422B" w:rsidP="00100739">
      <w:pPr>
        <w:ind w:firstLine="480"/>
      </w:pPr>
      <w:r>
        <w:t xml:space="preserve">UINT      10        </w:t>
      </w:r>
    </w:p>
    <w:p w:rsidR="00ED422B" w:rsidRDefault="00ED422B" w:rsidP="00100739">
      <w:pPr>
        <w:ind w:firstLine="480"/>
      </w:pPr>
      <w:r>
        <w:t xml:space="preserve">RZKH      ]  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 xml:space="preserve">INT       int       </w:t>
      </w:r>
    </w:p>
    <w:p w:rsidR="00ED422B" w:rsidRDefault="00ED422B" w:rsidP="00100739">
      <w:pPr>
        <w:ind w:firstLine="480"/>
      </w:pPr>
      <w:r>
        <w:t xml:space="preserve">IDEN      n1        </w:t>
      </w:r>
    </w:p>
    <w:p w:rsidR="00ED422B" w:rsidRDefault="00ED422B" w:rsidP="00100739">
      <w:pPr>
        <w:ind w:firstLine="480"/>
      </w:pPr>
      <w:r>
        <w:t xml:space="preserve">COMMA     ,         </w:t>
      </w:r>
    </w:p>
    <w:p w:rsidR="00ED422B" w:rsidRDefault="00ED422B" w:rsidP="00100739">
      <w:pPr>
        <w:ind w:firstLine="480"/>
      </w:pPr>
      <w:r>
        <w:t xml:space="preserve">IDEN      n_2       </w:t>
      </w:r>
    </w:p>
    <w:p w:rsidR="00ED422B" w:rsidRDefault="00ED422B" w:rsidP="00100739">
      <w:pPr>
        <w:ind w:firstLine="480"/>
      </w:pPr>
      <w:r>
        <w:t xml:space="preserve">COMMA     ,         </w:t>
      </w:r>
    </w:p>
    <w:p w:rsidR="00ED422B" w:rsidRDefault="00ED422B" w:rsidP="00100739">
      <w:pPr>
        <w:ind w:firstLine="480"/>
      </w:pPr>
      <w:r>
        <w:t xml:space="preserve">IDEN      N3        </w:t>
      </w:r>
    </w:p>
    <w:p w:rsidR="00ED422B" w:rsidRDefault="00ED422B" w:rsidP="00100739">
      <w:pPr>
        <w:ind w:firstLine="480"/>
      </w:pPr>
      <w:r>
        <w:t xml:space="preserve">COMMA     ,         </w:t>
      </w:r>
    </w:p>
    <w:p w:rsidR="00ED422B" w:rsidRDefault="00ED422B" w:rsidP="00100739">
      <w:pPr>
        <w:ind w:firstLine="480"/>
      </w:pPr>
      <w:r>
        <w:t xml:space="preserve">IDEN      array1    </w:t>
      </w:r>
    </w:p>
    <w:p w:rsidR="00ED422B" w:rsidRDefault="00ED422B" w:rsidP="00100739">
      <w:pPr>
        <w:ind w:firstLine="480"/>
      </w:pPr>
      <w:r>
        <w:t xml:space="preserve">LZKH      [         </w:t>
      </w:r>
    </w:p>
    <w:p w:rsidR="00ED422B" w:rsidRDefault="00ED422B" w:rsidP="00100739">
      <w:pPr>
        <w:ind w:firstLine="480"/>
      </w:pPr>
      <w:r>
        <w:t xml:space="preserve">UINT      10        </w:t>
      </w:r>
    </w:p>
    <w:p w:rsidR="00ED422B" w:rsidRDefault="00ED422B" w:rsidP="00100739">
      <w:pPr>
        <w:ind w:firstLine="480"/>
      </w:pPr>
      <w:r>
        <w:t xml:space="preserve">RZKH      ]         </w:t>
      </w:r>
    </w:p>
    <w:p w:rsidR="00ED422B" w:rsidRDefault="00ED422B" w:rsidP="00100739">
      <w:pPr>
        <w:ind w:firstLine="480"/>
      </w:pPr>
      <w:r>
        <w:t xml:space="preserve">COMMA     ,         </w:t>
      </w:r>
    </w:p>
    <w:p w:rsidR="00ED422B" w:rsidRDefault="00ED422B" w:rsidP="00100739">
      <w:pPr>
        <w:ind w:firstLine="480"/>
      </w:pPr>
      <w:r>
        <w:t xml:space="preserve">IDEN      N_4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 xml:space="preserve">CHAR      char      </w:t>
      </w:r>
    </w:p>
    <w:p w:rsidR="00ED422B" w:rsidRDefault="00ED422B" w:rsidP="00100739">
      <w:pPr>
        <w:ind w:firstLine="480"/>
      </w:pPr>
      <w:r>
        <w:t xml:space="preserve">IDEN      s_0       </w:t>
      </w:r>
    </w:p>
    <w:p w:rsidR="00ED422B" w:rsidRDefault="00ED422B" w:rsidP="00100739">
      <w:pPr>
        <w:ind w:firstLine="480"/>
      </w:pPr>
      <w:r>
        <w:t xml:space="preserve">LZKH      [         </w:t>
      </w:r>
    </w:p>
    <w:p w:rsidR="00ED422B" w:rsidRDefault="00ED422B" w:rsidP="00100739">
      <w:pPr>
        <w:ind w:firstLine="480"/>
      </w:pPr>
      <w:r>
        <w:t xml:space="preserve">UINT      9         </w:t>
      </w:r>
    </w:p>
    <w:p w:rsidR="00ED422B" w:rsidRDefault="00ED422B" w:rsidP="00100739">
      <w:pPr>
        <w:ind w:firstLine="480"/>
      </w:pPr>
      <w:r>
        <w:t xml:space="preserve">RZKH      ]         </w:t>
      </w:r>
    </w:p>
    <w:p w:rsidR="00ED422B" w:rsidRDefault="00ED422B" w:rsidP="00100739">
      <w:pPr>
        <w:ind w:firstLine="480"/>
      </w:pPr>
      <w:r>
        <w:t xml:space="preserve">COMMA     ,         </w:t>
      </w:r>
    </w:p>
    <w:p w:rsidR="00ED422B" w:rsidRDefault="00ED422B" w:rsidP="00100739">
      <w:pPr>
        <w:ind w:firstLine="480"/>
      </w:pPr>
      <w:r>
        <w:t xml:space="preserve">IDEN      ch1       </w:t>
      </w:r>
    </w:p>
    <w:p w:rsidR="00ED422B" w:rsidRDefault="00ED422B" w:rsidP="00100739">
      <w:pPr>
        <w:ind w:firstLine="480"/>
      </w:pPr>
      <w:r>
        <w:t xml:space="preserve">COMMA     ,         </w:t>
      </w:r>
    </w:p>
    <w:p w:rsidR="00ED422B" w:rsidRDefault="00ED422B" w:rsidP="00100739">
      <w:pPr>
        <w:ind w:firstLine="480"/>
      </w:pPr>
      <w:r>
        <w:t xml:space="preserve">IDEN      C2        </w:t>
      </w:r>
    </w:p>
    <w:p w:rsidR="00ED422B" w:rsidRDefault="00ED422B" w:rsidP="00100739">
      <w:pPr>
        <w:ind w:firstLine="480"/>
      </w:pPr>
      <w:r>
        <w:t xml:space="preserve">COMMA     ,         </w:t>
      </w:r>
    </w:p>
    <w:p w:rsidR="00ED422B" w:rsidRDefault="00ED422B" w:rsidP="00100739">
      <w:pPr>
        <w:ind w:firstLine="480"/>
      </w:pPr>
      <w:r>
        <w:t xml:space="preserve">IDEN      c_3       </w:t>
      </w:r>
    </w:p>
    <w:p w:rsidR="00ED422B" w:rsidRDefault="00ED422B" w:rsidP="00100739">
      <w:pPr>
        <w:ind w:firstLine="480"/>
      </w:pPr>
      <w:r>
        <w:t xml:space="preserve">COMMA     ,         </w:t>
      </w:r>
    </w:p>
    <w:p w:rsidR="00ED422B" w:rsidRDefault="00ED422B" w:rsidP="00100739">
      <w:pPr>
        <w:ind w:firstLine="480"/>
      </w:pPr>
      <w:r>
        <w:t xml:space="preserve">IDEN      Ch_4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 xml:space="preserve">INT       int       </w:t>
      </w:r>
    </w:p>
    <w:p w:rsidR="00ED422B" w:rsidRDefault="00ED422B" w:rsidP="00100739">
      <w:pPr>
        <w:ind w:firstLine="480"/>
      </w:pPr>
      <w:r>
        <w:t xml:space="preserve">IDEN      add       </w:t>
      </w:r>
    </w:p>
    <w:p w:rsidR="00ED422B" w:rsidRDefault="00ED422B" w:rsidP="00100739">
      <w:pPr>
        <w:ind w:firstLine="480"/>
      </w:pPr>
      <w:r>
        <w:t xml:space="preserve">LPAR      (         </w:t>
      </w:r>
    </w:p>
    <w:p w:rsidR="00ED422B" w:rsidRDefault="00ED422B" w:rsidP="00100739">
      <w:pPr>
        <w:ind w:firstLine="480"/>
      </w:pPr>
      <w:r>
        <w:t xml:space="preserve">INT       int       </w:t>
      </w:r>
    </w:p>
    <w:p w:rsidR="00ED422B" w:rsidRDefault="00ED422B" w:rsidP="00100739">
      <w:pPr>
        <w:ind w:firstLine="480"/>
      </w:pPr>
      <w:r>
        <w:t xml:space="preserve">IDEN      x         </w:t>
      </w:r>
    </w:p>
    <w:p w:rsidR="00ED422B" w:rsidRDefault="00ED422B" w:rsidP="00100739">
      <w:pPr>
        <w:ind w:firstLine="480"/>
      </w:pPr>
      <w:r>
        <w:t xml:space="preserve">COMMA     ,         </w:t>
      </w:r>
    </w:p>
    <w:p w:rsidR="00ED422B" w:rsidRDefault="00ED422B" w:rsidP="00100739">
      <w:pPr>
        <w:ind w:firstLine="480"/>
      </w:pPr>
      <w:r>
        <w:t xml:space="preserve">INT       int       </w:t>
      </w:r>
    </w:p>
    <w:p w:rsidR="00ED422B" w:rsidRDefault="00ED422B" w:rsidP="00100739">
      <w:pPr>
        <w:ind w:firstLine="480"/>
      </w:pPr>
      <w:r>
        <w:t xml:space="preserve">IDEN      y         </w:t>
      </w:r>
    </w:p>
    <w:p w:rsidR="00ED422B" w:rsidRDefault="00ED422B" w:rsidP="00100739">
      <w:pPr>
        <w:ind w:firstLine="480"/>
      </w:pPr>
      <w:r>
        <w:t xml:space="preserve">RPAR      )         </w:t>
      </w:r>
    </w:p>
    <w:p w:rsidR="00ED422B" w:rsidRDefault="00ED422B" w:rsidP="00100739">
      <w:pPr>
        <w:ind w:firstLine="480"/>
      </w:pPr>
      <w:r>
        <w:t xml:space="preserve">LDKH      {         </w:t>
      </w:r>
    </w:p>
    <w:p w:rsidR="00ED422B" w:rsidRDefault="00ED422B" w:rsidP="00100739">
      <w:pPr>
        <w:ind w:firstLine="480"/>
      </w:pPr>
      <w:r>
        <w:t xml:space="preserve">RETURN    return    </w:t>
      </w:r>
    </w:p>
    <w:p w:rsidR="00ED422B" w:rsidRDefault="00ED422B" w:rsidP="00100739">
      <w:pPr>
        <w:ind w:firstLine="480"/>
      </w:pPr>
      <w:r>
        <w:t xml:space="preserve">LPAR      (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x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PLUS      +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y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RPAR      )  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 xml:space="preserve">RDKH      }         </w:t>
      </w:r>
    </w:p>
    <w:p w:rsidR="00ED422B" w:rsidRDefault="00ED422B" w:rsidP="00100739">
      <w:pPr>
        <w:ind w:firstLine="480"/>
      </w:pPr>
      <w:r>
        <w:t xml:space="preserve">CHAR      char      </w:t>
      </w:r>
    </w:p>
    <w:p w:rsidR="00ED422B" w:rsidRDefault="00ED422B" w:rsidP="00100739">
      <w:pPr>
        <w:ind w:firstLine="480"/>
      </w:pPr>
      <w:r>
        <w:t xml:space="preserve">IDEN      getch     </w:t>
      </w:r>
    </w:p>
    <w:p w:rsidR="00ED422B" w:rsidRDefault="00ED422B" w:rsidP="00100739">
      <w:pPr>
        <w:ind w:firstLine="480"/>
      </w:pPr>
      <w:r>
        <w:t xml:space="preserve">LPAR      (         </w:t>
      </w:r>
    </w:p>
    <w:p w:rsidR="00ED422B" w:rsidRDefault="00ED422B" w:rsidP="00100739">
      <w:pPr>
        <w:ind w:firstLine="480"/>
      </w:pPr>
      <w:r>
        <w:t xml:space="preserve">RPAR      )         </w:t>
      </w:r>
    </w:p>
    <w:p w:rsidR="00ED422B" w:rsidRDefault="00ED422B" w:rsidP="00100739">
      <w:pPr>
        <w:ind w:firstLine="480"/>
      </w:pPr>
      <w:r>
        <w:t xml:space="preserve">LDKH      {         </w:t>
      </w:r>
    </w:p>
    <w:p w:rsidR="00ED422B" w:rsidRDefault="00ED422B" w:rsidP="00100739">
      <w:pPr>
        <w:ind w:firstLine="480"/>
      </w:pPr>
      <w:r>
        <w:t xml:space="preserve">CONST     const     </w:t>
      </w:r>
    </w:p>
    <w:p w:rsidR="00ED422B" w:rsidRDefault="00ED422B" w:rsidP="00100739">
      <w:pPr>
        <w:ind w:firstLine="480"/>
      </w:pPr>
      <w:r>
        <w:t xml:space="preserve">CHAR      char      </w:t>
      </w:r>
    </w:p>
    <w:p w:rsidR="00ED422B" w:rsidRDefault="00ED422B" w:rsidP="00100739">
      <w:pPr>
        <w:ind w:firstLine="480"/>
      </w:pPr>
      <w:r>
        <w:t xml:space="preserve">IDEN      ch        </w:t>
      </w:r>
    </w:p>
    <w:p w:rsidR="00ED422B" w:rsidRDefault="00ED422B" w:rsidP="00100739">
      <w:pPr>
        <w:ind w:firstLine="480"/>
      </w:pPr>
      <w:r>
        <w:t xml:space="preserve">EQUAL     =         </w:t>
      </w:r>
    </w:p>
    <w:p w:rsidR="00ED422B" w:rsidRDefault="00ED422B" w:rsidP="00100739">
      <w:pPr>
        <w:ind w:firstLine="480"/>
      </w:pPr>
      <w:r>
        <w:t xml:space="preserve">CHAR      '_'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 xml:space="preserve">RETURN    return    </w:t>
      </w:r>
    </w:p>
    <w:p w:rsidR="00ED422B" w:rsidRDefault="00ED422B" w:rsidP="00100739">
      <w:pPr>
        <w:ind w:firstLine="480"/>
      </w:pPr>
      <w:r>
        <w:t xml:space="preserve">LPAR      (         </w:t>
      </w:r>
    </w:p>
    <w:p w:rsidR="00ED422B" w:rsidRDefault="00ED422B" w:rsidP="00100739">
      <w:pPr>
        <w:ind w:firstLine="480"/>
      </w:pPr>
      <w:r>
        <w:t xml:space="preserve">IDEN      ch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RPAR      )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SEMI      ;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RDKH      }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INT       int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fac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LPAR      (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INT       int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n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RPAR      )         </w:t>
      </w:r>
    </w:p>
    <w:p w:rsidR="00ED422B" w:rsidRDefault="00ED422B" w:rsidP="00100739">
      <w:pPr>
        <w:ind w:firstLine="480"/>
      </w:pPr>
      <w:r>
        <w:t xml:space="preserve">LDKH      {         </w:t>
      </w:r>
    </w:p>
    <w:p w:rsidR="00ED422B" w:rsidRDefault="00ED422B" w:rsidP="00100739">
      <w:pPr>
        <w:ind w:firstLine="480"/>
      </w:pPr>
      <w:r>
        <w:t xml:space="preserve">IF        if        </w:t>
      </w:r>
    </w:p>
    <w:p w:rsidR="00ED422B" w:rsidRDefault="00ED422B" w:rsidP="00100739">
      <w:pPr>
        <w:ind w:firstLine="480"/>
      </w:pPr>
      <w:r>
        <w:t xml:space="preserve">LPAR      (         </w:t>
      </w:r>
    </w:p>
    <w:p w:rsidR="00ED422B" w:rsidRDefault="00ED422B" w:rsidP="00100739">
      <w:pPr>
        <w:ind w:firstLine="480"/>
      </w:pPr>
      <w:r>
        <w:t xml:space="preserve">IDEN      n         </w:t>
      </w:r>
    </w:p>
    <w:p w:rsidR="00ED422B" w:rsidRDefault="00ED422B" w:rsidP="00100739">
      <w:pPr>
        <w:ind w:firstLine="480"/>
      </w:pPr>
      <w:r>
        <w:t xml:space="preserve">ASSIGN    ==        </w:t>
      </w:r>
    </w:p>
    <w:p w:rsidR="00ED422B" w:rsidRDefault="00ED422B" w:rsidP="00100739">
      <w:pPr>
        <w:ind w:firstLine="480"/>
      </w:pPr>
      <w:r>
        <w:t xml:space="preserve">UINT      1         </w:t>
      </w:r>
    </w:p>
    <w:p w:rsidR="00ED422B" w:rsidRDefault="00ED422B" w:rsidP="00100739">
      <w:pPr>
        <w:ind w:firstLine="480"/>
      </w:pPr>
      <w:r>
        <w:t xml:space="preserve">RPAR      )         </w:t>
      </w:r>
    </w:p>
    <w:p w:rsidR="00ED422B" w:rsidRDefault="00ED422B" w:rsidP="00100739">
      <w:pPr>
        <w:ind w:firstLine="480"/>
      </w:pPr>
      <w:r>
        <w:t xml:space="preserve">RETURN    return    </w:t>
      </w:r>
    </w:p>
    <w:p w:rsidR="00ED422B" w:rsidRDefault="00ED422B" w:rsidP="00100739">
      <w:pPr>
        <w:ind w:firstLine="480"/>
      </w:pPr>
      <w:r>
        <w:t xml:space="preserve">LPAR      (         </w:t>
      </w:r>
    </w:p>
    <w:p w:rsidR="00ED422B" w:rsidRDefault="00ED422B" w:rsidP="00100739">
      <w:pPr>
        <w:ind w:firstLine="480"/>
      </w:pPr>
      <w:r>
        <w:t xml:space="preserve">UINT      1         </w:t>
      </w:r>
    </w:p>
    <w:p w:rsidR="00ED422B" w:rsidRDefault="00ED422B" w:rsidP="00100739">
      <w:pPr>
        <w:ind w:firstLine="480"/>
      </w:pPr>
      <w:r>
        <w:t xml:space="preserve">RPAR      )  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 xml:space="preserve">RETURN    return    </w:t>
      </w:r>
    </w:p>
    <w:p w:rsidR="00ED422B" w:rsidRDefault="00ED422B" w:rsidP="00100739">
      <w:pPr>
        <w:ind w:firstLine="480"/>
      </w:pPr>
      <w:r>
        <w:t xml:space="preserve">LPAR      (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n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MULT      *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fac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LPAR      (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n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MINUS     -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UINT      1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RPAR      )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RPAR      )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SEMI      ;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RDKH      }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VOID      void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>IDEN      print_hello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LPAR      (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RPAR      )         </w:t>
      </w:r>
    </w:p>
    <w:p w:rsidR="00ED422B" w:rsidRDefault="00ED422B" w:rsidP="00100739">
      <w:pPr>
        <w:ind w:firstLine="480"/>
      </w:pPr>
      <w:r>
        <w:t xml:space="preserve">LDKH      {         </w:t>
      </w:r>
    </w:p>
    <w:p w:rsidR="00ED422B" w:rsidRDefault="00ED422B" w:rsidP="00100739">
      <w:pPr>
        <w:ind w:firstLine="480"/>
      </w:pPr>
      <w:r>
        <w:t xml:space="preserve">PRINTF    printf    </w:t>
      </w:r>
    </w:p>
    <w:p w:rsidR="00ED422B" w:rsidRDefault="00ED422B" w:rsidP="00100739">
      <w:pPr>
        <w:ind w:firstLine="480"/>
      </w:pPr>
      <w:r>
        <w:t xml:space="preserve">LPAR      (         </w:t>
      </w:r>
    </w:p>
    <w:p w:rsidR="00ED422B" w:rsidRDefault="00ED422B" w:rsidP="00100739">
      <w:pPr>
        <w:ind w:firstLine="480"/>
      </w:pPr>
      <w:r>
        <w:t>STRING    "Hello world!98"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RPAR      )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SEMI      ;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RDKH      }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VOID      void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print_num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LPAR      (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INT       int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n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RPAR      )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LDKH      {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PRINTF    printf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LPAR      (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n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RPAR      )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SEMI      ;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RDKH      }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VOID      void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>IDEN      print_char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LPAR      (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CHAR      char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c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RPAR      )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LDKH      {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PRINTF    printf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LPAR      (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c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RPAR      )  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 xml:space="preserve">RDKH      }         </w:t>
      </w:r>
    </w:p>
    <w:p w:rsidR="00ED422B" w:rsidRDefault="00ED422B" w:rsidP="00100739">
      <w:pPr>
        <w:ind w:firstLine="480"/>
      </w:pPr>
      <w:r>
        <w:t xml:space="preserve">VOID      void      </w:t>
      </w:r>
    </w:p>
    <w:p w:rsidR="00ED422B" w:rsidRDefault="00ED422B" w:rsidP="00100739">
      <w:pPr>
        <w:ind w:firstLine="480"/>
      </w:pPr>
      <w:r>
        <w:t xml:space="preserve">IDEN      print_all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LPAR      (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INT       int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a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RPAR      )         </w:t>
      </w:r>
    </w:p>
    <w:p w:rsidR="00ED422B" w:rsidRDefault="00ED422B" w:rsidP="00100739">
      <w:pPr>
        <w:ind w:firstLine="480"/>
      </w:pPr>
      <w:r>
        <w:t xml:space="preserve">LDKH      {         </w:t>
      </w:r>
    </w:p>
    <w:p w:rsidR="00ED422B" w:rsidRDefault="00ED422B" w:rsidP="00100739">
      <w:pPr>
        <w:ind w:firstLine="480"/>
      </w:pPr>
      <w:r>
        <w:t xml:space="preserve">PRINTF    printf    </w:t>
      </w:r>
    </w:p>
    <w:p w:rsidR="00ED422B" w:rsidRDefault="00ED422B" w:rsidP="00100739">
      <w:pPr>
        <w:ind w:firstLine="480"/>
      </w:pPr>
      <w:r>
        <w:t xml:space="preserve">LPAR      (         </w:t>
      </w:r>
    </w:p>
    <w:p w:rsidR="00ED422B" w:rsidRDefault="00ED422B" w:rsidP="00100739">
      <w:pPr>
        <w:ind w:firstLine="480"/>
      </w:pPr>
      <w:r>
        <w:t xml:space="preserve">STRING    "a="      </w:t>
      </w:r>
    </w:p>
    <w:p w:rsidR="00ED422B" w:rsidRDefault="00ED422B" w:rsidP="00100739">
      <w:pPr>
        <w:ind w:firstLine="480"/>
      </w:pPr>
      <w:r>
        <w:t xml:space="preserve">COMMA     ,         </w:t>
      </w:r>
    </w:p>
    <w:p w:rsidR="00ED422B" w:rsidRDefault="00ED422B" w:rsidP="00100739">
      <w:pPr>
        <w:ind w:firstLine="480"/>
      </w:pPr>
      <w:r>
        <w:t xml:space="preserve">IDEN      a         </w:t>
      </w:r>
    </w:p>
    <w:p w:rsidR="00ED422B" w:rsidRDefault="00ED422B" w:rsidP="00100739">
      <w:pPr>
        <w:ind w:firstLine="480"/>
      </w:pPr>
      <w:r>
        <w:t xml:space="preserve">RPAR      )  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RDKH      }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INT       int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add_10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LPAR      (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INT       int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x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RPAR      )         </w:t>
      </w:r>
    </w:p>
    <w:p w:rsidR="00ED422B" w:rsidRDefault="00ED422B" w:rsidP="00100739">
      <w:pPr>
        <w:ind w:firstLine="480"/>
      </w:pPr>
      <w:r>
        <w:t xml:space="preserve">LDKH      {         </w:t>
      </w:r>
    </w:p>
    <w:p w:rsidR="00ED422B" w:rsidRDefault="00ED422B" w:rsidP="00100739">
      <w:pPr>
        <w:ind w:firstLine="480"/>
      </w:pPr>
      <w:r>
        <w:t xml:space="preserve">CONST     const     </w:t>
      </w:r>
    </w:p>
    <w:p w:rsidR="00ED422B" w:rsidRDefault="00ED422B" w:rsidP="00100739">
      <w:pPr>
        <w:ind w:firstLine="480"/>
      </w:pPr>
      <w:r>
        <w:t xml:space="preserve">INT       int       </w:t>
      </w:r>
    </w:p>
    <w:p w:rsidR="00ED422B" w:rsidRDefault="00ED422B" w:rsidP="00100739">
      <w:pPr>
        <w:ind w:firstLine="480"/>
      </w:pPr>
      <w:r>
        <w:t xml:space="preserve">IDEN      ax        </w:t>
      </w:r>
    </w:p>
    <w:p w:rsidR="00ED422B" w:rsidRDefault="00ED422B" w:rsidP="00100739">
      <w:pPr>
        <w:ind w:firstLine="480"/>
      </w:pPr>
      <w:r>
        <w:t xml:space="preserve">EQUAL     =         </w:t>
      </w:r>
    </w:p>
    <w:p w:rsidR="00ED422B" w:rsidRDefault="00ED422B" w:rsidP="00100739">
      <w:pPr>
        <w:ind w:firstLine="480"/>
      </w:pPr>
      <w:r>
        <w:t xml:space="preserve">UINT      10 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 xml:space="preserve">RETURN    return    </w:t>
      </w:r>
    </w:p>
    <w:p w:rsidR="00ED422B" w:rsidRDefault="00ED422B" w:rsidP="00100739">
      <w:pPr>
        <w:ind w:firstLine="480"/>
      </w:pPr>
      <w:r>
        <w:t xml:space="preserve">LPAR      (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x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PLUS      +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ax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RPAR      )  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 xml:space="preserve">RDKH      }         </w:t>
      </w:r>
    </w:p>
    <w:p w:rsidR="00ED422B" w:rsidRDefault="00ED422B" w:rsidP="00100739">
      <w:pPr>
        <w:ind w:firstLine="480"/>
      </w:pPr>
      <w:r>
        <w:t xml:space="preserve">INT       int       </w:t>
      </w:r>
    </w:p>
    <w:p w:rsidR="00ED422B" w:rsidRDefault="00ED422B" w:rsidP="00100739">
      <w:pPr>
        <w:ind w:firstLine="480"/>
      </w:pPr>
      <w:r>
        <w:t xml:space="preserve">IDEN      add_a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LPAR      (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INT       int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x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RPAR      )         </w:t>
      </w:r>
    </w:p>
    <w:p w:rsidR="00ED422B" w:rsidRDefault="00ED422B" w:rsidP="00100739">
      <w:pPr>
        <w:ind w:firstLine="480"/>
      </w:pPr>
      <w:r>
        <w:t xml:space="preserve">LDKH      {         </w:t>
      </w:r>
    </w:p>
    <w:p w:rsidR="00ED422B" w:rsidRDefault="00ED422B" w:rsidP="00100739">
      <w:pPr>
        <w:ind w:firstLine="480"/>
      </w:pPr>
      <w:r>
        <w:t xml:space="preserve">INT       int       </w:t>
      </w:r>
    </w:p>
    <w:p w:rsidR="00ED422B" w:rsidRDefault="00ED422B" w:rsidP="00100739">
      <w:pPr>
        <w:ind w:firstLine="480"/>
      </w:pPr>
      <w:r>
        <w:t xml:space="preserve">IDEN      aa 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 xml:space="preserve">IDEN      aa        </w:t>
      </w:r>
    </w:p>
    <w:p w:rsidR="00ED422B" w:rsidRDefault="00ED422B" w:rsidP="00100739">
      <w:pPr>
        <w:ind w:firstLine="480"/>
      </w:pPr>
      <w:r>
        <w:t xml:space="preserve">EQUAL     =         </w:t>
      </w:r>
    </w:p>
    <w:p w:rsidR="00ED422B" w:rsidRDefault="00ED422B" w:rsidP="00100739">
      <w:pPr>
        <w:ind w:firstLine="480"/>
      </w:pPr>
      <w:r>
        <w:t xml:space="preserve">UINT      112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RETURN    return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LPAR      (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x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PLUS      +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aa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RPAR      )  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 xml:space="preserve">RDKH      }         </w:t>
      </w:r>
    </w:p>
    <w:p w:rsidR="00ED422B" w:rsidRDefault="00ED422B" w:rsidP="00100739">
      <w:pPr>
        <w:ind w:firstLine="480"/>
      </w:pPr>
      <w:r>
        <w:t xml:space="preserve">INT       int       </w:t>
      </w:r>
    </w:p>
    <w:p w:rsidR="00ED422B" w:rsidRDefault="00ED422B" w:rsidP="00100739">
      <w:pPr>
        <w:ind w:firstLine="480"/>
      </w:pPr>
      <w:r>
        <w:t xml:space="preserve">IDEN      add_1_a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LPAR      (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INT       int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x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RPAR      )         </w:t>
      </w:r>
    </w:p>
    <w:p w:rsidR="00ED422B" w:rsidRDefault="00ED422B" w:rsidP="00100739">
      <w:pPr>
        <w:ind w:firstLine="480"/>
      </w:pPr>
      <w:r>
        <w:t xml:space="preserve">LDKH      {         </w:t>
      </w:r>
    </w:p>
    <w:p w:rsidR="00ED422B" w:rsidRDefault="00ED422B" w:rsidP="00100739">
      <w:pPr>
        <w:ind w:firstLine="480"/>
      </w:pPr>
      <w:r>
        <w:t xml:space="preserve">CONST     const     </w:t>
      </w:r>
    </w:p>
    <w:p w:rsidR="00ED422B" w:rsidRDefault="00ED422B" w:rsidP="00100739">
      <w:pPr>
        <w:ind w:firstLine="480"/>
      </w:pPr>
      <w:r>
        <w:t xml:space="preserve">INT       int       </w:t>
      </w:r>
    </w:p>
    <w:p w:rsidR="00ED422B" w:rsidRDefault="00ED422B" w:rsidP="00100739">
      <w:pPr>
        <w:ind w:firstLine="480"/>
      </w:pPr>
      <w:r>
        <w:t xml:space="preserve">IDEN      ca        </w:t>
      </w:r>
    </w:p>
    <w:p w:rsidR="00ED422B" w:rsidRDefault="00ED422B" w:rsidP="00100739">
      <w:pPr>
        <w:ind w:firstLine="480"/>
      </w:pPr>
      <w:r>
        <w:t xml:space="preserve">EQUAL     =         </w:t>
      </w:r>
    </w:p>
    <w:p w:rsidR="00ED422B" w:rsidRDefault="00ED422B" w:rsidP="00100739">
      <w:pPr>
        <w:ind w:firstLine="480"/>
      </w:pPr>
      <w:r>
        <w:t xml:space="preserve">UINT      13 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 xml:space="preserve">INT       int       </w:t>
      </w:r>
    </w:p>
    <w:p w:rsidR="00ED422B" w:rsidRDefault="00ED422B" w:rsidP="00100739">
      <w:pPr>
        <w:ind w:firstLine="480"/>
      </w:pPr>
      <w:r>
        <w:t xml:space="preserve">IDEN      axx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 xml:space="preserve">IDEN      axx       </w:t>
      </w:r>
    </w:p>
    <w:p w:rsidR="00ED422B" w:rsidRDefault="00ED422B" w:rsidP="00100739">
      <w:pPr>
        <w:ind w:firstLine="480"/>
      </w:pPr>
      <w:r>
        <w:t xml:space="preserve">EQUAL     =         </w:t>
      </w:r>
    </w:p>
    <w:p w:rsidR="00ED422B" w:rsidRDefault="00ED422B" w:rsidP="00100739">
      <w:pPr>
        <w:ind w:firstLine="480"/>
      </w:pPr>
      <w:r>
        <w:t xml:space="preserve">UINT      14 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 xml:space="preserve">RETURN    return    </w:t>
      </w:r>
    </w:p>
    <w:p w:rsidR="00ED422B" w:rsidRDefault="00ED422B" w:rsidP="00100739">
      <w:pPr>
        <w:ind w:firstLine="480"/>
      </w:pPr>
      <w:r>
        <w:t xml:space="preserve">LPAR      (         </w:t>
      </w:r>
    </w:p>
    <w:p w:rsidR="00ED422B" w:rsidRDefault="00ED422B" w:rsidP="00100739">
      <w:pPr>
        <w:ind w:firstLine="480"/>
      </w:pPr>
      <w:r>
        <w:t xml:space="preserve">IDEN      x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PLUS      +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ca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PLUS      +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axx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RPAR      )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SEMI      ;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RDKH      }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VOID      void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nul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LPAR      (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RPAR      )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LDKH      {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LDKH      {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LDKH      {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LDKH      {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LDKH      {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LDKH      {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SEMI      ;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RDKH      }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RDKH      }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RDKH      }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RDKH      }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RDKH      }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SEMI      ;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RDKH      }         </w:t>
      </w:r>
    </w:p>
    <w:p w:rsidR="00ED422B" w:rsidRDefault="00ED422B" w:rsidP="00100739">
      <w:pPr>
        <w:ind w:firstLine="480"/>
      </w:pPr>
      <w:r>
        <w:t xml:space="preserve">VOID      void      </w:t>
      </w:r>
    </w:p>
    <w:p w:rsidR="00ED422B" w:rsidRDefault="00ED422B" w:rsidP="00100739">
      <w:pPr>
        <w:ind w:firstLine="480"/>
      </w:pPr>
      <w:r>
        <w:t xml:space="preserve">MAIN      main      </w:t>
      </w:r>
    </w:p>
    <w:p w:rsidR="00ED422B" w:rsidRDefault="00ED422B" w:rsidP="00100739">
      <w:pPr>
        <w:ind w:firstLine="480"/>
      </w:pPr>
      <w:r>
        <w:t xml:space="preserve">LPAR      (         </w:t>
      </w:r>
    </w:p>
    <w:p w:rsidR="00ED422B" w:rsidRDefault="00ED422B" w:rsidP="00100739">
      <w:pPr>
        <w:ind w:firstLine="480"/>
      </w:pPr>
      <w:r>
        <w:t xml:space="preserve">RPAR      )         </w:t>
      </w:r>
    </w:p>
    <w:p w:rsidR="00ED422B" w:rsidRDefault="00ED422B" w:rsidP="00100739">
      <w:pPr>
        <w:ind w:firstLine="480"/>
      </w:pPr>
      <w:r>
        <w:t xml:space="preserve">LDKH      {         </w:t>
      </w:r>
    </w:p>
    <w:p w:rsidR="00ED422B" w:rsidRDefault="00ED422B" w:rsidP="00100739">
      <w:pPr>
        <w:ind w:firstLine="480"/>
      </w:pPr>
      <w:r>
        <w:t xml:space="preserve">CONST     const     </w:t>
      </w:r>
    </w:p>
    <w:p w:rsidR="00ED422B" w:rsidRDefault="00ED422B" w:rsidP="00100739">
      <w:pPr>
        <w:ind w:firstLine="480"/>
      </w:pPr>
      <w:r>
        <w:t xml:space="preserve">INT       int       </w:t>
      </w:r>
    </w:p>
    <w:p w:rsidR="00ED422B" w:rsidRDefault="00ED422B" w:rsidP="00100739">
      <w:pPr>
        <w:ind w:firstLine="480"/>
      </w:pPr>
      <w:r>
        <w:t xml:space="preserve">IDEN      a0a       </w:t>
      </w:r>
    </w:p>
    <w:p w:rsidR="00ED422B" w:rsidRDefault="00ED422B" w:rsidP="00100739">
      <w:pPr>
        <w:ind w:firstLine="480"/>
      </w:pPr>
      <w:r>
        <w:t xml:space="preserve">EQUAL     =         </w:t>
      </w:r>
    </w:p>
    <w:p w:rsidR="00ED422B" w:rsidRDefault="00ED422B" w:rsidP="00100739">
      <w:pPr>
        <w:ind w:firstLine="480"/>
      </w:pPr>
      <w:r>
        <w:t xml:space="preserve">UINT      1  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 xml:space="preserve">INT       int       </w:t>
      </w:r>
    </w:p>
    <w:p w:rsidR="00ED422B" w:rsidRDefault="00ED422B" w:rsidP="00100739">
      <w:pPr>
        <w:ind w:firstLine="480"/>
      </w:pPr>
      <w:r>
        <w:t xml:space="preserve">IDEN      a1a       </w:t>
      </w:r>
    </w:p>
    <w:p w:rsidR="00ED422B" w:rsidRDefault="00ED422B" w:rsidP="00100739">
      <w:pPr>
        <w:ind w:firstLine="480"/>
      </w:pPr>
      <w:r>
        <w:t xml:space="preserve">COMMA     ,         </w:t>
      </w:r>
    </w:p>
    <w:p w:rsidR="00ED422B" w:rsidRDefault="00ED422B" w:rsidP="00100739">
      <w:pPr>
        <w:ind w:firstLine="480"/>
      </w:pPr>
      <w:r>
        <w:t xml:space="preserve">IDEN      a2a       </w:t>
      </w:r>
    </w:p>
    <w:p w:rsidR="00ED422B" w:rsidRDefault="00ED422B" w:rsidP="00100739">
      <w:pPr>
        <w:ind w:firstLine="480"/>
      </w:pPr>
      <w:r>
        <w:t xml:space="preserve">COMMA     ,         </w:t>
      </w:r>
    </w:p>
    <w:p w:rsidR="00ED422B" w:rsidRDefault="00ED422B" w:rsidP="00100739">
      <w:pPr>
        <w:ind w:firstLine="480"/>
      </w:pPr>
      <w:r>
        <w:t xml:space="preserve">IDEN      array11   </w:t>
      </w:r>
    </w:p>
    <w:p w:rsidR="00ED422B" w:rsidRDefault="00ED422B" w:rsidP="00100739">
      <w:pPr>
        <w:ind w:firstLine="480"/>
      </w:pPr>
      <w:r>
        <w:t xml:space="preserve">LZKH      [         </w:t>
      </w:r>
    </w:p>
    <w:p w:rsidR="00ED422B" w:rsidRDefault="00ED422B" w:rsidP="00100739">
      <w:pPr>
        <w:ind w:firstLine="480"/>
      </w:pPr>
      <w:r>
        <w:t xml:space="preserve">UINT      1000      </w:t>
      </w:r>
    </w:p>
    <w:p w:rsidR="00ED422B" w:rsidRDefault="00ED422B" w:rsidP="00100739">
      <w:pPr>
        <w:ind w:firstLine="480"/>
      </w:pPr>
      <w:r>
        <w:t xml:space="preserve">RZKH      ]         </w:t>
      </w:r>
    </w:p>
    <w:p w:rsidR="00ED422B" w:rsidRDefault="00ED422B" w:rsidP="00100739">
      <w:pPr>
        <w:ind w:firstLine="480"/>
      </w:pPr>
      <w:r>
        <w:t xml:space="preserve">COMMA     ,         </w:t>
      </w:r>
    </w:p>
    <w:p w:rsidR="00ED422B" w:rsidRDefault="00ED422B" w:rsidP="00100739">
      <w:pPr>
        <w:ind w:firstLine="480"/>
      </w:pPr>
      <w:r>
        <w:t xml:space="preserve">IDEN      i         </w:t>
      </w:r>
    </w:p>
    <w:p w:rsidR="00ED422B" w:rsidRDefault="00ED422B" w:rsidP="00100739">
      <w:pPr>
        <w:ind w:firstLine="480"/>
      </w:pPr>
      <w:r>
        <w:t xml:space="preserve">COMMA     ,         </w:t>
      </w:r>
    </w:p>
    <w:p w:rsidR="00ED422B" w:rsidRDefault="00ED422B" w:rsidP="00100739">
      <w:pPr>
        <w:ind w:firstLine="480"/>
      </w:pPr>
      <w:r>
        <w:t xml:space="preserve">IDEN      j         </w:t>
      </w:r>
    </w:p>
    <w:p w:rsidR="00ED422B" w:rsidRDefault="00ED422B" w:rsidP="00100739">
      <w:pPr>
        <w:ind w:firstLine="480"/>
      </w:pPr>
      <w:r>
        <w:t xml:space="preserve">COMMA     ,         </w:t>
      </w:r>
    </w:p>
    <w:p w:rsidR="00ED422B" w:rsidRDefault="00ED422B" w:rsidP="00100739">
      <w:pPr>
        <w:ind w:firstLine="480"/>
      </w:pPr>
      <w:r>
        <w:t xml:space="preserve">IDEN      k  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 xml:space="preserve">CHAR      char      </w:t>
      </w:r>
    </w:p>
    <w:p w:rsidR="00ED422B" w:rsidRDefault="00ED422B" w:rsidP="00100739">
      <w:pPr>
        <w:ind w:firstLine="480"/>
      </w:pPr>
      <w:r>
        <w:t xml:space="preserve">IDEN      cha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 xml:space="preserve">IDEN      a1a       </w:t>
      </w:r>
    </w:p>
    <w:p w:rsidR="00ED422B" w:rsidRDefault="00ED422B" w:rsidP="00100739">
      <w:pPr>
        <w:ind w:firstLine="480"/>
      </w:pPr>
      <w:r>
        <w:t xml:space="preserve">EQUAL     =         </w:t>
      </w:r>
    </w:p>
    <w:p w:rsidR="00ED422B" w:rsidRDefault="00ED422B" w:rsidP="00100739">
      <w:pPr>
        <w:ind w:firstLine="480"/>
      </w:pPr>
      <w:r>
        <w:t xml:space="preserve">UINT      2  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 xml:space="preserve">IDEN      a2a       </w:t>
      </w:r>
    </w:p>
    <w:p w:rsidR="00ED422B" w:rsidRDefault="00ED422B" w:rsidP="00100739">
      <w:pPr>
        <w:ind w:firstLine="480"/>
      </w:pPr>
      <w:r>
        <w:t xml:space="preserve">EQUAL     =         </w:t>
      </w:r>
    </w:p>
    <w:p w:rsidR="00ED422B" w:rsidRDefault="00ED422B" w:rsidP="00100739">
      <w:pPr>
        <w:ind w:firstLine="480"/>
      </w:pPr>
      <w:r>
        <w:t xml:space="preserve">UINT      4         </w:t>
      </w:r>
    </w:p>
    <w:p w:rsidR="00ED422B" w:rsidRDefault="00ED422B" w:rsidP="00100739">
      <w:pPr>
        <w:ind w:firstLine="480"/>
      </w:pPr>
      <w:r>
        <w:t xml:space="preserve">MINUS     -         </w:t>
      </w:r>
    </w:p>
    <w:p w:rsidR="00ED422B" w:rsidRDefault="00ED422B" w:rsidP="00100739">
      <w:pPr>
        <w:ind w:firstLine="480"/>
      </w:pPr>
      <w:r>
        <w:t xml:space="preserve">UINT      1  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 xml:space="preserve">IDEN      i         </w:t>
      </w:r>
    </w:p>
    <w:p w:rsidR="00ED422B" w:rsidRDefault="00ED422B" w:rsidP="00100739">
      <w:pPr>
        <w:ind w:firstLine="480"/>
      </w:pPr>
      <w:r>
        <w:t xml:space="preserve">EQUAL     =         </w:t>
      </w:r>
    </w:p>
    <w:p w:rsidR="00ED422B" w:rsidRDefault="00ED422B" w:rsidP="00100739">
      <w:pPr>
        <w:ind w:firstLine="480"/>
      </w:pPr>
      <w:r>
        <w:t xml:space="preserve">IDEN      a1a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 xml:space="preserve">IDEN      array11   </w:t>
      </w:r>
    </w:p>
    <w:p w:rsidR="00ED422B" w:rsidRDefault="00ED422B" w:rsidP="00100739">
      <w:pPr>
        <w:ind w:firstLine="480"/>
      </w:pPr>
      <w:r>
        <w:t xml:space="preserve">LZKH      [         </w:t>
      </w:r>
    </w:p>
    <w:p w:rsidR="00ED422B" w:rsidRDefault="00ED422B" w:rsidP="00100739">
      <w:pPr>
        <w:ind w:firstLine="480"/>
      </w:pPr>
      <w:r>
        <w:t xml:space="preserve">UINT      0         </w:t>
      </w:r>
    </w:p>
    <w:p w:rsidR="00ED422B" w:rsidRDefault="00ED422B" w:rsidP="00100739">
      <w:pPr>
        <w:ind w:firstLine="480"/>
      </w:pPr>
      <w:r>
        <w:t xml:space="preserve">RZKH      ]         </w:t>
      </w:r>
    </w:p>
    <w:p w:rsidR="00ED422B" w:rsidRDefault="00ED422B" w:rsidP="00100739">
      <w:pPr>
        <w:ind w:firstLine="480"/>
      </w:pPr>
      <w:r>
        <w:t xml:space="preserve">EQUAL     =         </w:t>
      </w:r>
    </w:p>
    <w:p w:rsidR="00ED422B" w:rsidRDefault="00ED422B" w:rsidP="00100739">
      <w:pPr>
        <w:ind w:firstLine="480"/>
      </w:pPr>
      <w:r>
        <w:t xml:space="preserve">UINT      9  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 xml:space="preserve">IDEN      n1        </w:t>
      </w:r>
    </w:p>
    <w:p w:rsidR="00ED422B" w:rsidRDefault="00ED422B" w:rsidP="00100739">
      <w:pPr>
        <w:ind w:firstLine="480"/>
      </w:pPr>
      <w:r>
        <w:t xml:space="preserve">EQUAL     =         </w:t>
      </w:r>
    </w:p>
    <w:p w:rsidR="00ED422B" w:rsidRDefault="00ED422B" w:rsidP="00100739">
      <w:pPr>
        <w:ind w:firstLine="480"/>
      </w:pPr>
      <w:r>
        <w:t xml:space="preserve">MINUS     -         </w:t>
      </w:r>
    </w:p>
    <w:p w:rsidR="00ED422B" w:rsidRDefault="00ED422B" w:rsidP="00100739">
      <w:pPr>
        <w:ind w:firstLine="480"/>
      </w:pPr>
      <w:r>
        <w:t xml:space="preserve">UINT      2  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 xml:space="preserve">IDEN      print_all </w:t>
      </w:r>
    </w:p>
    <w:p w:rsidR="00ED422B" w:rsidRDefault="00ED422B" w:rsidP="00100739">
      <w:pPr>
        <w:ind w:firstLine="480"/>
      </w:pPr>
      <w:r>
        <w:t xml:space="preserve">LPAR      (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n1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RPAR      )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SEMI      ;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N3        </w:t>
      </w:r>
    </w:p>
    <w:p w:rsidR="00ED422B" w:rsidRDefault="00ED422B" w:rsidP="00100739">
      <w:pPr>
        <w:ind w:firstLine="480"/>
      </w:pPr>
      <w:r>
        <w:t xml:space="preserve">EQUAL     =         </w:t>
      </w:r>
    </w:p>
    <w:p w:rsidR="00ED422B" w:rsidRDefault="00ED422B" w:rsidP="00100739">
      <w:pPr>
        <w:ind w:firstLine="480"/>
      </w:pPr>
      <w:r>
        <w:t xml:space="preserve">PLUS      +         </w:t>
      </w:r>
    </w:p>
    <w:p w:rsidR="00ED422B" w:rsidRDefault="00ED422B" w:rsidP="00100739">
      <w:pPr>
        <w:ind w:firstLine="480"/>
      </w:pPr>
      <w:r>
        <w:t xml:space="preserve">MINUS     -         </w:t>
      </w:r>
    </w:p>
    <w:p w:rsidR="00ED422B" w:rsidRDefault="00ED422B" w:rsidP="00100739">
      <w:pPr>
        <w:ind w:firstLine="480"/>
      </w:pPr>
      <w:r>
        <w:t xml:space="preserve">UINT      4  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print_all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LPAR      (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N3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RPAR      )  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 xml:space="preserve">IDEN      N_4       </w:t>
      </w:r>
    </w:p>
    <w:p w:rsidR="00ED422B" w:rsidRDefault="00ED422B" w:rsidP="00100739">
      <w:pPr>
        <w:ind w:firstLine="480"/>
      </w:pPr>
      <w:r>
        <w:t xml:space="preserve">EQUAL     =         </w:t>
      </w:r>
    </w:p>
    <w:p w:rsidR="00ED422B" w:rsidRDefault="00ED422B" w:rsidP="00100739">
      <w:pPr>
        <w:ind w:firstLine="480"/>
      </w:pPr>
      <w:r>
        <w:t xml:space="preserve">MINUS     -         </w:t>
      </w:r>
    </w:p>
    <w:p w:rsidR="00ED422B" w:rsidRDefault="00ED422B" w:rsidP="00100739">
      <w:pPr>
        <w:ind w:firstLine="480"/>
      </w:pPr>
      <w:r>
        <w:t xml:space="preserve">PLUS      +         </w:t>
      </w:r>
    </w:p>
    <w:p w:rsidR="00ED422B" w:rsidRDefault="00ED422B" w:rsidP="00100739">
      <w:pPr>
        <w:ind w:firstLine="480"/>
      </w:pPr>
      <w:r>
        <w:t xml:space="preserve">UINT      5  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 xml:space="preserve">IDEN      print_all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LPAR      (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N_4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RPAR      )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SEMI      ;         </w:t>
      </w:r>
    </w:p>
    <w:p w:rsidR="00ED422B" w:rsidRDefault="00ED422B" w:rsidP="00100739">
      <w:pPr>
        <w:ind w:firstLine="480"/>
      </w:pPr>
      <w:r>
        <w:t xml:space="preserve">IDEN      array1    </w:t>
      </w:r>
    </w:p>
    <w:p w:rsidR="00ED422B" w:rsidRDefault="00ED422B" w:rsidP="00100739">
      <w:pPr>
        <w:ind w:firstLine="480"/>
      </w:pPr>
      <w:r>
        <w:t xml:space="preserve">LZKH      [         </w:t>
      </w:r>
    </w:p>
    <w:p w:rsidR="00ED422B" w:rsidRDefault="00ED422B" w:rsidP="00100739">
      <w:pPr>
        <w:ind w:firstLine="480"/>
      </w:pPr>
      <w:r>
        <w:t xml:space="preserve">UINT      0         </w:t>
      </w:r>
    </w:p>
    <w:p w:rsidR="00ED422B" w:rsidRDefault="00ED422B" w:rsidP="00100739">
      <w:pPr>
        <w:ind w:firstLine="480"/>
      </w:pPr>
      <w:r>
        <w:t xml:space="preserve">RZKH      ]         </w:t>
      </w:r>
    </w:p>
    <w:p w:rsidR="00ED422B" w:rsidRDefault="00ED422B" w:rsidP="00100739">
      <w:pPr>
        <w:ind w:firstLine="480"/>
      </w:pPr>
      <w:r>
        <w:t xml:space="preserve">EQUAL     =         </w:t>
      </w:r>
    </w:p>
    <w:p w:rsidR="00ED422B" w:rsidRDefault="00ED422B" w:rsidP="00100739">
      <w:pPr>
        <w:ind w:firstLine="480"/>
      </w:pPr>
      <w:r>
        <w:t xml:space="preserve">MINUS     -         </w:t>
      </w:r>
    </w:p>
    <w:p w:rsidR="00ED422B" w:rsidRDefault="00ED422B" w:rsidP="00100739">
      <w:pPr>
        <w:ind w:firstLine="480"/>
      </w:pPr>
      <w:r>
        <w:t xml:space="preserve">MINUS     -         </w:t>
      </w:r>
    </w:p>
    <w:p w:rsidR="00ED422B" w:rsidRDefault="00ED422B" w:rsidP="00100739">
      <w:pPr>
        <w:ind w:firstLine="480"/>
      </w:pPr>
      <w:r>
        <w:t xml:space="preserve">UINT      9  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 xml:space="preserve">IDEN      print_all </w:t>
      </w:r>
    </w:p>
    <w:p w:rsidR="00ED422B" w:rsidRDefault="00ED422B" w:rsidP="00100739">
      <w:pPr>
        <w:ind w:firstLine="480"/>
      </w:pPr>
      <w:r>
        <w:t xml:space="preserve">LPAR      (         </w:t>
      </w:r>
    </w:p>
    <w:p w:rsidR="00ED422B" w:rsidRDefault="00ED422B" w:rsidP="00100739">
      <w:pPr>
        <w:ind w:firstLine="480"/>
      </w:pPr>
      <w:r>
        <w:t xml:space="preserve">IDEN      array     </w:t>
      </w:r>
    </w:p>
    <w:p w:rsidR="00ED422B" w:rsidRDefault="00ED422B" w:rsidP="00100739">
      <w:pPr>
        <w:ind w:firstLine="480"/>
      </w:pPr>
      <w:r>
        <w:t xml:space="preserve">LZKH      [         </w:t>
      </w:r>
    </w:p>
    <w:p w:rsidR="00ED422B" w:rsidRDefault="00ED422B" w:rsidP="00100739">
      <w:pPr>
        <w:ind w:firstLine="480"/>
      </w:pPr>
      <w:r>
        <w:t xml:space="preserve">UINT      0         </w:t>
      </w:r>
    </w:p>
    <w:p w:rsidR="00ED422B" w:rsidRDefault="00ED422B" w:rsidP="00100739">
      <w:pPr>
        <w:ind w:firstLine="480"/>
      </w:pPr>
      <w:r>
        <w:t xml:space="preserve">RZKH      ]         </w:t>
      </w:r>
    </w:p>
    <w:p w:rsidR="00ED422B" w:rsidRDefault="00ED422B" w:rsidP="00100739">
      <w:pPr>
        <w:ind w:firstLine="480"/>
      </w:pPr>
      <w:r>
        <w:t xml:space="preserve">RPAR      )  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 xml:space="preserve">IDEN      k         </w:t>
      </w:r>
    </w:p>
    <w:p w:rsidR="00ED422B" w:rsidRDefault="00ED422B" w:rsidP="00100739">
      <w:pPr>
        <w:ind w:firstLine="480"/>
      </w:pPr>
      <w:r>
        <w:t xml:space="preserve">EQUAL     =         </w:t>
      </w:r>
    </w:p>
    <w:p w:rsidR="00ED422B" w:rsidRDefault="00ED422B" w:rsidP="00100739">
      <w:pPr>
        <w:ind w:firstLine="480"/>
      </w:pPr>
      <w:r>
        <w:t xml:space="preserve">MINUS     -         </w:t>
      </w:r>
    </w:p>
    <w:p w:rsidR="00ED422B" w:rsidRDefault="00ED422B" w:rsidP="00100739">
      <w:pPr>
        <w:ind w:firstLine="480"/>
      </w:pPr>
      <w:r>
        <w:t xml:space="preserve">IDEN      array11   </w:t>
      </w:r>
    </w:p>
    <w:p w:rsidR="00ED422B" w:rsidRDefault="00ED422B" w:rsidP="00100739">
      <w:pPr>
        <w:ind w:firstLine="480"/>
      </w:pPr>
      <w:r>
        <w:t xml:space="preserve">LZKH      [         </w:t>
      </w:r>
    </w:p>
    <w:p w:rsidR="00ED422B" w:rsidRDefault="00ED422B" w:rsidP="00100739">
      <w:pPr>
        <w:ind w:firstLine="480"/>
      </w:pPr>
      <w:r>
        <w:t xml:space="preserve">UINT      6         </w:t>
      </w:r>
    </w:p>
    <w:p w:rsidR="00ED422B" w:rsidRDefault="00ED422B" w:rsidP="00100739">
      <w:pPr>
        <w:ind w:firstLine="480"/>
      </w:pPr>
      <w:r>
        <w:t xml:space="preserve">RZKH      ]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PLUS      +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n1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MULT      *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LPAR      (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MINUS     -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i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MINUS     -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N3        </w:t>
      </w:r>
    </w:p>
    <w:p w:rsidR="00ED422B" w:rsidRDefault="00ED422B" w:rsidP="00100739">
      <w:pPr>
        <w:ind w:firstLine="480"/>
      </w:pPr>
      <w:r>
        <w:t xml:space="preserve">DIV       /         </w:t>
      </w:r>
    </w:p>
    <w:p w:rsidR="00ED422B" w:rsidRDefault="00ED422B" w:rsidP="00100739">
      <w:pPr>
        <w:ind w:firstLine="480"/>
      </w:pPr>
      <w:r>
        <w:t xml:space="preserve">IDEN      array1    </w:t>
      </w:r>
    </w:p>
    <w:p w:rsidR="00ED422B" w:rsidRDefault="00ED422B" w:rsidP="00100739">
      <w:pPr>
        <w:ind w:firstLine="480"/>
      </w:pPr>
      <w:r>
        <w:t xml:space="preserve">LZKH      [         </w:t>
      </w:r>
    </w:p>
    <w:p w:rsidR="00ED422B" w:rsidRDefault="00ED422B" w:rsidP="00100739">
      <w:pPr>
        <w:ind w:firstLine="480"/>
      </w:pPr>
      <w:r>
        <w:t xml:space="preserve">UINT      0         </w:t>
      </w:r>
    </w:p>
    <w:p w:rsidR="00ED422B" w:rsidRDefault="00ED422B" w:rsidP="00100739">
      <w:pPr>
        <w:ind w:firstLine="480"/>
      </w:pPr>
      <w:r>
        <w:t xml:space="preserve">RZKH      ]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RPAR      )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PLUS      +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add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LPAR      (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N_4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COMMA     ,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n_2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RPAR      )  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 xml:space="preserve">IDEN      print_all </w:t>
      </w:r>
    </w:p>
    <w:p w:rsidR="00ED422B" w:rsidRDefault="00ED422B" w:rsidP="00100739">
      <w:pPr>
        <w:ind w:firstLine="480"/>
      </w:pPr>
      <w:r>
        <w:t xml:space="preserve">LPAR      (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k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RPAR      )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SEMI      ;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ch        </w:t>
      </w:r>
    </w:p>
    <w:p w:rsidR="00ED422B" w:rsidRDefault="00ED422B" w:rsidP="00100739">
      <w:pPr>
        <w:ind w:firstLine="480"/>
      </w:pPr>
      <w:r>
        <w:t xml:space="preserve">EQUAL     =         </w:t>
      </w:r>
    </w:p>
    <w:p w:rsidR="00ED422B" w:rsidRDefault="00ED422B" w:rsidP="00100739">
      <w:pPr>
        <w:ind w:firstLine="480"/>
      </w:pPr>
      <w:r>
        <w:t xml:space="preserve">CHAR      'a'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>IDEN      print_char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LPAR      (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ch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RPAR      )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SEMI      ;         </w:t>
      </w:r>
    </w:p>
    <w:p w:rsidR="00ED422B" w:rsidRDefault="00ED422B" w:rsidP="00100739">
      <w:pPr>
        <w:ind w:firstLine="480"/>
      </w:pPr>
      <w:r>
        <w:t xml:space="preserve">IDEN      str       </w:t>
      </w:r>
    </w:p>
    <w:p w:rsidR="00ED422B" w:rsidRDefault="00ED422B" w:rsidP="00100739">
      <w:pPr>
        <w:ind w:firstLine="480"/>
      </w:pPr>
      <w:r>
        <w:t xml:space="preserve">LZKH      [         </w:t>
      </w:r>
    </w:p>
    <w:p w:rsidR="00ED422B" w:rsidRDefault="00ED422B" w:rsidP="00100739">
      <w:pPr>
        <w:ind w:firstLine="480"/>
      </w:pPr>
      <w:r>
        <w:t xml:space="preserve">UINT      1         </w:t>
      </w:r>
    </w:p>
    <w:p w:rsidR="00ED422B" w:rsidRDefault="00ED422B" w:rsidP="00100739">
      <w:pPr>
        <w:ind w:firstLine="480"/>
      </w:pPr>
      <w:r>
        <w:t xml:space="preserve">RZKH      ]         </w:t>
      </w:r>
    </w:p>
    <w:p w:rsidR="00ED422B" w:rsidRDefault="00ED422B" w:rsidP="00100739">
      <w:pPr>
        <w:ind w:firstLine="480"/>
      </w:pPr>
      <w:r>
        <w:t xml:space="preserve">EQUAL     =         </w:t>
      </w:r>
    </w:p>
    <w:p w:rsidR="00ED422B" w:rsidRDefault="00ED422B" w:rsidP="00100739">
      <w:pPr>
        <w:ind w:firstLine="480"/>
      </w:pPr>
      <w:r>
        <w:t xml:space="preserve">CHAR      'A'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>IDEN      print_char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LPAR      (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str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LZKH      [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UINT      1         </w:t>
      </w:r>
    </w:p>
    <w:p w:rsidR="00ED422B" w:rsidRDefault="00ED422B" w:rsidP="00100739">
      <w:pPr>
        <w:ind w:firstLine="480"/>
      </w:pPr>
      <w:r>
        <w:t xml:space="preserve">RZKH      ]         </w:t>
      </w:r>
    </w:p>
    <w:p w:rsidR="00ED422B" w:rsidRDefault="00ED422B" w:rsidP="00100739">
      <w:pPr>
        <w:ind w:firstLine="480"/>
      </w:pPr>
      <w:r>
        <w:t xml:space="preserve">RPAR      )  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 xml:space="preserve">IDEN      s_0       </w:t>
      </w:r>
    </w:p>
    <w:p w:rsidR="00ED422B" w:rsidRDefault="00ED422B" w:rsidP="00100739">
      <w:pPr>
        <w:ind w:firstLine="480"/>
      </w:pPr>
      <w:r>
        <w:t xml:space="preserve">LZKH      [         </w:t>
      </w:r>
    </w:p>
    <w:p w:rsidR="00ED422B" w:rsidRDefault="00ED422B" w:rsidP="00100739">
      <w:pPr>
        <w:ind w:firstLine="480"/>
      </w:pPr>
      <w:r>
        <w:t xml:space="preserve">UINT      2         </w:t>
      </w:r>
    </w:p>
    <w:p w:rsidR="00ED422B" w:rsidRDefault="00ED422B" w:rsidP="00100739">
      <w:pPr>
        <w:ind w:firstLine="480"/>
      </w:pPr>
      <w:r>
        <w:t xml:space="preserve">RZKH      ]         </w:t>
      </w:r>
    </w:p>
    <w:p w:rsidR="00ED422B" w:rsidRDefault="00ED422B" w:rsidP="00100739">
      <w:pPr>
        <w:ind w:firstLine="480"/>
      </w:pPr>
      <w:r>
        <w:t xml:space="preserve">EQUAL     =         </w:t>
      </w:r>
    </w:p>
    <w:p w:rsidR="00ED422B" w:rsidRDefault="00ED422B" w:rsidP="00100739">
      <w:pPr>
        <w:ind w:firstLine="480"/>
      </w:pPr>
      <w:r>
        <w:t xml:space="preserve">CHAR      '+'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>IDEN      print_char</w:t>
      </w:r>
    </w:p>
    <w:p w:rsidR="00ED422B" w:rsidRDefault="00ED422B" w:rsidP="00100739">
      <w:pPr>
        <w:ind w:firstLine="480"/>
      </w:pPr>
      <w:r>
        <w:t xml:space="preserve">LPAR      (         </w:t>
      </w:r>
    </w:p>
    <w:p w:rsidR="00ED422B" w:rsidRDefault="00ED422B" w:rsidP="00100739">
      <w:pPr>
        <w:ind w:firstLine="480"/>
      </w:pPr>
      <w:r>
        <w:t xml:space="preserve">IDEN      s_0       </w:t>
      </w:r>
    </w:p>
    <w:p w:rsidR="00ED422B" w:rsidRDefault="00ED422B" w:rsidP="00100739">
      <w:pPr>
        <w:ind w:firstLine="480"/>
      </w:pPr>
      <w:r>
        <w:t xml:space="preserve">LZKH      [         </w:t>
      </w:r>
    </w:p>
    <w:p w:rsidR="00ED422B" w:rsidRDefault="00ED422B" w:rsidP="00100739">
      <w:pPr>
        <w:ind w:firstLine="480"/>
      </w:pPr>
      <w:r>
        <w:t xml:space="preserve">UINT      2         </w:t>
      </w:r>
    </w:p>
    <w:p w:rsidR="00ED422B" w:rsidRDefault="00ED422B" w:rsidP="00100739">
      <w:pPr>
        <w:ind w:firstLine="480"/>
      </w:pPr>
      <w:r>
        <w:t xml:space="preserve">RZKH      ]         </w:t>
      </w:r>
    </w:p>
    <w:p w:rsidR="00ED422B" w:rsidRDefault="00ED422B" w:rsidP="00100739">
      <w:pPr>
        <w:ind w:firstLine="480"/>
      </w:pPr>
      <w:r>
        <w:t xml:space="preserve">RPAR      )  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 xml:space="preserve">IDEN      ch1       </w:t>
      </w:r>
    </w:p>
    <w:p w:rsidR="00ED422B" w:rsidRDefault="00ED422B" w:rsidP="00100739">
      <w:pPr>
        <w:ind w:firstLine="480"/>
      </w:pPr>
      <w:r>
        <w:t xml:space="preserve">EQUAL     =         </w:t>
      </w:r>
    </w:p>
    <w:p w:rsidR="00ED422B" w:rsidRDefault="00ED422B" w:rsidP="00100739">
      <w:pPr>
        <w:ind w:firstLine="480"/>
      </w:pPr>
      <w:r>
        <w:t xml:space="preserve">CHAR      '-'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>IDEN      print_char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LPAR      (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ch1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RPAR      )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SEMI      ;         </w:t>
      </w:r>
    </w:p>
    <w:p w:rsidR="00ED422B" w:rsidRDefault="00ED422B" w:rsidP="00100739">
      <w:pPr>
        <w:ind w:firstLine="480"/>
      </w:pPr>
      <w:r>
        <w:t xml:space="preserve">IDEN      C2        </w:t>
      </w:r>
    </w:p>
    <w:p w:rsidR="00ED422B" w:rsidRDefault="00ED422B" w:rsidP="00100739">
      <w:pPr>
        <w:ind w:firstLine="480"/>
      </w:pPr>
      <w:r>
        <w:t xml:space="preserve">EQUAL     =         </w:t>
      </w:r>
    </w:p>
    <w:p w:rsidR="00ED422B" w:rsidRDefault="00ED422B" w:rsidP="00100739">
      <w:pPr>
        <w:ind w:firstLine="480"/>
      </w:pPr>
      <w:r>
        <w:t xml:space="preserve">CHAR      '*'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>IDEN      print_char</w:t>
      </w:r>
    </w:p>
    <w:p w:rsidR="00ED422B" w:rsidRDefault="00ED422B" w:rsidP="00100739">
      <w:pPr>
        <w:ind w:firstLine="480"/>
      </w:pPr>
      <w:r>
        <w:t xml:space="preserve">LPAR      (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C2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RPAR      )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SEMI      ;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c_3       </w:t>
      </w:r>
    </w:p>
    <w:p w:rsidR="00ED422B" w:rsidRDefault="00ED422B" w:rsidP="00100739">
      <w:pPr>
        <w:ind w:firstLine="480"/>
      </w:pPr>
      <w:r>
        <w:t xml:space="preserve">EQUAL     =         </w:t>
      </w:r>
    </w:p>
    <w:p w:rsidR="00ED422B" w:rsidRDefault="00ED422B" w:rsidP="00100739">
      <w:pPr>
        <w:ind w:firstLine="480"/>
      </w:pPr>
      <w:r>
        <w:t xml:space="preserve">CHAR      '/'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>IDEN      print_char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LPAR      (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c_3       </w:t>
      </w:r>
    </w:p>
    <w:p w:rsidR="00ED422B" w:rsidRDefault="00ED422B" w:rsidP="00100739">
      <w:pPr>
        <w:ind w:firstLine="480"/>
      </w:pPr>
      <w:r>
        <w:t xml:space="preserve">RPAR      )  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 xml:space="preserve">IDEN      Ch_4      </w:t>
      </w:r>
    </w:p>
    <w:p w:rsidR="00ED422B" w:rsidRDefault="00ED422B" w:rsidP="00100739">
      <w:pPr>
        <w:ind w:firstLine="480"/>
      </w:pPr>
      <w:r>
        <w:t xml:space="preserve">EQUAL     =         </w:t>
      </w:r>
    </w:p>
    <w:p w:rsidR="00ED422B" w:rsidRDefault="00ED422B" w:rsidP="00100739">
      <w:pPr>
        <w:ind w:firstLine="480"/>
      </w:pPr>
      <w:r>
        <w:t xml:space="preserve">CHAR      '_'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>IDEN      print_char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LPAR      (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Ch_4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RPAR      )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SEMI      ;         </w:t>
      </w:r>
    </w:p>
    <w:p w:rsidR="00ED422B" w:rsidRDefault="00ED422B" w:rsidP="00100739">
      <w:pPr>
        <w:ind w:firstLine="480"/>
      </w:pPr>
      <w:r>
        <w:t xml:space="preserve">IF        if        </w:t>
      </w:r>
    </w:p>
    <w:p w:rsidR="00ED422B" w:rsidRDefault="00ED422B" w:rsidP="00100739">
      <w:pPr>
        <w:ind w:firstLine="480"/>
      </w:pPr>
      <w:r>
        <w:t xml:space="preserve">LPAR      (         </w:t>
      </w:r>
    </w:p>
    <w:p w:rsidR="00ED422B" w:rsidRDefault="00ED422B" w:rsidP="00100739">
      <w:pPr>
        <w:ind w:firstLine="480"/>
      </w:pPr>
      <w:r>
        <w:t xml:space="preserve">IDEN      a0a       </w:t>
      </w:r>
    </w:p>
    <w:p w:rsidR="00ED422B" w:rsidRDefault="00ED422B" w:rsidP="00100739">
      <w:pPr>
        <w:ind w:firstLine="480"/>
      </w:pPr>
      <w:r>
        <w:t xml:space="preserve">RPAR      )         </w:t>
      </w:r>
    </w:p>
    <w:p w:rsidR="00ED422B" w:rsidRDefault="00ED422B" w:rsidP="00100739">
      <w:pPr>
        <w:ind w:firstLine="480"/>
      </w:pPr>
      <w:r>
        <w:t xml:space="preserve">LDKH      {         </w:t>
      </w:r>
    </w:p>
    <w:p w:rsidR="00ED422B" w:rsidRDefault="00ED422B" w:rsidP="00100739">
      <w:pPr>
        <w:ind w:firstLine="480"/>
      </w:pPr>
      <w:r>
        <w:t xml:space="preserve">IDEN      array11   </w:t>
      </w:r>
    </w:p>
    <w:p w:rsidR="00ED422B" w:rsidRDefault="00ED422B" w:rsidP="00100739">
      <w:pPr>
        <w:ind w:firstLine="480"/>
      </w:pPr>
      <w:r>
        <w:t xml:space="preserve">LZKH      [         </w:t>
      </w:r>
    </w:p>
    <w:p w:rsidR="00ED422B" w:rsidRDefault="00ED422B" w:rsidP="00100739">
      <w:pPr>
        <w:ind w:firstLine="480"/>
      </w:pPr>
      <w:r>
        <w:t xml:space="preserve">UINT      2         </w:t>
      </w:r>
    </w:p>
    <w:p w:rsidR="00ED422B" w:rsidRDefault="00ED422B" w:rsidP="00100739">
      <w:pPr>
        <w:ind w:firstLine="480"/>
      </w:pPr>
      <w:r>
        <w:t xml:space="preserve">RZKH      ]         </w:t>
      </w:r>
    </w:p>
    <w:p w:rsidR="00ED422B" w:rsidRDefault="00ED422B" w:rsidP="00100739">
      <w:pPr>
        <w:ind w:firstLine="480"/>
      </w:pPr>
      <w:r>
        <w:t xml:space="preserve">EQUAL     =         </w:t>
      </w:r>
    </w:p>
    <w:p w:rsidR="00ED422B" w:rsidRDefault="00ED422B" w:rsidP="00100739">
      <w:pPr>
        <w:ind w:firstLine="480"/>
      </w:pPr>
      <w:r>
        <w:t xml:space="preserve">IDEN      array     </w:t>
      </w:r>
    </w:p>
    <w:p w:rsidR="00ED422B" w:rsidRDefault="00ED422B" w:rsidP="00100739">
      <w:pPr>
        <w:ind w:firstLine="480"/>
      </w:pPr>
      <w:r>
        <w:t xml:space="preserve">LZKH      [         </w:t>
      </w:r>
    </w:p>
    <w:p w:rsidR="00ED422B" w:rsidRDefault="00ED422B" w:rsidP="00100739">
      <w:pPr>
        <w:ind w:firstLine="480"/>
      </w:pPr>
      <w:r>
        <w:t xml:space="preserve">UINT      0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RZKH      ]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PLUS      +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i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SEMI      ;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print_num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LPAR      (         </w:t>
      </w:r>
    </w:p>
    <w:p w:rsidR="00ED422B" w:rsidRDefault="00ED422B" w:rsidP="00100739">
      <w:pPr>
        <w:ind w:firstLine="480"/>
      </w:pPr>
      <w:r>
        <w:t xml:space="preserve">IDEN      array11   </w:t>
      </w:r>
    </w:p>
    <w:p w:rsidR="00ED422B" w:rsidRDefault="00ED422B" w:rsidP="00100739">
      <w:pPr>
        <w:ind w:firstLine="480"/>
      </w:pPr>
      <w:r>
        <w:t xml:space="preserve">LZKH      [         </w:t>
      </w:r>
    </w:p>
    <w:p w:rsidR="00ED422B" w:rsidRDefault="00ED422B" w:rsidP="00100739">
      <w:pPr>
        <w:ind w:firstLine="480"/>
      </w:pPr>
      <w:r>
        <w:t xml:space="preserve">UINT      2         </w:t>
      </w:r>
    </w:p>
    <w:p w:rsidR="00ED422B" w:rsidRDefault="00ED422B" w:rsidP="00100739">
      <w:pPr>
        <w:ind w:firstLine="480"/>
      </w:pPr>
      <w:r>
        <w:t xml:space="preserve">RZKH      ]         </w:t>
      </w:r>
    </w:p>
    <w:p w:rsidR="00ED422B" w:rsidRDefault="00ED422B" w:rsidP="00100739">
      <w:pPr>
        <w:ind w:firstLine="480"/>
      </w:pPr>
      <w:r>
        <w:t xml:space="preserve">RPAR      )  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 xml:space="preserve">RDKH      }         </w:t>
      </w:r>
    </w:p>
    <w:p w:rsidR="00ED422B" w:rsidRDefault="00ED422B" w:rsidP="00100739">
      <w:pPr>
        <w:ind w:firstLine="480"/>
      </w:pPr>
      <w:r>
        <w:t xml:space="preserve">IF        if        </w:t>
      </w:r>
    </w:p>
    <w:p w:rsidR="00ED422B" w:rsidRDefault="00ED422B" w:rsidP="00100739">
      <w:pPr>
        <w:ind w:firstLine="480"/>
      </w:pPr>
      <w:r>
        <w:t xml:space="preserve">LPAR      (         </w:t>
      </w:r>
    </w:p>
    <w:p w:rsidR="00ED422B" w:rsidRDefault="00ED422B" w:rsidP="00100739">
      <w:pPr>
        <w:ind w:firstLine="480"/>
      </w:pPr>
      <w:r>
        <w:t xml:space="preserve">IDEN      a1a       </w:t>
      </w:r>
    </w:p>
    <w:p w:rsidR="00ED422B" w:rsidRDefault="00ED422B" w:rsidP="00100739">
      <w:pPr>
        <w:ind w:firstLine="480"/>
      </w:pPr>
      <w:r>
        <w:t xml:space="preserve">ASSIGN    ==        </w:t>
      </w:r>
    </w:p>
    <w:p w:rsidR="00ED422B" w:rsidRDefault="00ED422B" w:rsidP="00100739">
      <w:pPr>
        <w:ind w:firstLine="480"/>
      </w:pPr>
      <w:r>
        <w:t xml:space="preserve">UINT      2         </w:t>
      </w:r>
    </w:p>
    <w:p w:rsidR="00ED422B" w:rsidRDefault="00ED422B" w:rsidP="00100739">
      <w:pPr>
        <w:ind w:firstLine="480"/>
      </w:pPr>
      <w:r>
        <w:t xml:space="preserve">RPAR      )         </w:t>
      </w:r>
    </w:p>
    <w:p w:rsidR="00ED422B" w:rsidRDefault="00ED422B" w:rsidP="00100739">
      <w:pPr>
        <w:ind w:firstLine="480"/>
      </w:pPr>
      <w:r>
        <w:t xml:space="preserve">IDEN      print_num </w:t>
      </w:r>
    </w:p>
    <w:p w:rsidR="00ED422B" w:rsidRDefault="00ED422B" w:rsidP="00100739">
      <w:pPr>
        <w:ind w:firstLine="480"/>
      </w:pPr>
      <w:r>
        <w:t xml:space="preserve">LPAR      (         </w:t>
      </w:r>
    </w:p>
    <w:p w:rsidR="00ED422B" w:rsidRDefault="00ED422B" w:rsidP="00100739">
      <w:pPr>
        <w:ind w:firstLine="480"/>
      </w:pPr>
      <w:r>
        <w:t xml:space="preserve">IDEN      a1a       </w:t>
      </w:r>
    </w:p>
    <w:p w:rsidR="00ED422B" w:rsidRDefault="00ED422B" w:rsidP="00100739">
      <w:pPr>
        <w:ind w:firstLine="480"/>
      </w:pPr>
      <w:r>
        <w:t xml:space="preserve">PLUS      +         </w:t>
      </w:r>
    </w:p>
    <w:p w:rsidR="00ED422B" w:rsidRDefault="00ED422B" w:rsidP="00100739">
      <w:pPr>
        <w:ind w:firstLine="480"/>
      </w:pPr>
      <w:r>
        <w:t xml:space="preserve">UINT      1         </w:t>
      </w:r>
    </w:p>
    <w:p w:rsidR="00ED422B" w:rsidRDefault="00ED422B" w:rsidP="00100739">
      <w:pPr>
        <w:ind w:firstLine="480"/>
      </w:pPr>
      <w:r>
        <w:t xml:space="preserve">RPAR      )  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 xml:space="preserve">IDEN      a1a       </w:t>
      </w:r>
    </w:p>
    <w:p w:rsidR="00ED422B" w:rsidRDefault="00ED422B" w:rsidP="00100739">
      <w:pPr>
        <w:ind w:firstLine="480"/>
      </w:pPr>
      <w:r>
        <w:t xml:space="preserve">EQUAL     =         </w:t>
      </w:r>
    </w:p>
    <w:p w:rsidR="00ED422B" w:rsidRDefault="00ED422B" w:rsidP="00100739">
      <w:pPr>
        <w:ind w:firstLine="480"/>
      </w:pPr>
      <w:r>
        <w:t xml:space="preserve">IDEN      a1a       </w:t>
      </w:r>
    </w:p>
    <w:p w:rsidR="00ED422B" w:rsidRDefault="00ED422B" w:rsidP="00100739">
      <w:pPr>
        <w:ind w:firstLine="480"/>
      </w:pPr>
      <w:r>
        <w:t xml:space="preserve">PLUS      +         </w:t>
      </w:r>
    </w:p>
    <w:p w:rsidR="00ED422B" w:rsidRDefault="00ED422B" w:rsidP="00100739">
      <w:pPr>
        <w:ind w:firstLine="480"/>
      </w:pPr>
      <w:r>
        <w:t xml:space="preserve">UINT      1  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 xml:space="preserve">IF        if        </w:t>
      </w:r>
    </w:p>
    <w:p w:rsidR="00ED422B" w:rsidRDefault="00ED422B" w:rsidP="00100739">
      <w:pPr>
        <w:ind w:firstLine="480"/>
      </w:pPr>
      <w:r>
        <w:t xml:space="preserve">LPAR      (         </w:t>
      </w:r>
    </w:p>
    <w:p w:rsidR="00ED422B" w:rsidRDefault="00ED422B" w:rsidP="00100739">
      <w:pPr>
        <w:ind w:firstLine="480"/>
      </w:pPr>
      <w:r>
        <w:t xml:space="preserve">IDEN      a1a       </w:t>
      </w:r>
    </w:p>
    <w:p w:rsidR="00ED422B" w:rsidRDefault="00ED422B" w:rsidP="00100739">
      <w:pPr>
        <w:ind w:firstLine="480"/>
      </w:pPr>
      <w:r>
        <w:t xml:space="preserve">GREAT     &gt;         </w:t>
      </w:r>
    </w:p>
    <w:p w:rsidR="00ED422B" w:rsidRDefault="00ED422B" w:rsidP="00100739">
      <w:pPr>
        <w:ind w:firstLine="480"/>
      </w:pPr>
      <w:r>
        <w:t xml:space="preserve">UINT      2         </w:t>
      </w:r>
    </w:p>
    <w:p w:rsidR="00ED422B" w:rsidRDefault="00ED422B" w:rsidP="00100739">
      <w:pPr>
        <w:ind w:firstLine="480"/>
      </w:pPr>
      <w:r>
        <w:t xml:space="preserve">RPAR      )         </w:t>
      </w:r>
    </w:p>
    <w:p w:rsidR="00ED422B" w:rsidRDefault="00ED422B" w:rsidP="00100739">
      <w:pPr>
        <w:ind w:firstLine="480"/>
      </w:pPr>
      <w:r>
        <w:t xml:space="preserve">LDKH      {         </w:t>
      </w:r>
    </w:p>
    <w:p w:rsidR="00ED422B" w:rsidRDefault="00ED422B" w:rsidP="00100739">
      <w:pPr>
        <w:ind w:firstLine="480"/>
      </w:pPr>
      <w:r>
        <w:t xml:space="preserve">IDEN      a1a       </w:t>
      </w:r>
    </w:p>
    <w:p w:rsidR="00ED422B" w:rsidRDefault="00ED422B" w:rsidP="00100739">
      <w:pPr>
        <w:ind w:firstLine="480"/>
      </w:pPr>
      <w:r>
        <w:t xml:space="preserve">EQUAL     =         </w:t>
      </w:r>
    </w:p>
    <w:p w:rsidR="00ED422B" w:rsidRDefault="00ED422B" w:rsidP="00100739">
      <w:pPr>
        <w:ind w:firstLine="480"/>
      </w:pPr>
      <w:r>
        <w:t xml:space="preserve">IDEN      a1a       </w:t>
      </w:r>
    </w:p>
    <w:p w:rsidR="00ED422B" w:rsidRDefault="00ED422B" w:rsidP="00100739">
      <w:pPr>
        <w:ind w:firstLine="480"/>
      </w:pPr>
      <w:r>
        <w:t xml:space="preserve">MINUS     -         </w:t>
      </w:r>
    </w:p>
    <w:p w:rsidR="00ED422B" w:rsidRDefault="00ED422B" w:rsidP="00100739">
      <w:pPr>
        <w:ind w:firstLine="480"/>
      </w:pPr>
      <w:r>
        <w:t xml:space="preserve">IDEN      a0a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 xml:space="preserve">IDEN      a1a       </w:t>
      </w:r>
    </w:p>
    <w:p w:rsidR="00ED422B" w:rsidRDefault="00ED422B" w:rsidP="00100739">
      <w:pPr>
        <w:ind w:firstLine="480"/>
      </w:pPr>
      <w:r>
        <w:t xml:space="preserve">EQUAL     =         </w:t>
      </w:r>
    </w:p>
    <w:p w:rsidR="00ED422B" w:rsidRDefault="00ED422B" w:rsidP="00100739">
      <w:pPr>
        <w:ind w:firstLine="480"/>
      </w:pPr>
      <w:r>
        <w:t xml:space="preserve">IDEN      a1a       </w:t>
      </w:r>
    </w:p>
    <w:p w:rsidR="00ED422B" w:rsidRDefault="00ED422B" w:rsidP="00100739">
      <w:pPr>
        <w:ind w:firstLine="480"/>
      </w:pPr>
      <w:r>
        <w:t xml:space="preserve">MULT      *         </w:t>
      </w:r>
    </w:p>
    <w:p w:rsidR="00ED422B" w:rsidRDefault="00ED422B" w:rsidP="00100739">
      <w:pPr>
        <w:ind w:firstLine="480"/>
      </w:pPr>
      <w:r>
        <w:t xml:space="preserve">UINT      2  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 xml:space="preserve">IDEN      print_num </w:t>
      </w:r>
    </w:p>
    <w:p w:rsidR="00ED422B" w:rsidRDefault="00ED422B" w:rsidP="00100739">
      <w:pPr>
        <w:ind w:firstLine="480"/>
      </w:pPr>
      <w:r>
        <w:t xml:space="preserve">LPAR      (         </w:t>
      </w:r>
    </w:p>
    <w:p w:rsidR="00ED422B" w:rsidRDefault="00ED422B" w:rsidP="00100739">
      <w:pPr>
        <w:ind w:firstLine="480"/>
      </w:pPr>
      <w:r>
        <w:t xml:space="preserve">IDEN      a1a       </w:t>
      </w:r>
    </w:p>
    <w:p w:rsidR="00ED422B" w:rsidRDefault="00ED422B" w:rsidP="00100739">
      <w:pPr>
        <w:ind w:firstLine="480"/>
      </w:pPr>
      <w:r>
        <w:t xml:space="preserve">RPAR      )  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 xml:space="preserve">RDKH      }         </w:t>
      </w:r>
    </w:p>
    <w:p w:rsidR="00ED422B" w:rsidRDefault="00ED422B" w:rsidP="00100739">
      <w:pPr>
        <w:ind w:firstLine="480"/>
      </w:pPr>
      <w:r>
        <w:t xml:space="preserve">IF        if        </w:t>
      </w:r>
    </w:p>
    <w:p w:rsidR="00ED422B" w:rsidRDefault="00ED422B" w:rsidP="00100739">
      <w:pPr>
        <w:ind w:firstLine="480"/>
      </w:pPr>
      <w:r>
        <w:t xml:space="preserve">LPAR      (         </w:t>
      </w:r>
    </w:p>
    <w:p w:rsidR="00ED422B" w:rsidRDefault="00ED422B" w:rsidP="00100739">
      <w:pPr>
        <w:ind w:firstLine="480"/>
      </w:pPr>
      <w:r>
        <w:t xml:space="preserve">IDEN      i         </w:t>
      </w:r>
    </w:p>
    <w:p w:rsidR="00ED422B" w:rsidRDefault="00ED422B" w:rsidP="00100739">
      <w:pPr>
        <w:ind w:firstLine="480"/>
      </w:pPr>
      <w:r>
        <w:t xml:space="preserve">LESS      &lt;         </w:t>
      </w:r>
    </w:p>
    <w:p w:rsidR="00ED422B" w:rsidRDefault="00ED422B" w:rsidP="00100739">
      <w:pPr>
        <w:ind w:firstLine="480"/>
      </w:pPr>
      <w:r>
        <w:t xml:space="preserve">UINT      10        </w:t>
      </w:r>
    </w:p>
    <w:p w:rsidR="00ED422B" w:rsidRDefault="00ED422B" w:rsidP="00100739">
      <w:pPr>
        <w:ind w:firstLine="480"/>
      </w:pPr>
      <w:r>
        <w:t xml:space="preserve">RPAR      )         </w:t>
      </w:r>
    </w:p>
    <w:p w:rsidR="00ED422B" w:rsidRDefault="00ED422B" w:rsidP="00100739">
      <w:pPr>
        <w:ind w:firstLine="480"/>
      </w:pPr>
      <w:r>
        <w:t xml:space="preserve">LDKH      {         </w:t>
      </w:r>
    </w:p>
    <w:p w:rsidR="00ED422B" w:rsidRDefault="00ED422B" w:rsidP="00100739">
      <w:pPr>
        <w:ind w:firstLine="480"/>
      </w:pPr>
      <w:r>
        <w:t xml:space="preserve">IDEN      i         </w:t>
      </w:r>
    </w:p>
    <w:p w:rsidR="00ED422B" w:rsidRDefault="00ED422B" w:rsidP="00100739">
      <w:pPr>
        <w:ind w:firstLine="480"/>
      </w:pPr>
      <w:r>
        <w:t xml:space="preserve">EQUAL     =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UINT      10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SEMI      ;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print_num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LPAR      (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i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RPAR      )  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 xml:space="preserve">RDKH      }         </w:t>
      </w:r>
    </w:p>
    <w:p w:rsidR="00ED422B" w:rsidRDefault="00ED422B" w:rsidP="00100739">
      <w:pPr>
        <w:ind w:firstLine="480"/>
      </w:pPr>
      <w:r>
        <w:t xml:space="preserve">IF        if        </w:t>
      </w:r>
    </w:p>
    <w:p w:rsidR="00ED422B" w:rsidRDefault="00ED422B" w:rsidP="00100739">
      <w:pPr>
        <w:ind w:firstLine="480"/>
      </w:pPr>
      <w:r>
        <w:t xml:space="preserve">LPAR      (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i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GEQ       &gt;=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UINT      9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RPAR      )         </w:t>
      </w:r>
    </w:p>
    <w:p w:rsidR="00ED422B" w:rsidRDefault="00ED422B" w:rsidP="00100739">
      <w:pPr>
        <w:ind w:firstLine="480"/>
      </w:pPr>
      <w:r>
        <w:t xml:space="preserve">LDKH      {         </w:t>
      </w:r>
    </w:p>
    <w:p w:rsidR="00ED422B" w:rsidRDefault="00ED422B" w:rsidP="00100739">
      <w:pPr>
        <w:ind w:firstLine="480"/>
      </w:pPr>
      <w:r>
        <w:t xml:space="preserve">IDEN      i         </w:t>
      </w:r>
    </w:p>
    <w:p w:rsidR="00ED422B" w:rsidRDefault="00ED422B" w:rsidP="00100739">
      <w:pPr>
        <w:ind w:firstLine="480"/>
      </w:pPr>
      <w:r>
        <w:t xml:space="preserve">EQUAL     =         </w:t>
      </w:r>
    </w:p>
    <w:p w:rsidR="00ED422B" w:rsidRDefault="00ED422B" w:rsidP="00100739">
      <w:pPr>
        <w:ind w:firstLine="480"/>
      </w:pPr>
      <w:r>
        <w:t xml:space="preserve">UINT      1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SEMI      ;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print_num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LPAR      (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i         </w:t>
      </w:r>
    </w:p>
    <w:p w:rsidR="00ED422B" w:rsidRDefault="00ED422B" w:rsidP="00100739">
      <w:pPr>
        <w:ind w:firstLine="480"/>
      </w:pPr>
      <w:r>
        <w:t xml:space="preserve">RPAR      )  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 xml:space="preserve">RDKH      }         </w:t>
      </w:r>
    </w:p>
    <w:p w:rsidR="00ED422B" w:rsidRDefault="00ED422B" w:rsidP="00100739">
      <w:pPr>
        <w:ind w:firstLine="480"/>
      </w:pPr>
      <w:r>
        <w:t xml:space="preserve">IF        if        </w:t>
      </w:r>
    </w:p>
    <w:p w:rsidR="00ED422B" w:rsidRDefault="00ED422B" w:rsidP="00100739">
      <w:pPr>
        <w:ind w:firstLine="480"/>
      </w:pPr>
      <w:r>
        <w:t xml:space="preserve">LPAR      (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i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LEQ       &lt;=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UINT      9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RPAR      )         </w:t>
      </w:r>
    </w:p>
    <w:p w:rsidR="00ED422B" w:rsidRDefault="00ED422B" w:rsidP="00100739">
      <w:pPr>
        <w:ind w:firstLine="480"/>
      </w:pPr>
      <w:r>
        <w:t xml:space="preserve">LDKH      {         </w:t>
      </w:r>
    </w:p>
    <w:p w:rsidR="00ED422B" w:rsidRDefault="00ED422B" w:rsidP="00100739">
      <w:pPr>
        <w:ind w:firstLine="480"/>
      </w:pPr>
      <w:r>
        <w:t xml:space="preserve">IDEN      i         </w:t>
      </w:r>
    </w:p>
    <w:p w:rsidR="00ED422B" w:rsidRDefault="00ED422B" w:rsidP="00100739">
      <w:pPr>
        <w:ind w:firstLine="480"/>
      </w:pPr>
      <w:r>
        <w:t xml:space="preserve">EQUAL     =         </w:t>
      </w:r>
    </w:p>
    <w:p w:rsidR="00ED422B" w:rsidRDefault="00ED422B" w:rsidP="00100739">
      <w:pPr>
        <w:ind w:firstLine="480"/>
      </w:pPr>
      <w:r>
        <w:t xml:space="preserve">MINUS     -         </w:t>
      </w:r>
    </w:p>
    <w:p w:rsidR="00ED422B" w:rsidRDefault="00ED422B" w:rsidP="00100739">
      <w:pPr>
        <w:ind w:firstLine="480"/>
      </w:pPr>
      <w:r>
        <w:t xml:space="preserve">UINT      4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SEMI      ;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print_num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LPAR      (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i         </w:t>
      </w:r>
    </w:p>
    <w:p w:rsidR="00ED422B" w:rsidRDefault="00ED422B" w:rsidP="00100739">
      <w:pPr>
        <w:ind w:firstLine="480"/>
      </w:pPr>
      <w:r>
        <w:t xml:space="preserve">RPAR      )  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 xml:space="preserve">RDKH      }         </w:t>
      </w:r>
    </w:p>
    <w:p w:rsidR="00ED422B" w:rsidRDefault="00ED422B" w:rsidP="00100739">
      <w:pPr>
        <w:ind w:firstLine="480"/>
      </w:pPr>
      <w:r>
        <w:t xml:space="preserve">IF        if        </w:t>
      </w:r>
    </w:p>
    <w:p w:rsidR="00ED422B" w:rsidRDefault="00ED422B" w:rsidP="00100739">
      <w:pPr>
        <w:ind w:firstLine="480"/>
      </w:pPr>
      <w:r>
        <w:t xml:space="preserve">LPAR      (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i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NEQ       !=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UINT      9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RPAR      )         </w:t>
      </w:r>
    </w:p>
    <w:p w:rsidR="00ED422B" w:rsidRDefault="00ED422B" w:rsidP="00100739">
      <w:pPr>
        <w:ind w:firstLine="480"/>
      </w:pPr>
      <w:r>
        <w:t xml:space="preserve">LDKH      {         </w:t>
      </w:r>
    </w:p>
    <w:p w:rsidR="00ED422B" w:rsidRDefault="00ED422B" w:rsidP="00100739">
      <w:pPr>
        <w:ind w:firstLine="480"/>
      </w:pPr>
      <w:r>
        <w:t xml:space="preserve">IDEN      i         </w:t>
      </w:r>
    </w:p>
    <w:p w:rsidR="00ED422B" w:rsidRDefault="00ED422B" w:rsidP="00100739">
      <w:pPr>
        <w:ind w:firstLine="480"/>
      </w:pPr>
      <w:r>
        <w:t xml:space="preserve">EQUAL     =         </w:t>
      </w:r>
    </w:p>
    <w:p w:rsidR="00ED422B" w:rsidRDefault="00ED422B" w:rsidP="00100739">
      <w:pPr>
        <w:ind w:firstLine="480"/>
      </w:pPr>
      <w:r>
        <w:t xml:space="preserve">PLUS      +         </w:t>
      </w:r>
    </w:p>
    <w:p w:rsidR="00ED422B" w:rsidRDefault="00ED422B" w:rsidP="00100739">
      <w:pPr>
        <w:ind w:firstLine="480"/>
      </w:pPr>
      <w:r>
        <w:t xml:space="preserve">UINT      9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SEMI      ;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print_num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LPAR      (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i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RPAR      )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SEMI      ;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RDKH      }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i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EQUAL     =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i         </w:t>
      </w:r>
    </w:p>
    <w:p w:rsidR="00ED422B" w:rsidRDefault="00ED422B" w:rsidP="00100739">
      <w:pPr>
        <w:ind w:firstLine="480"/>
      </w:pPr>
      <w:r>
        <w:t xml:space="preserve">MINUS     -         </w:t>
      </w:r>
    </w:p>
    <w:p w:rsidR="00ED422B" w:rsidRDefault="00ED422B" w:rsidP="00100739">
      <w:pPr>
        <w:ind w:firstLine="480"/>
      </w:pPr>
      <w:r>
        <w:t xml:space="preserve">UINT      9  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 xml:space="preserve">IF        if        </w:t>
      </w:r>
    </w:p>
    <w:p w:rsidR="00ED422B" w:rsidRDefault="00ED422B" w:rsidP="00100739">
      <w:pPr>
        <w:ind w:firstLine="480"/>
      </w:pPr>
      <w:r>
        <w:t xml:space="preserve">LPAR      (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i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RPAR      )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LDKH      {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i         </w:t>
      </w:r>
    </w:p>
    <w:p w:rsidR="00ED422B" w:rsidRDefault="00ED422B" w:rsidP="00100739">
      <w:pPr>
        <w:ind w:firstLine="480"/>
      </w:pPr>
      <w:r>
        <w:t xml:space="preserve">EQUAL     =         </w:t>
      </w:r>
    </w:p>
    <w:p w:rsidR="00ED422B" w:rsidRDefault="00ED422B" w:rsidP="00100739">
      <w:pPr>
        <w:ind w:firstLine="480"/>
      </w:pPr>
      <w:r>
        <w:t xml:space="preserve">UINT      9  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 xml:space="preserve">IDEN      print_num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LPAR      (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i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RPAR      )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SEMI      ;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RDKH      }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PRINTF    printf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LPAR      (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i         </w:t>
      </w:r>
    </w:p>
    <w:p w:rsidR="00ED422B" w:rsidRDefault="00ED422B" w:rsidP="00100739">
      <w:pPr>
        <w:ind w:firstLine="480"/>
      </w:pPr>
      <w:r>
        <w:t xml:space="preserve">RPAR      )  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 xml:space="preserve">IDEN      j         </w:t>
      </w:r>
    </w:p>
    <w:p w:rsidR="00ED422B" w:rsidRDefault="00ED422B" w:rsidP="00100739">
      <w:pPr>
        <w:ind w:firstLine="480"/>
      </w:pPr>
      <w:r>
        <w:t xml:space="preserve">EQUAL     =         </w:t>
      </w:r>
    </w:p>
    <w:p w:rsidR="00ED422B" w:rsidRDefault="00ED422B" w:rsidP="00100739">
      <w:pPr>
        <w:ind w:firstLine="480"/>
      </w:pPr>
      <w:r>
        <w:t xml:space="preserve">UINT      5  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 xml:space="preserve">IDEN      while     </w:t>
      </w:r>
    </w:p>
    <w:p w:rsidR="00ED422B" w:rsidRDefault="00ED422B" w:rsidP="00100739">
      <w:pPr>
        <w:ind w:firstLine="480"/>
      </w:pPr>
      <w:r>
        <w:t xml:space="preserve">LPAR      (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i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LESS      &lt;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j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RPAR      )         </w:t>
      </w:r>
    </w:p>
    <w:p w:rsidR="00ED422B" w:rsidRDefault="00ED422B" w:rsidP="00100739">
      <w:pPr>
        <w:ind w:firstLine="480"/>
      </w:pPr>
      <w:r>
        <w:t xml:space="preserve">LDKH      {         </w:t>
      </w:r>
    </w:p>
    <w:p w:rsidR="00ED422B" w:rsidRDefault="00ED422B" w:rsidP="00100739">
      <w:pPr>
        <w:ind w:firstLine="480"/>
      </w:pPr>
      <w:r>
        <w:t xml:space="preserve">SWITCH    switch    </w:t>
      </w:r>
    </w:p>
    <w:p w:rsidR="00ED422B" w:rsidRDefault="00ED422B" w:rsidP="00100739">
      <w:pPr>
        <w:ind w:firstLine="480"/>
      </w:pPr>
      <w:r>
        <w:t xml:space="preserve">LPAR      (         </w:t>
      </w:r>
    </w:p>
    <w:p w:rsidR="00ED422B" w:rsidRDefault="00ED422B" w:rsidP="00100739">
      <w:pPr>
        <w:ind w:firstLine="480"/>
      </w:pPr>
      <w:r>
        <w:t xml:space="preserve">IDEN      i         </w:t>
      </w:r>
    </w:p>
    <w:p w:rsidR="00ED422B" w:rsidRDefault="00ED422B" w:rsidP="00100739">
      <w:pPr>
        <w:ind w:firstLine="480"/>
      </w:pPr>
      <w:r>
        <w:t xml:space="preserve">RPAR      )         </w:t>
      </w:r>
    </w:p>
    <w:p w:rsidR="00ED422B" w:rsidRDefault="00ED422B" w:rsidP="00100739">
      <w:pPr>
        <w:ind w:firstLine="480"/>
      </w:pPr>
      <w:r>
        <w:t xml:space="preserve">LDKH      {         </w:t>
      </w:r>
    </w:p>
    <w:p w:rsidR="00ED422B" w:rsidRDefault="00ED422B" w:rsidP="00100739">
      <w:pPr>
        <w:ind w:firstLine="480"/>
      </w:pPr>
      <w:r>
        <w:t xml:space="preserve">CASE      case      </w:t>
      </w:r>
    </w:p>
    <w:p w:rsidR="00ED422B" w:rsidRDefault="00ED422B" w:rsidP="00100739">
      <w:pPr>
        <w:ind w:firstLine="480"/>
      </w:pPr>
      <w:r>
        <w:t xml:space="preserve">UINT      0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COLON     :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print_num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LPAR      (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i         </w:t>
      </w:r>
    </w:p>
    <w:p w:rsidR="00ED422B" w:rsidRDefault="00ED422B" w:rsidP="00100739">
      <w:pPr>
        <w:ind w:firstLine="480"/>
      </w:pPr>
      <w:r>
        <w:t xml:space="preserve">RPAR      )  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 xml:space="preserve">CASE      case      </w:t>
      </w:r>
    </w:p>
    <w:p w:rsidR="00ED422B" w:rsidRDefault="00ED422B" w:rsidP="00100739">
      <w:pPr>
        <w:ind w:firstLine="480"/>
      </w:pPr>
      <w:r>
        <w:t xml:space="preserve">UINT      1         </w:t>
      </w:r>
    </w:p>
    <w:p w:rsidR="00ED422B" w:rsidRDefault="00ED422B" w:rsidP="00100739">
      <w:pPr>
        <w:ind w:firstLine="480"/>
      </w:pPr>
      <w:r>
        <w:t xml:space="preserve">COLON     :         </w:t>
      </w:r>
    </w:p>
    <w:p w:rsidR="00ED422B" w:rsidRDefault="00ED422B" w:rsidP="00100739">
      <w:pPr>
        <w:ind w:firstLine="480"/>
      </w:pPr>
      <w:r>
        <w:t xml:space="preserve">LDKH      {         </w:t>
      </w:r>
    </w:p>
    <w:p w:rsidR="00ED422B" w:rsidRDefault="00ED422B" w:rsidP="00100739">
      <w:pPr>
        <w:ind w:firstLine="480"/>
      </w:pPr>
      <w:r>
        <w:t xml:space="preserve">IDEN      cha       </w:t>
      </w:r>
    </w:p>
    <w:p w:rsidR="00ED422B" w:rsidRDefault="00ED422B" w:rsidP="00100739">
      <w:pPr>
        <w:ind w:firstLine="480"/>
      </w:pPr>
      <w:r>
        <w:t xml:space="preserve">EQUAL     =         </w:t>
      </w:r>
    </w:p>
    <w:p w:rsidR="00ED422B" w:rsidRDefault="00ED422B" w:rsidP="00100739">
      <w:pPr>
        <w:ind w:firstLine="480"/>
      </w:pPr>
      <w:r>
        <w:t xml:space="preserve">CHAR      'c'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>IDEN      print_char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LPAR      (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cha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RPAR      )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SEMI      ;         </w:t>
      </w:r>
    </w:p>
    <w:p w:rsidR="00ED422B" w:rsidRDefault="00ED422B" w:rsidP="00100739">
      <w:pPr>
        <w:ind w:firstLine="480"/>
      </w:pPr>
      <w:r>
        <w:t xml:space="preserve">RDKH      }         </w:t>
      </w:r>
    </w:p>
    <w:p w:rsidR="00ED422B" w:rsidRDefault="00ED422B" w:rsidP="00100739">
      <w:pPr>
        <w:ind w:firstLine="480"/>
      </w:pPr>
      <w:r>
        <w:t xml:space="preserve">CASE      case      </w:t>
      </w:r>
    </w:p>
    <w:p w:rsidR="00ED422B" w:rsidRDefault="00ED422B" w:rsidP="00100739">
      <w:pPr>
        <w:ind w:firstLine="480"/>
      </w:pPr>
      <w:r>
        <w:t xml:space="preserve">UINT      2         </w:t>
      </w:r>
    </w:p>
    <w:p w:rsidR="00ED422B" w:rsidRDefault="00ED422B" w:rsidP="00100739">
      <w:pPr>
        <w:ind w:firstLine="480"/>
      </w:pPr>
      <w:r>
        <w:t xml:space="preserve">COLON     :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print_all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LPAR      (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i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RPAR      )  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 xml:space="preserve">CASE      case      </w:t>
      </w:r>
    </w:p>
    <w:p w:rsidR="00ED422B" w:rsidRDefault="00ED422B" w:rsidP="00100739">
      <w:pPr>
        <w:ind w:firstLine="480"/>
      </w:pPr>
      <w:r>
        <w:t xml:space="preserve">UINT      3         </w:t>
      </w:r>
    </w:p>
    <w:p w:rsidR="00ED422B" w:rsidRDefault="00ED422B" w:rsidP="00100739">
      <w:pPr>
        <w:ind w:firstLine="480"/>
      </w:pPr>
      <w:r>
        <w:t xml:space="preserve">COLON     :         </w:t>
      </w:r>
    </w:p>
    <w:p w:rsidR="00ED422B" w:rsidRDefault="00ED422B" w:rsidP="00100739">
      <w:pPr>
        <w:ind w:firstLine="480"/>
      </w:pPr>
      <w:r>
        <w:t>IDEN      print_hello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 xml:space="preserve">CASE      case      </w:t>
      </w:r>
    </w:p>
    <w:p w:rsidR="00ED422B" w:rsidRDefault="00ED422B" w:rsidP="00100739">
      <w:pPr>
        <w:ind w:firstLine="480"/>
      </w:pPr>
      <w:r>
        <w:t xml:space="preserve">UINT      4         </w:t>
      </w:r>
    </w:p>
    <w:p w:rsidR="00ED422B" w:rsidRDefault="00ED422B" w:rsidP="00100739">
      <w:pPr>
        <w:ind w:firstLine="480"/>
      </w:pPr>
      <w:r>
        <w:t xml:space="preserve">COLON     :         </w:t>
      </w:r>
    </w:p>
    <w:p w:rsidR="00ED422B" w:rsidRDefault="00ED422B" w:rsidP="00100739">
      <w:pPr>
        <w:ind w:firstLine="480"/>
      </w:pPr>
      <w:r>
        <w:t xml:space="preserve">IDEN      print_all </w:t>
      </w:r>
    </w:p>
    <w:p w:rsidR="00ED422B" w:rsidRDefault="00ED422B" w:rsidP="00100739">
      <w:pPr>
        <w:ind w:firstLine="480"/>
      </w:pPr>
      <w:r>
        <w:t xml:space="preserve">LPAR      (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i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RPAR      )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SEMI      ;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RDKH      }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i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EQUAL     =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i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PLUS      +         </w:t>
      </w:r>
    </w:p>
    <w:p w:rsidR="00ED422B" w:rsidRDefault="00ED422B" w:rsidP="00100739">
      <w:pPr>
        <w:ind w:firstLine="480"/>
      </w:pPr>
      <w:r>
        <w:t xml:space="preserve">UINT      1  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 xml:space="preserve">RDKH      }         </w:t>
      </w:r>
    </w:p>
    <w:p w:rsidR="00ED422B" w:rsidRDefault="00ED422B" w:rsidP="00100739">
      <w:pPr>
        <w:ind w:firstLine="480"/>
      </w:pPr>
      <w:r>
        <w:t xml:space="preserve">IDEN      cha       </w:t>
      </w:r>
    </w:p>
    <w:p w:rsidR="00ED422B" w:rsidRDefault="00ED422B" w:rsidP="00100739">
      <w:pPr>
        <w:ind w:firstLine="480"/>
      </w:pPr>
      <w:r>
        <w:t xml:space="preserve">EQUAL     =         </w:t>
      </w:r>
    </w:p>
    <w:p w:rsidR="00ED422B" w:rsidRDefault="00ED422B" w:rsidP="00100739">
      <w:pPr>
        <w:ind w:firstLine="480"/>
      </w:pPr>
      <w:r>
        <w:t xml:space="preserve">CHAR      'd'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 xml:space="preserve">IDEN      while     </w:t>
      </w:r>
    </w:p>
    <w:p w:rsidR="00ED422B" w:rsidRDefault="00ED422B" w:rsidP="00100739">
      <w:pPr>
        <w:ind w:firstLine="480"/>
      </w:pPr>
      <w:r>
        <w:t xml:space="preserve">LPAR      (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i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GREAT     &gt;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UINT      3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RPAR      )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LDKH      {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nul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LPAR      (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RPAR      )  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 xml:space="preserve">SWITCH    switch    </w:t>
      </w:r>
    </w:p>
    <w:p w:rsidR="00ED422B" w:rsidRDefault="00ED422B" w:rsidP="00100739">
      <w:pPr>
        <w:ind w:firstLine="480"/>
      </w:pPr>
      <w:r>
        <w:t xml:space="preserve">LPAR      (         </w:t>
      </w:r>
    </w:p>
    <w:p w:rsidR="00ED422B" w:rsidRDefault="00ED422B" w:rsidP="00100739">
      <w:pPr>
        <w:ind w:firstLine="480"/>
      </w:pPr>
      <w:r>
        <w:t xml:space="preserve">IDEN      cha       </w:t>
      </w:r>
    </w:p>
    <w:p w:rsidR="00ED422B" w:rsidRDefault="00ED422B" w:rsidP="00100739">
      <w:pPr>
        <w:ind w:firstLine="480"/>
      </w:pPr>
      <w:r>
        <w:t xml:space="preserve">RPAR      )         </w:t>
      </w:r>
    </w:p>
    <w:p w:rsidR="00ED422B" w:rsidRDefault="00ED422B" w:rsidP="00100739">
      <w:pPr>
        <w:ind w:firstLine="480"/>
      </w:pPr>
      <w:r>
        <w:t xml:space="preserve">LDKH      {         </w:t>
      </w:r>
    </w:p>
    <w:p w:rsidR="00ED422B" w:rsidRDefault="00ED422B" w:rsidP="00100739">
      <w:pPr>
        <w:ind w:firstLine="480"/>
      </w:pPr>
      <w:r>
        <w:t xml:space="preserve">CASE      case      </w:t>
      </w:r>
    </w:p>
    <w:p w:rsidR="00ED422B" w:rsidRDefault="00ED422B" w:rsidP="00100739">
      <w:pPr>
        <w:ind w:firstLine="480"/>
      </w:pPr>
      <w:r>
        <w:t xml:space="preserve">CHAR      '2'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COLON     :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print_num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LPAR      (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i         </w:t>
      </w:r>
    </w:p>
    <w:p w:rsidR="00ED422B" w:rsidRDefault="00ED422B" w:rsidP="00100739">
      <w:pPr>
        <w:ind w:firstLine="480"/>
      </w:pPr>
      <w:r>
        <w:t xml:space="preserve">RPAR      )  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 xml:space="preserve">CASE      case      </w:t>
      </w:r>
    </w:p>
    <w:p w:rsidR="00ED422B" w:rsidRDefault="00ED422B" w:rsidP="00100739">
      <w:pPr>
        <w:ind w:firstLine="480"/>
      </w:pPr>
      <w:r>
        <w:t xml:space="preserve">CHAR      'd'       </w:t>
      </w:r>
    </w:p>
    <w:p w:rsidR="00ED422B" w:rsidRDefault="00ED422B" w:rsidP="00100739">
      <w:pPr>
        <w:ind w:firstLine="480"/>
      </w:pPr>
      <w:r>
        <w:t xml:space="preserve">COLON     :         </w:t>
      </w:r>
    </w:p>
    <w:p w:rsidR="00ED422B" w:rsidRDefault="00ED422B" w:rsidP="00100739">
      <w:pPr>
        <w:ind w:firstLine="480"/>
      </w:pPr>
      <w:r>
        <w:t xml:space="preserve">IDEN      print_all </w:t>
      </w:r>
    </w:p>
    <w:p w:rsidR="00ED422B" w:rsidRDefault="00ED422B" w:rsidP="00100739">
      <w:pPr>
        <w:ind w:firstLine="480"/>
      </w:pPr>
      <w:r>
        <w:t xml:space="preserve">LPAR      (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i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RPAR      )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SEMI      ;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DEFAUL    default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COLON     :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>IDEN      print_hello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LPAR      (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RPAR      )  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 xml:space="preserve">RDKH      }         </w:t>
      </w:r>
    </w:p>
    <w:p w:rsidR="00ED422B" w:rsidRDefault="00ED422B" w:rsidP="00100739">
      <w:pPr>
        <w:ind w:firstLine="480"/>
      </w:pPr>
      <w:r>
        <w:t xml:space="preserve">IDEN      cha       </w:t>
      </w:r>
    </w:p>
    <w:p w:rsidR="00ED422B" w:rsidRDefault="00ED422B" w:rsidP="00100739">
      <w:pPr>
        <w:ind w:firstLine="480"/>
      </w:pPr>
      <w:r>
        <w:t xml:space="preserve">EQUAL     =         </w:t>
      </w:r>
    </w:p>
    <w:p w:rsidR="00ED422B" w:rsidRDefault="00ED422B" w:rsidP="00100739">
      <w:pPr>
        <w:ind w:firstLine="480"/>
      </w:pPr>
      <w:r>
        <w:t xml:space="preserve">CHAR      'e'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 xml:space="preserve">IDEN      i         </w:t>
      </w:r>
    </w:p>
    <w:p w:rsidR="00ED422B" w:rsidRDefault="00ED422B" w:rsidP="00100739">
      <w:pPr>
        <w:ind w:firstLine="480"/>
      </w:pPr>
      <w:r>
        <w:t xml:space="preserve">EQUAL     =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i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MINUS     -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UINT      1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SEMI      ;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RDKH      }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k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EQUAL     =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add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LPAR      (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i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PLUS      +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j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RPAR      )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SEMI      ;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print_all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LPAR      (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k         </w:t>
      </w:r>
    </w:p>
    <w:p w:rsidR="00ED422B" w:rsidRDefault="00ED422B" w:rsidP="00100739">
      <w:pPr>
        <w:ind w:firstLine="480"/>
      </w:pPr>
      <w:r>
        <w:t xml:space="preserve">RPAR      )  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 xml:space="preserve">IDEN      print_all </w:t>
      </w:r>
    </w:p>
    <w:p w:rsidR="00ED422B" w:rsidRDefault="00ED422B" w:rsidP="00100739">
      <w:pPr>
        <w:ind w:firstLine="480"/>
      </w:pPr>
      <w:r>
        <w:t xml:space="preserve">LPAR      (         </w:t>
      </w:r>
    </w:p>
    <w:p w:rsidR="00ED422B" w:rsidRDefault="00ED422B" w:rsidP="00100739">
      <w:pPr>
        <w:ind w:firstLine="480"/>
      </w:pPr>
      <w:r>
        <w:t xml:space="preserve">IDEN      add_a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LPAR      (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k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RPAR      )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RPAR      )  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 xml:space="preserve">IDEN      print_all </w:t>
      </w:r>
    </w:p>
    <w:p w:rsidR="00ED422B" w:rsidRDefault="00ED422B" w:rsidP="00100739">
      <w:pPr>
        <w:ind w:firstLine="480"/>
      </w:pPr>
      <w:r>
        <w:t xml:space="preserve">LPAR      (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add_10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LPAR      (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k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RPAR      )         </w:t>
      </w:r>
    </w:p>
    <w:p w:rsidR="00ED422B" w:rsidRDefault="00ED422B" w:rsidP="00100739">
      <w:pPr>
        <w:ind w:firstLine="480"/>
      </w:pPr>
      <w:r>
        <w:t xml:space="preserve">RPAR      )  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 xml:space="preserve">IDEN      print_all </w:t>
      </w:r>
    </w:p>
    <w:p w:rsidR="00ED422B" w:rsidRDefault="00ED422B" w:rsidP="00100739">
      <w:pPr>
        <w:ind w:firstLine="480"/>
      </w:pPr>
      <w:r>
        <w:t xml:space="preserve">LPAR      (         </w:t>
      </w:r>
    </w:p>
    <w:p w:rsidR="00ED422B" w:rsidRDefault="00ED422B" w:rsidP="00100739">
      <w:pPr>
        <w:ind w:firstLine="480"/>
      </w:pPr>
      <w:r>
        <w:t xml:space="preserve">IDEN      add_1_a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LPAR      (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k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RPAR      )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RPAR      )  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>IDEN      print_char</w:t>
      </w:r>
    </w:p>
    <w:p w:rsidR="00ED422B" w:rsidRDefault="00ED422B" w:rsidP="00100739">
      <w:pPr>
        <w:ind w:firstLine="480"/>
      </w:pPr>
      <w:r>
        <w:t xml:space="preserve">LPAR      (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getch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LPAR      (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RPAR      )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RPAR      )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SEMI      ;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print_num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LPAR      (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fac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LPAR      (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UINT      5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RPAR      )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RPAR      )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SEMI      ;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PRINTF    printf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LPAR      (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STRING    "read i:"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RPAR      )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SEMI      ;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SCANF     scanf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LPAR      (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i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RPAR      )  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 xml:space="preserve">IDEN      print_all </w:t>
      </w:r>
    </w:p>
    <w:p w:rsidR="00ED422B" w:rsidRDefault="00ED422B" w:rsidP="00100739">
      <w:pPr>
        <w:ind w:firstLine="480"/>
      </w:pPr>
      <w:r>
        <w:t xml:space="preserve">LPAR      (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i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RPAR      )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SEMI      ;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PRINTF    printf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LPAR      (         </w:t>
      </w:r>
    </w:p>
    <w:p w:rsidR="00ED422B" w:rsidRDefault="00ED422B" w:rsidP="00100739">
      <w:pPr>
        <w:ind w:firstLine="480"/>
      </w:pPr>
      <w:r>
        <w:t>STRING    "read j,k:"</w:t>
      </w:r>
    </w:p>
    <w:p w:rsidR="00ED422B" w:rsidRDefault="00ED422B" w:rsidP="00100739">
      <w:pPr>
        <w:ind w:firstLine="480"/>
      </w:pPr>
      <w:r>
        <w:t xml:space="preserve">RPAR      )  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 xml:space="preserve">SCANF     scanf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LPAR      (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j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COMMA     ,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k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RPAR      )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SEMI      ;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print_all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LPAR      (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j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RPAR      )  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 xml:space="preserve">IDEN      print_all </w:t>
      </w:r>
    </w:p>
    <w:p w:rsidR="00ED422B" w:rsidRDefault="00ED422B" w:rsidP="00100739">
      <w:pPr>
        <w:ind w:firstLine="480"/>
      </w:pPr>
      <w:r>
        <w:t xml:space="preserve">LPAR      (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k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RPAR      )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SEMI      ;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print_num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LPAR      (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a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RPAR      )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SEMI      ;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print_num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LPAR      (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B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RPAR      )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SEMI      ;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print_num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LPAR      (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_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RPAR      )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SEMI      ;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print_num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LPAR      (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_d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RPAR      )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SEMI      ;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>IDEN      print_char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LPAR      (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c_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RPAR      )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SEMI      ;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>IDEN      print_char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LPAR      (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c_0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RPAR      )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SEMI      ;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>IDEN      print_char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LPAR      (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ch1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RPAR      )  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>IDEN      print_char</w:t>
      </w:r>
    </w:p>
    <w:p w:rsidR="00ED422B" w:rsidRDefault="00ED422B" w:rsidP="00100739">
      <w:pPr>
        <w:ind w:firstLine="480"/>
      </w:pPr>
      <w:r>
        <w:t xml:space="preserve">LPAR      (         </w:t>
      </w:r>
    </w:p>
    <w:p w:rsidR="00ED422B" w:rsidRDefault="00ED422B" w:rsidP="00100739">
      <w:pPr>
        <w:ind w:firstLine="480"/>
      </w:pPr>
      <w:r>
        <w:t xml:space="preserve">IDEN      _c_2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RPAR      )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SEMI      ;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>IDEN      print_char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LPAR      (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C3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RPAR      )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SEMI      ;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>IDEN      print_char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LPAR      (   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IDEN      Ch_4      </w:t>
      </w:r>
    </w:p>
    <w:p w:rsidR="00ED422B" w:rsidRPr="00100739" w:rsidRDefault="00ED422B" w:rsidP="00100739">
      <w:pPr>
        <w:ind w:firstLine="480"/>
        <w:rPr>
          <w:lang w:val="da-DK"/>
        </w:rPr>
      </w:pPr>
      <w:r w:rsidRPr="00100739">
        <w:rPr>
          <w:lang w:val="da-DK"/>
        </w:rPr>
        <w:t xml:space="preserve">RPAR      )  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>IDEN      print_char</w:t>
      </w:r>
    </w:p>
    <w:p w:rsidR="00ED422B" w:rsidRDefault="00ED422B" w:rsidP="00100739">
      <w:pPr>
        <w:ind w:firstLine="480"/>
      </w:pPr>
      <w:r>
        <w:t xml:space="preserve">LPAR      (         </w:t>
      </w:r>
    </w:p>
    <w:p w:rsidR="00ED422B" w:rsidRDefault="00ED422B" w:rsidP="00100739">
      <w:pPr>
        <w:ind w:firstLine="480"/>
      </w:pPr>
      <w:r>
        <w:t xml:space="preserve">IDEN      _C_5_     </w:t>
      </w:r>
    </w:p>
    <w:p w:rsidR="00ED422B" w:rsidRDefault="00ED422B" w:rsidP="00100739">
      <w:pPr>
        <w:ind w:firstLine="480"/>
      </w:pPr>
      <w:r>
        <w:t xml:space="preserve">RPAR      )     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Default="00ED422B" w:rsidP="00100739">
      <w:pPr>
        <w:ind w:firstLine="480"/>
      </w:pPr>
      <w:r>
        <w:t xml:space="preserve">RETURN    return    </w:t>
      </w:r>
    </w:p>
    <w:p w:rsidR="00ED422B" w:rsidRDefault="00ED422B" w:rsidP="00100739">
      <w:pPr>
        <w:ind w:firstLine="480"/>
      </w:pPr>
      <w:r>
        <w:t xml:space="preserve">SEMI      ;         </w:t>
      </w:r>
    </w:p>
    <w:p w:rsidR="00ED422B" w:rsidRPr="00100739" w:rsidRDefault="00ED422B" w:rsidP="00100739">
      <w:pPr>
        <w:ind w:firstLine="480"/>
      </w:pPr>
      <w:r>
        <w:t xml:space="preserve">RDKH      }         </w:t>
      </w:r>
    </w:p>
    <w:bookmarkEnd w:id="2"/>
    <w:bookmarkEnd w:id="3"/>
    <w:p w:rsidR="00ED422B" w:rsidRDefault="00ED422B" w:rsidP="00D664AA">
      <w:pPr>
        <w:pStyle w:val="Heading1"/>
        <w:spacing w:before="156" w:after="156"/>
      </w:pPr>
      <w:r>
        <w:rPr>
          <w:rFonts w:hint="eastAsia"/>
        </w:rPr>
        <w:t>结论</w:t>
      </w:r>
    </w:p>
    <w:p w:rsidR="00ED422B" w:rsidRDefault="00ED422B" w:rsidP="00100739">
      <w:pPr>
        <w:ind w:left="480" w:firstLineChars="0" w:firstLine="0"/>
      </w:pPr>
      <w:r>
        <w:rPr>
          <w:rFonts w:hint="eastAsia"/>
        </w:rPr>
        <w:t>根据测试程序“</w:t>
      </w:r>
      <w:r>
        <w:t>16061160_test.txt</w:t>
      </w:r>
      <w:r>
        <w:rPr>
          <w:rFonts w:hint="eastAsia"/>
        </w:rPr>
        <w:t>”中的符合文法的源程序</w:t>
      </w:r>
    </w:p>
    <w:p w:rsidR="00ED422B" w:rsidRDefault="00ED422B" w:rsidP="00100739">
      <w:pPr>
        <w:ind w:left="480" w:firstLineChars="0" w:firstLine="0"/>
      </w:pPr>
      <w:r>
        <w:rPr>
          <w:rFonts w:hint="eastAsia"/>
        </w:rPr>
        <w:t>生成名为“</w:t>
      </w:r>
      <w:r>
        <w:t>16061160_result.txt</w:t>
      </w:r>
      <w:r>
        <w:rPr>
          <w:rFonts w:hint="eastAsia"/>
        </w:rPr>
        <w:t>”的词法分析结果</w:t>
      </w:r>
    </w:p>
    <w:p w:rsidR="00ED422B" w:rsidRDefault="00ED422B" w:rsidP="00100739">
      <w:pPr>
        <w:ind w:left="480" w:firstLineChars="0" w:firstLine="0"/>
      </w:pPr>
      <w:r>
        <w:rPr>
          <w:rFonts w:hint="eastAsia"/>
        </w:rPr>
        <w:t>部分错误被输出到控制台。</w:t>
      </w:r>
    </w:p>
    <w:p w:rsidR="00ED422B" w:rsidRDefault="00ED422B" w:rsidP="00100739">
      <w:pPr>
        <w:ind w:left="480" w:firstLineChars="0" w:firstLine="0"/>
      </w:pPr>
    </w:p>
    <w:p w:rsidR="00ED422B" w:rsidRPr="00E71AD5" w:rsidRDefault="00ED422B" w:rsidP="00100739">
      <w:pPr>
        <w:ind w:left="480" w:firstLineChars="0" w:firstLine="0"/>
        <w:rPr>
          <w:rFonts w:ascii="楷体" w:eastAsia="楷体" w:hAnsi="楷体"/>
          <w:b/>
          <w:sz w:val="28"/>
          <w:szCs w:val="28"/>
        </w:rPr>
      </w:pPr>
      <w:r>
        <w:rPr>
          <w:rFonts w:hint="eastAsia"/>
        </w:rPr>
        <w:t>结果表明词法分析正确。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71AD5">
        <w:rPr>
          <w:rFonts w:ascii="楷体" w:eastAsia="楷体" w:hAnsi="楷体" w:hint="eastAsia"/>
          <w:b/>
          <w:sz w:val="28"/>
          <w:szCs w:val="28"/>
        </w:rPr>
        <w:t>陈麒先</w:t>
      </w:r>
    </w:p>
    <w:p w:rsidR="00ED422B" w:rsidRPr="00E71AD5" w:rsidRDefault="00ED422B" w:rsidP="00E23C13">
      <w:pPr>
        <w:ind w:left="4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2018/11/14</w:t>
      </w:r>
    </w:p>
    <w:sectPr w:rsidR="00ED422B" w:rsidRPr="00E71AD5" w:rsidSect="009D26D6">
      <w:headerReference w:type="default" r:id="rId16"/>
      <w:footerReference w:type="default" r:id="rId17"/>
      <w:endnotePr>
        <w:numFmt w:val="decimal"/>
      </w:endnotePr>
      <w:pgSz w:w="11906" w:h="16838"/>
      <w:pgMar w:top="1418" w:right="1134" w:bottom="1418" w:left="170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422B" w:rsidRDefault="00ED422B" w:rsidP="00B115C9">
      <w:pPr>
        <w:spacing w:line="240" w:lineRule="auto"/>
        <w:ind w:firstLine="480"/>
      </w:pPr>
      <w:r>
        <w:separator/>
      </w:r>
    </w:p>
  </w:endnote>
  <w:endnote w:type="continuationSeparator" w:id="0">
    <w:p w:rsidR="00ED422B" w:rsidRDefault="00ED422B" w:rsidP="00B115C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altName w:val="微软雅黑"/>
    <w:panose1 w:val="00000000000000000000"/>
    <w:charset w:val="86"/>
    <w:family w:val="auto"/>
    <w:notTrueType/>
    <w:pitch w:val="variable"/>
    <w:sig w:usb0="00000287" w:usb1="080E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22B" w:rsidRDefault="00ED422B" w:rsidP="005629BD">
    <w:pPr>
      <w:pStyle w:val="Footer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22B" w:rsidRPr="005E23C5" w:rsidRDefault="00ED422B" w:rsidP="005E23C5">
    <w:pPr>
      <w:pStyle w:val="Footer"/>
      <w:ind w:firstLineChars="0" w:firstLine="0"/>
      <w:jc w:val="center"/>
      <w:rPr>
        <w:sz w:val="21"/>
        <w:szCs w:val="21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22B" w:rsidRDefault="00ED422B" w:rsidP="00B115C9">
    <w:pPr>
      <w:pStyle w:val="Footer"/>
      <w:ind w:firstLine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22B" w:rsidRPr="004C30D1" w:rsidRDefault="00ED422B" w:rsidP="004C30D1">
    <w:pPr>
      <w:pStyle w:val="Footer"/>
      <w:ind w:firstLineChars="0" w:firstLine="0"/>
      <w:jc w:val="center"/>
      <w:rPr>
        <w:sz w:val="21"/>
        <w:szCs w:val="21"/>
      </w:rPr>
    </w:pPr>
    <w:r w:rsidRPr="004C30D1">
      <w:rPr>
        <w:sz w:val="21"/>
        <w:szCs w:val="21"/>
      </w:rPr>
      <w:fldChar w:fldCharType="begin"/>
    </w:r>
    <w:r w:rsidRPr="004C30D1">
      <w:rPr>
        <w:sz w:val="21"/>
        <w:szCs w:val="21"/>
      </w:rPr>
      <w:instrText>PAGE   \* MERGEFORMAT</w:instrText>
    </w:r>
    <w:r w:rsidRPr="004C30D1">
      <w:rPr>
        <w:sz w:val="21"/>
        <w:szCs w:val="21"/>
      </w:rPr>
      <w:fldChar w:fldCharType="separate"/>
    </w:r>
    <w:r w:rsidRPr="004B5FD3">
      <w:rPr>
        <w:noProof/>
        <w:sz w:val="21"/>
        <w:szCs w:val="21"/>
        <w:lang w:val="zh-CN"/>
      </w:rPr>
      <w:t>i</w:t>
    </w:r>
    <w:r w:rsidRPr="004C30D1">
      <w:rPr>
        <w:sz w:val="21"/>
        <w:szCs w:val="21"/>
      </w:rPr>
      <w:fldChar w:fldCharType="end"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22B" w:rsidRPr="005E23C5" w:rsidRDefault="00ED422B" w:rsidP="005E23C5">
    <w:pPr>
      <w:pStyle w:val="Footer"/>
      <w:ind w:firstLineChars="0" w:firstLine="0"/>
      <w:jc w:val="center"/>
      <w:rPr>
        <w:sz w:val="21"/>
        <w:szCs w:val="21"/>
      </w:rPr>
    </w:pPr>
    <w:r w:rsidRPr="005E23C5">
      <w:rPr>
        <w:sz w:val="21"/>
        <w:szCs w:val="21"/>
      </w:rPr>
      <w:fldChar w:fldCharType="begin"/>
    </w:r>
    <w:r w:rsidRPr="005E23C5">
      <w:rPr>
        <w:sz w:val="21"/>
        <w:szCs w:val="21"/>
      </w:rPr>
      <w:instrText>PAGE   \* MERGEFORMAT</w:instrText>
    </w:r>
    <w:r w:rsidRPr="005E23C5">
      <w:rPr>
        <w:sz w:val="21"/>
        <w:szCs w:val="21"/>
      </w:rPr>
      <w:fldChar w:fldCharType="separate"/>
    </w:r>
    <w:r w:rsidRPr="004B5FD3">
      <w:rPr>
        <w:noProof/>
        <w:sz w:val="21"/>
        <w:szCs w:val="21"/>
        <w:lang w:val="zh-CN"/>
      </w:rPr>
      <w:t>1</w:t>
    </w:r>
    <w:r w:rsidRPr="005E23C5">
      <w:rPr>
        <w:sz w:val="21"/>
        <w:szCs w:val="21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422B" w:rsidRDefault="00ED422B" w:rsidP="00B115C9">
      <w:pPr>
        <w:spacing w:line="240" w:lineRule="auto"/>
        <w:ind w:firstLine="480"/>
      </w:pPr>
      <w:r>
        <w:separator/>
      </w:r>
    </w:p>
  </w:footnote>
  <w:footnote w:type="continuationSeparator" w:id="0">
    <w:p w:rsidR="00ED422B" w:rsidRDefault="00ED422B" w:rsidP="00B115C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22B" w:rsidRDefault="00ED422B" w:rsidP="005629BD">
    <w:pPr>
      <w:pStyle w:val="Header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22B" w:rsidRPr="005E23C5" w:rsidRDefault="00ED422B" w:rsidP="005629BD">
    <w:pPr>
      <w:ind w:firstLine="48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22B" w:rsidRDefault="00ED422B" w:rsidP="00B115C9">
    <w:pPr>
      <w:pStyle w:val="Header"/>
      <w:ind w:firstLine="360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22B" w:rsidRPr="00941AB0" w:rsidRDefault="00ED422B" w:rsidP="00EC3AE4">
    <w:pPr>
      <w:pStyle w:val="Header"/>
      <w:spacing w:line="240" w:lineRule="auto"/>
      <w:ind w:firstLine="360"/>
    </w:pPr>
    <w:r>
      <w:rPr>
        <w:rFonts w:hint="eastAsia"/>
      </w:rPr>
      <w:t>编译原理课程设计实验报告</w:t>
    </w:r>
    <w:r>
      <w:t>-</w:t>
    </w:r>
    <w:r>
      <w:rPr>
        <w:rFonts w:hint="eastAsia"/>
      </w:rPr>
      <w:t>文法解读文档</w:t>
    </w:r>
  </w:p>
  <w:p w:rsidR="00ED422B" w:rsidRPr="005E23C5" w:rsidRDefault="00ED422B" w:rsidP="005E23C5">
    <w:pPr>
      <w:ind w:firstLineChars="0" w:firstLine="0"/>
      <w:jc w:val="center"/>
      <w:rPr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6A8601C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6388BC9C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E1869568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04A0BF14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E2461F84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1A3E1B04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612C35FA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5DA62CA0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99C46B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9F2CC0E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0560C8B"/>
    <w:multiLevelType w:val="hybridMultilevel"/>
    <w:tmpl w:val="0B785E6A"/>
    <w:lvl w:ilvl="0" w:tplc="2E38799E">
      <w:start w:val="1"/>
      <w:numFmt w:val="japaneseCounting"/>
      <w:lvlText w:val="%1、"/>
      <w:lvlJc w:val="left"/>
      <w:pPr>
        <w:tabs>
          <w:tab w:val="num" w:pos="1035"/>
        </w:tabs>
        <w:ind w:left="1035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  <w:rPr>
        <w:rFonts w:cs="Times New Roman"/>
      </w:rPr>
    </w:lvl>
  </w:abstractNum>
  <w:abstractNum w:abstractNumId="11">
    <w:nsid w:val="03FF6D54"/>
    <w:multiLevelType w:val="hybridMultilevel"/>
    <w:tmpl w:val="A0128146"/>
    <w:lvl w:ilvl="0" w:tplc="6C0A4154">
      <w:start w:val="1"/>
      <w:numFmt w:val="japaneseCounting"/>
      <w:lvlText w:val="%1、"/>
      <w:lvlJc w:val="left"/>
      <w:pPr>
        <w:tabs>
          <w:tab w:val="num" w:pos="1035"/>
        </w:tabs>
        <w:ind w:left="1035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  <w:rPr>
        <w:rFonts w:cs="Times New Roman"/>
      </w:rPr>
    </w:lvl>
  </w:abstractNum>
  <w:abstractNum w:abstractNumId="12">
    <w:nsid w:val="05733586"/>
    <w:multiLevelType w:val="hybridMultilevel"/>
    <w:tmpl w:val="4AE834B2"/>
    <w:lvl w:ilvl="0" w:tplc="4E3CE322">
      <w:start w:val="1"/>
      <w:numFmt w:val="chineseCountingThousand"/>
      <w:lvlText w:val="(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>
    <w:nsid w:val="0FA276FD"/>
    <w:multiLevelType w:val="multilevel"/>
    <w:tmpl w:val="33548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1DB611CF"/>
    <w:multiLevelType w:val="multilevel"/>
    <w:tmpl w:val="CCD2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2071D32"/>
    <w:multiLevelType w:val="hybridMultilevel"/>
    <w:tmpl w:val="895E5DDA"/>
    <w:lvl w:ilvl="0" w:tplc="377883EC">
      <w:start w:val="1"/>
      <w:numFmt w:val="japaneseCounting"/>
      <w:lvlText w:val="%1、"/>
      <w:lvlJc w:val="left"/>
      <w:pPr>
        <w:tabs>
          <w:tab w:val="num" w:pos="1560"/>
        </w:tabs>
        <w:ind w:left="156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  <w:rPr>
        <w:rFonts w:cs="Times New Roman"/>
      </w:rPr>
    </w:lvl>
  </w:abstractNum>
  <w:abstractNum w:abstractNumId="16">
    <w:nsid w:val="24993CF2"/>
    <w:multiLevelType w:val="hybridMultilevel"/>
    <w:tmpl w:val="E5C8BF98"/>
    <w:lvl w:ilvl="0" w:tplc="D1D0B082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 w:color="000000"/>
        <w:effec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>
    <w:nsid w:val="396816F6"/>
    <w:multiLevelType w:val="multilevel"/>
    <w:tmpl w:val="29282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3B5443DB"/>
    <w:multiLevelType w:val="multilevel"/>
    <w:tmpl w:val="C1A6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EDC3C62"/>
    <w:multiLevelType w:val="hybridMultilevel"/>
    <w:tmpl w:val="61AEC2B0"/>
    <w:lvl w:ilvl="0" w:tplc="A67EDE72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0">
    <w:nsid w:val="490B60AA"/>
    <w:multiLevelType w:val="hybridMultilevel"/>
    <w:tmpl w:val="C56EA4C0"/>
    <w:lvl w:ilvl="0" w:tplc="7F16CFCE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1">
    <w:nsid w:val="591D6FAE"/>
    <w:multiLevelType w:val="multilevel"/>
    <w:tmpl w:val="6692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9345864"/>
    <w:multiLevelType w:val="multilevel"/>
    <w:tmpl w:val="5FEA0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1477636"/>
    <w:multiLevelType w:val="multilevel"/>
    <w:tmpl w:val="A52E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F0837E1"/>
    <w:multiLevelType w:val="multilevel"/>
    <w:tmpl w:val="BEAA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16"/>
  </w:num>
  <w:num w:numId="5">
    <w:abstractNumId w:val="12"/>
    <w:lvlOverride w:ilvl="0">
      <w:startOverride w:val="1"/>
    </w:lvlOverride>
  </w:num>
  <w:num w:numId="6">
    <w:abstractNumId w:val="16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16"/>
    <w:lvlOverride w:ilvl="0">
      <w:startOverride w:val="1"/>
    </w:lvlOverride>
  </w:num>
  <w:num w:numId="10">
    <w:abstractNumId w:val="19"/>
  </w:num>
  <w:num w:numId="11">
    <w:abstractNumId w:val="19"/>
    <w:lvlOverride w:ilvl="0">
      <w:startOverride w:val="1"/>
    </w:lvlOverride>
  </w:num>
  <w:num w:numId="12">
    <w:abstractNumId w:val="19"/>
    <w:lvlOverride w:ilvl="0">
      <w:startOverride w:val="1"/>
    </w:lvlOverride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17"/>
  </w:num>
  <w:num w:numId="24">
    <w:abstractNumId w:val="23"/>
  </w:num>
  <w:num w:numId="25">
    <w:abstractNumId w:val="13"/>
  </w:num>
  <w:num w:numId="26">
    <w:abstractNumId w:val="24"/>
  </w:num>
  <w:num w:numId="27">
    <w:abstractNumId w:val="22"/>
  </w:num>
  <w:num w:numId="28">
    <w:abstractNumId w:val="18"/>
  </w:num>
  <w:num w:numId="29">
    <w:abstractNumId w:val="21"/>
  </w:num>
  <w:num w:numId="30">
    <w:abstractNumId w:val="14"/>
  </w:num>
  <w:num w:numId="31">
    <w:abstractNumId w:val="15"/>
  </w:num>
  <w:num w:numId="32">
    <w:abstractNumId w:val="11"/>
  </w:num>
  <w:num w:numId="3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13B7B"/>
    <w:rsid w:val="00003E46"/>
    <w:rsid w:val="000060EA"/>
    <w:rsid w:val="0000771B"/>
    <w:rsid w:val="00013365"/>
    <w:rsid w:val="00016446"/>
    <w:rsid w:val="000171F2"/>
    <w:rsid w:val="00023F57"/>
    <w:rsid w:val="0002715E"/>
    <w:rsid w:val="00027603"/>
    <w:rsid w:val="00033ACD"/>
    <w:rsid w:val="00035D4C"/>
    <w:rsid w:val="00045509"/>
    <w:rsid w:val="00053B82"/>
    <w:rsid w:val="00057C56"/>
    <w:rsid w:val="000648AA"/>
    <w:rsid w:val="00067455"/>
    <w:rsid w:val="000765C8"/>
    <w:rsid w:val="00076B7D"/>
    <w:rsid w:val="00080721"/>
    <w:rsid w:val="000810F7"/>
    <w:rsid w:val="000817D8"/>
    <w:rsid w:val="00082016"/>
    <w:rsid w:val="00084D9C"/>
    <w:rsid w:val="00085861"/>
    <w:rsid w:val="00090937"/>
    <w:rsid w:val="000A14E7"/>
    <w:rsid w:val="000A71B5"/>
    <w:rsid w:val="000B102E"/>
    <w:rsid w:val="000B7C94"/>
    <w:rsid w:val="000C3A47"/>
    <w:rsid w:val="000C74B8"/>
    <w:rsid w:val="000C7A8B"/>
    <w:rsid w:val="000C7F07"/>
    <w:rsid w:val="000D1B84"/>
    <w:rsid w:val="000D2AA4"/>
    <w:rsid w:val="000E415F"/>
    <w:rsid w:val="000E5759"/>
    <w:rsid w:val="000F22F8"/>
    <w:rsid w:val="000F75AE"/>
    <w:rsid w:val="00100739"/>
    <w:rsid w:val="001012D9"/>
    <w:rsid w:val="0010436C"/>
    <w:rsid w:val="00110BB0"/>
    <w:rsid w:val="0011109F"/>
    <w:rsid w:val="00112975"/>
    <w:rsid w:val="00121C83"/>
    <w:rsid w:val="00121D70"/>
    <w:rsid w:val="00133F9C"/>
    <w:rsid w:val="001340BE"/>
    <w:rsid w:val="00136D62"/>
    <w:rsid w:val="00144027"/>
    <w:rsid w:val="0015531C"/>
    <w:rsid w:val="00156A94"/>
    <w:rsid w:val="0015773F"/>
    <w:rsid w:val="001643C6"/>
    <w:rsid w:val="00166FA5"/>
    <w:rsid w:val="0017109B"/>
    <w:rsid w:val="001762A3"/>
    <w:rsid w:val="001A3041"/>
    <w:rsid w:val="001A6D27"/>
    <w:rsid w:val="001B242B"/>
    <w:rsid w:val="001B4525"/>
    <w:rsid w:val="001C0907"/>
    <w:rsid w:val="001C753C"/>
    <w:rsid w:val="001C77B3"/>
    <w:rsid w:val="001D0873"/>
    <w:rsid w:val="001D1FF7"/>
    <w:rsid w:val="001D6777"/>
    <w:rsid w:val="001E02BC"/>
    <w:rsid w:val="001E650D"/>
    <w:rsid w:val="001E6F05"/>
    <w:rsid w:val="001F04B2"/>
    <w:rsid w:val="001F7041"/>
    <w:rsid w:val="00202133"/>
    <w:rsid w:val="00205E8F"/>
    <w:rsid w:val="002106E2"/>
    <w:rsid w:val="002119D4"/>
    <w:rsid w:val="00223190"/>
    <w:rsid w:val="00225C42"/>
    <w:rsid w:val="00226187"/>
    <w:rsid w:val="00227CCB"/>
    <w:rsid w:val="00231D75"/>
    <w:rsid w:val="002338EE"/>
    <w:rsid w:val="0023594D"/>
    <w:rsid w:val="00241C50"/>
    <w:rsid w:val="00242FCF"/>
    <w:rsid w:val="00244245"/>
    <w:rsid w:val="0024457F"/>
    <w:rsid w:val="00246699"/>
    <w:rsid w:val="00250822"/>
    <w:rsid w:val="0025150A"/>
    <w:rsid w:val="0026096C"/>
    <w:rsid w:val="00266A12"/>
    <w:rsid w:val="002821DD"/>
    <w:rsid w:val="00285128"/>
    <w:rsid w:val="00287DD5"/>
    <w:rsid w:val="002912A8"/>
    <w:rsid w:val="00292C01"/>
    <w:rsid w:val="002950D9"/>
    <w:rsid w:val="002A5ADA"/>
    <w:rsid w:val="002A6C12"/>
    <w:rsid w:val="002C2A28"/>
    <w:rsid w:val="002C7F18"/>
    <w:rsid w:val="002D0A56"/>
    <w:rsid w:val="002D6238"/>
    <w:rsid w:val="002D708D"/>
    <w:rsid w:val="002F1A8D"/>
    <w:rsid w:val="002F7172"/>
    <w:rsid w:val="00302E89"/>
    <w:rsid w:val="00306F13"/>
    <w:rsid w:val="00313B7B"/>
    <w:rsid w:val="003178B6"/>
    <w:rsid w:val="00322DC7"/>
    <w:rsid w:val="00331487"/>
    <w:rsid w:val="00337E99"/>
    <w:rsid w:val="003404E1"/>
    <w:rsid w:val="003405EB"/>
    <w:rsid w:val="003437BD"/>
    <w:rsid w:val="00347E1C"/>
    <w:rsid w:val="003505C5"/>
    <w:rsid w:val="00354166"/>
    <w:rsid w:val="003548FD"/>
    <w:rsid w:val="00356740"/>
    <w:rsid w:val="00357757"/>
    <w:rsid w:val="00370C33"/>
    <w:rsid w:val="003717AC"/>
    <w:rsid w:val="00383325"/>
    <w:rsid w:val="003910CD"/>
    <w:rsid w:val="003958A3"/>
    <w:rsid w:val="003B0E0B"/>
    <w:rsid w:val="003B3C71"/>
    <w:rsid w:val="003C2F3D"/>
    <w:rsid w:val="003E159D"/>
    <w:rsid w:val="003F10AB"/>
    <w:rsid w:val="003F4018"/>
    <w:rsid w:val="003F4D1A"/>
    <w:rsid w:val="00430B96"/>
    <w:rsid w:val="00430D68"/>
    <w:rsid w:val="004356DB"/>
    <w:rsid w:val="00440223"/>
    <w:rsid w:val="00451A1F"/>
    <w:rsid w:val="0045267F"/>
    <w:rsid w:val="00463E48"/>
    <w:rsid w:val="0046759C"/>
    <w:rsid w:val="00474025"/>
    <w:rsid w:val="00476D41"/>
    <w:rsid w:val="00493CD0"/>
    <w:rsid w:val="00497BD3"/>
    <w:rsid w:val="004A67E8"/>
    <w:rsid w:val="004A6B5F"/>
    <w:rsid w:val="004B1F72"/>
    <w:rsid w:val="004B3418"/>
    <w:rsid w:val="004B46EA"/>
    <w:rsid w:val="004B5FD3"/>
    <w:rsid w:val="004C1E8D"/>
    <w:rsid w:val="004C30D1"/>
    <w:rsid w:val="004C397C"/>
    <w:rsid w:val="004C5A9C"/>
    <w:rsid w:val="004D619F"/>
    <w:rsid w:val="004D7734"/>
    <w:rsid w:val="004E2E64"/>
    <w:rsid w:val="004E30CC"/>
    <w:rsid w:val="004F034E"/>
    <w:rsid w:val="00502654"/>
    <w:rsid w:val="00502A5B"/>
    <w:rsid w:val="00513106"/>
    <w:rsid w:val="00513769"/>
    <w:rsid w:val="00515C87"/>
    <w:rsid w:val="00520827"/>
    <w:rsid w:val="00520AAC"/>
    <w:rsid w:val="00532AE2"/>
    <w:rsid w:val="00546BCC"/>
    <w:rsid w:val="0054788B"/>
    <w:rsid w:val="005629BD"/>
    <w:rsid w:val="00564666"/>
    <w:rsid w:val="00566BC0"/>
    <w:rsid w:val="00576E77"/>
    <w:rsid w:val="00580BD2"/>
    <w:rsid w:val="00580FCD"/>
    <w:rsid w:val="00584998"/>
    <w:rsid w:val="00585321"/>
    <w:rsid w:val="0058597A"/>
    <w:rsid w:val="005935A7"/>
    <w:rsid w:val="00596811"/>
    <w:rsid w:val="005A2CAF"/>
    <w:rsid w:val="005A3ABE"/>
    <w:rsid w:val="005C3C15"/>
    <w:rsid w:val="005D0C03"/>
    <w:rsid w:val="005D438E"/>
    <w:rsid w:val="005D5773"/>
    <w:rsid w:val="005D7268"/>
    <w:rsid w:val="005E1197"/>
    <w:rsid w:val="005E23C5"/>
    <w:rsid w:val="005E5799"/>
    <w:rsid w:val="005E594B"/>
    <w:rsid w:val="005F084C"/>
    <w:rsid w:val="005F0898"/>
    <w:rsid w:val="006039FF"/>
    <w:rsid w:val="00615EB2"/>
    <w:rsid w:val="00625B81"/>
    <w:rsid w:val="0063076F"/>
    <w:rsid w:val="00636E4B"/>
    <w:rsid w:val="00645262"/>
    <w:rsid w:val="00646078"/>
    <w:rsid w:val="006503B2"/>
    <w:rsid w:val="006644CF"/>
    <w:rsid w:val="0067349D"/>
    <w:rsid w:val="0067512F"/>
    <w:rsid w:val="00690340"/>
    <w:rsid w:val="006976D0"/>
    <w:rsid w:val="006A3594"/>
    <w:rsid w:val="006A5E88"/>
    <w:rsid w:val="006B3535"/>
    <w:rsid w:val="006B39F2"/>
    <w:rsid w:val="006B4696"/>
    <w:rsid w:val="006B69CC"/>
    <w:rsid w:val="006C3C48"/>
    <w:rsid w:val="006D24F9"/>
    <w:rsid w:val="006E10C7"/>
    <w:rsid w:val="0070307A"/>
    <w:rsid w:val="007036BD"/>
    <w:rsid w:val="00704929"/>
    <w:rsid w:val="007055E6"/>
    <w:rsid w:val="00710EFC"/>
    <w:rsid w:val="00710F17"/>
    <w:rsid w:val="00711D92"/>
    <w:rsid w:val="007152A8"/>
    <w:rsid w:val="00721C32"/>
    <w:rsid w:val="007222D1"/>
    <w:rsid w:val="00726A04"/>
    <w:rsid w:val="00735E5B"/>
    <w:rsid w:val="00742E47"/>
    <w:rsid w:val="00756B0A"/>
    <w:rsid w:val="007750F7"/>
    <w:rsid w:val="00780941"/>
    <w:rsid w:val="00786F3C"/>
    <w:rsid w:val="007A3B4C"/>
    <w:rsid w:val="007A619B"/>
    <w:rsid w:val="007B0A0A"/>
    <w:rsid w:val="007C0AFF"/>
    <w:rsid w:val="007C23DC"/>
    <w:rsid w:val="007C4322"/>
    <w:rsid w:val="007C5D6F"/>
    <w:rsid w:val="007D1938"/>
    <w:rsid w:val="007D6A55"/>
    <w:rsid w:val="007E72AB"/>
    <w:rsid w:val="008053BC"/>
    <w:rsid w:val="00821199"/>
    <w:rsid w:val="008233F8"/>
    <w:rsid w:val="00827730"/>
    <w:rsid w:val="0083152C"/>
    <w:rsid w:val="00831E01"/>
    <w:rsid w:val="0083597C"/>
    <w:rsid w:val="00837112"/>
    <w:rsid w:val="00855936"/>
    <w:rsid w:val="00871EC3"/>
    <w:rsid w:val="008876F6"/>
    <w:rsid w:val="0089375F"/>
    <w:rsid w:val="008A1453"/>
    <w:rsid w:val="008A5254"/>
    <w:rsid w:val="008B3063"/>
    <w:rsid w:val="008B46C9"/>
    <w:rsid w:val="008B5601"/>
    <w:rsid w:val="008C0268"/>
    <w:rsid w:val="008D08E5"/>
    <w:rsid w:val="008D286D"/>
    <w:rsid w:val="008D3CC1"/>
    <w:rsid w:val="008E05D3"/>
    <w:rsid w:val="008E07B2"/>
    <w:rsid w:val="008E737F"/>
    <w:rsid w:val="009125FA"/>
    <w:rsid w:val="00912618"/>
    <w:rsid w:val="00920A3E"/>
    <w:rsid w:val="00930907"/>
    <w:rsid w:val="00933A98"/>
    <w:rsid w:val="00941AB0"/>
    <w:rsid w:val="00942553"/>
    <w:rsid w:val="0094402A"/>
    <w:rsid w:val="009448E8"/>
    <w:rsid w:val="009552A8"/>
    <w:rsid w:val="0095652E"/>
    <w:rsid w:val="009822D9"/>
    <w:rsid w:val="00983947"/>
    <w:rsid w:val="00990714"/>
    <w:rsid w:val="0099418A"/>
    <w:rsid w:val="009953E5"/>
    <w:rsid w:val="00996623"/>
    <w:rsid w:val="009A1B24"/>
    <w:rsid w:val="009B21DC"/>
    <w:rsid w:val="009B25A5"/>
    <w:rsid w:val="009B6D3A"/>
    <w:rsid w:val="009C04FE"/>
    <w:rsid w:val="009C2D8A"/>
    <w:rsid w:val="009C4623"/>
    <w:rsid w:val="009C4E5A"/>
    <w:rsid w:val="009C7DDD"/>
    <w:rsid w:val="009D24B3"/>
    <w:rsid w:val="009D26D6"/>
    <w:rsid w:val="009D397B"/>
    <w:rsid w:val="009D5227"/>
    <w:rsid w:val="009D78F7"/>
    <w:rsid w:val="00A00E16"/>
    <w:rsid w:val="00A01FDF"/>
    <w:rsid w:val="00A06B71"/>
    <w:rsid w:val="00A22A94"/>
    <w:rsid w:val="00A26CE2"/>
    <w:rsid w:val="00A32AFE"/>
    <w:rsid w:val="00A4017D"/>
    <w:rsid w:val="00A41DC2"/>
    <w:rsid w:val="00A44C25"/>
    <w:rsid w:val="00A51E18"/>
    <w:rsid w:val="00A52645"/>
    <w:rsid w:val="00A54353"/>
    <w:rsid w:val="00A5546B"/>
    <w:rsid w:val="00A56655"/>
    <w:rsid w:val="00A6784F"/>
    <w:rsid w:val="00A80BCE"/>
    <w:rsid w:val="00A84F24"/>
    <w:rsid w:val="00A87F06"/>
    <w:rsid w:val="00AA0604"/>
    <w:rsid w:val="00AB4837"/>
    <w:rsid w:val="00AB4FF2"/>
    <w:rsid w:val="00AC11F5"/>
    <w:rsid w:val="00AC410D"/>
    <w:rsid w:val="00AC66FE"/>
    <w:rsid w:val="00AD5C8A"/>
    <w:rsid w:val="00AD69E1"/>
    <w:rsid w:val="00AE37ED"/>
    <w:rsid w:val="00B03024"/>
    <w:rsid w:val="00B115C9"/>
    <w:rsid w:val="00B242DF"/>
    <w:rsid w:val="00B25624"/>
    <w:rsid w:val="00B35A99"/>
    <w:rsid w:val="00B35FE7"/>
    <w:rsid w:val="00B361EC"/>
    <w:rsid w:val="00B40AA1"/>
    <w:rsid w:val="00B44739"/>
    <w:rsid w:val="00B50F34"/>
    <w:rsid w:val="00B53E47"/>
    <w:rsid w:val="00B547F5"/>
    <w:rsid w:val="00B57D4F"/>
    <w:rsid w:val="00B60718"/>
    <w:rsid w:val="00B6209E"/>
    <w:rsid w:val="00B721D0"/>
    <w:rsid w:val="00B90C21"/>
    <w:rsid w:val="00B97321"/>
    <w:rsid w:val="00B973CC"/>
    <w:rsid w:val="00BA0C5D"/>
    <w:rsid w:val="00BA6300"/>
    <w:rsid w:val="00BB653B"/>
    <w:rsid w:val="00BC0BCA"/>
    <w:rsid w:val="00BC1CD4"/>
    <w:rsid w:val="00BD1E25"/>
    <w:rsid w:val="00BD3A94"/>
    <w:rsid w:val="00BE5276"/>
    <w:rsid w:val="00BE7C4D"/>
    <w:rsid w:val="00BF1839"/>
    <w:rsid w:val="00C0446A"/>
    <w:rsid w:val="00C07BB9"/>
    <w:rsid w:val="00C22D3D"/>
    <w:rsid w:val="00C236EC"/>
    <w:rsid w:val="00C34D76"/>
    <w:rsid w:val="00C35DE8"/>
    <w:rsid w:val="00C519E9"/>
    <w:rsid w:val="00C70BA5"/>
    <w:rsid w:val="00C83C99"/>
    <w:rsid w:val="00C8409E"/>
    <w:rsid w:val="00C87216"/>
    <w:rsid w:val="00C92FFE"/>
    <w:rsid w:val="00C97345"/>
    <w:rsid w:val="00C97BD0"/>
    <w:rsid w:val="00CA0AF6"/>
    <w:rsid w:val="00CA6356"/>
    <w:rsid w:val="00CB0D9D"/>
    <w:rsid w:val="00CB5B5E"/>
    <w:rsid w:val="00CC6068"/>
    <w:rsid w:val="00CC6074"/>
    <w:rsid w:val="00CC7E3B"/>
    <w:rsid w:val="00CD5BCD"/>
    <w:rsid w:val="00CD7070"/>
    <w:rsid w:val="00CE1CF0"/>
    <w:rsid w:val="00CE24F3"/>
    <w:rsid w:val="00CE569F"/>
    <w:rsid w:val="00CE5C54"/>
    <w:rsid w:val="00CF291D"/>
    <w:rsid w:val="00CF55A5"/>
    <w:rsid w:val="00CF6412"/>
    <w:rsid w:val="00D044CC"/>
    <w:rsid w:val="00D05F48"/>
    <w:rsid w:val="00D26480"/>
    <w:rsid w:val="00D354E3"/>
    <w:rsid w:val="00D408EE"/>
    <w:rsid w:val="00D42707"/>
    <w:rsid w:val="00D4768E"/>
    <w:rsid w:val="00D5292A"/>
    <w:rsid w:val="00D54D6D"/>
    <w:rsid w:val="00D6348C"/>
    <w:rsid w:val="00D664AA"/>
    <w:rsid w:val="00D70C27"/>
    <w:rsid w:val="00D85302"/>
    <w:rsid w:val="00D90D70"/>
    <w:rsid w:val="00DA0A33"/>
    <w:rsid w:val="00DA1D4E"/>
    <w:rsid w:val="00DA1FAC"/>
    <w:rsid w:val="00DA355B"/>
    <w:rsid w:val="00DB7C4B"/>
    <w:rsid w:val="00DC007F"/>
    <w:rsid w:val="00DC1B9A"/>
    <w:rsid w:val="00DC7B80"/>
    <w:rsid w:val="00DD0CBD"/>
    <w:rsid w:val="00DD1AB7"/>
    <w:rsid w:val="00DD6C8B"/>
    <w:rsid w:val="00DE2A0B"/>
    <w:rsid w:val="00DF2259"/>
    <w:rsid w:val="00DF2583"/>
    <w:rsid w:val="00E1524D"/>
    <w:rsid w:val="00E15A68"/>
    <w:rsid w:val="00E2225C"/>
    <w:rsid w:val="00E23C13"/>
    <w:rsid w:val="00E243A6"/>
    <w:rsid w:val="00E355E7"/>
    <w:rsid w:val="00E47360"/>
    <w:rsid w:val="00E51F01"/>
    <w:rsid w:val="00E54E8C"/>
    <w:rsid w:val="00E55865"/>
    <w:rsid w:val="00E71A91"/>
    <w:rsid w:val="00E71AD5"/>
    <w:rsid w:val="00E75E44"/>
    <w:rsid w:val="00E86E80"/>
    <w:rsid w:val="00E92CC0"/>
    <w:rsid w:val="00EA50C0"/>
    <w:rsid w:val="00EA6EF8"/>
    <w:rsid w:val="00EB24A6"/>
    <w:rsid w:val="00EB48A8"/>
    <w:rsid w:val="00EC057A"/>
    <w:rsid w:val="00EC3AE4"/>
    <w:rsid w:val="00EC7A32"/>
    <w:rsid w:val="00ED3140"/>
    <w:rsid w:val="00ED422B"/>
    <w:rsid w:val="00ED5476"/>
    <w:rsid w:val="00EE0812"/>
    <w:rsid w:val="00EE1207"/>
    <w:rsid w:val="00EE4A88"/>
    <w:rsid w:val="00EF550C"/>
    <w:rsid w:val="00F01153"/>
    <w:rsid w:val="00F109BC"/>
    <w:rsid w:val="00F268B3"/>
    <w:rsid w:val="00F41641"/>
    <w:rsid w:val="00F41A1F"/>
    <w:rsid w:val="00F43986"/>
    <w:rsid w:val="00F46EFA"/>
    <w:rsid w:val="00F52A3E"/>
    <w:rsid w:val="00F633FF"/>
    <w:rsid w:val="00F67643"/>
    <w:rsid w:val="00F762F8"/>
    <w:rsid w:val="00F7688A"/>
    <w:rsid w:val="00F82FD2"/>
    <w:rsid w:val="00F93650"/>
    <w:rsid w:val="00FC0F0D"/>
    <w:rsid w:val="00FC0FBF"/>
    <w:rsid w:val="00FC42AA"/>
    <w:rsid w:val="00FD36B1"/>
    <w:rsid w:val="00FD51BA"/>
    <w:rsid w:val="00FD5E75"/>
    <w:rsid w:val="00FD6290"/>
    <w:rsid w:val="00FD6FED"/>
    <w:rsid w:val="00FD7AB7"/>
    <w:rsid w:val="00FE5414"/>
    <w:rsid w:val="00FF2627"/>
    <w:rsid w:val="00FF3A0F"/>
    <w:rsid w:val="00FF4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Normal Indent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B115C9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章标题"/>
    <w:basedOn w:val="Normal"/>
    <w:next w:val="Normal"/>
    <w:link w:val="Heading1Char"/>
    <w:uiPriority w:val="99"/>
    <w:qFormat/>
    <w:rsid w:val="002821DD"/>
    <w:pPr>
      <w:widowControl/>
      <w:spacing w:beforeLines="50" w:afterLines="50" w:line="240" w:lineRule="auto"/>
      <w:ind w:firstLineChars="0" w:firstLine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Heading2">
    <w:name w:val="heading 2"/>
    <w:aliases w:val="节标题"/>
    <w:basedOn w:val="Normal"/>
    <w:next w:val="Normal"/>
    <w:link w:val="Heading2Char"/>
    <w:uiPriority w:val="99"/>
    <w:qFormat/>
    <w:rsid w:val="008876F6"/>
    <w:pPr>
      <w:widowControl/>
      <w:spacing w:beforeLines="50" w:afterLines="50" w:line="240" w:lineRule="auto"/>
      <w:ind w:firstLineChars="0" w:firstLine="0"/>
      <w:jc w:val="left"/>
      <w:outlineLvl w:val="1"/>
    </w:pPr>
    <w:rPr>
      <w:rFonts w:eastAsia="黑体"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858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85861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章标题 Char"/>
    <w:basedOn w:val="DefaultParagraphFont"/>
    <w:link w:val="Heading1"/>
    <w:uiPriority w:val="99"/>
    <w:locked/>
    <w:rsid w:val="002821DD"/>
    <w:rPr>
      <w:rFonts w:ascii="Times New Roman" w:eastAsia="黑体" w:hAnsi="Times New Roman" w:cs="Times New Roman"/>
      <w:bCs/>
      <w:kern w:val="44"/>
      <w:sz w:val="44"/>
      <w:szCs w:val="44"/>
      <w:lang w:val="en-US" w:eastAsia="zh-CN" w:bidi="ar-SA"/>
    </w:rPr>
  </w:style>
  <w:style w:type="character" w:customStyle="1" w:styleId="Heading2Char">
    <w:name w:val="Heading 2 Char"/>
    <w:aliases w:val="节标题 Char"/>
    <w:basedOn w:val="DefaultParagraphFont"/>
    <w:link w:val="Heading2"/>
    <w:uiPriority w:val="99"/>
    <w:locked/>
    <w:rsid w:val="00AC410D"/>
    <w:rPr>
      <w:rFonts w:ascii="Times New Roman" w:eastAsia="黑体" w:hAnsi="Times New Roman" w:cs="Times New Roman"/>
      <w:bCs/>
      <w:kern w:val="2"/>
      <w:sz w:val="32"/>
      <w:szCs w:val="32"/>
      <w:lang w:val="en-US" w:eastAsia="zh-CN" w:bidi="ar-SA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8586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85861"/>
    <w:rPr>
      <w:rFonts w:ascii="Cambria" w:eastAsia="宋体" w:hAnsi="Cambria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rsid w:val="00FC0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FC0FB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FC0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FC0FBF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FC0FB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C0FBF"/>
    <w:rPr>
      <w:rFonts w:cs="Times New Roman"/>
      <w:sz w:val="18"/>
      <w:szCs w:val="18"/>
    </w:rPr>
  </w:style>
  <w:style w:type="paragraph" w:styleId="Title">
    <w:name w:val="Title"/>
    <w:aliases w:val="题目"/>
    <w:basedOn w:val="Normal"/>
    <w:next w:val="Normal"/>
    <w:link w:val="TitleChar"/>
    <w:uiPriority w:val="99"/>
    <w:qFormat/>
    <w:rsid w:val="00FC0FBF"/>
    <w:pPr>
      <w:widowControl/>
      <w:spacing w:before="240" w:after="60" w:line="240" w:lineRule="auto"/>
      <w:ind w:firstLineChars="0" w:firstLine="0"/>
      <w:jc w:val="center"/>
    </w:pPr>
    <w:rPr>
      <w:rFonts w:ascii="Cambria" w:eastAsia="华文中宋" w:hAnsi="Cambria"/>
      <w:b/>
      <w:bCs/>
      <w:sz w:val="44"/>
      <w:szCs w:val="32"/>
    </w:rPr>
  </w:style>
  <w:style w:type="character" w:customStyle="1" w:styleId="TitleChar">
    <w:name w:val="Title Char"/>
    <w:aliases w:val="题目 Char"/>
    <w:basedOn w:val="DefaultParagraphFont"/>
    <w:link w:val="Title"/>
    <w:uiPriority w:val="99"/>
    <w:locked/>
    <w:rsid w:val="00FC0FBF"/>
    <w:rPr>
      <w:rFonts w:ascii="Cambria" w:eastAsia="华文中宋" w:hAnsi="Cambria" w:cs="Times New Roman"/>
      <w:b/>
      <w:bCs/>
      <w:kern w:val="2"/>
      <w:sz w:val="32"/>
      <w:szCs w:val="32"/>
      <w:lang w:val="en-US" w:eastAsia="zh-CN" w:bidi="ar-SA"/>
    </w:rPr>
  </w:style>
  <w:style w:type="paragraph" w:customStyle="1" w:styleId="a">
    <w:name w:val="条标题"/>
    <w:next w:val="Normal"/>
    <w:link w:val="Char"/>
    <w:uiPriority w:val="99"/>
    <w:rsid w:val="00F7688A"/>
    <w:pPr>
      <w:spacing w:beforeLines="50" w:afterLines="50"/>
      <w:outlineLvl w:val="2"/>
    </w:pPr>
    <w:rPr>
      <w:rFonts w:ascii="Times New Roman" w:eastAsia="黑体" w:hAnsi="Times New Roman"/>
      <w:sz w:val="24"/>
    </w:rPr>
  </w:style>
  <w:style w:type="character" w:customStyle="1" w:styleId="Char">
    <w:name w:val="条标题 Char"/>
    <w:basedOn w:val="DefaultParagraphFont"/>
    <w:link w:val="a"/>
    <w:uiPriority w:val="99"/>
    <w:locked/>
    <w:rsid w:val="001B4525"/>
    <w:rPr>
      <w:rFonts w:ascii="Times New Roman" w:eastAsia="黑体" w:hAnsi="Times New Roman" w:cs="Times New Roman"/>
      <w:kern w:val="2"/>
      <w:sz w:val="22"/>
      <w:szCs w:val="22"/>
      <w:lang w:val="en-US" w:eastAsia="zh-CN" w:bidi="ar-SA"/>
    </w:rPr>
  </w:style>
  <w:style w:type="paragraph" w:customStyle="1" w:styleId="a0">
    <w:name w:val="无编号标题"/>
    <w:basedOn w:val="Heading1"/>
    <w:link w:val="Char0"/>
    <w:uiPriority w:val="99"/>
    <w:rsid w:val="00085861"/>
    <w:pPr>
      <w:spacing w:before="156" w:after="156"/>
    </w:pPr>
  </w:style>
  <w:style w:type="character" w:customStyle="1" w:styleId="Char0">
    <w:name w:val="无编号标题 Char"/>
    <w:basedOn w:val="Heading1Char"/>
    <w:link w:val="a0"/>
    <w:uiPriority w:val="99"/>
    <w:locked/>
    <w:rsid w:val="00085861"/>
  </w:style>
  <w:style w:type="paragraph" w:styleId="TOCHeading">
    <w:name w:val="TOC Heading"/>
    <w:basedOn w:val="Heading1"/>
    <w:next w:val="Normal"/>
    <w:uiPriority w:val="99"/>
    <w:qFormat/>
    <w:rsid w:val="00E55865"/>
    <w:pPr>
      <w:keepNext/>
      <w:keepLines/>
      <w:spacing w:beforeLines="0" w:afterLines="0" w:line="276" w:lineRule="auto"/>
      <w:jc w:val="left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99"/>
    <w:rsid w:val="00110BB0"/>
    <w:pPr>
      <w:spacing w:before="120" w:after="120"/>
      <w:jc w:val="left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E55865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99"/>
    <w:rsid w:val="00076B7D"/>
    <w:pPr>
      <w:ind w:left="24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99"/>
    <w:rsid w:val="00076B7D"/>
    <w:pPr>
      <w:ind w:left="480"/>
      <w:jc w:val="left"/>
    </w:pPr>
    <w:rPr>
      <w:i/>
      <w:i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rsid w:val="007C4322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7C4322"/>
    <w:rPr>
      <w:rFonts w:ascii="Times New Roman" w:eastAsia="宋体" w:hAnsi="Times New Roman" w:cs="Times New Roman"/>
      <w:sz w:val="24"/>
    </w:rPr>
  </w:style>
  <w:style w:type="character" w:styleId="EndnoteReference">
    <w:name w:val="endnote reference"/>
    <w:basedOn w:val="DefaultParagraphFont"/>
    <w:uiPriority w:val="99"/>
    <w:semiHidden/>
    <w:rsid w:val="007C4322"/>
    <w:rPr>
      <w:rFonts w:cs="Times New Roman"/>
      <w:vertAlign w:val="superscript"/>
    </w:rPr>
  </w:style>
  <w:style w:type="paragraph" w:styleId="NormalIndent">
    <w:name w:val="Normal Indent"/>
    <w:aliases w:val="表正文,正文非缩进,段1,特点"/>
    <w:basedOn w:val="Normal"/>
    <w:link w:val="NormalIndentChar"/>
    <w:uiPriority w:val="99"/>
    <w:rsid w:val="00035D4C"/>
    <w:pPr>
      <w:spacing w:line="400" w:lineRule="exact"/>
      <w:ind w:firstLine="420"/>
    </w:pPr>
    <w:rPr>
      <w:kern w:val="0"/>
      <w:sz w:val="20"/>
      <w:szCs w:val="20"/>
    </w:rPr>
  </w:style>
  <w:style w:type="character" w:customStyle="1" w:styleId="NormalIndentChar">
    <w:name w:val="Normal Indent Char"/>
    <w:aliases w:val="表正文 Char,正文非缩进 Char,段1 Char,特点 Char"/>
    <w:link w:val="NormalIndent"/>
    <w:uiPriority w:val="99"/>
    <w:locked/>
    <w:rsid w:val="00035D4C"/>
    <w:rPr>
      <w:rFonts w:ascii="Times New Roman" w:eastAsia="宋体" w:hAnsi="Times New Roman"/>
      <w:sz w:val="20"/>
    </w:rPr>
  </w:style>
  <w:style w:type="paragraph" w:styleId="Caption">
    <w:name w:val="caption"/>
    <w:basedOn w:val="Normal"/>
    <w:next w:val="Normal"/>
    <w:uiPriority w:val="99"/>
    <w:qFormat/>
    <w:rsid w:val="00EA6EF8"/>
    <w:rPr>
      <w:rFonts w:ascii="Cambria" w:eastAsia="黑体" w:hAnsi="Cambria"/>
      <w:sz w:val="20"/>
      <w:szCs w:val="20"/>
    </w:rPr>
  </w:style>
  <w:style w:type="paragraph" w:styleId="TableofFigures">
    <w:name w:val="table of figures"/>
    <w:basedOn w:val="Normal"/>
    <w:next w:val="Normal"/>
    <w:uiPriority w:val="99"/>
    <w:rsid w:val="00F41A1F"/>
    <w:pPr>
      <w:ind w:leftChars="200" w:left="200" w:hangingChars="200" w:hanging="200"/>
    </w:pPr>
  </w:style>
  <w:style w:type="paragraph" w:styleId="DocumentMap">
    <w:name w:val="Document Map"/>
    <w:basedOn w:val="Normal"/>
    <w:link w:val="DocumentMapChar"/>
    <w:uiPriority w:val="99"/>
    <w:semiHidden/>
    <w:rsid w:val="00166FA5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166FA5"/>
    <w:rPr>
      <w:rFonts w:ascii="宋体" w:eastAsia="宋体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E159D"/>
    <w:rPr>
      <w:rFonts w:cs="Times New Roman"/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rsid w:val="003E159D"/>
    <w:pPr>
      <w:snapToGrid w:val="0"/>
      <w:ind w:firstLineChars="0" w:firstLine="0"/>
      <w:jc w:val="left"/>
    </w:pPr>
    <w:rPr>
      <w:rFonts w:cs="黑体"/>
      <w:kern w:val="0"/>
      <w:sz w:val="18"/>
      <w:szCs w:val="18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3E159D"/>
    <w:rPr>
      <w:rFonts w:ascii="Times New Roman" w:eastAsia="宋体" w:hAnsi="Times New Roman" w:cs="黑体"/>
      <w:kern w:val="0"/>
      <w:sz w:val="18"/>
      <w:szCs w:val="18"/>
      <w:lang w:eastAsia="en-US"/>
    </w:rPr>
  </w:style>
  <w:style w:type="character" w:styleId="FootnoteReference">
    <w:name w:val="footnote reference"/>
    <w:basedOn w:val="DefaultParagraphFont"/>
    <w:uiPriority w:val="99"/>
    <w:semiHidden/>
    <w:rsid w:val="003E159D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rsid w:val="00D664A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Strong">
    <w:name w:val="Strong"/>
    <w:basedOn w:val="DefaultParagraphFont"/>
    <w:uiPriority w:val="99"/>
    <w:qFormat/>
    <w:locked/>
    <w:rsid w:val="00D664AA"/>
    <w:rPr>
      <w:rFonts w:cs="Times New Roman"/>
      <w:b/>
      <w:bCs/>
    </w:rPr>
  </w:style>
  <w:style w:type="character" w:customStyle="1" w:styleId="apple-converted-space">
    <w:name w:val="apple-converted-space"/>
    <w:basedOn w:val="DefaultParagraphFont"/>
    <w:uiPriority w:val="99"/>
    <w:rsid w:val="00E23C13"/>
    <w:rPr>
      <w:rFonts w:cs="Times New Roman"/>
    </w:rPr>
  </w:style>
  <w:style w:type="paragraph" w:styleId="TOC5">
    <w:name w:val="toc 5"/>
    <w:basedOn w:val="Normal"/>
    <w:next w:val="Normal"/>
    <w:autoRedefine/>
    <w:uiPriority w:val="99"/>
    <w:semiHidden/>
    <w:locked/>
    <w:rsid w:val="00110BB0"/>
    <w:pPr>
      <w:ind w:left="960"/>
      <w:jc w:val="left"/>
    </w:pPr>
    <w:rPr>
      <w:sz w:val="18"/>
      <w:szCs w:val="18"/>
    </w:rPr>
  </w:style>
  <w:style w:type="paragraph" w:styleId="TOC4">
    <w:name w:val="toc 4"/>
    <w:basedOn w:val="Normal"/>
    <w:next w:val="Normal"/>
    <w:autoRedefine/>
    <w:uiPriority w:val="99"/>
    <w:semiHidden/>
    <w:locked/>
    <w:rsid w:val="00110BB0"/>
    <w:pPr>
      <w:ind w:left="72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locked/>
    <w:rsid w:val="00110BB0"/>
    <w:pPr>
      <w:ind w:left="12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locked/>
    <w:rsid w:val="00110BB0"/>
    <w:pPr>
      <w:ind w:left="144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locked/>
    <w:rsid w:val="00110BB0"/>
    <w:pPr>
      <w:ind w:left="168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locked/>
    <w:rsid w:val="00110BB0"/>
    <w:pPr>
      <w:ind w:left="1920"/>
      <w:jc w:val="left"/>
    </w:pPr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rsid w:val="00E473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6A5E88"/>
    <w:rPr>
      <w:rFonts w:ascii="Courier New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uiPriority w:val="99"/>
    <w:rsid w:val="0046759C"/>
    <w:rPr>
      <w:rFonts w:ascii="Open Sans" w:hAnsi="Open Sans" w:cs="Times New Roman"/>
      <w:color w:val="333333"/>
      <w:sz w:val="20"/>
      <w:szCs w:val="20"/>
    </w:rPr>
  </w:style>
  <w:style w:type="character" w:customStyle="1" w:styleId="fontstyle11">
    <w:name w:val="fontstyle11"/>
    <w:basedOn w:val="DefaultParagraphFont"/>
    <w:uiPriority w:val="99"/>
    <w:rsid w:val="0046759C"/>
    <w:rPr>
      <w:rFonts w:ascii="Microsoft YaHei" w:hAnsi="Microsoft YaHei" w:cs="Times New Roman"/>
      <w:color w:val="333333"/>
      <w:sz w:val="20"/>
      <w:szCs w:val="20"/>
    </w:rPr>
  </w:style>
  <w:style w:type="character" w:customStyle="1" w:styleId="fontstyle21">
    <w:name w:val="fontstyle21"/>
    <w:basedOn w:val="DefaultParagraphFont"/>
    <w:uiPriority w:val="99"/>
    <w:rsid w:val="00E243A6"/>
    <w:rPr>
      <w:rFonts w:ascii="Wingdings-Regular" w:hAnsi="Wingdings-Regular" w:cs="Times New Roman"/>
      <w:color w:val="000000"/>
      <w:sz w:val="22"/>
      <w:szCs w:val="22"/>
    </w:rPr>
  </w:style>
  <w:style w:type="character" w:customStyle="1" w:styleId="description">
    <w:name w:val="description"/>
    <w:basedOn w:val="DefaultParagraphFont"/>
    <w:uiPriority w:val="99"/>
    <w:rsid w:val="00CE5C54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025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5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5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5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5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5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25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25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25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25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25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5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5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5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5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5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5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5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5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5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5194"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5195"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5196"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5197"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25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5201"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25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5204"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25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5205"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2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5207"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25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5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523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52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52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25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52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52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52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25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52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52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52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52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52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52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5226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</w:divsChild>
    </w:div>
    <w:div w:id="1600025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52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52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52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5234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600025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52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5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5221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6000252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52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52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52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2366</TotalTime>
  <Pages>35</Pages>
  <Words>3081</Words>
  <Characters>17567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cqx</cp:lastModifiedBy>
  <cp:revision>254</cp:revision>
  <cp:lastPrinted>2018-04-22T14:38:00Z</cp:lastPrinted>
  <dcterms:created xsi:type="dcterms:W3CDTF">2014-03-30T15:51:00Z</dcterms:created>
  <dcterms:modified xsi:type="dcterms:W3CDTF">2018-11-14T03:54:00Z</dcterms:modified>
</cp:coreProperties>
</file>